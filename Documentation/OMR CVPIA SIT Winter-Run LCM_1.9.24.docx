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CA0B1" w14:textId="30546871" w:rsidR="00DD6729" w:rsidRDefault="004B557E" w:rsidP="00E765C3">
      <w:pPr>
        <w:pStyle w:val="Report-PubTitle"/>
      </w:pPr>
      <w:r>
        <w:t xml:space="preserve">LTO Appendix F </w:t>
      </w:r>
      <w:r w:rsidR="003108FB">
        <w:t>–</w:t>
      </w:r>
      <w:r>
        <w:t xml:space="preserve"> Life</w:t>
      </w:r>
      <w:r w:rsidR="003108FB">
        <w:t xml:space="preserve"> Cycle Analyses</w:t>
      </w:r>
    </w:p>
    <w:p w14:paraId="6851FC23" w14:textId="14F8BFEF" w:rsidR="000B4DBD" w:rsidRDefault="0019591D" w:rsidP="00B32AF8">
      <w:pPr>
        <w:pStyle w:val="Report-PubProjectName"/>
        <w:rPr>
          <w:b w:val="0"/>
          <w:bCs w:val="0"/>
          <w:color w:val="538135"/>
        </w:rPr>
      </w:pPr>
      <w:r>
        <w:t>Attachment X,</w:t>
      </w:r>
      <w:r w:rsidR="00B32AF8">
        <w:t xml:space="preserve"> </w:t>
      </w:r>
      <w:r w:rsidR="003108FB">
        <w:t>CVPIA winter-run life cycle model</w:t>
      </w:r>
      <w:r w:rsidR="000B4DBD">
        <w:rPr>
          <w:b w:val="0"/>
          <w:bCs w:val="0"/>
          <w:color w:val="538135"/>
        </w:rPr>
        <w:br w:type="page"/>
      </w:r>
    </w:p>
    <w:p w14:paraId="1E9881C6" w14:textId="07DB1276" w:rsidR="00482ADC" w:rsidRPr="00482ADC" w:rsidRDefault="000B4DBD" w:rsidP="000B4DBD">
      <w:pPr>
        <w:sectPr w:rsidR="00482ADC" w:rsidRPr="00482ADC" w:rsidSect="000B4DBD">
          <w:headerReference w:type="first" r:id="rId12"/>
          <w:footerReference w:type="first" r:id="rId13"/>
          <w:pgSz w:w="12240" w:h="15840" w:code="1"/>
          <w:pgMar w:top="1440" w:right="1080" w:bottom="806" w:left="1080" w:header="446" w:footer="360" w:gutter="0"/>
          <w:cols w:space="720"/>
          <w:titlePg/>
          <w:docGrid w:linePitch="360"/>
        </w:sectPr>
      </w:pPr>
      <w:r>
        <w:lastRenderedPageBreak/>
        <w:t>This page intentionally left blank</w:t>
      </w:r>
      <w:r>
        <w:br/>
      </w:r>
    </w:p>
    <w:p w14:paraId="53E1D890" w14:textId="75867612" w:rsidR="00EF24A4" w:rsidRDefault="006E4204" w:rsidP="00EF24A4">
      <w:pPr>
        <w:pStyle w:val="Heading2"/>
      </w:pPr>
      <w:r>
        <w:lastRenderedPageBreak/>
        <w:t>M</w:t>
      </w:r>
      <w:r w:rsidR="00D04823">
        <w:t>odel Overview</w:t>
      </w:r>
    </w:p>
    <w:p w14:paraId="406300C0" w14:textId="7EBADD80" w:rsidR="00706F79" w:rsidRPr="00706F79" w:rsidRDefault="00706F79" w:rsidP="00706F79">
      <w:pPr>
        <w:pStyle w:val="paragraph"/>
        <w:spacing w:before="0" w:beforeAutospacing="0" w:after="120" w:afterAutospacing="0"/>
        <w:textAlignment w:val="baseline"/>
      </w:pPr>
      <w:r w:rsidRPr="7527C97A">
        <w:rPr>
          <w:rStyle w:val="normaltextrun"/>
        </w:rPr>
        <w:t xml:space="preserve">USFWS and Reclamation have been working to develop lifecycle models for use in structured decision making for CVPIA. Through a participatory process, the Science Integration Team (SIT) has developed a winter-run Chinook Salmon decision support model, or DSM.  This model has been peer-reviewed and is publicly available. The participatory team’s model proposals and meeting notes, background, documentation, and code for the model are available at: </w:t>
      </w:r>
      <w:hyperlink r:id="rId14">
        <w:r w:rsidRPr="7527C97A">
          <w:rPr>
            <w:rStyle w:val="normaltextrun"/>
            <w:color w:val="0000FF"/>
            <w:u w:val="single"/>
          </w:rPr>
          <w:t>Resources - CVPIA Science Integration Team</w:t>
        </w:r>
      </w:hyperlink>
      <w:r w:rsidRPr="7527C97A">
        <w:rPr>
          <w:rStyle w:val="normaltextrun"/>
        </w:rPr>
        <w:t>. </w:t>
      </w:r>
      <w:r w:rsidRPr="7527C97A">
        <w:rPr>
          <w:rStyle w:val="eop"/>
        </w:rPr>
        <w:t> </w:t>
      </w:r>
      <w:r w:rsidRPr="7527C97A">
        <w:rPr>
          <w:rStyle w:val="normaltextrun"/>
        </w:rPr>
        <w:t>Reclamation used the SIT DSM in the LTO lifecycle analyses. </w:t>
      </w:r>
    </w:p>
    <w:p w14:paraId="05C6F435" w14:textId="63299C0B" w:rsidR="00B945D5" w:rsidRDefault="00B945D5" w:rsidP="00B945D5">
      <w:pPr>
        <w:pStyle w:val="Heading2"/>
      </w:pPr>
      <w:bookmarkStart w:id="0" w:name="_Toc27398470"/>
      <w:r>
        <w:t>Methods</w:t>
      </w:r>
    </w:p>
    <w:p w14:paraId="18CB06F1" w14:textId="4785B17A" w:rsidR="00BD5BCF" w:rsidRPr="00BD5BCF" w:rsidRDefault="00BD5BCF" w:rsidP="00BD5BCF">
      <w:pPr>
        <w:pStyle w:val="Heading3"/>
      </w:pPr>
      <w:r>
        <w:t>Model Development</w:t>
      </w:r>
    </w:p>
    <w:p w14:paraId="65B1B2FB" w14:textId="77777777" w:rsidR="00DD7720" w:rsidRDefault="00DD7720" w:rsidP="00DD7720">
      <w:pPr>
        <w:spacing w:after="120"/>
        <w:rPr>
          <w:szCs w:val="22"/>
        </w:rPr>
      </w:pPr>
      <w:r>
        <w:t>The CVPIA SIT DSM models were developed by the CVPIA Science Integration Team (SIT)</w:t>
      </w:r>
      <w:r>
        <w:fldChar w:fldCharType="begin"/>
      </w:r>
      <w:r>
        <w:instrText xml:space="preserve"> TC "Science Integration Team (SIT)" \f A \l "1" </w:instrText>
      </w:r>
      <w:r>
        <w:fldChar w:fldCharType="end"/>
      </w:r>
      <w:r>
        <w:t xml:space="preserve"> as part of a Structured Decision-Making (SDM) process. The SIT is a collaborative team of stakeholders and scientists. The resulting decision support models (DSMs)</w:t>
      </w:r>
      <w:r>
        <w:fldChar w:fldCharType="begin"/>
      </w:r>
      <w:r>
        <w:instrText xml:space="preserve"> TC "decision support models (DSMs)" \f A \l "1" </w:instrText>
      </w:r>
      <w:r>
        <w:fldChar w:fldCharType="end"/>
      </w:r>
      <w:r>
        <w:t xml:space="preserve"> are open source and publicly available (</w:t>
      </w:r>
      <w:hyperlink r:id="rId15" w:history="1">
        <w:r>
          <w:rPr>
            <w:rStyle w:val="Hyperlink"/>
          </w:rPr>
          <w:t>DSM R Packages - CVPIA Science Integration Team</w:t>
        </w:r>
      </w:hyperlink>
      <w:r>
        <w:t>). An early version of the DSMs has been published in a peer-reviewed publication (Peterson and Duarte 2020</w:t>
      </w:r>
      <w:r>
        <w:fldChar w:fldCharType="begin"/>
      </w:r>
      <w:r>
        <w:instrText xml:space="preserve"> TC "</w:instrText>
      </w:r>
      <w:bookmarkStart w:id="1" w:name="_Toc123912603"/>
      <w:r>
        <w:instrText>Peterson and Duarte 2020</w:instrText>
      </w:r>
      <w:bookmarkEnd w:id="1"/>
      <w:r>
        <w:instrText xml:space="preserve">" \f C \l "1" </w:instrText>
      </w:r>
      <w:r>
        <w:fldChar w:fldCharType="end"/>
      </w:r>
      <w:r>
        <w:t>). The models were parameterized and calibrated using a combination of empirical data, existing models, analysis of existing data, and expert opinion.</w:t>
      </w:r>
    </w:p>
    <w:p w14:paraId="6D2C28D0" w14:textId="1CCA82DE" w:rsidR="00DD7720" w:rsidRDefault="00DD7720" w:rsidP="00DD7720">
      <w:pPr>
        <w:spacing w:after="120"/>
      </w:pPr>
      <w:r>
        <w:t xml:space="preserve">DSMs were created for fall-, winter-, and spring-run Chinook salmon to compare how habitat restoration actions might improve natural production of each run. The DSMs are stochastic or deterministic stage-based life cycle models (LCMs) that track the number of Chinook salmon across juvenile size classes and adult stages of natural and hatchery origin. The transitions between stages are estimated with survival, growth, and movement </w:t>
      </w:r>
      <w:proofErr w:type="spellStart"/>
      <w:r>
        <w:t>submodels</w:t>
      </w:r>
      <w:proofErr w:type="spellEnd"/>
      <w:r>
        <w:t xml:space="preserve">. Model inputs include existing habitat areas, fish harvest rates, water diversions, flows, and temperatures. </w:t>
      </w:r>
      <w:r w:rsidR="009E0299">
        <w:t>Original f</w:t>
      </w:r>
      <w:r>
        <w:t xml:space="preserve">low information was obtained from CalSim II outputs. Temperature data are primarily obtained from HEC-5Q outputs. Some areas for which HEC-5Q data were unavailable have temperatures modeled based on measured water temperatures, statistical models relating water temperature to air temperature, or matching of tributaries with similar hydrology and geomorphology. Habitat inputs are primarily based on previously published flow-habitat relationships. Where flow-habitat relationship information is not available, relationships were assumed to be </w:t>
      </w:r>
      <w:proofErr w:type="gramStart"/>
      <w:r>
        <w:t>similar to</w:t>
      </w:r>
      <w:proofErr w:type="gramEnd"/>
      <w:r>
        <w:t xml:space="preserve"> those of nearby, </w:t>
      </w:r>
      <w:proofErr w:type="spellStart"/>
      <w:r>
        <w:t>geomorphically</w:t>
      </w:r>
      <w:proofErr w:type="spellEnd"/>
      <w:r>
        <w:t xml:space="preserve"> similar watersheds. All other inputs except for predator prevalence are obtained from previously published sources.</w:t>
      </w:r>
    </w:p>
    <w:p w14:paraId="5226A767" w14:textId="3EA82D56" w:rsidR="00DD7720" w:rsidRDefault="00DD7720" w:rsidP="00DD7720">
      <w:pPr>
        <w:spacing w:after="120"/>
      </w:pPr>
      <w:r>
        <w:t xml:space="preserve">For the purposes of LTO analyses, </w:t>
      </w:r>
      <w:r w:rsidR="005F4550">
        <w:t xml:space="preserve">Reclamation </w:t>
      </w:r>
      <w:r>
        <w:t xml:space="preserve">used the model structure from the peer-reviewed, published version of the DSMs, instead of more recent versions with updated model processes and calibrations, based on recommendations from model developers and an emphasis on peer-reviewed model processes. The winter-run and spring-run DSMs were cloned by Reclamation staff from GitHub at the following URLs: </w:t>
      </w:r>
      <w:hyperlink r:id="rId16" w:history="1">
        <w:r w:rsidRPr="008360D9">
          <w:rPr>
            <w:rStyle w:val="Hyperlink"/>
          </w:rPr>
          <w:t>https://github.com/CVPIA-OSC/winterRunDSM/tree/main</w:t>
        </w:r>
      </w:hyperlink>
      <w:r>
        <w:t xml:space="preserve"> and </w:t>
      </w:r>
      <w:hyperlink r:id="rId17" w:history="1">
        <w:r w:rsidRPr="000A1BBC">
          <w:rPr>
            <w:rStyle w:val="Hyperlink"/>
          </w:rPr>
          <w:t>https://github.com/CVPIA-OSC/springRunDSM/tree/v1.0</w:t>
        </w:r>
      </w:hyperlink>
      <w:r>
        <w:t xml:space="preserve">.  These models required Reclamation to download the following data repositories from the </w:t>
      </w:r>
      <w:proofErr w:type="spellStart"/>
      <w:r>
        <w:t>FlowWest</w:t>
      </w:r>
      <w:proofErr w:type="spellEnd"/>
      <w:r>
        <w:t xml:space="preserve"> GitHub site: </w:t>
      </w:r>
      <w:proofErr w:type="spellStart"/>
      <w:r>
        <w:t>cvpiaHabitat</w:t>
      </w:r>
      <w:proofErr w:type="spellEnd"/>
      <w:r>
        <w:t xml:space="preserve"> (</w:t>
      </w:r>
      <w:hyperlink r:id="rId18" w:history="1">
        <w:r w:rsidRPr="000A1BBC">
          <w:rPr>
            <w:rStyle w:val="Hyperlink"/>
          </w:rPr>
          <w:t>https://github.com/FlowWest/ cvpiaHabitat</w:t>
        </w:r>
      </w:hyperlink>
      <w:r>
        <w:t xml:space="preserve">), </w:t>
      </w:r>
      <w:proofErr w:type="spellStart"/>
      <w:r>
        <w:t>cvpiaFlow</w:t>
      </w:r>
      <w:proofErr w:type="spellEnd"/>
      <w:r>
        <w:t xml:space="preserve"> (</w:t>
      </w:r>
      <w:hyperlink r:id="rId19" w:history="1">
        <w:r w:rsidRPr="000A1BBC">
          <w:rPr>
            <w:rStyle w:val="Hyperlink"/>
          </w:rPr>
          <w:t>https://github.com/FlowWest/cvpiaFlow</w:t>
        </w:r>
      </w:hyperlink>
      <w:r>
        <w:t xml:space="preserve">), </w:t>
      </w:r>
      <w:proofErr w:type="spellStart"/>
      <w:r>
        <w:t>cvpiaTemperature</w:t>
      </w:r>
      <w:proofErr w:type="spellEnd"/>
      <w:r>
        <w:t xml:space="preserve"> </w:t>
      </w:r>
      <w:r>
        <w:lastRenderedPageBreak/>
        <w:t>(</w:t>
      </w:r>
      <w:hyperlink r:id="rId20" w:history="1">
        <w:r w:rsidRPr="000A1BBC">
          <w:rPr>
            <w:rStyle w:val="Hyperlink"/>
          </w:rPr>
          <w:t>https://github.com/FlowWest/cvpiaTemperature</w:t>
        </w:r>
      </w:hyperlink>
      <w:r>
        <w:t xml:space="preserve">), and </w:t>
      </w:r>
      <w:proofErr w:type="spellStart"/>
      <w:r>
        <w:t>cvpiaData</w:t>
      </w:r>
      <w:proofErr w:type="spellEnd"/>
      <w:r>
        <w:t xml:space="preserve"> (</w:t>
      </w:r>
      <w:hyperlink r:id="rId21" w:history="1">
        <w:r w:rsidRPr="000A1BBC">
          <w:rPr>
            <w:rStyle w:val="Hyperlink"/>
          </w:rPr>
          <w:t xml:space="preserve">https://github.com/FlowWest/ </w:t>
        </w:r>
        <w:proofErr w:type="spellStart"/>
        <w:r w:rsidRPr="000A1BBC">
          <w:rPr>
            <w:rStyle w:val="Hyperlink"/>
          </w:rPr>
          <w:t>cvpiaData</w:t>
        </w:r>
        <w:proofErr w:type="spellEnd"/>
      </w:hyperlink>
      <w:r>
        <w:t xml:space="preserve">). </w:t>
      </w:r>
    </w:p>
    <w:p w14:paraId="2FF0ED5D" w14:textId="50303EAC" w:rsidR="00DD7720" w:rsidRDefault="00DD7720" w:rsidP="00DD7720">
      <w:pPr>
        <w:spacing w:after="120"/>
        <w:rPr>
          <w:highlight w:val="yellow"/>
        </w:rPr>
      </w:pPr>
      <w:r>
        <w:t xml:space="preserve">Reclamation updated the calculation of flow inputs to the DSM to use CalSim 3 data for alternatives of interest. CalSim 3 data was used in place of the original CalSim II data for the following reasons: 1) the original DSMs, as well as all subsequent versions, used CalSim II data and variable definitions because that was the most recent available version, 2) Reclamation has developed a new CalSim model, CalSim 3, for current application in LTO modeling and future modeling needs, and 3) base model structures, assumptions, and definitions differ between CalSim II and CalSim 3 (sometime substantially). </w:t>
      </w:r>
      <w:r w:rsidRPr="00970B55">
        <w:t xml:space="preserve">A detailed description of this conversion is provided in </w:t>
      </w:r>
      <w:r w:rsidR="002A1DEF" w:rsidRPr="00970B55">
        <w:t xml:space="preserve">‘Assumptions / Uncertainty’, below. </w:t>
      </w:r>
    </w:p>
    <w:p w14:paraId="48CEE58C" w14:textId="48062C08" w:rsidR="00DD7720" w:rsidRDefault="00DD7720" w:rsidP="00DD7720">
      <w:pPr>
        <w:spacing w:after="120"/>
        <w:rPr>
          <w:highlight w:val="yellow"/>
        </w:rPr>
      </w:pPr>
      <w:r>
        <w:t xml:space="preserve">Reclamation also identified two </w:t>
      </w:r>
      <w:r w:rsidR="002F3C55">
        <w:t xml:space="preserve">issues </w:t>
      </w:r>
      <w:r>
        <w:t xml:space="preserve">in the published versions </w:t>
      </w:r>
      <w:r w:rsidR="00A76D92">
        <w:t xml:space="preserve">of </w:t>
      </w:r>
      <w:r>
        <w:t xml:space="preserve">the SIT DSMs (i.e., those used in Peterson and Duarte 2020) that merited recalibration of core model parameters. First, values for total diversions in the Upper Sacramento, which influence expected rearing survival, were incorrectly calculated as proportional diversions. Second, when the model is run in the deterministic mode, size class-specific survival terms are incorrectly applied for fish rearing in migratory corridors (e.g., Upper-mid, Lower-mid, Lower Sacramento River); because deterministic model runs serve as the basis for model calibration, this issue was especially problematic for comparing old and new model outputs. </w:t>
      </w:r>
      <w:proofErr w:type="gramStart"/>
      <w:r>
        <w:t>Both of these</w:t>
      </w:r>
      <w:proofErr w:type="gramEnd"/>
      <w:r>
        <w:t xml:space="preserve"> concerns led </w:t>
      </w:r>
      <w:r w:rsidR="00967D8B">
        <w:t>Reclamation staff</w:t>
      </w:r>
      <w:r>
        <w:t xml:space="preserve"> to recalibrate the winter-run DSM for application in LTO modeling efforts. </w:t>
      </w:r>
      <w:r w:rsidRPr="00987E3B">
        <w:t>Details on model recalibration are provided</w:t>
      </w:r>
      <w:r w:rsidR="00423C8B" w:rsidRPr="00987E3B">
        <w:t xml:space="preserve"> in </w:t>
      </w:r>
      <w:r w:rsidR="009E5C83" w:rsidRPr="00987E3B">
        <w:t>‘Assumptions / Uncertainty’,</w:t>
      </w:r>
      <w:r w:rsidRPr="00987E3B">
        <w:t xml:space="preserve"> </w:t>
      </w:r>
      <w:r w:rsidR="00423C8B" w:rsidRPr="00987E3B">
        <w:t xml:space="preserve">below. </w:t>
      </w:r>
    </w:p>
    <w:p w14:paraId="625AF7F2" w14:textId="247DC561" w:rsidR="00BF1FAB" w:rsidRDefault="00BF1FAB" w:rsidP="00BF1FAB">
      <w:pPr>
        <w:pStyle w:val="Heading3"/>
      </w:pPr>
      <w:r>
        <w:t>Model Application</w:t>
      </w:r>
    </w:p>
    <w:p w14:paraId="247B271C" w14:textId="01B7EAC7" w:rsidR="00756059" w:rsidRPr="00756059" w:rsidRDefault="00756059" w:rsidP="0072538E">
      <w:pPr>
        <w:pStyle w:val="paragraph"/>
        <w:spacing w:before="0" w:beforeAutospacing="0" w:after="120" w:afterAutospacing="0" w:line="259" w:lineRule="auto"/>
      </w:pPr>
      <w:r w:rsidRPr="7527C97A">
        <w:rPr>
          <w:rStyle w:val="normaltextrun"/>
        </w:rPr>
        <w:t xml:space="preserve">Reclamation ran the winter-run Chinook salmon DSM, both deterministically (i.e., no variability in parameters) and stochastically, to estimate demographic parameters, spawner abundances, and population trends for the period from 1980-1999 using updated flow and temperature inputs for each modeled </w:t>
      </w:r>
      <w:r w:rsidR="0027116F">
        <w:rPr>
          <w:rStyle w:val="normaltextrun"/>
        </w:rPr>
        <w:t>alternative</w:t>
      </w:r>
      <w:r w:rsidRPr="7527C97A">
        <w:rPr>
          <w:rStyle w:val="normaltextrun"/>
        </w:rPr>
        <w:t xml:space="preserve">. The stochastic model was run for 100 iterations for each </w:t>
      </w:r>
      <w:r w:rsidR="0027116F">
        <w:rPr>
          <w:rStyle w:val="normaltextrun"/>
        </w:rPr>
        <w:t>alternative</w:t>
      </w:r>
      <w:r w:rsidRPr="7527C97A">
        <w:rPr>
          <w:rStyle w:val="normaltextrun"/>
        </w:rPr>
        <w:t>, in which variability is simulated around select demographic parameters and abundances using random draws from statistical distributions.</w:t>
      </w:r>
      <w:r w:rsidR="00B07EFD">
        <w:rPr>
          <w:rStyle w:val="normaltextrun"/>
        </w:rPr>
        <w:t xml:space="preserve"> Stochastic model runs </w:t>
      </w:r>
      <w:r w:rsidR="00CB3149">
        <w:rPr>
          <w:rStyle w:val="normaltextrun"/>
        </w:rPr>
        <w:t xml:space="preserve">allow visualization of </w:t>
      </w:r>
      <w:r w:rsidR="00561560">
        <w:rPr>
          <w:rStyle w:val="normaltextrun"/>
        </w:rPr>
        <w:t xml:space="preserve">the implications of variability in </w:t>
      </w:r>
      <w:r w:rsidR="00FA516D">
        <w:rPr>
          <w:rStyle w:val="normaltextrun"/>
        </w:rPr>
        <w:t>life history parameters and processes</w:t>
      </w:r>
      <w:r w:rsidR="00B35617">
        <w:rPr>
          <w:rStyle w:val="normaltextrun"/>
        </w:rPr>
        <w:t xml:space="preserve"> </w:t>
      </w:r>
      <w:r w:rsidR="00FA516D">
        <w:rPr>
          <w:rStyle w:val="normaltextrun"/>
        </w:rPr>
        <w:t>on population demographic rates.</w:t>
      </w:r>
      <w:r w:rsidRPr="7527C97A">
        <w:rPr>
          <w:rStyle w:val="normaltextrun"/>
        </w:rPr>
        <w:t xml:space="preserve"> Reclamation modified the model to </w:t>
      </w:r>
      <w:r w:rsidR="001452C4">
        <w:rPr>
          <w:rStyle w:val="normaltextrun"/>
        </w:rPr>
        <w:t>output</w:t>
      </w:r>
      <w:r w:rsidRPr="7527C97A">
        <w:rPr>
          <w:rStyle w:val="normaltextrun"/>
        </w:rPr>
        <w:t xml:space="preserve"> demographic parameters, in addition to previous </w:t>
      </w:r>
      <w:r w:rsidR="001452C4">
        <w:rPr>
          <w:rStyle w:val="normaltextrun"/>
        </w:rPr>
        <w:t>reporting</w:t>
      </w:r>
      <w:r w:rsidRPr="7527C97A">
        <w:rPr>
          <w:rStyle w:val="normaltextrun"/>
        </w:rPr>
        <w:t xml:space="preserve"> of juvenile and adult abundances</w:t>
      </w:r>
      <w:r w:rsidR="00F76BF9">
        <w:rPr>
          <w:rStyle w:val="normaltextrun"/>
        </w:rPr>
        <w:t xml:space="preserve">; </w:t>
      </w:r>
      <w:r w:rsidR="008B1417">
        <w:rPr>
          <w:rStyle w:val="normaltextrun"/>
        </w:rPr>
        <w:t>output</w:t>
      </w:r>
      <w:r w:rsidR="00484C19">
        <w:rPr>
          <w:rStyle w:val="normaltextrun"/>
        </w:rPr>
        <w:t xml:space="preserve"> demographic parameters hypothesized to be important to </w:t>
      </w:r>
      <w:r w:rsidR="008B1417">
        <w:rPr>
          <w:rStyle w:val="normaltextrun"/>
        </w:rPr>
        <w:t xml:space="preserve">population trends </w:t>
      </w:r>
      <w:r w:rsidRPr="7527C97A">
        <w:rPr>
          <w:rStyle w:val="normaltextrun"/>
        </w:rPr>
        <w:t xml:space="preserve">included rearing survival in the Upper Sacramento River and smolt migratory survival through the Sacramento River and Delta. Reclamation only presents model outputs for demographic parameters that are sensitive to modified flow and temperature inputs. As noted below in </w:t>
      </w:r>
      <w:r w:rsidR="003D7B3F" w:rsidRPr="003D7B3F">
        <w:rPr>
          <w:rStyle w:val="normaltextrun"/>
        </w:rPr>
        <w:t>‘</w:t>
      </w:r>
      <w:r w:rsidRPr="00987E3B">
        <w:rPr>
          <w:rStyle w:val="normaltextrun"/>
        </w:rPr>
        <w:t>Assumptions</w:t>
      </w:r>
      <w:r w:rsidR="003D7B3F" w:rsidRPr="00987E3B">
        <w:rPr>
          <w:rStyle w:val="normaltextrun"/>
        </w:rPr>
        <w:t xml:space="preserve"> </w:t>
      </w:r>
      <w:r w:rsidRPr="00987E3B">
        <w:rPr>
          <w:rStyle w:val="normaltextrun"/>
        </w:rPr>
        <w:t>/</w:t>
      </w:r>
      <w:r w:rsidR="003D7B3F" w:rsidRPr="00987E3B">
        <w:rPr>
          <w:rStyle w:val="normaltextrun"/>
        </w:rPr>
        <w:t xml:space="preserve"> </w:t>
      </w:r>
      <w:r w:rsidRPr="00987E3B">
        <w:rPr>
          <w:rStyle w:val="normaltextrun"/>
        </w:rPr>
        <w:t>Uncertainty</w:t>
      </w:r>
      <w:r w:rsidR="003D7B3F" w:rsidRPr="00987E3B">
        <w:rPr>
          <w:rStyle w:val="normaltextrun"/>
        </w:rPr>
        <w:t>’</w:t>
      </w:r>
      <w:r w:rsidRPr="7527C97A">
        <w:rPr>
          <w:rStyle w:val="normaltextrun"/>
        </w:rPr>
        <w:t xml:space="preserve">, Reclamation did not update habitat inputs due to the complexity and inconsistent documentation associated with updating these values; thus, differences in </w:t>
      </w:r>
      <w:r w:rsidR="00F52DD8" w:rsidRPr="7527C97A">
        <w:rPr>
          <w:rStyle w:val="normaltextrun"/>
        </w:rPr>
        <w:t>scenario</w:t>
      </w:r>
      <w:r w:rsidR="00F52DD8">
        <w:rPr>
          <w:rStyle w:val="normaltextrun"/>
        </w:rPr>
        <w:t xml:space="preserve"> results</w:t>
      </w:r>
      <w:r w:rsidR="00F52DD8" w:rsidRPr="7527C97A">
        <w:rPr>
          <w:rStyle w:val="normaltextrun"/>
        </w:rPr>
        <w:t xml:space="preserve"> </w:t>
      </w:r>
      <w:r w:rsidRPr="7527C97A">
        <w:rPr>
          <w:rStyle w:val="normaltextrun"/>
        </w:rPr>
        <w:t xml:space="preserve">reflect differences in flow and temperature only. </w:t>
      </w:r>
    </w:p>
    <w:p w14:paraId="7D649D49" w14:textId="06DA4B2B" w:rsidR="00BF1FAB" w:rsidRDefault="00BF1FAB" w:rsidP="00BF1FAB">
      <w:pPr>
        <w:pStyle w:val="Heading3"/>
      </w:pPr>
      <w:r>
        <w:t>Assumptions / Uncertainty</w:t>
      </w:r>
    </w:p>
    <w:p w14:paraId="214D36D3" w14:textId="7A9EE528" w:rsidR="00756059" w:rsidRDefault="00756059" w:rsidP="00756059">
      <w:pPr>
        <w:pStyle w:val="Heading4"/>
      </w:pPr>
      <w:r>
        <w:t xml:space="preserve">Assumptions related to model calibration and </w:t>
      </w:r>
      <w:r w:rsidR="00434968">
        <w:t>re-calibration</w:t>
      </w:r>
    </w:p>
    <w:p w14:paraId="78E339AA" w14:textId="7DBFD7A1" w:rsidR="00772549" w:rsidRDefault="006A65E5" w:rsidP="006A65E5">
      <w:pPr>
        <w:pStyle w:val="paragraph"/>
        <w:spacing w:before="0" w:beforeAutospacing="0" w:after="120" w:afterAutospacing="0"/>
        <w:textAlignment w:val="baseline"/>
        <w:rPr>
          <w:rStyle w:val="normaltextrun"/>
        </w:rPr>
      </w:pPr>
      <w:r>
        <w:t>As noted above, Reclamation applied the same</w:t>
      </w:r>
      <w:r w:rsidRPr="7527C97A">
        <w:rPr>
          <w:rStyle w:val="normaltextrun"/>
        </w:rPr>
        <w:t xml:space="preserve"> model structure described and implemented in Peterson and Duarte (2020), but with re-calibrated parameters that addressed corrections to </w:t>
      </w:r>
      <w:r w:rsidRPr="7527C97A">
        <w:rPr>
          <w:rStyle w:val="normaltextrun"/>
        </w:rPr>
        <w:lastRenderedPageBreak/>
        <w:t xml:space="preserve">faulty model functions and inputs. </w:t>
      </w:r>
      <w:r w:rsidR="00ED1214">
        <w:rPr>
          <w:rStyle w:val="normaltextrun"/>
        </w:rPr>
        <w:t>The</w:t>
      </w:r>
      <w:r w:rsidR="0081671F">
        <w:rPr>
          <w:rStyle w:val="normaltextrun"/>
        </w:rPr>
        <w:t xml:space="preserve"> methods and results of the re-calibration efforts</w:t>
      </w:r>
      <w:r w:rsidR="00ED1214">
        <w:rPr>
          <w:rStyle w:val="normaltextrun"/>
        </w:rPr>
        <w:t xml:space="preserve"> are described </w:t>
      </w:r>
      <w:r w:rsidR="0081671F">
        <w:rPr>
          <w:rStyle w:val="normaltextrun"/>
        </w:rPr>
        <w:t>below for completeness.</w:t>
      </w:r>
    </w:p>
    <w:p w14:paraId="01473005" w14:textId="6B399FE8" w:rsidR="0081671F" w:rsidRDefault="0081671F" w:rsidP="0081671F">
      <w:pPr>
        <w:pStyle w:val="Heading5"/>
        <w:rPr>
          <w:rStyle w:val="normaltextrun"/>
        </w:rPr>
      </w:pPr>
      <w:r>
        <w:rPr>
          <w:rStyle w:val="normaltextrun"/>
        </w:rPr>
        <w:t>Re-calibration methods</w:t>
      </w:r>
    </w:p>
    <w:p w14:paraId="7B8571FA" w14:textId="5F9C86D3" w:rsidR="005E04D9" w:rsidRDefault="00992FE8" w:rsidP="005E04D9">
      <w:pPr>
        <w:spacing w:after="120"/>
      </w:pPr>
      <w:r>
        <w:t>Reclamation</w:t>
      </w:r>
      <w:r w:rsidR="005E04D9">
        <w:t xml:space="preserve"> </w:t>
      </w:r>
      <w:r>
        <w:t xml:space="preserve">first </w:t>
      </w:r>
      <w:r w:rsidR="005E04D9">
        <w:t xml:space="preserve">modified the following functions to accurately apply rearing survival across age classes and watersheds: </w:t>
      </w:r>
      <w:proofErr w:type="spellStart"/>
      <w:r w:rsidR="005E04D9">
        <w:t>Delt.rearfunc</w:t>
      </w:r>
      <w:proofErr w:type="spellEnd"/>
      <w:r w:rsidR="005E04D9">
        <w:t xml:space="preserve">() and </w:t>
      </w:r>
      <w:proofErr w:type="spellStart"/>
      <w:proofErr w:type="gramStart"/>
      <w:r w:rsidR="005E04D9">
        <w:t>rearfunc</w:t>
      </w:r>
      <w:proofErr w:type="spellEnd"/>
      <w:r w:rsidR="005E04D9">
        <w:t>(</w:t>
      </w:r>
      <w:proofErr w:type="gramEnd"/>
      <w:r w:rsidR="005E04D9">
        <w:t xml:space="preserve">) (in the R scripts ‘Delta juvenile growth n </w:t>
      </w:r>
      <w:proofErr w:type="spellStart"/>
      <w:r w:rsidR="005E04D9">
        <w:t>survival.R</w:t>
      </w:r>
      <w:proofErr w:type="spellEnd"/>
      <w:r w:rsidR="005E04D9">
        <w:t xml:space="preserve">’ and ‘Survive and </w:t>
      </w:r>
      <w:proofErr w:type="spellStart"/>
      <w:r w:rsidR="005E04D9">
        <w:t>grow.R</w:t>
      </w:r>
      <w:proofErr w:type="spellEnd"/>
      <w:r w:rsidR="005E04D9">
        <w:t xml:space="preserve">’, respectively). </w:t>
      </w:r>
      <w:r>
        <w:t>Reclamation staff</w:t>
      </w:r>
      <w:r w:rsidR="005E04D9">
        <w:t xml:space="preserve"> also generated accurate values for total diversions in the Upper Sacramento River using the original CalSim</w:t>
      </w:r>
      <w:r>
        <w:t xml:space="preserve"> II</w:t>
      </w:r>
      <w:r w:rsidR="005E04D9">
        <w:t xml:space="preserve"> input data and the R script ‘Create new </w:t>
      </w:r>
      <w:proofErr w:type="spellStart"/>
      <w:proofErr w:type="gramStart"/>
      <w:r w:rsidR="005E04D9">
        <w:t>t.diver</w:t>
      </w:r>
      <w:proofErr w:type="spellEnd"/>
      <w:proofErr w:type="gramEnd"/>
      <w:r w:rsidR="005E04D9">
        <w:t xml:space="preserve"> for </w:t>
      </w:r>
      <w:proofErr w:type="spellStart"/>
      <w:r w:rsidR="005E04D9">
        <w:t>calibration.R</w:t>
      </w:r>
      <w:proofErr w:type="spellEnd"/>
      <w:r w:rsidR="005E04D9">
        <w:t xml:space="preserve">’. Finally, </w:t>
      </w:r>
      <w:r w:rsidR="006131F1">
        <w:t>Reclamation</w:t>
      </w:r>
      <w:r w:rsidR="005E04D9">
        <w:t xml:space="preserve"> also removed previous scalar adjustments to spawning and rearing habitat quantities for all watersheds.</w:t>
      </w:r>
    </w:p>
    <w:p w14:paraId="49728B37" w14:textId="4958B7F8" w:rsidR="005E04D9" w:rsidRDefault="006131F1" w:rsidP="005E04D9">
      <w:pPr>
        <w:spacing w:after="120"/>
      </w:pPr>
      <w:r>
        <w:t>Reclamation staff</w:t>
      </w:r>
      <w:r w:rsidR="005E04D9">
        <w:t xml:space="preserve"> conducted recalibration using the GA package in R (v4.2.0)</w:t>
      </w:r>
      <w:r w:rsidR="00FB5FFC">
        <w:t>.</w:t>
      </w:r>
      <w:r w:rsidR="005E04D9">
        <w:t xml:space="preserve"> </w:t>
      </w:r>
      <w:r>
        <w:t>Reclamation</w:t>
      </w:r>
      <w:r w:rsidR="005E04D9">
        <w:t xml:space="preserve"> used the same calibration model inputs used in the original calibration effort using the </w:t>
      </w:r>
      <w:proofErr w:type="spellStart"/>
      <w:r w:rsidR="005E04D9">
        <w:t>cvpiaCalibration</w:t>
      </w:r>
      <w:proofErr w:type="spellEnd"/>
      <w:r w:rsidR="005E04D9">
        <w:t xml:space="preserve"> package (</w:t>
      </w:r>
      <w:proofErr w:type="spellStart"/>
      <w:r w:rsidR="00864915">
        <w:fldChar w:fldCharType="begin"/>
      </w:r>
      <w:r w:rsidR="00864915">
        <w:instrText>HYPERLI</w:instrText>
      </w:r>
      <w:r w:rsidR="00864915">
        <w:instrText>NK "https://github.com/FlowWest/cvpiaCalibration"</w:instrText>
      </w:r>
      <w:r w:rsidR="00864915">
        <w:fldChar w:fldCharType="separate"/>
      </w:r>
      <w:r w:rsidR="005E04D9" w:rsidRPr="48499E8B">
        <w:rPr>
          <w:rStyle w:val="Hyperlink"/>
        </w:rPr>
        <w:t>FlowWest</w:t>
      </w:r>
      <w:proofErr w:type="spellEnd"/>
      <w:r w:rsidR="005E04D9" w:rsidRPr="48499E8B">
        <w:rPr>
          <w:rStyle w:val="Hyperlink"/>
        </w:rPr>
        <w:t>/</w:t>
      </w:r>
      <w:proofErr w:type="spellStart"/>
      <w:r w:rsidR="005E04D9" w:rsidRPr="48499E8B">
        <w:rPr>
          <w:rStyle w:val="Hyperlink"/>
        </w:rPr>
        <w:t>cvpiaCalibration</w:t>
      </w:r>
      <w:proofErr w:type="spellEnd"/>
      <w:r w:rsidR="005E04D9" w:rsidRPr="48499E8B">
        <w:rPr>
          <w:rStyle w:val="Hyperlink"/>
        </w:rPr>
        <w:t xml:space="preserve"> (github.com)</w:t>
      </w:r>
      <w:r w:rsidR="00864915">
        <w:rPr>
          <w:rStyle w:val="Hyperlink"/>
        </w:rPr>
        <w:fldChar w:fldCharType="end"/>
      </w:r>
      <w:r w:rsidR="005E04D9">
        <w:t xml:space="preserve">), with two exceptions: </w:t>
      </w:r>
      <w:r>
        <w:t>staff</w:t>
      </w:r>
      <w:r w:rsidR="005E04D9">
        <w:t xml:space="preserve"> used updated spawner abundance data from the Upper Sacramento River for brood years 1998-2017 and applied the updated total diversion values for the Upper Sacramento River watershed. Calibration model inputs were generated for 1998-2017 by constructing a synthetic time series of water years – see Peterson and Duarte (20</w:t>
      </w:r>
      <w:r w:rsidR="00973EBF">
        <w:t>20</w:t>
      </w:r>
      <w:r w:rsidR="005E04D9">
        <w:t xml:space="preserve">) for additional details. A total of 16 model parameters were estimated (Table 1). </w:t>
      </w:r>
      <w:r>
        <w:t>Reclamation</w:t>
      </w:r>
      <w:r w:rsidR="005E04D9">
        <w:t xml:space="preserve"> ran the calibration-version of the model for the simulated period 1998-2016 (i.e., 19 years of spawner abundance data). Estimated model fit was calculated as the sum of squared differences between observed and model-estimated spawner abundance data over the modeled time series; </w:t>
      </w:r>
      <w:r w:rsidR="00A16FF9">
        <w:t>staff</w:t>
      </w:r>
      <w:r w:rsidR="005E04D9">
        <w:t xml:space="preserve"> set the GA optimization to maximize the negative sum of squared differences. </w:t>
      </w:r>
    </w:p>
    <w:p w14:paraId="4A539F83" w14:textId="5AF50F15" w:rsidR="005E04D9" w:rsidRDefault="005E04D9" w:rsidP="005E04D9">
      <w:pPr>
        <w:spacing w:after="120"/>
      </w:pPr>
      <w:r>
        <w:t xml:space="preserve">Following exploratory rounds of calibrations with different optimization parameters and parameter constraints, </w:t>
      </w:r>
      <w:r w:rsidR="00A16FF9">
        <w:t>Reclamation staff</w:t>
      </w:r>
      <w:r>
        <w:t xml:space="preserve"> applied the following GA optimization parameters for the final calibration, drawing from recommendations from: </w:t>
      </w:r>
      <w:hyperlink r:id="rId22">
        <w:r w:rsidRPr="48499E8B">
          <w:rPr>
            <w:rStyle w:val="Hyperlink"/>
          </w:rPr>
          <w:t xml:space="preserve">Winter Run Calibration 2021 • </w:t>
        </w:r>
        <w:proofErr w:type="spellStart"/>
        <w:r w:rsidRPr="48499E8B">
          <w:rPr>
            <w:rStyle w:val="Hyperlink"/>
          </w:rPr>
          <w:t>winterRunDSM</w:t>
        </w:r>
        <w:proofErr w:type="spellEnd"/>
        <w:r w:rsidRPr="48499E8B">
          <w:rPr>
            <w:rStyle w:val="Hyperlink"/>
          </w:rPr>
          <w:t xml:space="preserve"> (cvpia-osc.github.io)</w:t>
        </w:r>
      </w:hyperlink>
      <w:r>
        <w:t xml:space="preserve">: </w:t>
      </w:r>
      <w:proofErr w:type="spellStart"/>
      <w:r>
        <w:t>popSize</w:t>
      </w:r>
      <w:proofErr w:type="spellEnd"/>
      <w:r>
        <w:t xml:space="preserve">=100, </w:t>
      </w:r>
      <w:proofErr w:type="spellStart"/>
      <w:r>
        <w:t>maxiter</w:t>
      </w:r>
      <w:proofErr w:type="spellEnd"/>
      <w:r>
        <w:t xml:space="preserve">=10000, run=50, </w:t>
      </w:r>
      <w:proofErr w:type="spellStart"/>
      <w:r>
        <w:t>pmutation</w:t>
      </w:r>
      <w:proofErr w:type="spellEnd"/>
      <w:r>
        <w:t xml:space="preserve">=0.4. </w:t>
      </w:r>
      <w:r w:rsidR="00A16FF9">
        <w:t>Staff</w:t>
      </w:r>
      <w:r>
        <w:t xml:space="preserve"> used the original calibrated parameter values as starting values during optimization</w:t>
      </w:r>
      <w:r w:rsidR="00A16FF9">
        <w:t xml:space="preserve"> and </w:t>
      </w:r>
      <w:r>
        <w:t xml:space="preserve">set some informed constraints on possible values parameters. The adult </w:t>
      </w:r>
      <w:proofErr w:type="spellStart"/>
      <w:r>
        <w:t>en</w:t>
      </w:r>
      <w:proofErr w:type="spellEnd"/>
      <w:r>
        <w:t xml:space="preserve"> route survival parameter was bounded on the lower end at 0 to prevent unrealistically low survival values. Similarly, the last four parameters were bounded on the lower end at 0 based on expectations for the direction of covariate effects (e.g., survival should decrease with increased diversions). </w:t>
      </w:r>
      <w:r w:rsidR="0072082D">
        <w:t>Staff</w:t>
      </w:r>
      <w:r>
        <w:t xml:space="preserve"> bounded logit-transformed ocean survival to a maximum of -2 (i.e., </w:t>
      </w:r>
      <w:r w:rsidR="0072082D">
        <w:t xml:space="preserve">experts </w:t>
      </w:r>
      <w:r>
        <w:t>would not</w:t>
      </w:r>
      <w:r w:rsidR="001808FE">
        <w:t xml:space="preserve"> reasonably</w:t>
      </w:r>
      <w:r>
        <w:t xml:space="preserve"> expect total marine survival, from ocean entry to freshwater return as spawners, to exceed 12%). All other parameter values were constrained with a default of -3.5 and 3.5 because all were expressed as logit-transformed values. Recalibration efforts were informed in part by consultation with the researchers who conducted the original calibration efforts (J. Peterson and A. Duarte, personal communication).</w:t>
      </w:r>
    </w:p>
    <w:p w14:paraId="051B38F7" w14:textId="6FF1F733" w:rsidR="005E04D9" w:rsidRDefault="005E04D9" w:rsidP="005E04D9">
      <w:pPr>
        <w:spacing w:after="120"/>
      </w:pPr>
      <w:r>
        <w:t xml:space="preserve">To assess the robustness and reliability of calibration results, </w:t>
      </w:r>
      <w:r w:rsidR="0072082D">
        <w:t>Reclamation</w:t>
      </w:r>
      <w:r>
        <w:t xml:space="preserve"> conducted multiple rounds </w:t>
      </w:r>
      <w:r w:rsidR="007D471F">
        <w:t xml:space="preserve">of </w:t>
      </w:r>
      <w:r>
        <w:t xml:space="preserve">calibration runs for each set of calibration parameters and compared both convergence model fit (i.e., the negative sum of squared differences) and parameter values among runs. The intent of this step is to investigate the possibility for local minima in optimization, evaluate whether parameter values were running up against constraints, and assess consistency in parameter estimates; ideally, most to all parameters should be generally similar among runs and should not be close to parameter constraints. If this assessment </w:t>
      </w:r>
      <w:r w:rsidR="00A84508">
        <w:t>did</w:t>
      </w:r>
      <w:r>
        <w:t xml:space="preserve"> not reveal obvious issues, </w:t>
      </w:r>
      <w:r w:rsidR="00A84508">
        <w:lastRenderedPageBreak/>
        <w:t>Reclamation</w:t>
      </w:r>
      <w:r>
        <w:t xml:space="preserve"> then used the parameter estimates from the calibration run with the best (highest) model fit as the final selected parameter values. </w:t>
      </w:r>
    </w:p>
    <w:p w14:paraId="5A39BB49" w14:textId="156647D5" w:rsidR="0081671F" w:rsidRDefault="00A84508" w:rsidP="00A84508">
      <w:pPr>
        <w:spacing w:after="120"/>
      </w:pPr>
      <w:r>
        <w:t>Reclamation</w:t>
      </w:r>
      <w:r w:rsidR="005E04D9">
        <w:t xml:space="preserve"> also performed post-hoc tests for goodness of fit with the selected parameter values by generating model estimates of natural spawners for both the new and original parameter values and comparing these model estimates to historical estimates of spawner abundance used to calibrate the model. </w:t>
      </w:r>
    </w:p>
    <w:p w14:paraId="706886BF" w14:textId="77777777" w:rsidR="00FF01A0" w:rsidRPr="000E2D9F" w:rsidRDefault="00FF01A0" w:rsidP="00FF01A0">
      <w:pPr>
        <w:rPr>
          <w:rFonts w:ascii="Segoe UI" w:hAnsi="Segoe UI" w:cs="Segoe UI"/>
        </w:rPr>
      </w:pPr>
      <w:r w:rsidRPr="000E2D9F">
        <w:rPr>
          <w:rFonts w:ascii="Segoe UI" w:hAnsi="Segoe UI" w:cs="Segoe UI"/>
        </w:rPr>
        <w:t>Table 1. Parameters recalibrated for the winter-run Chinook salmon SIT DSM.</w:t>
      </w:r>
    </w:p>
    <w:tbl>
      <w:tblPr>
        <w:tblStyle w:val="TableGrid"/>
        <w:tblW w:w="0" w:type="auto"/>
        <w:tblLook w:val="04A0" w:firstRow="1" w:lastRow="0" w:firstColumn="1" w:lastColumn="0" w:noHBand="0" w:noVBand="1"/>
      </w:tblPr>
      <w:tblGrid>
        <w:gridCol w:w="1615"/>
        <w:gridCol w:w="3780"/>
        <w:gridCol w:w="3955"/>
      </w:tblGrid>
      <w:tr w:rsidR="00FF01A0" w:rsidRPr="00904729" w14:paraId="6E0EC37A" w14:textId="77777777" w:rsidTr="000E2D9F">
        <w:trPr>
          <w:trHeight w:val="300"/>
        </w:trPr>
        <w:tc>
          <w:tcPr>
            <w:tcW w:w="1615" w:type="dxa"/>
            <w:noWrap/>
            <w:vAlign w:val="bottom"/>
            <w:hideMark/>
          </w:tcPr>
          <w:p w14:paraId="750644D2" w14:textId="77777777" w:rsidR="00FF01A0" w:rsidRPr="000E2D9F" w:rsidRDefault="00FF01A0" w:rsidP="00FF01A0">
            <w:pPr>
              <w:rPr>
                <w:rFonts w:ascii="Segoe UI" w:hAnsi="Segoe UI" w:cs="Segoe UI"/>
                <w:b/>
                <w:bCs/>
              </w:rPr>
            </w:pPr>
            <w:r w:rsidRPr="000E2D9F">
              <w:rPr>
                <w:rFonts w:ascii="Segoe UI" w:hAnsi="Segoe UI" w:cs="Segoe UI"/>
                <w:b/>
                <w:bCs/>
              </w:rPr>
              <w:t>Parameter ID</w:t>
            </w:r>
          </w:p>
        </w:tc>
        <w:tc>
          <w:tcPr>
            <w:tcW w:w="3780" w:type="dxa"/>
            <w:noWrap/>
            <w:vAlign w:val="bottom"/>
            <w:hideMark/>
          </w:tcPr>
          <w:p w14:paraId="0C8B1AD0" w14:textId="77777777" w:rsidR="00FF01A0" w:rsidRPr="000E2D9F" w:rsidRDefault="00FF01A0" w:rsidP="00FF01A0">
            <w:pPr>
              <w:rPr>
                <w:rFonts w:ascii="Segoe UI" w:hAnsi="Segoe UI" w:cs="Segoe UI"/>
                <w:b/>
                <w:bCs/>
              </w:rPr>
            </w:pPr>
            <w:r w:rsidRPr="000E2D9F">
              <w:rPr>
                <w:rFonts w:ascii="Segoe UI" w:hAnsi="Segoe UI" w:cs="Segoe UI"/>
                <w:b/>
                <w:bCs/>
              </w:rPr>
              <w:t>Description</w:t>
            </w:r>
          </w:p>
        </w:tc>
        <w:tc>
          <w:tcPr>
            <w:tcW w:w="3955" w:type="dxa"/>
            <w:noWrap/>
            <w:vAlign w:val="bottom"/>
            <w:hideMark/>
          </w:tcPr>
          <w:p w14:paraId="4F904E0A" w14:textId="77777777" w:rsidR="00FF01A0" w:rsidRPr="000E2D9F" w:rsidRDefault="00FF01A0" w:rsidP="00FF01A0">
            <w:pPr>
              <w:rPr>
                <w:rFonts w:ascii="Segoe UI" w:hAnsi="Segoe UI" w:cs="Segoe UI"/>
                <w:b/>
                <w:bCs/>
              </w:rPr>
            </w:pPr>
            <w:r w:rsidRPr="000E2D9F">
              <w:rPr>
                <w:rFonts w:ascii="Segoe UI" w:hAnsi="Segoe UI" w:cs="Segoe UI"/>
                <w:b/>
                <w:bCs/>
              </w:rPr>
              <w:t>Notes</w:t>
            </w:r>
          </w:p>
        </w:tc>
      </w:tr>
      <w:tr w:rsidR="00FF01A0" w:rsidRPr="00904729" w14:paraId="3E9248E5" w14:textId="77777777">
        <w:trPr>
          <w:trHeight w:val="300"/>
        </w:trPr>
        <w:tc>
          <w:tcPr>
            <w:tcW w:w="1615" w:type="dxa"/>
            <w:noWrap/>
            <w:hideMark/>
          </w:tcPr>
          <w:p w14:paraId="476E0419" w14:textId="77777777" w:rsidR="00FF01A0" w:rsidRPr="000E2D9F" w:rsidRDefault="00FF01A0">
            <w:pPr>
              <w:rPr>
                <w:rFonts w:ascii="Segoe UI" w:hAnsi="Segoe UI" w:cs="Segoe UI"/>
              </w:rPr>
            </w:pPr>
            <w:r w:rsidRPr="000E2D9F">
              <w:rPr>
                <w:rFonts w:ascii="Segoe UI" w:hAnsi="Segoe UI" w:cs="Segoe UI"/>
              </w:rPr>
              <w:t>1</w:t>
            </w:r>
          </w:p>
        </w:tc>
        <w:tc>
          <w:tcPr>
            <w:tcW w:w="3780" w:type="dxa"/>
            <w:noWrap/>
            <w:hideMark/>
          </w:tcPr>
          <w:p w14:paraId="62A018C2" w14:textId="77777777" w:rsidR="00FF01A0" w:rsidRPr="000E2D9F" w:rsidRDefault="00FF01A0">
            <w:pPr>
              <w:rPr>
                <w:rFonts w:ascii="Segoe UI" w:hAnsi="Segoe UI" w:cs="Segoe UI"/>
              </w:rPr>
            </w:pPr>
            <w:r w:rsidRPr="000E2D9F">
              <w:rPr>
                <w:rFonts w:ascii="Segoe UI" w:hAnsi="Segoe UI" w:cs="Segoe UI"/>
              </w:rPr>
              <w:t>Juvenile in-channel and floodplain rearing survival intercept</w:t>
            </w:r>
          </w:p>
        </w:tc>
        <w:tc>
          <w:tcPr>
            <w:tcW w:w="3955" w:type="dxa"/>
            <w:noWrap/>
            <w:hideMark/>
          </w:tcPr>
          <w:p w14:paraId="32E2B6F9" w14:textId="77777777" w:rsidR="00FF01A0" w:rsidRPr="000E2D9F" w:rsidRDefault="00FF01A0">
            <w:pPr>
              <w:rPr>
                <w:rFonts w:ascii="Segoe UI" w:hAnsi="Segoe UI" w:cs="Segoe UI"/>
              </w:rPr>
            </w:pPr>
          </w:p>
        </w:tc>
      </w:tr>
      <w:tr w:rsidR="00FF01A0" w:rsidRPr="00904729" w14:paraId="155EA3B3" w14:textId="77777777">
        <w:trPr>
          <w:trHeight w:val="300"/>
        </w:trPr>
        <w:tc>
          <w:tcPr>
            <w:tcW w:w="1615" w:type="dxa"/>
            <w:noWrap/>
            <w:hideMark/>
          </w:tcPr>
          <w:p w14:paraId="0D035C40" w14:textId="77777777" w:rsidR="00FF01A0" w:rsidRPr="000E2D9F" w:rsidRDefault="00FF01A0">
            <w:pPr>
              <w:rPr>
                <w:rFonts w:ascii="Segoe UI" w:hAnsi="Segoe UI" w:cs="Segoe UI"/>
              </w:rPr>
            </w:pPr>
            <w:r w:rsidRPr="000E2D9F">
              <w:rPr>
                <w:rFonts w:ascii="Segoe UI" w:hAnsi="Segoe UI" w:cs="Segoe UI"/>
              </w:rPr>
              <w:t>2</w:t>
            </w:r>
          </w:p>
        </w:tc>
        <w:tc>
          <w:tcPr>
            <w:tcW w:w="3780" w:type="dxa"/>
            <w:noWrap/>
            <w:hideMark/>
          </w:tcPr>
          <w:p w14:paraId="54F6BBAC" w14:textId="77777777" w:rsidR="00FF01A0" w:rsidRPr="000E2D9F" w:rsidRDefault="00FF01A0">
            <w:pPr>
              <w:rPr>
                <w:rFonts w:ascii="Segoe UI" w:hAnsi="Segoe UI" w:cs="Segoe UI"/>
              </w:rPr>
            </w:pPr>
            <w:r w:rsidRPr="000E2D9F">
              <w:rPr>
                <w:rFonts w:ascii="Segoe UI" w:hAnsi="Segoe UI" w:cs="Segoe UI"/>
              </w:rPr>
              <w:t>Juvenile bypass rearing survival intercept</w:t>
            </w:r>
          </w:p>
        </w:tc>
        <w:tc>
          <w:tcPr>
            <w:tcW w:w="3955" w:type="dxa"/>
            <w:noWrap/>
            <w:hideMark/>
          </w:tcPr>
          <w:p w14:paraId="188A86B6" w14:textId="77777777" w:rsidR="00FF01A0" w:rsidRPr="000E2D9F" w:rsidRDefault="00FF01A0">
            <w:pPr>
              <w:rPr>
                <w:rFonts w:ascii="Segoe UI" w:hAnsi="Segoe UI" w:cs="Segoe UI"/>
              </w:rPr>
            </w:pPr>
          </w:p>
        </w:tc>
      </w:tr>
      <w:tr w:rsidR="00FF01A0" w:rsidRPr="00904729" w14:paraId="4E5D8A9A" w14:textId="77777777">
        <w:trPr>
          <w:trHeight w:val="300"/>
        </w:trPr>
        <w:tc>
          <w:tcPr>
            <w:tcW w:w="1615" w:type="dxa"/>
            <w:noWrap/>
            <w:hideMark/>
          </w:tcPr>
          <w:p w14:paraId="6ABACA9D" w14:textId="77777777" w:rsidR="00FF01A0" w:rsidRPr="000E2D9F" w:rsidRDefault="00FF01A0">
            <w:pPr>
              <w:rPr>
                <w:rFonts w:ascii="Segoe UI" w:hAnsi="Segoe UI" w:cs="Segoe UI"/>
              </w:rPr>
            </w:pPr>
            <w:r w:rsidRPr="000E2D9F">
              <w:rPr>
                <w:rFonts w:ascii="Segoe UI" w:hAnsi="Segoe UI" w:cs="Segoe UI"/>
              </w:rPr>
              <w:t>3</w:t>
            </w:r>
          </w:p>
        </w:tc>
        <w:tc>
          <w:tcPr>
            <w:tcW w:w="3780" w:type="dxa"/>
            <w:noWrap/>
            <w:hideMark/>
          </w:tcPr>
          <w:p w14:paraId="1AFBD8E8" w14:textId="77777777" w:rsidR="00FF01A0" w:rsidRPr="000E2D9F" w:rsidRDefault="00FF01A0">
            <w:pPr>
              <w:rPr>
                <w:rFonts w:ascii="Segoe UI" w:hAnsi="Segoe UI" w:cs="Segoe UI"/>
              </w:rPr>
            </w:pPr>
            <w:r w:rsidRPr="000E2D9F">
              <w:rPr>
                <w:rFonts w:ascii="Segoe UI" w:hAnsi="Segoe UI" w:cs="Segoe UI"/>
              </w:rPr>
              <w:t>Juvenile Delta rearing survival intercept</w:t>
            </w:r>
          </w:p>
        </w:tc>
        <w:tc>
          <w:tcPr>
            <w:tcW w:w="3955" w:type="dxa"/>
            <w:noWrap/>
            <w:hideMark/>
          </w:tcPr>
          <w:p w14:paraId="4ABCF706" w14:textId="77777777" w:rsidR="00FF01A0" w:rsidRPr="000E2D9F" w:rsidRDefault="00FF01A0">
            <w:pPr>
              <w:rPr>
                <w:rFonts w:ascii="Segoe UI" w:hAnsi="Segoe UI" w:cs="Segoe UI"/>
              </w:rPr>
            </w:pPr>
            <w:r w:rsidRPr="000E2D9F">
              <w:rPr>
                <w:rFonts w:ascii="Segoe UI" w:hAnsi="Segoe UI" w:cs="Segoe UI"/>
              </w:rPr>
              <w:t>Might expect negative covariance with Parameter 16 (Delta diversions effect on rearing survival)</w:t>
            </w:r>
          </w:p>
        </w:tc>
      </w:tr>
      <w:tr w:rsidR="00FF01A0" w:rsidRPr="00904729" w14:paraId="74F69D66" w14:textId="77777777">
        <w:trPr>
          <w:trHeight w:val="300"/>
        </w:trPr>
        <w:tc>
          <w:tcPr>
            <w:tcW w:w="1615" w:type="dxa"/>
            <w:noWrap/>
            <w:hideMark/>
          </w:tcPr>
          <w:p w14:paraId="759B2596" w14:textId="77777777" w:rsidR="00FF01A0" w:rsidRPr="000E2D9F" w:rsidRDefault="00FF01A0">
            <w:pPr>
              <w:rPr>
                <w:rFonts w:ascii="Segoe UI" w:hAnsi="Segoe UI" w:cs="Segoe UI"/>
              </w:rPr>
            </w:pPr>
            <w:r w:rsidRPr="000E2D9F">
              <w:rPr>
                <w:rFonts w:ascii="Segoe UI" w:hAnsi="Segoe UI" w:cs="Segoe UI"/>
              </w:rPr>
              <w:t>4</w:t>
            </w:r>
          </w:p>
        </w:tc>
        <w:tc>
          <w:tcPr>
            <w:tcW w:w="3780" w:type="dxa"/>
            <w:noWrap/>
            <w:hideMark/>
          </w:tcPr>
          <w:p w14:paraId="5BFDDE0E" w14:textId="77777777" w:rsidR="00FF01A0" w:rsidRPr="000E2D9F" w:rsidRDefault="00FF01A0">
            <w:pPr>
              <w:rPr>
                <w:rFonts w:ascii="Segoe UI" w:hAnsi="Segoe UI" w:cs="Segoe UI"/>
              </w:rPr>
            </w:pPr>
            <w:r w:rsidRPr="000E2D9F">
              <w:rPr>
                <w:rFonts w:ascii="Segoe UI" w:hAnsi="Segoe UI" w:cs="Segoe UI"/>
              </w:rPr>
              <w:t>Juvenile San Joaquin migratory survival intercept</w:t>
            </w:r>
          </w:p>
        </w:tc>
        <w:tc>
          <w:tcPr>
            <w:tcW w:w="3955" w:type="dxa"/>
            <w:noWrap/>
            <w:hideMark/>
          </w:tcPr>
          <w:p w14:paraId="353CB4F3" w14:textId="77777777" w:rsidR="00FF01A0" w:rsidRPr="000E2D9F" w:rsidRDefault="00FF01A0">
            <w:pPr>
              <w:rPr>
                <w:rFonts w:ascii="Segoe UI" w:hAnsi="Segoe UI" w:cs="Segoe UI"/>
              </w:rPr>
            </w:pPr>
            <w:r w:rsidRPr="000E2D9F">
              <w:rPr>
                <w:rFonts w:ascii="Segoe UI" w:hAnsi="Segoe UI" w:cs="Segoe UI"/>
              </w:rPr>
              <w:t>Not relevant to winter-run - expect no consistent values among runs</w:t>
            </w:r>
          </w:p>
        </w:tc>
      </w:tr>
      <w:tr w:rsidR="00FF01A0" w:rsidRPr="00904729" w14:paraId="7885BD50" w14:textId="77777777">
        <w:trPr>
          <w:trHeight w:val="300"/>
        </w:trPr>
        <w:tc>
          <w:tcPr>
            <w:tcW w:w="1615" w:type="dxa"/>
            <w:noWrap/>
            <w:hideMark/>
          </w:tcPr>
          <w:p w14:paraId="34014B11" w14:textId="77777777" w:rsidR="00FF01A0" w:rsidRPr="000E2D9F" w:rsidRDefault="00FF01A0">
            <w:pPr>
              <w:rPr>
                <w:rFonts w:ascii="Segoe UI" w:hAnsi="Segoe UI" w:cs="Segoe UI"/>
              </w:rPr>
            </w:pPr>
            <w:r w:rsidRPr="000E2D9F">
              <w:rPr>
                <w:rFonts w:ascii="Segoe UI" w:hAnsi="Segoe UI" w:cs="Segoe UI"/>
              </w:rPr>
              <w:t>5</w:t>
            </w:r>
          </w:p>
        </w:tc>
        <w:tc>
          <w:tcPr>
            <w:tcW w:w="3780" w:type="dxa"/>
            <w:noWrap/>
            <w:hideMark/>
          </w:tcPr>
          <w:p w14:paraId="30A98C24" w14:textId="77777777" w:rsidR="00FF01A0" w:rsidRPr="000E2D9F" w:rsidRDefault="00FF01A0">
            <w:pPr>
              <w:rPr>
                <w:rFonts w:ascii="Segoe UI" w:hAnsi="Segoe UI" w:cs="Segoe UI"/>
              </w:rPr>
            </w:pPr>
            <w:r w:rsidRPr="000E2D9F">
              <w:rPr>
                <w:rFonts w:ascii="Segoe UI" w:hAnsi="Segoe UI" w:cs="Segoe UI"/>
              </w:rPr>
              <w:t>Juvenile Sacramento River migratory survival intercept (temperature model)</w:t>
            </w:r>
          </w:p>
        </w:tc>
        <w:tc>
          <w:tcPr>
            <w:tcW w:w="3955" w:type="dxa"/>
            <w:noWrap/>
            <w:hideMark/>
          </w:tcPr>
          <w:p w14:paraId="7372070F" w14:textId="6BEFDBF1" w:rsidR="00FF01A0" w:rsidRPr="000E2D9F" w:rsidRDefault="00FF01A0">
            <w:pPr>
              <w:rPr>
                <w:rFonts w:ascii="Segoe UI" w:hAnsi="Segoe UI" w:cs="Segoe UI"/>
              </w:rPr>
            </w:pPr>
            <w:r w:rsidRPr="000E2D9F">
              <w:rPr>
                <w:rFonts w:ascii="Segoe UI" w:hAnsi="Segoe UI" w:cs="Segoe UI"/>
              </w:rPr>
              <w:t xml:space="preserve">Expect </w:t>
            </w:r>
            <w:r w:rsidR="00BB082C">
              <w:rPr>
                <w:rFonts w:ascii="Segoe UI" w:hAnsi="Segoe UI" w:cs="Segoe UI"/>
              </w:rPr>
              <w:t>parameters 5 and 6</w:t>
            </w:r>
            <w:r w:rsidRPr="000E2D9F">
              <w:rPr>
                <w:rFonts w:ascii="Segoe UI" w:hAnsi="Segoe UI" w:cs="Segoe UI"/>
              </w:rPr>
              <w:t xml:space="preserve"> to covary</w:t>
            </w:r>
          </w:p>
        </w:tc>
      </w:tr>
      <w:tr w:rsidR="00FF01A0" w:rsidRPr="00904729" w14:paraId="0034EC74" w14:textId="77777777">
        <w:trPr>
          <w:trHeight w:val="300"/>
        </w:trPr>
        <w:tc>
          <w:tcPr>
            <w:tcW w:w="1615" w:type="dxa"/>
            <w:noWrap/>
            <w:hideMark/>
          </w:tcPr>
          <w:p w14:paraId="3DBC916F" w14:textId="77777777" w:rsidR="00FF01A0" w:rsidRPr="000E2D9F" w:rsidRDefault="00FF01A0">
            <w:pPr>
              <w:rPr>
                <w:rFonts w:ascii="Segoe UI" w:hAnsi="Segoe UI" w:cs="Segoe UI"/>
              </w:rPr>
            </w:pPr>
            <w:r w:rsidRPr="000E2D9F">
              <w:rPr>
                <w:rFonts w:ascii="Segoe UI" w:hAnsi="Segoe UI" w:cs="Segoe UI"/>
              </w:rPr>
              <w:t>6</w:t>
            </w:r>
          </w:p>
        </w:tc>
        <w:tc>
          <w:tcPr>
            <w:tcW w:w="3780" w:type="dxa"/>
            <w:noWrap/>
            <w:hideMark/>
          </w:tcPr>
          <w:p w14:paraId="06243468" w14:textId="77777777" w:rsidR="00FF01A0" w:rsidRPr="000E2D9F" w:rsidRDefault="00FF01A0">
            <w:pPr>
              <w:rPr>
                <w:rFonts w:ascii="Segoe UI" w:hAnsi="Segoe UI" w:cs="Segoe UI"/>
              </w:rPr>
            </w:pPr>
            <w:r w:rsidRPr="000E2D9F">
              <w:rPr>
                <w:rFonts w:ascii="Segoe UI" w:hAnsi="Segoe UI" w:cs="Segoe UI"/>
              </w:rPr>
              <w:t>Juvenile Sacramento River migratory survival intercept (discharge model)</w:t>
            </w:r>
          </w:p>
        </w:tc>
        <w:tc>
          <w:tcPr>
            <w:tcW w:w="3955" w:type="dxa"/>
            <w:hideMark/>
          </w:tcPr>
          <w:p w14:paraId="35FB2E88" w14:textId="73AA0929" w:rsidR="00FF01A0" w:rsidRPr="000E2D9F" w:rsidRDefault="00BB082C">
            <w:pPr>
              <w:rPr>
                <w:rFonts w:ascii="Segoe UI" w:hAnsi="Segoe UI" w:cs="Segoe UI"/>
              </w:rPr>
            </w:pPr>
            <w:r w:rsidRPr="000E2D9F">
              <w:rPr>
                <w:rFonts w:ascii="Segoe UI" w:hAnsi="Segoe UI" w:cs="Segoe UI"/>
              </w:rPr>
              <w:t xml:space="preserve">Expect </w:t>
            </w:r>
            <w:r>
              <w:rPr>
                <w:rFonts w:ascii="Segoe UI" w:hAnsi="Segoe UI" w:cs="Segoe UI"/>
              </w:rPr>
              <w:t>parameters 5 and 6</w:t>
            </w:r>
            <w:r w:rsidRPr="000E2D9F">
              <w:rPr>
                <w:rFonts w:ascii="Segoe UI" w:hAnsi="Segoe UI" w:cs="Segoe UI"/>
              </w:rPr>
              <w:t xml:space="preserve"> to covary</w:t>
            </w:r>
          </w:p>
        </w:tc>
      </w:tr>
      <w:tr w:rsidR="00FF01A0" w:rsidRPr="00904729" w14:paraId="21EF4FAD" w14:textId="77777777">
        <w:trPr>
          <w:trHeight w:val="300"/>
        </w:trPr>
        <w:tc>
          <w:tcPr>
            <w:tcW w:w="1615" w:type="dxa"/>
            <w:noWrap/>
            <w:hideMark/>
          </w:tcPr>
          <w:p w14:paraId="095FD7D7" w14:textId="77777777" w:rsidR="00FF01A0" w:rsidRPr="000E2D9F" w:rsidRDefault="00FF01A0">
            <w:pPr>
              <w:rPr>
                <w:rFonts w:ascii="Segoe UI" w:hAnsi="Segoe UI" w:cs="Segoe UI"/>
              </w:rPr>
            </w:pPr>
            <w:r w:rsidRPr="000E2D9F">
              <w:rPr>
                <w:rFonts w:ascii="Segoe UI" w:hAnsi="Segoe UI" w:cs="Segoe UI"/>
              </w:rPr>
              <w:t>7</w:t>
            </w:r>
          </w:p>
        </w:tc>
        <w:tc>
          <w:tcPr>
            <w:tcW w:w="3780" w:type="dxa"/>
            <w:noWrap/>
            <w:hideMark/>
          </w:tcPr>
          <w:p w14:paraId="3CE80157" w14:textId="77777777" w:rsidR="00FF01A0" w:rsidRPr="000E2D9F" w:rsidRDefault="00FF01A0">
            <w:pPr>
              <w:rPr>
                <w:rFonts w:ascii="Segoe UI" w:hAnsi="Segoe UI" w:cs="Segoe UI"/>
              </w:rPr>
            </w:pPr>
            <w:r w:rsidRPr="000E2D9F">
              <w:rPr>
                <w:rFonts w:ascii="Segoe UI" w:hAnsi="Segoe UI" w:cs="Segoe UI"/>
              </w:rPr>
              <w:t>Juvenile Delta migratory survival intercept (flow model)</w:t>
            </w:r>
          </w:p>
        </w:tc>
        <w:tc>
          <w:tcPr>
            <w:tcW w:w="3955" w:type="dxa"/>
            <w:noWrap/>
            <w:hideMark/>
          </w:tcPr>
          <w:p w14:paraId="2B882B3B" w14:textId="5BF205B6" w:rsidR="00FF01A0" w:rsidRPr="000E2D9F" w:rsidRDefault="00FF01A0">
            <w:pPr>
              <w:rPr>
                <w:rFonts w:ascii="Segoe UI" w:hAnsi="Segoe UI" w:cs="Segoe UI"/>
              </w:rPr>
            </w:pPr>
            <w:r w:rsidRPr="000E2D9F">
              <w:rPr>
                <w:rFonts w:ascii="Segoe UI" w:hAnsi="Segoe UI" w:cs="Segoe UI"/>
              </w:rPr>
              <w:t xml:space="preserve">Expect </w:t>
            </w:r>
            <w:r w:rsidR="0092571D">
              <w:rPr>
                <w:rFonts w:ascii="Segoe UI" w:hAnsi="Segoe UI" w:cs="Segoe UI"/>
              </w:rPr>
              <w:t>parameters 7, 8 and 9 to covary</w:t>
            </w:r>
          </w:p>
        </w:tc>
      </w:tr>
      <w:tr w:rsidR="00FF01A0" w:rsidRPr="00904729" w14:paraId="24BD26D8" w14:textId="77777777">
        <w:trPr>
          <w:trHeight w:val="300"/>
        </w:trPr>
        <w:tc>
          <w:tcPr>
            <w:tcW w:w="1615" w:type="dxa"/>
            <w:noWrap/>
            <w:hideMark/>
          </w:tcPr>
          <w:p w14:paraId="74D06022" w14:textId="77777777" w:rsidR="00FF01A0" w:rsidRPr="000E2D9F" w:rsidRDefault="00FF01A0">
            <w:pPr>
              <w:rPr>
                <w:rFonts w:ascii="Segoe UI" w:hAnsi="Segoe UI" w:cs="Segoe UI"/>
              </w:rPr>
            </w:pPr>
            <w:r w:rsidRPr="000E2D9F">
              <w:rPr>
                <w:rFonts w:ascii="Segoe UI" w:hAnsi="Segoe UI" w:cs="Segoe UI"/>
              </w:rPr>
              <w:t>8</w:t>
            </w:r>
          </w:p>
        </w:tc>
        <w:tc>
          <w:tcPr>
            <w:tcW w:w="3780" w:type="dxa"/>
            <w:noWrap/>
            <w:hideMark/>
          </w:tcPr>
          <w:p w14:paraId="7904F2B5" w14:textId="77777777" w:rsidR="00FF01A0" w:rsidRPr="000E2D9F" w:rsidRDefault="00FF01A0">
            <w:pPr>
              <w:rPr>
                <w:rFonts w:ascii="Segoe UI" w:hAnsi="Segoe UI" w:cs="Segoe UI"/>
              </w:rPr>
            </w:pPr>
            <w:r w:rsidRPr="000E2D9F">
              <w:rPr>
                <w:rFonts w:ascii="Segoe UI" w:hAnsi="Segoe UI" w:cs="Segoe UI"/>
              </w:rPr>
              <w:t>Juvenile Delta migratory survival intercept (temperature model)</w:t>
            </w:r>
          </w:p>
        </w:tc>
        <w:tc>
          <w:tcPr>
            <w:tcW w:w="3955" w:type="dxa"/>
            <w:hideMark/>
          </w:tcPr>
          <w:p w14:paraId="4DDFFB6B" w14:textId="1C8760A4" w:rsidR="00FF01A0" w:rsidRPr="000E2D9F" w:rsidRDefault="0092571D">
            <w:pPr>
              <w:rPr>
                <w:rFonts w:ascii="Segoe UI" w:hAnsi="Segoe UI" w:cs="Segoe UI"/>
              </w:rPr>
            </w:pPr>
            <w:r w:rsidRPr="000E2D9F">
              <w:rPr>
                <w:rFonts w:ascii="Segoe UI" w:hAnsi="Segoe UI" w:cs="Segoe UI"/>
              </w:rPr>
              <w:t xml:space="preserve">Expect </w:t>
            </w:r>
            <w:r>
              <w:rPr>
                <w:rFonts w:ascii="Segoe UI" w:hAnsi="Segoe UI" w:cs="Segoe UI"/>
              </w:rPr>
              <w:t>parameters 7, 8 and 9 to covary</w:t>
            </w:r>
          </w:p>
        </w:tc>
      </w:tr>
      <w:tr w:rsidR="00FF01A0" w:rsidRPr="00904729" w14:paraId="1FBD3C58" w14:textId="77777777">
        <w:trPr>
          <w:trHeight w:val="300"/>
        </w:trPr>
        <w:tc>
          <w:tcPr>
            <w:tcW w:w="1615" w:type="dxa"/>
            <w:noWrap/>
            <w:hideMark/>
          </w:tcPr>
          <w:p w14:paraId="0787E053" w14:textId="77777777" w:rsidR="00FF01A0" w:rsidRPr="000E2D9F" w:rsidRDefault="00FF01A0">
            <w:pPr>
              <w:rPr>
                <w:rFonts w:ascii="Segoe UI" w:hAnsi="Segoe UI" w:cs="Segoe UI"/>
              </w:rPr>
            </w:pPr>
            <w:r w:rsidRPr="000E2D9F">
              <w:rPr>
                <w:rFonts w:ascii="Segoe UI" w:hAnsi="Segoe UI" w:cs="Segoe UI"/>
              </w:rPr>
              <w:t>9</w:t>
            </w:r>
          </w:p>
        </w:tc>
        <w:tc>
          <w:tcPr>
            <w:tcW w:w="3780" w:type="dxa"/>
            <w:noWrap/>
            <w:hideMark/>
          </w:tcPr>
          <w:p w14:paraId="02B577F1" w14:textId="77777777" w:rsidR="00FF01A0" w:rsidRPr="000E2D9F" w:rsidRDefault="00FF01A0">
            <w:pPr>
              <w:rPr>
                <w:rFonts w:ascii="Segoe UI" w:hAnsi="Segoe UI" w:cs="Segoe UI"/>
              </w:rPr>
            </w:pPr>
            <w:r w:rsidRPr="000E2D9F">
              <w:rPr>
                <w:rFonts w:ascii="Segoe UI" w:hAnsi="Segoe UI" w:cs="Segoe UI"/>
              </w:rPr>
              <w:t>Juvenile Delta migratory survival intercept (diversion model)</w:t>
            </w:r>
          </w:p>
        </w:tc>
        <w:tc>
          <w:tcPr>
            <w:tcW w:w="3955" w:type="dxa"/>
            <w:hideMark/>
          </w:tcPr>
          <w:p w14:paraId="06C71D57" w14:textId="109347A7" w:rsidR="00FF01A0" w:rsidRPr="000E2D9F" w:rsidRDefault="0092571D">
            <w:pPr>
              <w:rPr>
                <w:rFonts w:ascii="Segoe UI" w:hAnsi="Segoe UI" w:cs="Segoe UI"/>
              </w:rPr>
            </w:pPr>
            <w:r w:rsidRPr="000E2D9F">
              <w:rPr>
                <w:rFonts w:ascii="Segoe UI" w:hAnsi="Segoe UI" w:cs="Segoe UI"/>
              </w:rPr>
              <w:t xml:space="preserve">Expect </w:t>
            </w:r>
            <w:r>
              <w:rPr>
                <w:rFonts w:ascii="Segoe UI" w:hAnsi="Segoe UI" w:cs="Segoe UI"/>
              </w:rPr>
              <w:t>parameters 7, 8 and 9 to covary</w:t>
            </w:r>
          </w:p>
        </w:tc>
      </w:tr>
      <w:tr w:rsidR="00FF01A0" w:rsidRPr="00904729" w14:paraId="4A647C45" w14:textId="77777777">
        <w:trPr>
          <w:trHeight w:val="300"/>
        </w:trPr>
        <w:tc>
          <w:tcPr>
            <w:tcW w:w="1615" w:type="dxa"/>
            <w:noWrap/>
            <w:hideMark/>
          </w:tcPr>
          <w:p w14:paraId="39C0CD1C" w14:textId="77777777" w:rsidR="00FF01A0" w:rsidRPr="000E2D9F" w:rsidRDefault="00FF01A0">
            <w:pPr>
              <w:rPr>
                <w:rFonts w:ascii="Segoe UI" w:hAnsi="Segoe UI" w:cs="Segoe UI"/>
              </w:rPr>
            </w:pPr>
            <w:r w:rsidRPr="000E2D9F">
              <w:rPr>
                <w:rFonts w:ascii="Segoe UI" w:hAnsi="Segoe UI" w:cs="Segoe UI"/>
              </w:rPr>
              <w:lastRenderedPageBreak/>
              <w:t>10</w:t>
            </w:r>
          </w:p>
        </w:tc>
        <w:tc>
          <w:tcPr>
            <w:tcW w:w="3780" w:type="dxa"/>
            <w:noWrap/>
            <w:hideMark/>
          </w:tcPr>
          <w:p w14:paraId="34896AE6" w14:textId="77777777" w:rsidR="00FF01A0" w:rsidRPr="000E2D9F" w:rsidRDefault="00FF01A0">
            <w:pPr>
              <w:rPr>
                <w:rFonts w:ascii="Segoe UI" w:hAnsi="Segoe UI" w:cs="Segoe UI"/>
              </w:rPr>
            </w:pPr>
            <w:r w:rsidRPr="000E2D9F">
              <w:rPr>
                <w:rFonts w:ascii="Segoe UI" w:hAnsi="Segoe UI" w:cs="Segoe UI"/>
              </w:rPr>
              <w:t>Juvenile ocean entry survival intercept</w:t>
            </w:r>
          </w:p>
        </w:tc>
        <w:tc>
          <w:tcPr>
            <w:tcW w:w="3955" w:type="dxa"/>
            <w:noWrap/>
            <w:hideMark/>
          </w:tcPr>
          <w:p w14:paraId="16D6D2DF" w14:textId="77777777" w:rsidR="00FF01A0" w:rsidRPr="000E2D9F" w:rsidRDefault="00FF01A0">
            <w:pPr>
              <w:rPr>
                <w:rFonts w:ascii="Segoe UI" w:hAnsi="Segoe UI" w:cs="Segoe UI"/>
              </w:rPr>
            </w:pPr>
            <w:r w:rsidRPr="000E2D9F">
              <w:rPr>
                <w:rFonts w:ascii="Segoe UI" w:hAnsi="Segoe UI" w:cs="Segoe UI"/>
              </w:rPr>
              <w:t>Expect this one to be &lt; -2 (max of 0.12 overall marine survival)</w:t>
            </w:r>
          </w:p>
        </w:tc>
      </w:tr>
      <w:tr w:rsidR="00FF01A0" w:rsidRPr="00904729" w14:paraId="1E56012A" w14:textId="77777777">
        <w:trPr>
          <w:trHeight w:val="300"/>
        </w:trPr>
        <w:tc>
          <w:tcPr>
            <w:tcW w:w="1615" w:type="dxa"/>
            <w:noWrap/>
            <w:hideMark/>
          </w:tcPr>
          <w:p w14:paraId="0C0032F2" w14:textId="77777777" w:rsidR="00FF01A0" w:rsidRPr="000E2D9F" w:rsidRDefault="00FF01A0">
            <w:pPr>
              <w:rPr>
                <w:rFonts w:ascii="Segoe UI" w:hAnsi="Segoe UI" w:cs="Segoe UI"/>
              </w:rPr>
            </w:pPr>
            <w:r w:rsidRPr="000E2D9F">
              <w:rPr>
                <w:rFonts w:ascii="Segoe UI" w:hAnsi="Segoe UI" w:cs="Segoe UI"/>
              </w:rPr>
              <w:t>11</w:t>
            </w:r>
          </w:p>
        </w:tc>
        <w:tc>
          <w:tcPr>
            <w:tcW w:w="3780" w:type="dxa"/>
            <w:noWrap/>
            <w:hideMark/>
          </w:tcPr>
          <w:p w14:paraId="7EAF1326" w14:textId="77777777" w:rsidR="00FF01A0" w:rsidRPr="000E2D9F" w:rsidRDefault="00FF01A0">
            <w:pPr>
              <w:rPr>
                <w:rFonts w:ascii="Segoe UI" w:hAnsi="Segoe UI" w:cs="Segoe UI"/>
              </w:rPr>
            </w:pPr>
            <w:r w:rsidRPr="000E2D9F">
              <w:rPr>
                <w:rFonts w:ascii="Segoe UI" w:hAnsi="Segoe UI" w:cs="Segoe UI"/>
              </w:rPr>
              <w:t xml:space="preserve">Adult </w:t>
            </w:r>
            <w:proofErr w:type="spellStart"/>
            <w:r w:rsidRPr="000E2D9F">
              <w:rPr>
                <w:rFonts w:ascii="Segoe UI" w:hAnsi="Segoe UI" w:cs="Segoe UI"/>
              </w:rPr>
              <w:t>en</w:t>
            </w:r>
            <w:proofErr w:type="spellEnd"/>
            <w:r w:rsidRPr="000E2D9F">
              <w:rPr>
                <w:rFonts w:ascii="Segoe UI" w:hAnsi="Segoe UI" w:cs="Segoe UI"/>
              </w:rPr>
              <w:t xml:space="preserve"> route survival intercept</w:t>
            </w:r>
          </w:p>
        </w:tc>
        <w:tc>
          <w:tcPr>
            <w:tcW w:w="3955" w:type="dxa"/>
            <w:noWrap/>
            <w:hideMark/>
          </w:tcPr>
          <w:p w14:paraId="1D7EA393" w14:textId="77777777" w:rsidR="00FF01A0" w:rsidRPr="000E2D9F" w:rsidRDefault="00FF01A0">
            <w:pPr>
              <w:rPr>
                <w:rFonts w:ascii="Segoe UI" w:hAnsi="Segoe UI" w:cs="Segoe UI"/>
              </w:rPr>
            </w:pPr>
          </w:p>
        </w:tc>
      </w:tr>
      <w:tr w:rsidR="00FF01A0" w:rsidRPr="00904729" w14:paraId="059BEDAB" w14:textId="77777777">
        <w:trPr>
          <w:trHeight w:val="300"/>
        </w:trPr>
        <w:tc>
          <w:tcPr>
            <w:tcW w:w="1615" w:type="dxa"/>
            <w:noWrap/>
            <w:hideMark/>
          </w:tcPr>
          <w:p w14:paraId="64777C07" w14:textId="77777777" w:rsidR="00FF01A0" w:rsidRPr="000E2D9F" w:rsidRDefault="00FF01A0">
            <w:pPr>
              <w:rPr>
                <w:rFonts w:ascii="Segoe UI" w:hAnsi="Segoe UI" w:cs="Segoe UI"/>
              </w:rPr>
            </w:pPr>
            <w:r w:rsidRPr="000E2D9F">
              <w:rPr>
                <w:rFonts w:ascii="Segoe UI" w:hAnsi="Segoe UI" w:cs="Segoe UI"/>
              </w:rPr>
              <w:t>12</w:t>
            </w:r>
          </w:p>
        </w:tc>
        <w:tc>
          <w:tcPr>
            <w:tcW w:w="3780" w:type="dxa"/>
            <w:noWrap/>
            <w:hideMark/>
          </w:tcPr>
          <w:p w14:paraId="56DDF53A" w14:textId="77777777" w:rsidR="00FF01A0" w:rsidRPr="000E2D9F" w:rsidRDefault="00FF01A0">
            <w:pPr>
              <w:rPr>
                <w:rFonts w:ascii="Segoe UI" w:hAnsi="Segoe UI" w:cs="Segoe UI"/>
              </w:rPr>
            </w:pPr>
            <w:r w:rsidRPr="000E2D9F">
              <w:rPr>
                <w:rFonts w:ascii="Segoe UI" w:hAnsi="Segoe UI" w:cs="Segoe UI"/>
              </w:rPr>
              <w:t>Egg-to-fry survival intercept</w:t>
            </w:r>
          </w:p>
        </w:tc>
        <w:tc>
          <w:tcPr>
            <w:tcW w:w="3955" w:type="dxa"/>
            <w:noWrap/>
            <w:hideMark/>
          </w:tcPr>
          <w:p w14:paraId="1C15A65D" w14:textId="77777777" w:rsidR="00FF01A0" w:rsidRPr="000E2D9F" w:rsidRDefault="00FF01A0">
            <w:pPr>
              <w:rPr>
                <w:rFonts w:ascii="Segoe UI" w:hAnsi="Segoe UI" w:cs="Segoe UI"/>
              </w:rPr>
            </w:pPr>
          </w:p>
        </w:tc>
      </w:tr>
      <w:tr w:rsidR="00FF01A0" w:rsidRPr="00904729" w14:paraId="466DD9B0" w14:textId="77777777">
        <w:trPr>
          <w:trHeight w:val="300"/>
        </w:trPr>
        <w:tc>
          <w:tcPr>
            <w:tcW w:w="1615" w:type="dxa"/>
            <w:noWrap/>
            <w:hideMark/>
          </w:tcPr>
          <w:p w14:paraId="49F96F38" w14:textId="77777777" w:rsidR="00FF01A0" w:rsidRPr="000E2D9F" w:rsidRDefault="00FF01A0">
            <w:pPr>
              <w:rPr>
                <w:rFonts w:ascii="Segoe UI" w:hAnsi="Segoe UI" w:cs="Segoe UI"/>
              </w:rPr>
            </w:pPr>
            <w:r w:rsidRPr="000E2D9F">
              <w:rPr>
                <w:rFonts w:ascii="Segoe UI" w:hAnsi="Segoe UI" w:cs="Segoe UI"/>
              </w:rPr>
              <w:t>13</w:t>
            </w:r>
          </w:p>
        </w:tc>
        <w:tc>
          <w:tcPr>
            <w:tcW w:w="3780" w:type="dxa"/>
            <w:noWrap/>
            <w:hideMark/>
          </w:tcPr>
          <w:p w14:paraId="012C96BB" w14:textId="77777777" w:rsidR="00FF01A0" w:rsidRPr="000E2D9F" w:rsidRDefault="00FF01A0">
            <w:pPr>
              <w:rPr>
                <w:rFonts w:ascii="Segoe UI" w:hAnsi="Segoe UI" w:cs="Segoe UI"/>
              </w:rPr>
            </w:pPr>
            <w:r w:rsidRPr="000E2D9F">
              <w:rPr>
                <w:rFonts w:ascii="Segoe UI" w:hAnsi="Segoe UI" w:cs="Segoe UI"/>
              </w:rPr>
              <w:t>Effect of contact points on juvenile rearing survival</w:t>
            </w:r>
          </w:p>
        </w:tc>
        <w:tc>
          <w:tcPr>
            <w:tcW w:w="3955" w:type="dxa"/>
            <w:noWrap/>
            <w:hideMark/>
          </w:tcPr>
          <w:p w14:paraId="269F402E" w14:textId="77777777" w:rsidR="00FF01A0" w:rsidRPr="000E2D9F" w:rsidRDefault="00FF01A0">
            <w:pPr>
              <w:rPr>
                <w:rFonts w:ascii="Segoe UI" w:hAnsi="Segoe UI" w:cs="Segoe UI"/>
              </w:rPr>
            </w:pPr>
          </w:p>
        </w:tc>
      </w:tr>
      <w:tr w:rsidR="00FF01A0" w:rsidRPr="00904729" w14:paraId="77ACD371" w14:textId="77777777">
        <w:trPr>
          <w:trHeight w:val="300"/>
        </w:trPr>
        <w:tc>
          <w:tcPr>
            <w:tcW w:w="1615" w:type="dxa"/>
            <w:noWrap/>
            <w:hideMark/>
          </w:tcPr>
          <w:p w14:paraId="7F450405" w14:textId="77777777" w:rsidR="00FF01A0" w:rsidRPr="000E2D9F" w:rsidRDefault="00FF01A0">
            <w:pPr>
              <w:rPr>
                <w:rFonts w:ascii="Segoe UI" w:hAnsi="Segoe UI" w:cs="Segoe UI"/>
              </w:rPr>
            </w:pPr>
            <w:r w:rsidRPr="000E2D9F">
              <w:rPr>
                <w:rFonts w:ascii="Segoe UI" w:hAnsi="Segoe UI" w:cs="Segoe UI"/>
              </w:rPr>
              <w:t>14</w:t>
            </w:r>
          </w:p>
        </w:tc>
        <w:tc>
          <w:tcPr>
            <w:tcW w:w="3780" w:type="dxa"/>
            <w:noWrap/>
            <w:hideMark/>
          </w:tcPr>
          <w:p w14:paraId="15B83C7D" w14:textId="77777777" w:rsidR="00FF01A0" w:rsidRPr="000E2D9F" w:rsidRDefault="00FF01A0">
            <w:pPr>
              <w:rPr>
                <w:rFonts w:ascii="Segoe UI" w:hAnsi="Segoe UI" w:cs="Segoe UI"/>
              </w:rPr>
            </w:pPr>
            <w:r w:rsidRPr="000E2D9F">
              <w:rPr>
                <w:rFonts w:ascii="Segoe UI" w:hAnsi="Segoe UI" w:cs="Segoe UI"/>
              </w:rPr>
              <w:t>Effect of proportion flow diverted on juvenile rearing/migratory survival</w:t>
            </w:r>
          </w:p>
        </w:tc>
        <w:tc>
          <w:tcPr>
            <w:tcW w:w="3955" w:type="dxa"/>
            <w:noWrap/>
            <w:hideMark/>
          </w:tcPr>
          <w:p w14:paraId="57F546E0" w14:textId="77777777" w:rsidR="00FF01A0" w:rsidRPr="000E2D9F" w:rsidRDefault="00FF01A0">
            <w:pPr>
              <w:rPr>
                <w:rFonts w:ascii="Segoe UI" w:hAnsi="Segoe UI" w:cs="Segoe UI"/>
              </w:rPr>
            </w:pPr>
          </w:p>
        </w:tc>
      </w:tr>
      <w:tr w:rsidR="00FF01A0" w:rsidRPr="00904729" w14:paraId="3A1C6814" w14:textId="77777777">
        <w:trPr>
          <w:trHeight w:val="300"/>
        </w:trPr>
        <w:tc>
          <w:tcPr>
            <w:tcW w:w="1615" w:type="dxa"/>
            <w:noWrap/>
            <w:hideMark/>
          </w:tcPr>
          <w:p w14:paraId="3C388E9C" w14:textId="77777777" w:rsidR="00FF01A0" w:rsidRPr="000E2D9F" w:rsidRDefault="00FF01A0">
            <w:pPr>
              <w:rPr>
                <w:rFonts w:ascii="Segoe UI" w:hAnsi="Segoe UI" w:cs="Segoe UI"/>
              </w:rPr>
            </w:pPr>
            <w:r w:rsidRPr="000E2D9F">
              <w:rPr>
                <w:rFonts w:ascii="Segoe UI" w:hAnsi="Segoe UI" w:cs="Segoe UI"/>
              </w:rPr>
              <w:t>15</w:t>
            </w:r>
          </w:p>
        </w:tc>
        <w:tc>
          <w:tcPr>
            <w:tcW w:w="3780" w:type="dxa"/>
            <w:noWrap/>
            <w:hideMark/>
          </w:tcPr>
          <w:p w14:paraId="60C3DA8D" w14:textId="77777777" w:rsidR="00FF01A0" w:rsidRPr="000E2D9F" w:rsidRDefault="00FF01A0">
            <w:pPr>
              <w:rPr>
                <w:rFonts w:ascii="Segoe UI" w:hAnsi="Segoe UI" w:cs="Segoe UI"/>
              </w:rPr>
            </w:pPr>
            <w:r w:rsidRPr="000E2D9F">
              <w:rPr>
                <w:rFonts w:ascii="Segoe UI" w:hAnsi="Segoe UI" w:cs="Segoe UI"/>
              </w:rPr>
              <w:t>Effect of total flow diverted on juvenile rearing/migratory survival</w:t>
            </w:r>
          </w:p>
        </w:tc>
        <w:tc>
          <w:tcPr>
            <w:tcW w:w="3955" w:type="dxa"/>
            <w:noWrap/>
            <w:hideMark/>
          </w:tcPr>
          <w:p w14:paraId="54A431EE" w14:textId="77777777" w:rsidR="00FF01A0" w:rsidRPr="000E2D9F" w:rsidRDefault="00FF01A0">
            <w:pPr>
              <w:rPr>
                <w:rFonts w:ascii="Segoe UI" w:hAnsi="Segoe UI" w:cs="Segoe UI"/>
              </w:rPr>
            </w:pPr>
          </w:p>
        </w:tc>
      </w:tr>
      <w:tr w:rsidR="00FF01A0" w:rsidRPr="00904729" w14:paraId="5D4B49AE" w14:textId="77777777">
        <w:trPr>
          <w:trHeight w:val="300"/>
        </w:trPr>
        <w:tc>
          <w:tcPr>
            <w:tcW w:w="1615" w:type="dxa"/>
            <w:noWrap/>
            <w:hideMark/>
          </w:tcPr>
          <w:p w14:paraId="6ED1A154" w14:textId="77777777" w:rsidR="00FF01A0" w:rsidRPr="000E2D9F" w:rsidRDefault="00FF01A0">
            <w:pPr>
              <w:rPr>
                <w:rFonts w:ascii="Segoe UI" w:hAnsi="Segoe UI" w:cs="Segoe UI"/>
              </w:rPr>
            </w:pPr>
            <w:r w:rsidRPr="000E2D9F">
              <w:rPr>
                <w:rFonts w:ascii="Segoe UI" w:hAnsi="Segoe UI" w:cs="Segoe UI"/>
              </w:rPr>
              <w:t>16</w:t>
            </w:r>
          </w:p>
        </w:tc>
        <w:tc>
          <w:tcPr>
            <w:tcW w:w="3780" w:type="dxa"/>
            <w:noWrap/>
            <w:hideMark/>
          </w:tcPr>
          <w:p w14:paraId="7B26FA17" w14:textId="77777777" w:rsidR="00FF01A0" w:rsidRPr="000E2D9F" w:rsidRDefault="00FF01A0">
            <w:pPr>
              <w:rPr>
                <w:rFonts w:ascii="Segoe UI" w:hAnsi="Segoe UI" w:cs="Segoe UI"/>
              </w:rPr>
            </w:pPr>
            <w:r w:rsidRPr="000E2D9F">
              <w:rPr>
                <w:rFonts w:ascii="Segoe UI" w:hAnsi="Segoe UI" w:cs="Segoe UI"/>
              </w:rPr>
              <w:t>Effect of Delta diversions on juvenile rearing survival</w:t>
            </w:r>
          </w:p>
        </w:tc>
        <w:tc>
          <w:tcPr>
            <w:tcW w:w="3955" w:type="dxa"/>
            <w:noWrap/>
            <w:hideMark/>
          </w:tcPr>
          <w:p w14:paraId="215537D2" w14:textId="77777777" w:rsidR="00FF01A0" w:rsidRPr="000E2D9F" w:rsidRDefault="00FF01A0">
            <w:pPr>
              <w:rPr>
                <w:rFonts w:ascii="Segoe UI" w:hAnsi="Segoe UI" w:cs="Segoe UI"/>
              </w:rPr>
            </w:pPr>
          </w:p>
        </w:tc>
      </w:tr>
    </w:tbl>
    <w:p w14:paraId="7943DD9E" w14:textId="77777777" w:rsidR="00FF01A0" w:rsidRDefault="00FF01A0" w:rsidP="000E2D9F">
      <w:pPr>
        <w:spacing w:after="120"/>
      </w:pPr>
    </w:p>
    <w:p w14:paraId="47A99D92" w14:textId="01333CB9" w:rsidR="008D679D" w:rsidRDefault="008D679D" w:rsidP="008D679D">
      <w:pPr>
        <w:pStyle w:val="Heading5"/>
      </w:pPr>
      <w:r>
        <w:t>Re-calibration results</w:t>
      </w:r>
    </w:p>
    <w:p w14:paraId="38828271" w14:textId="3A23115B" w:rsidR="00861F08" w:rsidRDefault="00861F08" w:rsidP="00861F08">
      <w:pPr>
        <w:pStyle w:val="Heading6"/>
      </w:pPr>
      <w:r>
        <w:t>Overview</w:t>
      </w:r>
    </w:p>
    <w:p w14:paraId="22B724EA" w14:textId="6C121ABC" w:rsidR="00861F08" w:rsidRPr="000E2D9F" w:rsidRDefault="00E72992" w:rsidP="000E2D9F">
      <w:pPr>
        <w:spacing w:after="120"/>
        <w:rPr>
          <w:b/>
          <w:bCs/>
        </w:rPr>
      </w:pPr>
      <w:r>
        <w:t xml:space="preserve">The results are separated into sections by the optimization settings, parameter constraints, and length of data time series; </w:t>
      </w:r>
      <w:r w:rsidR="004F1372">
        <w:t>most</w:t>
      </w:r>
      <w:r>
        <w:t xml:space="preserve"> calibration runs were used to finalize calibration methods or validate selected parameter constraints. Based on these results and the criteria for calibration success, Reclamation staff selected the parameters from ‘run 3’ from the final set of calibration runs (i.e., long time series, standard marine survival constraint) as the new parameters for the winter-run DSM </w:t>
      </w:r>
      <w:r w:rsidR="006148E2">
        <w:t>and for future use</w:t>
      </w:r>
      <w:r>
        <w:t xml:space="preserve"> </w:t>
      </w:r>
      <w:r w:rsidR="006148E2">
        <w:t>in</w:t>
      </w:r>
      <w:r>
        <w:t xml:space="preserve"> compar</w:t>
      </w:r>
      <w:r w:rsidR="006148E2">
        <w:t>ing</w:t>
      </w:r>
      <w:r>
        <w:t xml:space="preserve"> the effects of competing alternatives on the winter-run population.</w:t>
      </w:r>
      <w:r w:rsidRPr="40154CBB">
        <w:rPr>
          <w:b/>
          <w:bCs/>
        </w:rPr>
        <w:t xml:space="preserve"> </w:t>
      </w:r>
    </w:p>
    <w:p w14:paraId="628E84B7" w14:textId="1F772650" w:rsidR="00861F08" w:rsidRDefault="00861F08" w:rsidP="00861F08">
      <w:pPr>
        <w:pStyle w:val="Heading6"/>
      </w:pPr>
      <w:r>
        <w:t>Preliminary calibration results, short time series (1998-2010), no marine survival constraints</w:t>
      </w:r>
    </w:p>
    <w:p w14:paraId="343E11B4" w14:textId="098AE0DC" w:rsidR="00710B6B" w:rsidRDefault="00710B6B" w:rsidP="00710B6B">
      <w:pPr>
        <w:spacing w:after="120"/>
      </w:pPr>
      <w:r>
        <w:t xml:space="preserve">Before settling on the parameterization for the GA optimization discussed above, Reclamation conducted several rounds of exploratory calibration to identify potential issues. First, staff ran the calibration with all described parameter constraints except that for marine survival (i.e., parameter 10, Table 1). For marine survival intercept, staff applied the default constraints of -3.5 and 3.5. With these constraints, </w:t>
      </w:r>
      <w:r w:rsidR="007D2644">
        <w:t>Reclamation</w:t>
      </w:r>
      <w:r>
        <w:t xml:space="preserve"> ran three calibrations with a </w:t>
      </w:r>
      <w:proofErr w:type="spellStart"/>
      <w:r>
        <w:t>popSize</w:t>
      </w:r>
      <w:proofErr w:type="spellEnd"/>
      <w:r>
        <w:t xml:space="preserve">=10 and two calibrations with a </w:t>
      </w:r>
      <w:proofErr w:type="spellStart"/>
      <w:r>
        <w:t>popSize</w:t>
      </w:r>
      <w:proofErr w:type="spellEnd"/>
      <w:r>
        <w:t xml:space="preserve">=100. For these calibration runs, </w:t>
      </w:r>
      <w:r w:rsidR="007D2644">
        <w:t>staff</w:t>
      </w:r>
      <w:r>
        <w:t xml:space="preserve"> used a short time series of spawner abundances from 1998-2010. </w:t>
      </w:r>
      <w:r w:rsidR="007D2644">
        <w:t>Reclamation</w:t>
      </w:r>
      <w:r>
        <w:t xml:space="preserve"> obtained the following takeaways from these efforts:</w:t>
      </w:r>
    </w:p>
    <w:p w14:paraId="4C3A0028" w14:textId="21A044FB" w:rsidR="00710B6B" w:rsidRDefault="00710B6B" w:rsidP="00710B6B">
      <w:pPr>
        <w:pStyle w:val="ListParagraph"/>
        <w:numPr>
          <w:ilvl w:val="0"/>
          <w:numId w:val="35"/>
        </w:numPr>
        <w:spacing w:after="120"/>
      </w:pPr>
      <w:r>
        <w:lastRenderedPageBreak/>
        <w:t>Model fit values varied widely among runs, both</w:t>
      </w:r>
      <w:r w:rsidRPr="00E76709">
        <w:t xml:space="preserve"> </w:t>
      </w:r>
      <w:r>
        <w:t xml:space="preserve">with a </w:t>
      </w:r>
      <w:proofErr w:type="spellStart"/>
      <w:r>
        <w:t>popSize</w:t>
      </w:r>
      <w:proofErr w:type="spellEnd"/>
      <w:r>
        <w:t xml:space="preserve">=10 and a </w:t>
      </w:r>
      <w:proofErr w:type="spellStart"/>
      <w:r>
        <w:t>popSize</w:t>
      </w:r>
      <w:proofErr w:type="spellEnd"/>
      <w:r>
        <w:t xml:space="preserve">=100; greater </w:t>
      </w:r>
      <w:proofErr w:type="spellStart"/>
      <w:r>
        <w:t>popSize</w:t>
      </w:r>
      <w:proofErr w:type="spellEnd"/>
      <w:r>
        <w:t xml:space="preserve"> values</w:t>
      </w:r>
      <w:r w:rsidR="007D2644">
        <w:t xml:space="preserve"> are expected to produce less variability and improved calibration performance</w:t>
      </w:r>
      <w:r>
        <w:t xml:space="preserve"> (Fig. 1). Variability in observed model fit suggests optimization routines are finding numerous, different local minima.</w:t>
      </w:r>
    </w:p>
    <w:p w14:paraId="6824C93C" w14:textId="77777777" w:rsidR="00710B6B" w:rsidRDefault="00710B6B" w:rsidP="00710B6B">
      <w:pPr>
        <w:pStyle w:val="ListParagraph"/>
        <w:numPr>
          <w:ilvl w:val="0"/>
          <w:numId w:val="35"/>
        </w:numPr>
        <w:spacing w:after="120"/>
      </w:pPr>
      <w:r>
        <w:t xml:space="preserve">Calibrated parameter values varied widely among runs, both with a </w:t>
      </w:r>
      <w:proofErr w:type="spellStart"/>
      <w:r>
        <w:t>popSize</w:t>
      </w:r>
      <w:proofErr w:type="spellEnd"/>
      <w:r>
        <w:t xml:space="preserve">=10 and a </w:t>
      </w:r>
      <w:proofErr w:type="spellStart"/>
      <w:r>
        <w:t>popSize</w:t>
      </w:r>
      <w:proofErr w:type="spellEnd"/>
      <w:r>
        <w:t>=100 (Fig. 2).</w:t>
      </w:r>
    </w:p>
    <w:p w14:paraId="6648E04E" w14:textId="1BEABA89" w:rsidR="00710B6B" w:rsidRDefault="00710B6B" w:rsidP="00710B6B">
      <w:pPr>
        <w:pStyle w:val="ListParagraph"/>
        <w:numPr>
          <w:ilvl w:val="0"/>
          <w:numId w:val="35"/>
        </w:numPr>
        <w:spacing w:after="120"/>
      </w:pPr>
      <w:r>
        <w:t xml:space="preserve">The parameter for juvenile ocean entry survival intercept (Parameter ID = 10) both varied widely and was estimated to have implausibly high values (Fig. 2). Recent estimates of marine survival, encompassing ocean entry as smolts to age-2, were 0.23 or lower for late-fall-run Chinook salmon (Michel 2019); these values suggest survival from ocean entry to spawning as age-3 or age-4 fish is even lower, as annual natural mortality rates for age-3 fish are assumed to be 0.2 in winter-run Chinook salmon cohort reconstructions and forecasts (O’Farrell et al. 2016). Given most winter-run Chinook salmon spawn at age-3, </w:t>
      </w:r>
      <w:r w:rsidR="004E7650">
        <w:t>Reclamation staff</w:t>
      </w:r>
      <w:r>
        <w:t xml:space="preserve"> expect</w:t>
      </w:r>
      <w:r w:rsidR="004E7650">
        <w:t>ed</w:t>
      </w:r>
      <w:r>
        <w:t xml:space="preserve"> the expected maximum marine survival to be in the ballpark of 0.184 (0.23 * 0.8) and average marine survival to be lower; these calculations do not account for any additional fishing mortality. With some runs, the marine survival parameter value was as high as 1.31, which translated to baseline marine survival of 0.79.</w:t>
      </w:r>
    </w:p>
    <w:p w14:paraId="2119B35C" w14:textId="2BC02705" w:rsidR="00861F08" w:rsidRDefault="00B86B29" w:rsidP="00861F08">
      <w:r>
        <w:rPr>
          <w:noProof/>
        </w:rPr>
        <w:drawing>
          <wp:inline distT="0" distB="0" distL="0" distR="0" wp14:anchorId="05A5BA18" wp14:editId="41E0E4F0">
            <wp:extent cx="4810125" cy="3383532"/>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630" cy="3386701"/>
                    </a:xfrm>
                    <a:prstGeom prst="rect">
                      <a:avLst/>
                    </a:prstGeom>
                  </pic:spPr>
                </pic:pic>
              </a:graphicData>
            </a:graphic>
          </wp:inline>
        </w:drawing>
      </w:r>
    </w:p>
    <w:p w14:paraId="5680DC68" w14:textId="0804AE29" w:rsidR="00B86B29" w:rsidRPr="000E2D9F" w:rsidRDefault="00E7640D" w:rsidP="00861F08">
      <w:pPr>
        <w:rPr>
          <w:rFonts w:ascii="Segoe UI" w:hAnsi="Segoe UI" w:cs="Segoe UI"/>
        </w:rPr>
      </w:pPr>
      <w:r w:rsidRPr="000E2D9F">
        <w:rPr>
          <w:rFonts w:ascii="Segoe UI" w:hAnsi="Segoe UI" w:cs="Segoe UI"/>
        </w:rPr>
        <w:t xml:space="preserve">Figure 1. Comparison of differences in model fit for all sub-optimal models from the best model. The best model was </w:t>
      </w:r>
      <w:proofErr w:type="spellStart"/>
      <w:r w:rsidRPr="000E2D9F">
        <w:rPr>
          <w:rFonts w:ascii="Segoe UI" w:hAnsi="Segoe UI" w:cs="Segoe UI"/>
          <w:i/>
          <w:iCs/>
        </w:rPr>
        <w:t>popSize</w:t>
      </w:r>
      <w:proofErr w:type="spellEnd"/>
      <w:r w:rsidRPr="000E2D9F">
        <w:rPr>
          <w:rFonts w:ascii="Segoe UI" w:hAnsi="Segoe UI" w:cs="Segoe UI"/>
          <w:i/>
          <w:iCs/>
        </w:rPr>
        <w:t>=100, run=</w:t>
      </w:r>
      <w:r w:rsidRPr="000E2D9F">
        <w:rPr>
          <w:rFonts w:ascii="Segoe UI" w:hAnsi="Segoe UI" w:cs="Segoe UI"/>
        </w:rPr>
        <w:t>2 and had a model fit of -146618423, or -1.47e8.</w:t>
      </w:r>
    </w:p>
    <w:p w14:paraId="59434DD8" w14:textId="77777777" w:rsidR="00C96FB8" w:rsidRDefault="00C96FB8" w:rsidP="00C96FB8">
      <w:pPr>
        <w:spacing w:after="120"/>
      </w:pPr>
      <w:r>
        <w:rPr>
          <w:noProof/>
        </w:rPr>
        <w:lastRenderedPageBreak/>
        <mc:AlternateContent>
          <mc:Choice Requires="wps">
            <w:drawing>
              <wp:anchor distT="0" distB="0" distL="114300" distR="114300" simplePos="0" relativeHeight="251658254" behindDoc="0" locked="0" layoutInCell="1" allowOverlap="1" wp14:anchorId="6B2FE23B" wp14:editId="2706CEB9">
                <wp:simplePos x="0" y="0"/>
                <wp:positionH relativeFrom="column">
                  <wp:posOffset>885825</wp:posOffset>
                </wp:positionH>
                <wp:positionV relativeFrom="paragraph">
                  <wp:posOffset>76200</wp:posOffset>
                </wp:positionV>
                <wp:extent cx="9525" cy="3409950"/>
                <wp:effectExtent l="0" t="0" r="28575" b="19050"/>
                <wp:wrapNone/>
                <wp:docPr id="17" name="Straight Connector 17"/>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3C9565" id="Straight Connector 17" o:spid="_x0000_s1026" style="position:absolute;flip:y;z-index:251658254;visibility:visible;mso-wrap-style:square;mso-wrap-distance-left:9pt;mso-wrap-distance-top:0;mso-wrap-distance-right:9pt;mso-wrap-distance-bottom:0;mso-position-horizontal:absolute;mso-position-horizontal-relative:text;mso-position-vertical:absolute;mso-position-vertical-relative:text" from="69.75pt,6pt" to="70.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" strokecolor="black [3213]" strokeweight=".5pt">
                <v:stroke dashstyle="1 1" joinstyle="miter"/>
              </v:line>
            </w:pict>
          </mc:Fallback>
        </mc:AlternateContent>
      </w:r>
      <w:r>
        <w:rPr>
          <w:noProof/>
        </w:rPr>
        <mc:AlternateContent>
          <mc:Choice Requires="wps">
            <w:drawing>
              <wp:anchor distT="0" distB="0" distL="114300" distR="114300" simplePos="0" relativeHeight="251658253" behindDoc="0" locked="0" layoutInCell="1" allowOverlap="1" wp14:anchorId="4B35483A" wp14:editId="5620BBAD">
                <wp:simplePos x="0" y="0"/>
                <wp:positionH relativeFrom="column">
                  <wp:posOffset>1152525</wp:posOffset>
                </wp:positionH>
                <wp:positionV relativeFrom="paragraph">
                  <wp:posOffset>85725</wp:posOffset>
                </wp:positionV>
                <wp:extent cx="9525" cy="3409950"/>
                <wp:effectExtent l="0" t="0" r="28575" b="19050"/>
                <wp:wrapNone/>
                <wp:docPr id="16" name="Straight Connector 16"/>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F77CED" id="Straight Connector 16" o:spid="_x0000_s1026" style="position:absolute;flip:y;z-index:251658253;visibility:visible;mso-wrap-style:square;mso-wrap-distance-left:9pt;mso-wrap-distance-top:0;mso-wrap-distance-right:9pt;mso-wrap-distance-bottom:0;mso-position-horizontal:absolute;mso-position-horizontal-relative:text;mso-position-vertical:absolute;mso-position-vertical-relative:text" from="90.75pt,6.75pt" to="91.5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" strokecolor="black [3213]" strokeweight=".5pt">
                <v:stroke dashstyle="1 1" joinstyle="miter"/>
              </v:line>
            </w:pict>
          </mc:Fallback>
        </mc:AlternateContent>
      </w:r>
      <w:r>
        <w:rPr>
          <w:noProof/>
        </w:rPr>
        <mc:AlternateContent>
          <mc:Choice Requires="wps">
            <w:drawing>
              <wp:anchor distT="0" distB="0" distL="114300" distR="114300" simplePos="0" relativeHeight="251658242" behindDoc="0" locked="0" layoutInCell="1" allowOverlap="1" wp14:anchorId="40CCB72F" wp14:editId="089C7007">
                <wp:simplePos x="0" y="0"/>
                <wp:positionH relativeFrom="column">
                  <wp:posOffset>1409700</wp:posOffset>
                </wp:positionH>
                <wp:positionV relativeFrom="paragraph">
                  <wp:posOffset>85725</wp:posOffset>
                </wp:positionV>
                <wp:extent cx="9525" cy="340995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F5A31F" id="Straight Connector 2" o:spid="_x0000_s1026" style="position:absolute;flip:y;z-index:251658242;visibility:visible;mso-wrap-style:square;mso-wrap-distance-left:9pt;mso-wrap-distance-top:0;mso-wrap-distance-right:9pt;mso-wrap-distance-bottom:0;mso-position-horizontal:absolute;mso-position-horizontal-relative:text;mso-position-vertical:absolute;mso-position-vertical-relative:text" from="111pt,6.75pt" to="111.75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" strokecolor="black [3213]" strokeweight=".5pt">
                <v:stroke dashstyle="1 1" joinstyle="miter"/>
              </v:line>
            </w:pict>
          </mc:Fallback>
        </mc:AlternateContent>
      </w:r>
      <w:r>
        <w:rPr>
          <w:noProof/>
        </w:rPr>
        <mc:AlternateContent>
          <mc:Choice Requires="wps">
            <w:drawing>
              <wp:anchor distT="0" distB="0" distL="114300" distR="114300" simplePos="0" relativeHeight="251658243" behindDoc="0" locked="0" layoutInCell="1" allowOverlap="1" wp14:anchorId="748269DF" wp14:editId="4A248C18">
                <wp:simplePos x="0" y="0"/>
                <wp:positionH relativeFrom="column">
                  <wp:posOffset>1666875</wp:posOffset>
                </wp:positionH>
                <wp:positionV relativeFrom="paragraph">
                  <wp:posOffset>76200</wp:posOffset>
                </wp:positionV>
                <wp:extent cx="9525" cy="3409950"/>
                <wp:effectExtent l="0" t="0" r="28575" b="19050"/>
                <wp:wrapNone/>
                <wp:docPr id="4" name="Straight Connector 4"/>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DDA2FA" id="Straight Connector 4" o:spid="_x0000_s1026" style="position:absolute;flip:y;z-index:251658243;visibility:visible;mso-wrap-style:square;mso-wrap-distance-left:9pt;mso-wrap-distance-top:0;mso-wrap-distance-right:9pt;mso-wrap-distance-bottom:0;mso-position-horizontal:absolute;mso-position-horizontal-relative:text;mso-position-vertical:absolute;mso-position-vertical-relative:text" from="131.25pt,6pt" to="132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" strokecolor="black [3213]" strokeweight=".5pt">
                <v:stroke dashstyle="1 1" joinstyle="miter"/>
              </v:line>
            </w:pict>
          </mc:Fallback>
        </mc:AlternateContent>
      </w:r>
      <w:r>
        <w:rPr>
          <w:noProof/>
        </w:rPr>
        <mc:AlternateContent>
          <mc:Choice Requires="wps">
            <w:drawing>
              <wp:anchor distT="0" distB="0" distL="114300" distR="114300" simplePos="0" relativeHeight="251658244" behindDoc="0" locked="0" layoutInCell="1" allowOverlap="1" wp14:anchorId="771F46C3" wp14:editId="05EAA313">
                <wp:simplePos x="0" y="0"/>
                <wp:positionH relativeFrom="column">
                  <wp:posOffset>1914525</wp:posOffset>
                </wp:positionH>
                <wp:positionV relativeFrom="paragraph">
                  <wp:posOffset>76200</wp:posOffset>
                </wp:positionV>
                <wp:extent cx="9525" cy="3409950"/>
                <wp:effectExtent l="0" t="0" r="28575" b="19050"/>
                <wp:wrapNone/>
                <wp:docPr id="15" name="Straight Connector 15"/>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FFE403" id="Straight Connector 15" o:spid="_x0000_s1026" style="position:absolute;flip:y;z-index:251658244;visibility:visible;mso-wrap-style:square;mso-wrap-distance-left:9pt;mso-wrap-distance-top:0;mso-wrap-distance-right:9pt;mso-wrap-distance-bottom:0;mso-position-horizontal:absolute;mso-position-horizontal-relative:text;mso-position-vertical:absolute;mso-position-vertical-relative:text" from="150.75pt,6pt" to="151.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" strokecolor="black [3213]" strokeweight=".5pt">
                <v:stroke dashstyle="1 1" joinstyle="miter"/>
              </v:line>
            </w:pict>
          </mc:Fallback>
        </mc:AlternateContent>
      </w:r>
      <w:r>
        <w:rPr>
          <w:noProof/>
        </w:rPr>
        <mc:AlternateContent>
          <mc:Choice Requires="wps">
            <w:drawing>
              <wp:anchor distT="0" distB="0" distL="114300" distR="114300" simplePos="0" relativeHeight="251658245" behindDoc="0" locked="0" layoutInCell="1" allowOverlap="1" wp14:anchorId="157EC9AD" wp14:editId="3C0BA70C">
                <wp:simplePos x="0" y="0"/>
                <wp:positionH relativeFrom="column">
                  <wp:posOffset>2171700</wp:posOffset>
                </wp:positionH>
                <wp:positionV relativeFrom="paragraph">
                  <wp:posOffset>95250</wp:posOffset>
                </wp:positionV>
                <wp:extent cx="9525" cy="3409950"/>
                <wp:effectExtent l="0" t="0" r="28575" b="19050"/>
                <wp:wrapNone/>
                <wp:docPr id="18" name="Straight Connector 18"/>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D03677" id="Straight Connector 18" o:spid="_x0000_s1026" style="position:absolute;flip:y;z-index:251658245;visibility:visible;mso-wrap-style:square;mso-wrap-distance-left:9pt;mso-wrap-distance-top:0;mso-wrap-distance-right:9pt;mso-wrap-distance-bottom:0;mso-position-horizontal:absolute;mso-position-horizontal-relative:text;mso-position-vertical:absolute;mso-position-vertical-relative:text" from="171pt,7.5pt" to="171.7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" strokecolor="black [3213]" strokeweight=".5pt">
                <v:stroke dashstyle="1 1" joinstyle="miter"/>
              </v:line>
            </w:pict>
          </mc:Fallback>
        </mc:AlternateContent>
      </w:r>
      <w:r>
        <w:rPr>
          <w:noProof/>
        </w:rPr>
        <mc:AlternateContent>
          <mc:Choice Requires="wps">
            <w:drawing>
              <wp:anchor distT="0" distB="0" distL="114300" distR="114300" simplePos="0" relativeHeight="251658246" behindDoc="0" locked="0" layoutInCell="1" allowOverlap="1" wp14:anchorId="26144FDA" wp14:editId="74482586">
                <wp:simplePos x="0" y="0"/>
                <wp:positionH relativeFrom="column">
                  <wp:posOffset>2428875</wp:posOffset>
                </wp:positionH>
                <wp:positionV relativeFrom="paragraph">
                  <wp:posOffset>85725</wp:posOffset>
                </wp:positionV>
                <wp:extent cx="9525" cy="3409950"/>
                <wp:effectExtent l="0" t="0" r="28575" b="19050"/>
                <wp:wrapNone/>
                <wp:docPr id="19" name="Straight Connector 19"/>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ED5C9" id="Straight Connector 19" o:spid="_x0000_s1026" style="position:absolute;flip:y;z-index:251658246;visibility:visible;mso-wrap-style:square;mso-wrap-distance-left:9pt;mso-wrap-distance-top:0;mso-wrap-distance-right:9pt;mso-wrap-distance-bottom:0;mso-position-horizontal:absolute;mso-position-horizontal-relative:text;mso-position-vertical:absolute;mso-position-vertical-relative:text" from="191.25pt,6.75pt" to="192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" strokecolor="black [3213]" strokeweight=".5pt">
                <v:stroke dashstyle="1 1" joinstyle="miter"/>
              </v:line>
            </w:pict>
          </mc:Fallback>
        </mc:AlternateContent>
      </w:r>
      <w:r>
        <w:rPr>
          <w:noProof/>
        </w:rPr>
        <mc:AlternateContent>
          <mc:Choice Requires="wps">
            <w:drawing>
              <wp:anchor distT="0" distB="0" distL="114300" distR="114300" simplePos="0" relativeHeight="251658247" behindDoc="0" locked="0" layoutInCell="1" allowOverlap="1" wp14:anchorId="0ED482E3" wp14:editId="09AE0606">
                <wp:simplePos x="0" y="0"/>
                <wp:positionH relativeFrom="column">
                  <wp:posOffset>2686050</wp:posOffset>
                </wp:positionH>
                <wp:positionV relativeFrom="paragraph">
                  <wp:posOffset>76200</wp:posOffset>
                </wp:positionV>
                <wp:extent cx="9525" cy="3409950"/>
                <wp:effectExtent l="0" t="0" r="28575" b="19050"/>
                <wp:wrapNone/>
                <wp:docPr id="20" name="Straight Connector 20"/>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7FD61B" id="Straight Connector 20" o:spid="_x0000_s1026" style="position:absolute;flip:y;z-index:251658247;visibility:visible;mso-wrap-style:square;mso-wrap-distance-left:9pt;mso-wrap-distance-top:0;mso-wrap-distance-right:9pt;mso-wrap-distance-bottom:0;mso-position-horizontal:absolute;mso-position-horizontal-relative:text;mso-position-vertical:absolute;mso-position-vertical-relative:text" from="211.5pt,6pt" to="212.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" strokecolor="black [3213]" strokeweight=".5pt">
                <v:stroke dashstyle="1 1" joinstyle="miter"/>
              </v:line>
            </w:pict>
          </mc:Fallback>
        </mc:AlternateContent>
      </w:r>
      <w:r>
        <w:rPr>
          <w:noProof/>
        </w:rPr>
        <mc:AlternateContent>
          <mc:Choice Requires="wps">
            <w:drawing>
              <wp:anchor distT="0" distB="0" distL="114300" distR="114300" simplePos="0" relativeHeight="251658248" behindDoc="0" locked="0" layoutInCell="1" allowOverlap="1" wp14:anchorId="7429D98F" wp14:editId="048C4ACC">
                <wp:simplePos x="0" y="0"/>
                <wp:positionH relativeFrom="column">
                  <wp:posOffset>2933700</wp:posOffset>
                </wp:positionH>
                <wp:positionV relativeFrom="paragraph">
                  <wp:posOffset>76200</wp:posOffset>
                </wp:positionV>
                <wp:extent cx="9525" cy="3409950"/>
                <wp:effectExtent l="0" t="0" r="28575" b="19050"/>
                <wp:wrapNone/>
                <wp:docPr id="21" name="Straight Connector 21"/>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0AFBDA" id="Straight Connector 21"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231pt,6pt" to="231.7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" strokecolor="black [3213]" strokeweight=".5pt">
                <v:stroke dashstyle="1 1" joinstyle="miter"/>
              </v:line>
            </w:pict>
          </mc:Fallback>
        </mc:AlternateContent>
      </w:r>
      <w:r>
        <w:rPr>
          <w:noProof/>
        </w:rPr>
        <mc:AlternateContent>
          <mc:Choice Requires="wps">
            <w:drawing>
              <wp:anchor distT="0" distB="0" distL="114300" distR="114300" simplePos="0" relativeHeight="251658249" behindDoc="0" locked="0" layoutInCell="1" allowOverlap="1" wp14:anchorId="151E33BA" wp14:editId="42B32237">
                <wp:simplePos x="0" y="0"/>
                <wp:positionH relativeFrom="column">
                  <wp:posOffset>3200400</wp:posOffset>
                </wp:positionH>
                <wp:positionV relativeFrom="paragraph">
                  <wp:posOffset>85725</wp:posOffset>
                </wp:positionV>
                <wp:extent cx="9525" cy="3409950"/>
                <wp:effectExtent l="0" t="0" r="28575" b="19050"/>
                <wp:wrapNone/>
                <wp:docPr id="22" name="Straight Connector 22"/>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415ABE" id="Straight Connector 22" o:spid="_x0000_s1026" style="position:absolute;flip:y;z-index:251658249;visibility:visible;mso-wrap-style:square;mso-wrap-distance-left:9pt;mso-wrap-distance-top:0;mso-wrap-distance-right:9pt;mso-wrap-distance-bottom:0;mso-position-horizontal:absolute;mso-position-horizontal-relative:text;mso-position-vertical:absolute;mso-position-vertical-relative:text" from="252pt,6.75pt" to="252.75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" strokecolor="black [3213]" strokeweight=".5pt">
                <v:stroke dashstyle="1 1" joinstyle="miter"/>
              </v:line>
            </w:pict>
          </mc:Fallback>
        </mc:AlternateContent>
      </w:r>
      <w:r>
        <w:rPr>
          <w:noProof/>
        </w:rPr>
        <mc:AlternateContent>
          <mc:Choice Requires="wps">
            <w:drawing>
              <wp:anchor distT="0" distB="0" distL="114300" distR="114300" simplePos="0" relativeHeight="251658250" behindDoc="0" locked="0" layoutInCell="1" allowOverlap="1" wp14:anchorId="6D3461EF" wp14:editId="0D9DF262">
                <wp:simplePos x="0" y="0"/>
                <wp:positionH relativeFrom="column">
                  <wp:posOffset>3457575</wp:posOffset>
                </wp:positionH>
                <wp:positionV relativeFrom="paragraph">
                  <wp:posOffset>85725</wp:posOffset>
                </wp:positionV>
                <wp:extent cx="9525" cy="3409950"/>
                <wp:effectExtent l="0" t="0" r="28575" b="19050"/>
                <wp:wrapNone/>
                <wp:docPr id="23" name="Straight Connector 23"/>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3C0009" id="Straight Connector 23" o:spid="_x0000_s1026" style="position:absolute;flip:y;z-index:251658250;visibility:visible;mso-wrap-style:square;mso-wrap-distance-left:9pt;mso-wrap-distance-top:0;mso-wrap-distance-right:9pt;mso-wrap-distance-bottom:0;mso-position-horizontal:absolute;mso-position-horizontal-relative:text;mso-position-vertical:absolute;mso-position-vertical-relative:text" from="272.25pt,6.75pt" to="273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" strokecolor="black [3213]" strokeweight=".5pt">
                <v:stroke dashstyle="1 1" joinstyle="miter"/>
              </v:line>
            </w:pict>
          </mc:Fallback>
        </mc:AlternateContent>
      </w:r>
      <w:r>
        <w:rPr>
          <w:noProof/>
        </w:rPr>
        <mc:AlternateContent>
          <mc:Choice Requires="wps">
            <w:drawing>
              <wp:anchor distT="0" distB="0" distL="114300" distR="114300" simplePos="0" relativeHeight="251658251" behindDoc="0" locked="0" layoutInCell="1" allowOverlap="1" wp14:anchorId="7F684415" wp14:editId="5E08D974">
                <wp:simplePos x="0" y="0"/>
                <wp:positionH relativeFrom="column">
                  <wp:posOffset>3705225</wp:posOffset>
                </wp:positionH>
                <wp:positionV relativeFrom="paragraph">
                  <wp:posOffset>85725</wp:posOffset>
                </wp:positionV>
                <wp:extent cx="9525" cy="3409950"/>
                <wp:effectExtent l="0" t="0" r="28575" b="19050"/>
                <wp:wrapNone/>
                <wp:docPr id="25" name="Straight Connector 25"/>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C8EC6C" id="Straight Connector 25"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291.75pt,6.75pt" to="292.5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" strokecolor="black [3213]" strokeweight=".5pt">
                <v:stroke dashstyle="1 1" joinstyle="miter"/>
              </v:line>
            </w:pict>
          </mc:Fallback>
        </mc:AlternateContent>
      </w:r>
      <w:r>
        <w:rPr>
          <w:noProof/>
        </w:rPr>
        <mc:AlternateContent>
          <mc:Choice Requires="wps">
            <w:drawing>
              <wp:anchor distT="0" distB="0" distL="114300" distR="114300" simplePos="0" relativeHeight="251658252" behindDoc="0" locked="0" layoutInCell="1" allowOverlap="1" wp14:anchorId="148B32DA" wp14:editId="3B2A8467">
                <wp:simplePos x="0" y="0"/>
                <wp:positionH relativeFrom="column">
                  <wp:posOffset>3962400</wp:posOffset>
                </wp:positionH>
                <wp:positionV relativeFrom="paragraph">
                  <wp:posOffset>76200</wp:posOffset>
                </wp:positionV>
                <wp:extent cx="9525" cy="3409950"/>
                <wp:effectExtent l="0" t="0" r="28575" b="19050"/>
                <wp:wrapNone/>
                <wp:docPr id="26" name="Straight Connector 26"/>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AF6A2D" id="Straight Connector 26" o:spid="_x0000_s1026" style="position:absolute;flip:y;z-index:251658252;visibility:visible;mso-wrap-style:square;mso-wrap-distance-left:9pt;mso-wrap-distance-top:0;mso-wrap-distance-right:9pt;mso-wrap-distance-bottom:0;mso-position-horizontal:absolute;mso-position-horizontal-relative:text;mso-position-vertical:absolute;mso-position-vertical-relative:text" from="312pt,6pt" to="312.7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" strokecolor="black [3213]" strokeweight=".5pt">
                <v:stroke dashstyle="1 1" joinstyle="miter"/>
              </v:line>
            </w:pict>
          </mc:Fallback>
        </mc:AlternateContent>
      </w:r>
      <w:r>
        <w:rPr>
          <w:noProof/>
        </w:rPr>
        <mc:AlternateContent>
          <mc:Choice Requires="wps">
            <w:drawing>
              <wp:anchor distT="0" distB="0" distL="114300" distR="114300" simplePos="0" relativeHeight="251658241" behindDoc="0" locked="0" layoutInCell="1" allowOverlap="1" wp14:anchorId="69262787" wp14:editId="77C74426">
                <wp:simplePos x="0" y="0"/>
                <wp:positionH relativeFrom="column">
                  <wp:posOffset>4210050</wp:posOffset>
                </wp:positionH>
                <wp:positionV relativeFrom="paragraph">
                  <wp:posOffset>85725</wp:posOffset>
                </wp:positionV>
                <wp:extent cx="9525" cy="3409950"/>
                <wp:effectExtent l="0" t="0" r="28575" b="19050"/>
                <wp:wrapNone/>
                <wp:docPr id="27" name="Straight Connector 27"/>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23976E" id="Straight Connector 27" o:spid="_x0000_s1026" style="position:absolute;flip:y;z-index:251658241;visibility:visible;mso-wrap-style:square;mso-wrap-distance-left:9pt;mso-wrap-distance-top:0;mso-wrap-distance-right:9pt;mso-wrap-distance-bottom:0;mso-position-horizontal:absolute;mso-position-horizontal-relative:text;mso-position-vertical:absolute;mso-position-vertical-relative:text" from="331.5pt,6.75pt" to="332.25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" strokecolor="black [3213]" strokeweight=".5pt">
                <v:stroke dashstyle="1 1" joinstyle="miter"/>
              </v:line>
            </w:pict>
          </mc:Fallback>
        </mc:AlternateContent>
      </w:r>
      <w:r>
        <w:rPr>
          <w:noProof/>
        </w:rPr>
        <mc:AlternateContent>
          <mc:Choice Requires="wps">
            <w:drawing>
              <wp:anchor distT="0" distB="0" distL="114300" distR="114300" simplePos="0" relativeHeight="251658240" behindDoc="0" locked="0" layoutInCell="1" allowOverlap="1" wp14:anchorId="328E6B67" wp14:editId="1CBB232A">
                <wp:simplePos x="0" y="0"/>
                <wp:positionH relativeFrom="column">
                  <wp:posOffset>638175</wp:posOffset>
                </wp:positionH>
                <wp:positionV relativeFrom="paragraph">
                  <wp:posOffset>66675</wp:posOffset>
                </wp:positionV>
                <wp:extent cx="9525" cy="3409950"/>
                <wp:effectExtent l="0" t="0" r="28575" b="19050"/>
                <wp:wrapNone/>
                <wp:docPr id="28" name="Straight Connector 28"/>
                <wp:cNvGraphicFramePr/>
                <a:graphic xmlns:a="http://schemas.openxmlformats.org/drawingml/2006/main">
                  <a:graphicData uri="http://schemas.microsoft.com/office/word/2010/wordprocessingShape">
                    <wps:wsp>
                      <wps:cNvCnPr/>
                      <wps:spPr>
                        <a:xfrm flipV="1">
                          <a:off x="0" y="0"/>
                          <a:ext cx="9525" cy="340995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9E57A" id="Straight Connector 28"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50.25pt,5.25pt" to="51pt,2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" strokecolor="black [3213]" strokeweight=".5pt">
                <v:stroke dashstyle="1 1" joinstyle="miter"/>
              </v:line>
            </w:pict>
          </mc:Fallback>
        </mc:AlternateContent>
      </w:r>
      <w:r>
        <w:rPr>
          <w:noProof/>
        </w:rPr>
        <w:drawing>
          <wp:inline distT="0" distB="0" distL="0" distR="0" wp14:anchorId="5240C671" wp14:editId="1A09C222">
            <wp:extent cx="5943600" cy="3891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91280"/>
                    </a:xfrm>
                    <a:prstGeom prst="rect">
                      <a:avLst/>
                    </a:prstGeom>
                    <a:noFill/>
                    <a:ln>
                      <a:noFill/>
                    </a:ln>
                  </pic:spPr>
                </pic:pic>
              </a:graphicData>
            </a:graphic>
          </wp:inline>
        </w:drawing>
      </w:r>
    </w:p>
    <w:p w14:paraId="57F6447E" w14:textId="1661797F" w:rsidR="00E7640D" w:rsidRPr="000E2D9F" w:rsidRDefault="00C96FB8" w:rsidP="000E2D9F">
      <w:pPr>
        <w:spacing w:after="120"/>
        <w:rPr>
          <w:rFonts w:ascii="Segoe UI" w:hAnsi="Segoe UI" w:cs="Segoe UI"/>
        </w:rPr>
      </w:pPr>
      <w:r w:rsidRPr="000E2D9F">
        <w:rPr>
          <w:rFonts w:ascii="Segoe UI" w:hAnsi="Segoe UI" w:cs="Segoe UI"/>
        </w:rPr>
        <w:t>Figure 2. Plot of parameter estimates for 5 exploratory runs without constraints on marine survival intercept and a short calibration time series, as well the starting values drawn from the parameter values from the original calibration.</w:t>
      </w:r>
      <w:r w:rsidR="004C7B55">
        <w:rPr>
          <w:rFonts w:ascii="Segoe UI" w:hAnsi="Segoe UI" w:cs="Segoe UI"/>
        </w:rPr>
        <w:t xml:space="preserve"> </w:t>
      </w:r>
      <w:r w:rsidR="002750A0">
        <w:rPr>
          <w:rFonts w:ascii="Segoe UI" w:hAnsi="Segoe UI" w:cs="Segoe UI"/>
        </w:rPr>
        <w:t xml:space="preserve">Ranges of parameter estimates for a </w:t>
      </w:r>
      <w:r w:rsidR="008C5F48">
        <w:rPr>
          <w:rFonts w:ascii="Segoe UI" w:hAnsi="Segoe UI" w:cs="Segoe UI"/>
        </w:rPr>
        <w:t xml:space="preserve">given </w:t>
      </w:r>
      <w:r w:rsidR="00C76E08">
        <w:rPr>
          <w:rFonts w:ascii="Segoe UI" w:hAnsi="Segoe UI" w:cs="Segoe UI"/>
        </w:rPr>
        <w:t xml:space="preserve">parameter and run indicate multiple parameter values produced </w:t>
      </w:r>
      <w:r w:rsidR="003232C0">
        <w:rPr>
          <w:rFonts w:ascii="Segoe UI" w:hAnsi="Segoe UI" w:cs="Segoe UI"/>
        </w:rPr>
        <w:t>the same measure of model fit.</w:t>
      </w:r>
    </w:p>
    <w:p w14:paraId="65C45DA3" w14:textId="7A86C2D5" w:rsidR="00861F08" w:rsidRDefault="00861F08" w:rsidP="00861F08">
      <w:pPr>
        <w:pStyle w:val="Heading6"/>
      </w:pPr>
      <w:r>
        <w:t>Preliminary calibration results, short time series (1998-2010), marine survival constraints</w:t>
      </w:r>
    </w:p>
    <w:p w14:paraId="636BB9B2" w14:textId="2CE37165" w:rsidR="003D63D6" w:rsidRDefault="003D63D6" w:rsidP="003D63D6">
      <w:pPr>
        <w:spacing w:after="120"/>
      </w:pPr>
      <w:r>
        <w:t xml:space="preserve">Reclamation conducted another round of preliminary calibrations with the short time series of historical, or ‘known’, abundances after constraining marine survival to be less than 0.119 (logit-transformed value of -2); this value was based on a maximum observed marine survival to age-2 of 0.23 and expected natural mortality values for age-3 fish (see above text; O’Farrell et al. 2016; Michel 2019). With this new constraint, staff ran three calibrations with a </w:t>
      </w:r>
      <w:proofErr w:type="spellStart"/>
      <w:r>
        <w:t>popSize</w:t>
      </w:r>
      <w:proofErr w:type="spellEnd"/>
      <w:r>
        <w:t>=100. These efforts resulted in the following observations:</w:t>
      </w:r>
    </w:p>
    <w:p w14:paraId="36BFBEA7" w14:textId="77777777" w:rsidR="003D63D6" w:rsidRDefault="003D63D6" w:rsidP="003D63D6">
      <w:pPr>
        <w:pStyle w:val="ListParagraph"/>
        <w:numPr>
          <w:ilvl w:val="0"/>
          <w:numId w:val="36"/>
        </w:numPr>
        <w:spacing w:after="120"/>
      </w:pPr>
      <w:r>
        <w:t>Although there was still variability in metrics of model fit among model runs, the total difference was an order of magnitude smaller than that observed without constraints on marine survival (Fig. 3)</w:t>
      </w:r>
    </w:p>
    <w:p w14:paraId="7501D01A" w14:textId="569A0B27" w:rsidR="003D63D6" w:rsidRDefault="003D63D6" w:rsidP="003D63D6">
      <w:pPr>
        <w:pStyle w:val="ListParagraph"/>
        <w:numPr>
          <w:ilvl w:val="0"/>
          <w:numId w:val="36"/>
        </w:numPr>
        <w:spacing w:after="120"/>
      </w:pPr>
      <w:r>
        <w:t xml:space="preserve">Staff observed reasonably consistent estimates for most parameters among the three calibration runs (Fig. 4). </w:t>
      </w:r>
      <w:proofErr w:type="gramStart"/>
      <w:r>
        <w:t>In particular, logit-transformed</w:t>
      </w:r>
      <w:proofErr w:type="gramEnd"/>
      <w:r>
        <w:t xml:space="preserve"> estimates of marine survival were broadly similar without running into upper or lower boundaries. Some parameters, notably parameter estimates for San Joaquin River migratory survival and juvenile Delta migratory survival (i.e., parameters 4, 7-9) were highly variable among runs; however, San Joaquin River survival is expected to have no effect on population dynamics for </w:t>
      </w:r>
      <w:r>
        <w:lastRenderedPageBreak/>
        <w:t>winter-run Chinook salmon</w:t>
      </w:r>
      <w:r w:rsidR="00042841">
        <w:t xml:space="preserve">, given </w:t>
      </w:r>
      <w:r w:rsidR="001347FE">
        <w:t xml:space="preserve">the lack of spawning </w:t>
      </w:r>
      <w:r w:rsidR="006558A0">
        <w:t xml:space="preserve">in </w:t>
      </w:r>
      <w:r w:rsidR="00C82963">
        <w:t>the San Joaquin River or its tributaries,</w:t>
      </w:r>
      <w:r>
        <w:t xml:space="preserve"> and the Delta survival parameters are expected to covary strongly because the three covariate hypotheses are equally weighted.</w:t>
      </w:r>
    </w:p>
    <w:p w14:paraId="61996191" w14:textId="066D4979" w:rsidR="003D63D6" w:rsidRDefault="00C347A3" w:rsidP="003D63D6">
      <w:pPr>
        <w:pStyle w:val="ListParagraph"/>
        <w:numPr>
          <w:ilvl w:val="0"/>
          <w:numId w:val="36"/>
        </w:numPr>
        <w:spacing w:after="120"/>
      </w:pPr>
      <w:r>
        <w:t>Reclamation</w:t>
      </w:r>
      <w:r w:rsidR="003D63D6">
        <w:t xml:space="preserve"> selected the parameters from ‘run 2’ and generated model estimates of spawner abundance to compare with ‘known’ spawners (Fig. 5). Although the newly calibrated parameter values provide better estimates of spawner abundance than the original values, the combination of the model structure and parameter values does not meaningfully account for observed variability in ‘known’ abundances.</w:t>
      </w:r>
    </w:p>
    <w:p w14:paraId="65E41B53" w14:textId="2DD1C127" w:rsidR="005911CA" w:rsidRDefault="00B47831" w:rsidP="005911CA">
      <w:r>
        <w:rPr>
          <w:noProof/>
        </w:rPr>
        <w:drawing>
          <wp:inline distT="0" distB="0" distL="0" distR="0" wp14:anchorId="62EBC079" wp14:editId="0943C17F">
            <wp:extent cx="5095875" cy="35845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8331" cy="3586261"/>
                    </a:xfrm>
                    <a:prstGeom prst="rect">
                      <a:avLst/>
                    </a:prstGeom>
                  </pic:spPr>
                </pic:pic>
              </a:graphicData>
            </a:graphic>
          </wp:inline>
        </w:drawing>
      </w:r>
    </w:p>
    <w:p w14:paraId="253EFFE3" w14:textId="44534836" w:rsidR="00A34A1E" w:rsidRPr="000E2D9F" w:rsidRDefault="00A34A1E" w:rsidP="005911CA">
      <w:pPr>
        <w:rPr>
          <w:rFonts w:ascii="Segoe UI" w:hAnsi="Segoe UI" w:cs="Segoe UI"/>
        </w:rPr>
      </w:pPr>
      <w:r w:rsidRPr="000E2D9F">
        <w:rPr>
          <w:rFonts w:ascii="Segoe UI" w:hAnsi="Segoe UI" w:cs="Segoe UI"/>
        </w:rPr>
        <w:t xml:space="preserve">Figure 3. Comparison of differences in model fit for all sub-optimal models from the best model. The best model was </w:t>
      </w:r>
      <w:proofErr w:type="spellStart"/>
      <w:r w:rsidRPr="000E2D9F">
        <w:rPr>
          <w:rFonts w:ascii="Segoe UI" w:hAnsi="Segoe UI" w:cs="Segoe UI"/>
          <w:i/>
          <w:iCs/>
        </w:rPr>
        <w:t>popSize</w:t>
      </w:r>
      <w:proofErr w:type="spellEnd"/>
      <w:r w:rsidRPr="000E2D9F">
        <w:rPr>
          <w:rFonts w:ascii="Segoe UI" w:hAnsi="Segoe UI" w:cs="Segoe UI"/>
          <w:i/>
          <w:iCs/>
        </w:rPr>
        <w:t>=100, OC, run=</w:t>
      </w:r>
      <w:r w:rsidRPr="000E2D9F">
        <w:rPr>
          <w:rFonts w:ascii="Segoe UI" w:hAnsi="Segoe UI" w:cs="Segoe UI"/>
        </w:rPr>
        <w:t>2 and had a model fit of -171165739, or -1.71e8.</w:t>
      </w:r>
    </w:p>
    <w:p w14:paraId="1C88EEDE" w14:textId="77777777" w:rsidR="004F6218" w:rsidRDefault="004F6218" w:rsidP="004F6218">
      <w:pPr>
        <w:spacing w:after="120"/>
      </w:pPr>
      <w:r>
        <w:rPr>
          <w:noProof/>
        </w:rPr>
        <w:lastRenderedPageBreak/>
        <w:drawing>
          <wp:inline distT="0" distB="0" distL="0" distR="0" wp14:anchorId="5E71976F" wp14:editId="05AA5FF6">
            <wp:extent cx="5382883" cy="3195800"/>
            <wp:effectExtent l="0" t="0" r="889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6134" cy="3209604"/>
                    </a:xfrm>
                    <a:prstGeom prst="rect">
                      <a:avLst/>
                    </a:prstGeom>
                    <a:noFill/>
                    <a:ln>
                      <a:noFill/>
                    </a:ln>
                  </pic:spPr>
                </pic:pic>
              </a:graphicData>
            </a:graphic>
          </wp:inline>
        </w:drawing>
      </w:r>
    </w:p>
    <w:p w14:paraId="4C406BBA" w14:textId="44A88E93" w:rsidR="004F6218" w:rsidRPr="000E2D9F" w:rsidRDefault="004F6218" w:rsidP="004F6218">
      <w:pPr>
        <w:spacing w:after="120"/>
        <w:rPr>
          <w:rFonts w:ascii="Segoe UI" w:hAnsi="Segoe UI" w:cs="Segoe UI"/>
        </w:rPr>
      </w:pPr>
      <w:r w:rsidRPr="000E2D9F">
        <w:rPr>
          <w:rFonts w:ascii="Segoe UI" w:hAnsi="Segoe UI" w:cs="Segoe UI"/>
        </w:rPr>
        <w:t>Figure 4. Plot of parameter estimates for 3 calibration runs with constraints on marine survival intercept and the short calibration time series, as well the starting values drawn from the parameter values from the original calibration.</w:t>
      </w:r>
      <w:r w:rsidR="003232C0">
        <w:rPr>
          <w:rFonts w:ascii="Segoe UI" w:hAnsi="Segoe UI" w:cs="Segoe UI"/>
        </w:rPr>
        <w:t xml:space="preserve"> Ranges of parameter estimates for a given parameter and run indicate multiple parameter values produced the same measure of model fit.</w:t>
      </w:r>
    </w:p>
    <w:p w14:paraId="03C27029" w14:textId="77777777" w:rsidR="00D32A18" w:rsidRDefault="00D32A18" w:rsidP="00D32A18">
      <w:pPr>
        <w:spacing w:after="120"/>
      </w:pPr>
      <w:r>
        <w:rPr>
          <w:noProof/>
        </w:rPr>
        <w:drawing>
          <wp:inline distT="0" distB="0" distL="0" distR="0" wp14:anchorId="4EB386CB" wp14:editId="7718E959">
            <wp:extent cx="5661025" cy="31704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5668"/>
                    <a:stretch/>
                  </pic:blipFill>
                  <pic:spPr bwMode="auto">
                    <a:xfrm>
                      <a:off x="0" y="0"/>
                      <a:ext cx="5662227" cy="3171104"/>
                    </a:xfrm>
                    <a:prstGeom prst="rect">
                      <a:avLst/>
                    </a:prstGeom>
                    <a:noFill/>
                    <a:ln>
                      <a:noFill/>
                    </a:ln>
                    <a:extLst>
                      <a:ext uri="{53640926-AAD7-44D8-BBD7-CCE9431645EC}">
                        <a14:shadowObscured xmlns:a14="http://schemas.microsoft.com/office/drawing/2010/main"/>
                      </a:ext>
                    </a:extLst>
                  </pic:spPr>
                </pic:pic>
              </a:graphicData>
            </a:graphic>
          </wp:inline>
        </w:drawing>
      </w:r>
    </w:p>
    <w:p w14:paraId="2FE6CF0B" w14:textId="3BD0E70F" w:rsidR="00A34A1E" w:rsidRPr="00B30929" w:rsidRDefault="00D32A18" w:rsidP="00B30929">
      <w:pPr>
        <w:spacing w:after="120"/>
        <w:rPr>
          <w:rFonts w:ascii="Segoe UI" w:hAnsi="Segoe UI" w:cs="Segoe UI"/>
        </w:rPr>
      </w:pPr>
      <w:r w:rsidRPr="00B30929">
        <w:rPr>
          <w:rFonts w:ascii="Segoe UI" w:hAnsi="Segoe UI" w:cs="Segoe UI"/>
        </w:rPr>
        <w:t>Figure 5. Plot of estimated spawners, both with original and newly calibrated parameter estimates, and known spawner abundances with the short time series of calibration data and informed constraints on marine survival.</w:t>
      </w:r>
    </w:p>
    <w:p w14:paraId="36050929" w14:textId="2AC40037" w:rsidR="005911CA" w:rsidRDefault="005911CA" w:rsidP="005911CA">
      <w:pPr>
        <w:pStyle w:val="Heading6"/>
      </w:pPr>
      <w:r>
        <w:lastRenderedPageBreak/>
        <w:t>Final calibration results, long time series (1998-2016), marine survival constraints</w:t>
      </w:r>
    </w:p>
    <w:p w14:paraId="5DB7508D" w14:textId="5575C741" w:rsidR="004815F7" w:rsidRDefault="004815F7" w:rsidP="004815F7">
      <w:pPr>
        <w:spacing w:after="120"/>
      </w:pPr>
      <w:r>
        <w:t xml:space="preserve">Reclamation staff conducted a final round of three calibration runs with informed constraints on marine survival and the full time series of ‘known’ abundances. From this round of calibration runs, Reclamation obtained the following conclusions: </w:t>
      </w:r>
    </w:p>
    <w:p w14:paraId="5C9A0AD6" w14:textId="77777777" w:rsidR="004815F7" w:rsidRDefault="004815F7" w:rsidP="004815F7">
      <w:pPr>
        <w:pStyle w:val="ListParagraph"/>
        <w:numPr>
          <w:ilvl w:val="0"/>
          <w:numId w:val="36"/>
        </w:numPr>
        <w:spacing w:after="120"/>
      </w:pPr>
      <w:r>
        <w:t>Although there was still variability in metrics of model fit among model runs, the total difference was an order of magnitude smaller than that observed without constraints on marine survival and less than half that observed with the short calibration data time series (Fig. 6).</w:t>
      </w:r>
    </w:p>
    <w:p w14:paraId="1C9E96E0" w14:textId="67FA5CCC" w:rsidR="004815F7" w:rsidRDefault="004815F7" w:rsidP="004815F7">
      <w:pPr>
        <w:pStyle w:val="ListParagraph"/>
        <w:numPr>
          <w:ilvl w:val="0"/>
          <w:numId w:val="36"/>
        </w:numPr>
        <w:spacing w:after="120"/>
      </w:pPr>
      <w:r>
        <w:t>Staff observed reasonably consistent estimates for most parameters among the three calibration runs (Fig. 7). Logit-transformed estimates of marine survival were again broadly similar without running into upper or lower boundaries. Some parameters,</w:t>
      </w:r>
      <w:r w:rsidR="00240611">
        <w:t xml:space="preserve"> </w:t>
      </w:r>
      <w:r>
        <w:t xml:space="preserve">including parameter estimates for San Joaquin River migratory survival and juvenile Delta migratory survival (i.e., parameters 4, 7-9) </w:t>
      </w:r>
      <w:r w:rsidR="001604C9">
        <w:t xml:space="preserve">continued to be </w:t>
      </w:r>
      <w:r>
        <w:t>highly variable among runs as expected.</w:t>
      </w:r>
    </w:p>
    <w:p w14:paraId="0B0ECEC5" w14:textId="0C74E3AC" w:rsidR="004815F7" w:rsidRDefault="004815F7" w:rsidP="004815F7">
      <w:pPr>
        <w:pStyle w:val="ListParagraph"/>
        <w:numPr>
          <w:ilvl w:val="0"/>
          <w:numId w:val="36"/>
        </w:numPr>
        <w:spacing w:after="120"/>
      </w:pPr>
      <w:r>
        <w:t xml:space="preserve">Finally, </w:t>
      </w:r>
      <w:r w:rsidR="003D5BFF">
        <w:t>staff were assured</w:t>
      </w:r>
      <w:r>
        <w:t xml:space="preserve"> that the specified upper bound for marine survival (logit-value = -2) was not overly restrictive in model fitting, as </w:t>
      </w:r>
      <w:r w:rsidR="00352BD2">
        <w:t>Reclamation</w:t>
      </w:r>
      <w:r>
        <w:t xml:space="preserve"> performed three additional validation calibrations with a less restrictive upper bound (logit-value = -1, proportional marine survival = 0.27). None of the estimated marine survival terms exceeded the previous boundary (Fig. 8).</w:t>
      </w:r>
    </w:p>
    <w:p w14:paraId="521F024E" w14:textId="088ADA0F" w:rsidR="004815F7" w:rsidRDefault="00352BD2" w:rsidP="004815F7">
      <w:pPr>
        <w:pStyle w:val="ListParagraph"/>
        <w:numPr>
          <w:ilvl w:val="0"/>
          <w:numId w:val="36"/>
        </w:numPr>
        <w:spacing w:after="120"/>
      </w:pPr>
      <w:r>
        <w:t>Reclamation</w:t>
      </w:r>
      <w:r w:rsidR="004815F7">
        <w:t xml:space="preserve"> selected the parameters from ‘run 3’ as our best model (i.e., see Figs. 6, 7) and generated model estimates of spawner abundance to compare with ‘known’ spawners (Figs. 9, 10). The newly calibrated parameter values provide better estimates of spawner abundance than the original values, and the combination of model structure and newly calibrated parameter values do a reasonable job of approximating trends in ‘known’ spawners. The R</w:t>
      </w:r>
      <w:r w:rsidR="004815F7" w:rsidRPr="6BA8C008">
        <w:rPr>
          <w:vertAlign w:val="superscript"/>
        </w:rPr>
        <w:t>2</w:t>
      </w:r>
      <w:r w:rsidR="004815F7">
        <w:t xml:space="preserve"> for known and newly model estimated abundances is 0.188.</w:t>
      </w:r>
    </w:p>
    <w:p w14:paraId="0AA840A8" w14:textId="573CEF90" w:rsidR="004815F7" w:rsidRPr="00617610" w:rsidRDefault="004815F7" w:rsidP="004815F7">
      <w:pPr>
        <w:pStyle w:val="ListParagraph"/>
        <w:numPr>
          <w:ilvl w:val="0"/>
          <w:numId w:val="36"/>
        </w:numPr>
        <w:spacing w:after="0"/>
      </w:pPr>
      <w:r w:rsidRPr="00617610">
        <w:t xml:space="preserve">Based on these results and </w:t>
      </w:r>
      <w:r w:rsidR="00782CCE">
        <w:t>the</w:t>
      </w:r>
      <w:r w:rsidRPr="00617610">
        <w:t xml:space="preserve"> criteria for calibration success, </w:t>
      </w:r>
      <w:r w:rsidR="00782CCE">
        <w:t>Reclamation</w:t>
      </w:r>
      <w:r w:rsidRPr="00617610">
        <w:t xml:space="preserve"> select</w:t>
      </w:r>
      <w:r w:rsidR="00782CCE">
        <w:t>ed</w:t>
      </w:r>
      <w:r w:rsidRPr="00617610">
        <w:t xml:space="preserve"> the parameters from ‘run 3’ as the new parameters for the winter-run DSM and </w:t>
      </w:r>
      <w:r w:rsidR="00782CCE">
        <w:t>applied these</w:t>
      </w:r>
      <w:r w:rsidRPr="00617610">
        <w:t xml:space="preserve"> values to compare the effects of competing alternatives on the winter-run population. The parameter values are presented in Table 2. </w:t>
      </w:r>
    </w:p>
    <w:p w14:paraId="74115027" w14:textId="2F94EBD9" w:rsidR="004815F7" w:rsidRPr="00617610" w:rsidRDefault="006D4611" w:rsidP="006D4611">
      <w:pPr>
        <w:spacing w:after="0"/>
      </w:pPr>
      <w:r>
        <w:br w:type="page"/>
      </w:r>
    </w:p>
    <w:p w14:paraId="728137CB" w14:textId="0606702F" w:rsidR="004815F7" w:rsidRDefault="00947DEA" w:rsidP="004815F7">
      <w:r>
        <w:rPr>
          <w:noProof/>
        </w:rPr>
        <w:lastRenderedPageBreak/>
        <w:drawing>
          <wp:inline distT="0" distB="0" distL="0" distR="0" wp14:anchorId="400A7CDD" wp14:editId="211B693E">
            <wp:extent cx="4209691" cy="296117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3281" cy="2970734"/>
                    </a:xfrm>
                    <a:prstGeom prst="rect">
                      <a:avLst/>
                    </a:prstGeom>
                  </pic:spPr>
                </pic:pic>
              </a:graphicData>
            </a:graphic>
          </wp:inline>
        </w:drawing>
      </w:r>
    </w:p>
    <w:p w14:paraId="1E0D7E1F" w14:textId="40963809" w:rsidR="002F5A59" w:rsidRDefault="002F5A59" w:rsidP="004815F7">
      <w:pPr>
        <w:rPr>
          <w:rFonts w:ascii="Segoe UI" w:hAnsi="Segoe UI" w:cs="Segoe UI"/>
        </w:rPr>
      </w:pPr>
      <w:r w:rsidRPr="00B30929">
        <w:rPr>
          <w:rFonts w:ascii="Segoe UI" w:hAnsi="Segoe UI" w:cs="Segoe UI"/>
        </w:rPr>
        <w:t xml:space="preserve">Figure 6. Comparison of differences in model fit for all sub-optimal models from the best model. The best model was </w:t>
      </w:r>
      <w:r w:rsidRPr="00B30929">
        <w:rPr>
          <w:rFonts w:ascii="Segoe UI" w:hAnsi="Segoe UI" w:cs="Segoe UI"/>
          <w:i/>
          <w:iCs/>
        </w:rPr>
        <w:t xml:space="preserve">Long, </w:t>
      </w:r>
      <w:proofErr w:type="spellStart"/>
      <w:r w:rsidRPr="00B30929">
        <w:rPr>
          <w:rFonts w:ascii="Segoe UI" w:hAnsi="Segoe UI" w:cs="Segoe UI"/>
          <w:i/>
          <w:iCs/>
        </w:rPr>
        <w:t>popSize</w:t>
      </w:r>
      <w:proofErr w:type="spellEnd"/>
      <w:r w:rsidRPr="00B30929">
        <w:rPr>
          <w:rFonts w:ascii="Segoe UI" w:hAnsi="Segoe UI" w:cs="Segoe UI"/>
          <w:i/>
          <w:iCs/>
        </w:rPr>
        <w:t>=100, OC, run=</w:t>
      </w:r>
      <w:r w:rsidRPr="00B30929">
        <w:rPr>
          <w:rFonts w:ascii="Segoe UI" w:hAnsi="Segoe UI" w:cs="Segoe UI"/>
        </w:rPr>
        <w:t>3 and had a model fit of -179222734, or -1.79e8.</w:t>
      </w:r>
    </w:p>
    <w:p w14:paraId="70AEB216" w14:textId="3CEA5564" w:rsidR="00C5762C" w:rsidRDefault="00C5762C" w:rsidP="004815F7">
      <w:pPr>
        <w:rPr>
          <w:rFonts w:ascii="Segoe UI" w:hAnsi="Segoe UI" w:cs="Segoe UI"/>
        </w:rPr>
      </w:pPr>
      <w:r>
        <w:rPr>
          <w:noProof/>
        </w:rPr>
        <w:drawing>
          <wp:inline distT="0" distB="0" distL="0" distR="0" wp14:anchorId="04DA9EE5" wp14:editId="47CC230B">
            <wp:extent cx="5365630" cy="3185556"/>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7422" cy="3192557"/>
                    </a:xfrm>
                    <a:prstGeom prst="rect">
                      <a:avLst/>
                    </a:prstGeom>
                    <a:noFill/>
                    <a:ln>
                      <a:noFill/>
                    </a:ln>
                  </pic:spPr>
                </pic:pic>
              </a:graphicData>
            </a:graphic>
          </wp:inline>
        </w:drawing>
      </w:r>
    </w:p>
    <w:p w14:paraId="4DA75243" w14:textId="6FA2F3B3" w:rsidR="006B765D" w:rsidRPr="00B30929" w:rsidRDefault="006B765D" w:rsidP="00B30929">
      <w:pPr>
        <w:rPr>
          <w:rFonts w:ascii="Segoe UI" w:hAnsi="Segoe UI" w:cs="Segoe UI"/>
        </w:rPr>
      </w:pPr>
      <w:r w:rsidRPr="00B30929">
        <w:rPr>
          <w:rFonts w:ascii="Segoe UI" w:hAnsi="Segoe UI" w:cs="Segoe UI"/>
        </w:rPr>
        <w:t>Figure 7. Plot of parameter estimates for 3 calibration runs with constraints on marine survival intercept and the full calibration time series, as well the starting values drawn from the parameter values from the original calibration.</w:t>
      </w:r>
      <w:r w:rsidR="003232C0" w:rsidRPr="003232C0">
        <w:rPr>
          <w:rFonts w:ascii="Segoe UI" w:hAnsi="Segoe UI" w:cs="Segoe UI"/>
        </w:rPr>
        <w:t xml:space="preserve"> </w:t>
      </w:r>
      <w:r w:rsidR="003232C0">
        <w:rPr>
          <w:rFonts w:ascii="Segoe UI" w:hAnsi="Segoe UI" w:cs="Segoe UI"/>
        </w:rPr>
        <w:t>Ranges of parameter estimates for a given parameter and run indicate multiple parameter values produced the same measure of model fit.</w:t>
      </w:r>
    </w:p>
    <w:p w14:paraId="41EDB79C" w14:textId="5E4F6369" w:rsidR="006B765D" w:rsidRDefault="00AF43D1" w:rsidP="004815F7">
      <w:pPr>
        <w:rPr>
          <w:rFonts w:ascii="Segoe UI" w:hAnsi="Segoe UI" w:cs="Segoe UI"/>
        </w:rPr>
      </w:pPr>
      <w:r>
        <w:rPr>
          <w:noProof/>
        </w:rPr>
        <w:lastRenderedPageBreak/>
        <w:drawing>
          <wp:inline distT="0" distB="0" distL="0" distR="0" wp14:anchorId="26A5A21D" wp14:editId="1A69AD7B">
            <wp:extent cx="5357004" cy="317929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452" cy="3182524"/>
                    </a:xfrm>
                    <a:prstGeom prst="rect">
                      <a:avLst/>
                    </a:prstGeom>
                    <a:noFill/>
                    <a:ln>
                      <a:noFill/>
                    </a:ln>
                  </pic:spPr>
                </pic:pic>
              </a:graphicData>
            </a:graphic>
          </wp:inline>
        </w:drawing>
      </w:r>
    </w:p>
    <w:p w14:paraId="472865CE" w14:textId="6EEDFDE3" w:rsidR="00411380" w:rsidRPr="00B30929" w:rsidRDefault="00411380" w:rsidP="004815F7">
      <w:pPr>
        <w:rPr>
          <w:rFonts w:ascii="Segoe UI" w:hAnsi="Segoe UI" w:cs="Segoe UI"/>
        </w:rPr>
      </w:pPr>
      <w:r w:rsidRPr="00B30929">
        <w:rPr>
          <w:rFonts w:ascii="Segoe UI" w:hAnsi="Segoe UI" w:cs="Segoe UI"/>
        </w:rPr>
        <w:t>Figure 8. Plot of parameter estimates for 3 calibration runs with looser constraints on marine survival intercept (logit-transformed upper boundary = -1) and the full calibration time series, as well as the starting values drawn from the parameter values from the original calibration.</w:t>
      </w:r>
      <w:r w:rsidR="00611E10" w:rsidRPr="00611E10">
        <w:rPr>
          <w:rFonts w:ascii="Segoe UI" w:hAnsi="Segoe UI" w:cs="Segoe UI"/>
        </w:rPr>
        <w:t xml:space="preserve"> </w:t>
      </w:r>
      <w:r w:rsidR="00611E10">
        <w:rPr>
          <w:rFonts w:ascii="Segoe UI" w:hAnsi="Segoe UI" w:cs="Segoe UI"/>
        </w:rPr>
        <w:t>Ranges of parameter estimates for a given parameter and run indicate multiple parameter values produced the same measure of model fit.</w:t>
      </w:r>
    </w:p>
    <w:p w14:paraId="0F6B105A" w14:textId="5DA4F56C" w:rsidR="00F017A5" w:rsidRDefault="00F017A5" w:rsidP="004815F7">
      <w:pPr>
        <w:rPr>
          <w:rFonts w:ascii="Segoe UI" w:hAnsi="Segoe UI" w:cs="Segoe UI"/>
        </w:rPr>
      </w:pPr>
      <w:r>
        <w:rPr>
          <w:noProof/>
        </w:rPr>
        <w:drawing>
          <wp:inline distT="0" distB="0" distL="0" distR="0" wp14:anchorId="1C681CBC" wp14:editId="19114310">
            <wp:extent cx="5310415" cy="296227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6042"/>
                    <a:stretch/>
                  </pic:blipFill>
                  <pic:spPr bwMode="auto">
                    <a:xfrm>
                      <a:off x="0" y="0"/>
                      <a:ext cx="5318262" cy="2966652"/>
                    </a:xfrm>
                    <a:prstGeom prst="rect">
                      <a:avLst/>
                    </a:prstGeom>
                    <a:noFill/>
                    <a:ln>
                      <a:noFill/>
                    </a:ln>
                    <a:extLst>
                      <a:ext uri="{53640926-AAD7-44D8-BBD7-CCE9431645EC}">
                        <a14:shadowObscured xmlns:a14="http://schemas.microsoft.com/office/drawing/2010/main"/>
                      </a:ext>
                    </a:extLst>
                  </pic:spPr>
                </pic:pic>
              </a:graphicData>
            </a:graphic>
          </wp:inline>
        </w:drawing>
      </w:r>
    </w:p>
    <w:p w14:paraId="140B0DE2" w14:textId="77777777" w:rsidR="00A37043" w:rsidRPr="00B30929" w:rsidRDefault="00A37043" w:rsidP="00B30929">
      <w:pPr>
        <w:rPr>
          <w:rFonts w:ascii="Segoe UI" w:hAnsi="Segoe UI" w:cs="Segoe UI"/>
        </w:rPr>
      </w:pPr>
      <w:r w:rsidRPr="00B30929">
        <w:rPr>
          <w:rFonts w:ascii="Segoe UI" w:hAnsi="Segoe UI" w:cs="Segoe UI"/>
        </w:rPr>
        <w:t>Figure 9. Plot of estimated spawners, both with original and newly calibrated parameter estimates, and known spawner abundances with the full time series of calibration data and informed constraints on marine survival.</w:t>
      </w:r>
    </w:p>
    <w:p w14:paraId="0220185F" w14:textId="2CFFC43A" w:rsidR="00A37043" w:rsidRDefault="001E4D14" w:rsidP="004815F7">
      <w:pPr>
        <w:rPr>
          <w:rFonts w:ascii="Segoe UI" w:hAnsi="Segoe UI" w:cs="Segoe UI"/>
        </w:rPr>
      </w:pPr>
      <w:r w:rsidRPr="001E4D14">
        <w:rPr>
          <w:noProof/>
        </w:rPr>
        <w:lastRenderedPageBreak/>
        <w:t xml:space="preserve"> </w:t>
      </w:r>
      <w:r>
        <w:rPr>
          <w:noProof/>
        </w:rPr>
        <w:drawing>
          <wp:inline distT="0" distB="0" distL="0" distR="0" wp14:anchorId="7760D46C" wp14:editId="417DEA5A">
            <wp:extent cx="5943600" cy="4189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9095"/>
                    </a:xfrm>
                    <a:prstGeom prst="rect">
                      <a:avLst/>
                    </a:prstGeom>
                  </pic:spPr>
                </pic:pic>
              </a:graphicData>
            </a:graphic>
          </wp:inline>
        </w:drawing>
      </w:r>
    </w:p>
    <w:p w14:paraId="0B59912A" w14:textId="51C18DA9" w:rsidR="003E060B" w:rsidRPr="00B30929" w:rsidRDefault="003E060B" w:rsidP="00B30929">
      <w:pPr>
        <w:rPr>
          <w:rFonts w:ascii="Segoe UI" w:hAnsi="Segoe UI" w:cs="Segoe UI"/>
        </w:rPr>
      </w:pPr>
      <w:r w:rsidRPr="00B30929">
        <w:rPr>
          <w:rFonts w:ascii="Segoe UI" w:hAnsi="Segoe UI" w:cs="Segoe UI"/>
        </w:rPr>
        <w:t>Figure 10. Scatterplot of estimated spawners with the newly calibrated parameter estimates and known spawner abundances with the full time series of calibration data and informed constraints on marine survival. A 1:1 line</w:t>
      </w:r>
      <w:r w:rsidR="001E4D14">
        <w:rPr>
          <w:rFonts w:ascii="Segoe UI" w:hAnsi="Segoe UI" w:cs="Segoe UI"/>
        </w:rPr>
        <w:t xml:space="preserve"> (black)</w:t>
      </w:r>
      <w:r w:rsidRPr="00B30929">
        <w:rPr>
          <w:rFonts w:ascii="Segoe UI" w:hAnsi="Segoe UI" w:cs="Segoe UI"/>
        </w:rPr>
        <w:t xml:space="preserve"> is provided for reference</w:t>
      </w:r>
      <w:r w:rsidR="001E4D14">
        <w:rPr>
          <w:rFonts w:ascii="Segoe UI" w:hAnsi="Segoe UI" w:cs="Segoe UI"/>
        </w:rPr>
        <w:t>, in addition to the fit of a linear regression to the scatterplot points (blue)</w:t>
      </w:r>
      <w:r w:rsidRPr="00B30929">
        <w:rPr>
          <w:rFonts w:ascii="Segoe UI" w:hAnsi="Segoe UI" w:cs="Segoe UI"/>
        </w:rPr>
        <w:t>.</w:t>
      </w:r>
    </w:p>
    <w:p w14:paraId="2B9C9112" w14:textId="77777777" w:rsidR="00D273AE" w:rsidRPr="00B30929" w:rsidRDefault="00D273AE" w:rsidP="00D273AE">
      <w:pPr>
        <w:rPr>
          <w:rFonts w:ascii="Segoe UI" w:hAnsi="Segoe UI" w:cs="Segoe UI"/>
        </w:rPr>
      </w:pPr>
      <w:r w:rsidRPr="00B30929">
        <w:rPr>
          <w:rFonts w:ascii="Segoe UI" w:hAnsi="Segoe UI" w:cs="Segoe UI"/>
        </w:rPr>
        <w:t>Table 2. Original and new parameter values for the winter-run DSM.</w:t>
      </w:r>
    </w:p>
    <w:tbl>
      <w:tblPr>
        <w:tblStyle w:val="TableGrid"/>
        <w:tblW w:w="9175" w:type="dxa"/>
        <w:tblLook w:val="04A0" w:firstRow="1" w:lastRow="0" w:firstColumn="1" w:lastColumn="0" w:noHBand="0" w:noVBand="1"/>
      </w:tblPr>
      <w:tblGrid>
        <w:gridCol w:w="1379"/>
        <w:gridCol w:w="3073"/>
        <w:gridCol w:w="2230"/>
        <w:gridCol w:w="2493"/>
      </w:tblGrid>
      <w:tr w:rsidR="00D273AE" w:rsidRPr="00DC1EF9" w14:paraId="3ECF3DD9" w14:textId="77777777" w:rsidTr="00B30929">
        <w:trPr>
          <w:trHeight w:val="1075"/>
        </w:trPr>
        <w:tc>
          <w:tcPr>
            <w:tcW w:w="1305" w:type="dxa"/>
            <w:vAlign w:val="bottom"/>
            <w:hideMark/>
          </w:tcPr>
          <w:p w14:paraId="307633AF" w14:textId="77777777" w:rsidR="00D273AE" w:rsidRPr="00B30929" w:rsidRDefault="00D273AE" w:rsidP="00F922D9">
            <w:pPr>
              <w:rPr>
                <w:rFonts w:ascii="Segoe UI" w:hAnsi="Segoe UI" w:cs="Segoe UI"/>
                <w:b/>
                <w:bCs/>
              </w:rPr>
            </w:pPr>
            <w:r w:rsidRPr="00B30929">
              <w:rPr>
                <w:rFonts w:ascii="Segoe UI" w:hAnsi="Segoe UI" w:cs="Segoe UI"/>
                <w:b/>
                <w:bCs/>
                <w:kern w:val="24"/>
              </w:rPr>
              <w:t>Parameter ID</w:t>
            </w:r>
          </w:p>
        </w:tc>
        <w:tc>
          <w:tcPr>
            <w:tcW w:w="3100" w:type="dxa"/>
            <w:vAlign w:val="bottom"/>
            <w:hideMark/>
          </w:tcPr>
          <w:p w14:paraId="41A999BD" w14:textId="77777777" w:rsidR="00D273AE" w:rsidRPr="00B30929" w:rsidRDefault="00D273AE" w:rsidP="00F922D9">
            <w:pPr>
              <w:rPr>
                <w:rFonts w:ascii="Segoe UI" w:hAnsi="Segoe UI" w:cs="Segoe UI"/>
                <w:b/>
                <w:bCs/>
              </w:rPr>
            </w:pPr>
            <w:r w:rsidRPr="00B30929">
              <w:rPr>
                <w:rFonts w:ascii="Segoe UI" w:hAnsi="Segoe UI" w:cs="Segoe UI"/>
                <w:b/>
                <w:bCs/>
                <w:kern w:val="24"/>
              </w:rPr>
              <w:t>Description</w:t>
            </w:r>
          </w:p>
        </w:tc>
        <w:tc>
          <w:tcPr>
            <w:tcW w:w="2250" w:type="dxa"/>
            <w:vAlign w:val="bottom"/>
            <w:hideMark/>
          </w:tcPr>
          <w:p w14:paraId="227BC759" w14:textId="77777777" w:rsidR="00D273AE" w:rsidRPr="00B30929" w:rsidRDefault="00D273AE" w:rsidP="00F922D9">
            <w:pPr>
              <w:rPr>
                <w:rFonts w:ascii="Segoe UI" w:hAnsi="Segoe UI" w:cs="Segoe UI"/>
                <w:b/>
                <w:bCs/>
              </w:rPr>
            </w:pPr>
            <w:r w:rsidRPr="00B30929">
              <w:rPr>
                <w:rFonts w:ascii="Segoe UI" w:hAnsi="Segoe UI" w:cs="Segoe UI"/>
                <w:b/>
                <w:bCs/>
                <w:kern w:val="24"/>
              </w:rPr>
              <w:t>Original Calibration Value</w:t>
            </w:r>
          </w:p>
        </w:tc>
        <w:tc>
          <w:tcPr>
            <w:tcW w:w="2520" w:type="dxa"/>
            <w:vAlign w:val="bottom"/>
            <w:hideMark/>
          </w:tcPr>
          <w:p w14:paraId="019B5317" w14:textId="77777777" w:rsidR="00D273AE" w:rsidRPr="00B30929" w:rsidRDefault="00D273AE" w:rsidP="00F922D9">
            <w:pPr>
              <w:rPr>
                <w:rFonts w:ascii="Segoe UI" w:hAnsi="Segoe UI" w:cs="Segoe UI"/>
                <w:b/>
                <w:bCs/>
              </w:rPr>
            </w:pPr>
            <w:r w:rsidRPr="00B30929">
              <w:rPr>
                <w:rFonts w:ascii="Segoe UI" w:eastAsia="Calibri" w:hAnsi="Segoe UI" w:cs="Segoe UI"/>
                <w:b/>
                <w:bCs/>
                <w:kern w:val="24"/>
              </w:rPr>
              <w:t>New Calibration Value</w:t>
            </w:r>
          </w:p>
        </w:tc>
      </w:tr>
      <w:tr w:rsidR="00D273AE" w:rsidRPr="00DC1EF9" w14:paraId="76302BEE" w14:textId="77777777">
        <w:trPr>
          <w:trHeight w:val="358"/>
        </w:trPr>
        <w:tc>
          <w:tcPr>
            <w:tcW w:w="1305" w:type="dxa"/>
            <w:hideMark/>
          </w:tcPr>
          <w:p w14:paraId="2F8472EB" w14:textId="77777777" w:rsidR="00D273AE" w:rsidRPr="00B30929" w:rsidRDefault="00D273AE">
            <w:pPr>
              <w:rPr>
                <w:rFonts w:ascii="Segoe UI" w:hAnsi="Segoe UI" w:cs="Segoe UI"/>
              </w:rPr>
            </w:pPr>
            <w:r w:rsidRPr="00B30929">
              <w:rPr>
                <w:rFonts w:ascii="Segoe UI" w:hAnsi="Segoe UI" w:cs="Segoe UI"/>
                <w:kern w:val="24"/>
              </w:rPr>
              <w:t>1</w:t>
            </w:r>
          </w:p>
        </w:tc>
        <w:tc>
          <w:tcPr>
            <w:tcW w:w="3100" w:type="dxa"/>
            <w:hideMark/>
          </w:tcPr>
          <w:p w14:paraId="07397273" w14:textId="77777777" w:rsidR="00D273AE" w:rsidRPr="00B30929" w:rsidRDefault="00D273AE">
            <w:pPr>
              <w:rPr>
                <w:rFonts w:ascii="Segoe UI" w:hAnsi="Segoe UI" w:cs="Segoe UI"/>
              </w:rPr>
            </w:pPr>
            <w:r w:rsidRPr="00B30929">
              <w:rPr>
                <w:rFonts w:ascii="Segoe UI" w:hAnsi="Segoe UI" w:cs="Segoe UI"/>
                <w:kern w:val="24"/>
              </w:rPr>
              <w:t>Juvenile in-channel and floodplain rearing survival intercept</w:t>
            </w:r>
          </w:p>
        </w:tc>
        <w:tc>
          <w:tcPr>
            <w:tcW w:w="2250" w:type="dxa"/>
            <w:hideMark/>
          </w:tcPr>
          <w:p w14:paraId="41E8476C" w14:textId="77777777" w:rsidR="00D273AE" w:rsidRPr="00B30929" w:rsidRDefault="00D273AE">
            <w:pPr>
              <w:jc w:val="center"/>
              <w:rPr>
                <w:rFonts w:ascii="Segoe UI" w:hAnsi="Segoe UI" w:cs="Segoe UI"/>
              </w:rPr>
            </w:pPr>
            <w:r w:rsidRPr="00B30929">
              <w:rPr>
                <w:rFonts w:ascii="Segoe UI" w:hAnsi="Segoe UI" w:cs="Segoe UI"/>
                <w:kern w:val="24"/>
              </w:rPr>
              <w:t>-0.66</w:t>
            </w:r>
          </w:p>
        </w:tc>
        <w:tc>
          <w:tcPr>
            <w:tcW w:w="2520" w:type="dxa"/>
            <w:hideMark/>
          </w:tcPr>
          <w:p w14:paraId="0708C312" w14:textId="77777777" w:rsidR="00D273AE" w:rsidRPr="00B30929" w:rsidRDefault="00D273AE">
            <w:pPr>
              <w:jc w:val="center"/>
              <w:rPr>
                <w:rFonts w:ascii="Segoe UI" w:hAnsi="Segoe UI" w:cs="Segoe UI"/>
              </w:rPr>
            </w:pPr>
            <w:r w:rsidRPr="00B30929">
              <w:rPr>
                <w:rFonts w:ascii="Segoe UI" w:hAnsi="Segoe UI" w:cs="Segoe UI"/>
                <w:kern w:val="24"/>
              </w:rPr>
              <w:t>-0.67</w:t>
            </w:r>
          </w:p>
        </w:tc>
      </w:tr>
      <w:tr w:rsidR="00D273AE" w:rsidRPr="00DC1EF9" w14:paraId="3D106B72" w14:textId="77777777">
        <w:trPr>
          <w:trHeight w:val="358"/>
        </w:trPr>
        <w:tc>
          <w:tcPr>
            <w:tcW w:w="1305" w:type="dxa"/>
            <w:hideMark/>
          </w:tcPr>
          <w:p w14:paraId="3112319D" w14:textId="77777777" w:rsidR="00D273AE" w:rsidRPr="00B30929" w:rsidRDefault="00D273AE">
            <w:pPr>
              <w:rPr>
                <w:rFonts w:ascii="Segoe UI" w:hAnsi="Segoe UI" w:cs="Segoe UI"/>
              </w:rPr>
            </w:pPr>
            <w:r w:rsidRPr="00B30929">
              <w:rPr>
                <w:rFonts w:ascii="Segoe UI" w:hAnsi="Segoe UI" w:cs="Segoe UI"/>
                <w:kern w:val="24"/>
              </w:rPr>
              <w:t>2</w:t>
            </w:r>
          </w:p>
        </w:tc>
        <w:tc>
          <w:tcPr>
            <w:tcW w:w="3100" w:type="dxa"/>
            <w:hideMark/>
          </w:tcPr>
          <w:p w14:paraId="22061A18" w14:textId="77777777" w:rsidR="00D273AE" w:rsidRPr="00B30929" w:rsidRDefault="00D273AE">
            <w:pPr>
              <w:rPr>
                <w:rFonts w:ascii="Segoe UI" w:hAnsi="Segoe UI" w:cs="Segoe UI"/>
              </w:rPr>
            </w:pPr>
            <w:r w:rsidRPr="00B30929">
              <w:rPr>
                <w:rFonts w:ascii="Segoe UI" w:hAnsi="Segoe UI" w:cs="Segoe UI"/>
                <w:kern w:val="24"/>
              </w:rPr>
              <w:t>Juvenile bypass rearing survival intercept</w:t>
            </w:r>
          </w:p>
        </w:tc>
        <w:tc>
          <w:tcPr>
            <w:tcW w:w="2250" w:type="dxa"/>
            <w:hideMark/>
          </w:tcPr>
          <w:p w14:paraId="5F23DE30" w14:textId="77777777" w:rsidR="00D273AE" w:rsidRPr="00B30929" w:rsidRDefault="00D273AE">
            <w:pPr>
              <w:jc w:val="center"/>
              <w:rPr>
                <w:rFonts w:ascii="Segoe UI" w:hAnsi="Segoe UI" w:cs="Segoe UI"/>
              </w:rPr>
            </w:pPr>
            <w:r w:rsidRPr="00B30929">
              <w:rPr>
                <w:rFonts w:ascii="Segoe UI" w:hAnsi="Segoe UI" w:cs="Segoe UI"/>
                <w:kern w:val="24"/>
              </w:rPr>
              <w:t>-3.5</w:t>
            </w:r>
          </w:p>
        </w:tc>
        <w:tc>
          <w:tcPr>
            <w:tcW w:w="2520" w:type="dxa"/>
            <w:hideMark/>
          </w:tcPr>
          <w:p w14:paraId="7E0FBE9C" w14:textId="77777777" w:rsidR="00D273AE" w:rsidRPr="00B30929" w:rsidRDefault="00D273AE">
            <w:pPr>
              <w:jc w:val="center"/>
              <w:rPr>
                <w:rFonts w:ascii="Segoe UI" w:hAnsi="Segoe UI" w:cs="Segoe UI"/>
              </w:rPr>
            </w:pPr>
            <w:r w:rsidRPr="00B30929">
              <w:rPr>
                <w:rFonts w:ascii="Segoe UI" w:hAnsi="Segoe UI" w:cs="Segoe UI"/>
                <w:kern w:val="24"/>
              </w:rPr>
              <w:t>-2.23</w:t>
            </w:r>
          </w:p>
        </w:tc>
      </w:tr>
      <w:tr w:rsidR="00D273AE" w:rsidRPr="00DC1EF9" w14:paraId="7DB5A3AB" w14:textId="77777777">
        <w:trPr>
          <w:trHeight w:val="688"/>
        </w:trPr>
        <w:tc>
          <w:tcPr>
            <w:tcW w:w="1305" w:type="dxa"/>
            <w:hideMark/>
          </w:tcPr>
          <w:p w14:paraId="39F6C929" w14:textId="77777777" w:rsidR="00D273AE" w:rsidRPr="00B30929" w:rsidRDefault="00D273AE">
            <w:pPr>
              <w:rPr>
                <w:rFonts w:ascii="Segoe UI" w:hAnsi="Segoe UI" w:cs="Segoe UI"/>
              </w:rPr>
            </w:pPr>
            <w:r w:rsidRPr="00B30929">
              <w:rPr>
                <w:rFonts w:ascii="Segoe UI" w:hAnsi="Segoe UI" w:cs="Segoe UI"/>
                <w:kern w:val="24"/>
              </w:rPr>
              <w:lastRenderedPageBreak/>
              <w:t>3</w:t>
            </w:r>
          </w:p>
        </w:tc>
        <w:tc>
          <w:tcPr>
            <w:tcW w:w="3100" w:type="dxa"/>
            <w:hideMark/>
          </w:tcPr>
          <w:p w14:paraId="4B8FEE14" w14:textId="77777777" w:rsidR="00D273AE" w:rsidRPr="00B30929" w:rsidRDefault="00D273AE">
            <w:pPr>
              <w:rPr>
                <w:rFonts w:ascii="Segoe UI" w:hAnsi="Segoe UI" w:cs="Segoe UI"/>
              </w:rPr>
            </w:pPr>
            <w:r w:rsidRPr="00B30929">
              <w:rPr>
                <w:rFonts w:ascii="Segoe UI" w:hAnsi="Segoe UI" w:cs="Segoe UI"/>
                <w:kern w:val="24"/>
              </w:rPr>
              <w:t>Juvenile Delta rearing survival intercept</w:t>
            </w:r>
          </w:p>
        </w:tc>
        <w:tc>
          <w:tcPr>
            <w:tcW w:w="2250" w:type="dxa"/>
            <w:hideMark/>
          </w:tcPr>
          <w:p w14:paraId="6BAD5A57" w14:textId="77777777" w:rsidR="00D273AE" w:rsidRPr="00B30929" w:rsidRDefault="00D273AE">
            <w:pPr>
              <w:jc w:val="center"/>
              <w:rPr>
                <w:rFonts w:ascii="Segoe UI" w:hAnsi="Segoe UI" w:cs="Segoe UI"/>
              </w:rPr>
            </w:pPr>
            <w:r w:rsidRPr="00B30929">
              <w:rPr>
                <w:rFonts w:ascii="Segoe UI" w:hAnsi="Segoe UI" w:cs="Segoe UI"/>
                <w:kern w:val="24"/>
              </w:rPr>
              <w:t>1.49</w:t>
            </w:r>
          </w:p>
        </w:tc>
        <w:tc>
          <w:tcPr>
            <w:tcW w:w="2520" w:type="dxa"/>
            <w:hideMark/>
          </w:tcPr>
          <w:p w14:paraId="746FBD14" w14:textId="77777777" w:rsidR="00D273AE" w:rsidRPr="00B30929" w:rsidRDefault="00D273AE">
            <w:pPr>
              <w:jc w:val="center"/>
              <w:rPr>
                <w:rFonts w:ascii="Segoe UI" w:hAnsi="Segoe UI" w:cs="Segoe UI"/>
              </w:rPr>
            </w:pPr>
            <w:r w:rsidRPr="00B30929">
              <w:rPr>
                <w:rFonts w:ascii="Segoe UI" w:eastAsia="Calibri" w:hAnsi="Segoe UI" w:cs="Segoe UI"/>
                <w:kern w:val="24"/>
              </w:rPr>
              <w:t>1.76</w:t>
            </w:r>
          </w:p>
        </w:tc>
      </w:tr>
      <w:tr w:rsidR="00D273AE" w:rsidRPr="00DC1EF9" w14:paraId="102D79A9" w14:textId="77777777">
        <w:trPr>
          <w:trHeight w:val="358"/>
        </w:trPr>
        <w:tc>
          <w:tcPr>
            <w:tcW w:w="1305" w:type="dxa"/>
            <w:hideMark/>
          </w:tcPr>
          <w:p w14:paraId="3C54DD9E" w14:textId="77777777" w:rsidR="00D273AE" w:rsidRPr="00B30929" w:rsidRDefault="00D273AE">
            <w:pPr>
              <w:rPr>
                <w:rFonts w:ascii="Segoe UI" w:hAnsi="Segoe UI" w:cs="Segoe UI"/>
              </w:rPr>
            </w:pPr>
            <w:r w:rsidRPr="00B30929">
              <w:rPr>
                <w:rFonts w:ascii="Segoe UI" w:hAnsi="Segoe UI" w:cs="Segoe UI"/>
                <w:kern w:val="24"/>
              </w:rPr>
              <w:t>4</w:t>
            </w:r>
          </w:p>
        </w:tc>
        <w:tc>
          <w:tcPr>
            <w:tcW w:w="3100" w:type="dxa"/>
            <w:hideMark/>
          </w:tcPr>
          <w:p w14:paraId="1EC6D20A" w14:textId="77777777" w:rsidR="00D273AE" w:rsidRPr="00B30929" w:rsidRDefault="00D273AE">
            <w:pPr>
              <w:rPr>
                <w:rFonts w:ascii="Segoe UI" w:hAnsi="Segoe UI" w:cs="Segoe UI"/>
              </w:rPr>
            </w:pPr>
            <w:r w:rsidRPr="00B30929">
              <w:rPr>
                <w:rFonts w:ascii="Segoe UI" w:hAnsi="Segoe UI" w:cs="Segoe UI"/>
                <w:kern w:val="24"/>
              </w:rPr>
              <w:t>Juvenile San Joaquin migratory survival intercept</w:t>
            </w:r>
          </w:p>
        </w:tc>
        <w:tc>
          <w:tcPr>
            <w:tcW w:w="2250" w:type="dxa"/>
            <w:hideMark/>
          </w:tcPr>
          <w:p w14:paraId="4C7482BA" w14:textId="77777777" w:rsidR="00D273AE" w:rsidRPr="00B30929" w:rsidRDefault="00D273AE">
            <w:pPr>
              <w:jc w:val="center"/>
              <w:rPr>
                <w:rFonts w:ascii="Segoe UI" w:hAnsi="Segoe UI" w:cs="Segoe UI"/>
              </w:rPr>
            </w:pPr>
            <w:r w:rsidRPr="00B30929">
              <w:rPr>
                <w:rFonts w:ascii="Segoe UI" w:hAnsi="Segoe UI" w:cs="Segoe UI"/>
                <w:kern w:val="24"/>
              </w:rPr>
              <w:t>-3.02</w:t>
            </w:r>
          </w:p>
        </w:tc>
        <w:tc>
          <w:tcPr>
            <w:tcW w:w="2520" w:type="dxa"/>
            <w:hideMark/>
          </w:tcPr>
          <w:p w14:paraId="2CC80325" w14:textId="77777777" w:rsidR="00D273AE" w:rsidRPr="00B30929" w:rsidRDefault="00D273AE">
            <w:pPr>
              <w:jc w:val="center"/>
              <w:rPr>
                <w:rFonts w:ascii="Segoe UI" w:hAnsi="Segoe UI" w:cs="Segoe UI"/>
              </w:rPr>
            </w:pPr>
            <w:r w:rsidRPr="00B30929">
              <w:rPr>
                <w:rFonts w:ascii="Segoe UI" w:eastAsia="Calibri" w:hAnsi="Segoe UI" w:cs="Segoe UI"/>
                <w:kern w:val="24"/>
              </w:rPr>
              <w:t>-1.53</w:t>
            </w:r>
          </w:p>
        </w:tc>
      </w:tr>
      <w:tr w:rsidR="00D273AE" w:rsidRPr="00DC1EF9" w14:paraId="19B1BDF0" w14:textId="77777777">
        <w:trPr>
          <w:trHeight w:val="538"/>
        </w:trPr>
        <w:tc>
          <w:tcPr>
            <w:tcW w:w="1305" w:type="dxa"/>
            <w:hideMark/>
          </w:tcPr>
          <w:p w14:paraId="3BA10C5B" w14:textId="77777777" w:rsidR="00D273AE" w:rsidRPr="00B30929" w:rsidRDefault="00D273AE">
            <w:pPr>
              <w:rPr>
                <w:rFonts w:ascii="Segoe UI" w:hAnsi="Segoe UI" w:cs="Segoe UI"/>
              </w:rPr>
            </w:pPr>
            <w:r w:rsidRPr="00B30929">
              <w:rPr>
                <w:rFonts w:ascii="Segoe UI" w:hAnsi="Segoe UI" w:cs="Segoe UI"/>
                <w:kern w:val="24"/>
              </w:rPr>
              <w:t>5</w:t>
            </w:r>
          </w:p>
        </w:tc>
        <w:tc>
          <w:tcPr>
            <w:tcW w:w="3100" w:type="dxa"/>
            <w:hideMark/>
          </w:tcPr>
          <w:p w14:paraId="2C63CF3C" w14:textId="77777777" w:rsidR="00D273AE" w:rsidRPr="00B30929" w:rsidRDefault="00D273AE">
            <w:pPr>
              <w:rPr>
                <w:rFonts w:ascii="Segoe UI" w:hAnsi="Segoe UI" w:cs="Segoe UI"/>
              </w:rPr>
            </w:pPr>
            <w:r w:rsidRPr="00B30929">
              <w:rPr>
                <w:rFonts w:ascii="Segoe UI" w:hAnsi="Segoe UI" w:cs="Segoe UI"/>
                <w:kern w:val="24"/>
              </w:rPr>
              <w:t>Juvenile Sacramento River migratory survival intercept (temperature model)</w:t>
            </w:r>
          </w:p>
        </w:tc>
        <w:tc>
          <w:tcPr>
            <w:tcW w:w="2250" w:type="dxa"/>
            <w:hideMark/>
          </w:tcPr>
          <w:p w14:paraId="0C11F1EA" w14:textId="77777777" w:rsidR="00D273AE" w:rsidRPr="00B30929" w:rsidRDefault="00D273AE">
            <w:pPr>
              <w:jc w:val="center"/>
              <w:rPr>
                <w:rFonts w:ascii="Segoe UI" w:hAnsi="Segoe UI" w:cs="Segoe UI"/>
              </w:rPr>
            </w:pPr>
            <w:r w:rsidRPr="00B30929">
              <w:rPr>
                <w:rFonts w:ascii="Segoe UI" w:hAnsi="Segoe UI" w:cs="Segoe UI"/>
                <w:kern w:val="24"/>
              </w:rPr>
              <w:t>2.0</w:t>
            </w:r>
          </w:p>
        </w:tc>
        <w:tc>
          <w:tcPr>
            <w:tcW w:w="2520" w:type="dxa"/>
            <w:hideMark/>
          </w:tcPr>
          <w:p w14:paraId="277A4B91" w14:textId="77777777" w:rsidR="00D273AE" w:rsidRPr="00B30929" w:rsidRDefault="00D273AE">
            <w:pPr>
              <w:jc w:val="center"/>
              <w:rPr>
                <w:rFonts w:ascii="Segoe UI" w:hAnsi="Segoe UI" w:cs="Segoe UI"/>
              </w:rPr>
            </w:pPr>
            <w:r w:rsidRPr="00B30929">
              <w:rPr>
                <w:rFonts w:ascii="Segoe UI" w:eastAsia="Calibri" w:hAnsi="Segoe UI" w:cs="Segoe UI"/>
                <w:kern w:val="24"/>
              </w:rPr>
              <w:t>2.70</w:t>
            </w:r>
          </w:p>
        </w:tc>
      </w:tr>
      <w:tr w:rsidR="00D273AE" w:rsidRPr="00DC1EF9" w14:paraId="12FE7128" w14:textId="77777777">
        <w:trPr>
          <w:trHeight w:val="358"/>
        </w:trPr>
        <w:tc>
          <w:tcPr>
            <w:tcW w:w="1305" w:type="dxa"/>
            <w:hideMark/>
          </w:tcPr>
          <w:p w14:paraId="52D065DF" w14:textId="77777777" w:rsidR="00D273AE" w:rsidRPr="00B30929" w:rsidRDefault="00D273AE">
            <w:pPr>
              <w:rPr>
                <w:rFonts w:ascii="Segoe UI" w:hAnsi="Segoe UI" w:cs="Segoe UI"/>
              </w:rPr>
            </w:pPr>
            <w:r w:rsidRPr="00B30929">
              <w:rPr>
                <w:rFonts w:ascii="Segoe UI" w:hAnsi="Segoe UI" w:cs="Segoe UI"/>
                <w:kern w:val="24"/>
              </w:rPr>
              <w:t>6</w:t>
            </w:r>
          </w:p>
        </w:tc>
        <w:tc>
          <w:tcPr>
            <w:tcW w:w="3100" w:type="dxa"/>
            <w:hideMark/>
          </w:tcPr>
          <w:p w14:paraId="1FE0F301" w14:textId="77777777" w:rsidR="00D273AE" w:rsidRPr="00B30929" w:rsidRDefault="00D273AE">
            <w:pPr>
              <w:rPr>
                <w:rFonts w:ascii="Segoe UI" w:hAnsi="Segoe UI" w:cs="Segoe UI"/>
              </w:rPr>
            </w:pPr>
            <w:r w:rsidRPr="00B30929">
              <w:rPr>
                <w:rFonts w:ascii="Segoe UI" w:hAnsi="Segoe UI" w:cs="Segoe UI"/>
                <w:kern w:val="24"/>
              </w:rPr>
              <w:t>Juvenile Sacramento River migratory survival intercept (discharge model)</w:t>
            </w:r>
          </w:p>
        </w:tc>
        <w:tc>
          <w:tcPr>
            <w:tcW w:w="2250" w:type="dxa"/>
            <w:hideMark/>
          </w:tcPr>
          <w:p w14:paraId="13D742C9" w14:textId="77777777" w:rsidR="00D273AE" w:rsidRPr="00B30929" w:rsidRDefault="00D273AE">
            <w:pPr>
              <w:jc w:val="center"/>
              <w:rPr>
                <w:rFonts w:ascii="Segoe UI" w:hAnsi="Segoe UI" w:cs="Segoe UI"/>
              </w:rPr>
            </w:pPr>
            <w:r w:rsidRPr="00B30929">
              <w:rPr>
                <w:rFonts w:ascii="Segoe UI" w:hAnsi="Segoe UI" w:cs="Segoe UI"/>
                <w:kern w:val="24"/>
              </w:rPr>
              <w:t>0.80</w:t>
            </w:r>
          </w:p>
        </w:tc>
        <w:tc>
          <w:tcPr>
            <w:tcW w:w="2520" w:type="dxa"/>
            <w:hideMark/>
          </w:tcPr>
          <w:p w14:paraId="4429CF31" w14:textId="77777777" w:rsidR="00D273AE" w:rsidRPr="00B30929" w:rsidRDefault="00D273AE">
            <w:pPr>
              <w:jc w:val="center"/>
              <w:rPr>
                <w:rFonts w:ascii="Segoe UI" w:hAnsi="Segoe UI" w:cs="Segoe UI"/>
              </w:rPr>
            </w:pPr>
            <w:r w:rsidRPr="00B30929">
              <w:rPr>
                <w:rFonts w:ascii="Segoe UI" w:eastAsia="Calibri" w:hAnsi="Segoe UI" w:cs="Segoe UI"/>
                <w:kern w:val="24"/>
              </w:rPr>
              <w:t>1.80</w:t>
            </w:r>
          </w:p>
        </w:tc>
      </w:tr>
      <w:tr w:rsidR="00D273AE" w:rsidRPr="00DC1EF9" w14:paraId="0AF53636" w14:textId="77777777">
        <w:trPr>
          <w:trHeight w:val="358"/>
        </w:trPr>
        <w:tc>
          <w:tcPr>
            <w:tcW w:w="1305" w:type="dxa"/>
            <w:hideMark/>
          </w:tcPr>
          <w:p w14:paraId="4647C3A7" w14:textId="77777777" w:rsidR="00D273AE" w:rsidRPr="00B30929" w:rsidRDefault="00D273AE">
            <w:pPr>
              <w:rPr>
                <w:rFonts w:ascii="Segoe UI" w:hAnsi="Segoe UI" w:cs="Segoe UI"/>
              </w:rPr>
            </w:pPr>
            <w:r w:rsidRPr="00B30929">
              <w:rPr>
                <w:rFonts w:ascii="Segoe UI" w:hAnsi="Segoe UI" w:cs="Segoe UI"/>
                <w:kern w:val="24"/>
              </w:rPr>
              <w:t>7</w:t>
            </w:r>
          </w:p>
        </w:tc>
        <w:tc>
          <w:tcPr>
            <w:tcW w:w="3100" w:type="dxa"/>
            <w:hideMark/>
          </w:tcPr>
          <w:p w14:paraId="4A29B961" w14:textId="77777777" w:rsidR="00D273AE" w:rsidRPr="00B30929" w:rsidRDefault="00D273AE">
            <w:pPr>
              <w:rPr>
                <w:rFonts w:ascii="Segoe UI" w:hAnsi="Segoe UI" w:cs="Segoe UI"/>
              </w:rPr>
            </w:pPr>
            <w:r w:rsidRPr="00B30929">
              <w:rPr>
                <w:rFonts w:ascii="Segoe UI" w:hAnsi="Segoe UI" w:cs="Segoe UI"/>
                <w:kern w:val="24"/>
              </w:rPr>
              <w:t>Juvenile Delta migratory survival intercept (flow model)</w:t>
            </w:r>
          </w:p>
        </w:tc>
        <w:tc>
          <w:tcPr>
            <w:tcW w:w="2250" w:type="dxa"/>
            <w:hideMark/>
          </w:tcPr>
          <w:p w14:paraId="3DB9A4AA" w14:textId="77777777" w:rsidR="00D273AE" w:rsidRPr="00B30929" w:rsidRDefault="00D273AE">
            <w:pPr>
              <w:jc w:val="center"/>
              <w:rPr>
                <w:rFonts w:ascii="Segoe UI" w:hAnsi="Segoe UI" w:cs="Segoe UI"/>
              </w:rPr>
            </w:pPr>
            <w:r w:rsidRPr="00B30929">
              <w:rPr>
                <w:rFonts w:ascii="Segoe UI" w:eastAsia="Calibri" w:hAnsi="Segoe UI" w:cs="Segoe UI"/>
                <w:kern w:val="24"/>
              </w:rPr>
              <w:t>-3.5</w:t>
            </w:r>
          </w:p>
        </w:tc>
        <w:tc>
          <w:tcPr>
            <w:tcW w:w="2520" w:type="dxa"/>
            <w:hideMark/>
          </w:tcPr>
          <w:p w14:paraId="15EEF337" w14:textId="77777777" w:rsidR="00D273AE" w:rsidRPr="00B30929" w:rsidRDefault="00D273AE">
            <w:pPr>
              <w:jc w:val="center"/>
              <w:rPr>
                <w:rFonts w:ascii="Segoe UI" w:hAnsi="Segoe UI" w:cs="Segoe UI"/>
              </w:rPr>
            </w:pPr>
            <w:r w:rsidRPr="00B30929">
              <w:rPr>
                <w:rFonts w:ascii="Segoe UI" w:eastAsia="Calibri" w:hAnsi="Segoe UI" w:cs="Segoe UI"/>
                <w:kern w:val="24"/>
              </w:rPr>
              <w:t>1.49</w:t>
            </w:r>
          </w:p>
        </w:tc>
      </w:tr>
      <w:tr w:rsidR="00D273AE" w:rsidRPr="00DC1EF9" w14:paraId="1EAA97E4" w14:textId="77777777">
        <w:trPr>
          <w:trHeight w:val="358"/>
        </w:trPr>
        <w:tc>
          <w:tcPr>
            <w:tcW w:w="1305" w:type="dxa"/>
            <w:hideMark/>
          </w:tcPr>
          <w:p w14:paraId="7C2D760D" w14:textId="77777777" w:rsidR="00D273AE" w:rsidRPr="00B30929" w:rsidRDefault="00D273AE">
            <w:pPr>
              <w:rPr>
                <w:rFonts w:ascii="Segoe UI" w:hAnsi="Segoe UI" w:cs="Segoe UI"/>
              </w:rPr>
            </w:pPr>
            <w:r w:rsidRPr="00B30929">
              <w:rPr>
                <w:rFonts w:ascii="Segoe UI" w:hAnsi="Segoe UI" w:cs="Segoe UI"/>
                <w:kern w:val="24"/>
              </w:rPr>
              <w:t>8</w:t>
            </w:r>
          </w:p>
        </w:tc>
        <w:tc>
          <w:tcPr>
            <w:tcW w:w="3100" w:type="dxa"/>
            <w:hideMark/>
          </w:tcPr>
          <w:p w14:paraId="7716D904" w14:textId="77777777" w:rsidR="00D273AE" w:rsidRPr="00B30929" w:rsidRDefault="00D273AE">
            <w:pPr>
              <w:rPr>
                <w:rFonts w:ascii="Segoe UI" w:hAnsi="Segoe UI" w:cs="Segoe UI"/>
              </w:rPr>
            </w:pPr>
            <w:r w:rsidRPr="00B30929">
              <w:rPr>
                <w:rFonts w:ascii="Segoe UI" w:hAnsi="Segoe UI" w:cs="Segoe UI"/>
                <w:kern w:val="24"/>
              </w:rPr>
              <w:t>Juvenile Delta migratory survival intercept (temperature model)</w:t>
            </w:r>
          </w:p>
        </w:tc>
        <w:tc>
          <w:tcPr>
            <w:tcW w:w="2250" w:type="dxa"/>
            <w:hideMark/>
          </w:tcPr>
          <w:p w14:paraId="429057E1" w14:textId="77777777" w:rsidR="00D273AE" w:rsidRPr="00B30929" w:rsidRDefault="00D273AE">
            <w:pPr>
              <w:jc w:val="center"/>
              <w:rPr>
                <w:rFonts w:ascii="Segoe UI" w:hAnsi="Segoe UI" w:cs="Segoe UI"/>
              </w:rPr>
            </w:pPr>
            <w:r w:rsidRPr="00B30929">
              <w:rPr>
                <w:rFonts w:ascii="Segoe UI" w:eastAsia="Calibri" w:hAnsi="Segoe UI" w:cs="Segoe UI"/>
                <w:kern w:val="24"/>
              </w:rPr>
              <w:t>-0.2</w:t>
            </w:r>
          </w:p>
        </w:tc>
        <w:tc>
          <w:tcPr>
            <w:tcW w:w="2520" w:type="dxa"/>
            <w:hideMark/>
          </w:tcPr>
          <w:p w14:paraId="36881C18" w14:textId="77777777" w:rsidR="00D273AE" w:rsidRPr="00B30929" w:rsidRDefault="00D273AE">
            <w:pPr>
              <w:jc w:val="center"/>
              <w:rPr>
                <w:rFonts w:ascii="Segoe UI" w:hAnsi="Segoe UI" w:cs="Segoe UI"/>
              </w:rPr>
            </w:pPr>
            <w:r w:rsidRPr="00B30929">
              <w:rPr>
                <w:rFonts w:ascii="Segoe UI" w:eastAsia="Calibri" w:hAnsi="Segoe UI" w:cs="Segoe UI"/>
                <w:kern w:val="24"/>
              </w:rPr>
              <w:t>-0.11</w:t>
            </w:r>
          </w:p>
        </w:tc>
      </w:tr>
      <w:tr w:rsidR="00D273AE" w:rsidRPr="00DC1EF9" w14:paraId="766680DD" w14:textId="77777777">
        <w:trPr>
          <w:trHeight w:val="358"/>
        </w:trPr>
        <w:tc>
          <w:tcPr>
            <w:tcW w:w="1305" w:type="dxa"/>
            <w:hideMark/>
          </w:tcPr>
          <w:p w14:paraId="1191D122" w14:textId="77777777" w:rsidR="00D273AE" w:rsidRPr="00B30929" w:rsidRDefault="00D273AE">
            <w:pPr>
              <w:rPr>
                <w:rFonts w:ascii="Segoe UI" w:hAnsi="Segoe UI" w:cs="Segoe UI"/>
              </w:rPr>
            </w:pPr>
            <w:r w:rsidRPr="00B30929">
              <w:rPr>
                <w:rFonts w:ascii="Segoe UI" w:hAnsi="Segoe UI" w:cs="Segoe UI"/>
                <w:kern w:val="24"/>
              </w:rPr>
              <w:t>9</w:t>
            </w:r>
          </w:p>
        </w:tc>
        <w:tc>
          <w:tcPr>
            <w:tcW w:w="3100" w:type="dxa"/>
            <w:hideMark/>
          </w:tcPr>
          <w:p w14:paraId="2210CDE2" w14:textId="77777777" w:rsidR="00D273AE" w:rsidRPr="00B30929" w:rsidRDefault="00D273AE">
            <w:pPr>
              <w:rPr>
                <w:rFonts w:ascii="Segoe UI" w:hAnsi="Segoe UI" w:cs="Segoe UI"/>
              </w:rPr>
            </w:pPr>
            <w:r w:rsidRPr="00B30929">
              <w:rPr>
                <w:rFonts w:ascii="Segoe UI" w:hAnsi="Segoe UI" w:cs="Segoe UI"/>
                <w:kern w:val="24"/>
              </w:rPr>
              <w:t>Juvenile Delta migratory survival intercept (diversion model)</w:t>
            </w:r>
          </w:p>
        </w:tc>
        <w:tc>
          <w:tcPr>
            <w:tcW w:w="2250" w:type="dxa"/>
            <w:hideMark/>
          </w:tcPr>
          <w:p w14:paraId="79B72A58" w14:textId="77777777" w:rsidR="00D273AE" w:rsidRPr="00B30929" w:rsidRDefault="00D273AE">
            <w:pPr>
              <w:jc w:val="center"/>
              <w:rPr>
                <w:rFonts w:ascii="Segoe UI" w:hAnsi="Segoe UI" w:cs="Segoe UI"/>
              </w:rPr>
            </w:pPr>
            <w:r w:rsidRPr="00B30929">
              <w:rPr>
                <w:rFonts w:ascii="Segoe UI" w:eastAsia="Calibri" w:hAnsi="Segoe UI" w:cs="Segoe UI"/>
                <w:kern w:val="24"/>
              </w:rPr>
              <w:t>-3.5</w:t>
            </w:r>
          </w:p>
        </w:tc>
        <w:tc>
          <w:tcPr>
            <w:tcW w:w="2520" w:type="dxa"/>
            <w:hideMark/>
          </w:tcPr>
          <w:p w14:paraId="02E06A9B" w14:textId="77777777" w:rsidR="00D273AE" w:rsidRPr="00B30929" w:rsidRDefault="00D273AE">
            <w:pPr>
              <w:jc w:val="center"/>
              <w:rPr>
                <w:rFonts w:ascii="Segoe UI" w:hAnsi="Segoe UI" w:cs="Segoe UI"/>
              </w:rPr>
            </w:pPr>
            <w:r w:rsidRPr="00B30929">
              <w:rPr>
                <w:rFonts w:ascii="Segoe UI" w:eastAsia="Calibri" w:hAnsi="Segoe UI" w:cs="Segoe UI"/>
                <w:kern w:val="24"/>
              </w:rPr>
              <w:t>-1.87</w:t>
            </w:r>
          </w:p>
        </w:tc>
      </w:tr>
      <w:tr w:rsidR="00D273AE" w:rsidRPr="00DC1EF9" w14:paraId="2ACB2335" w14:textId="77777777">
        <w:trPr>
          <w:trHeight w:val="358"/>
        </w:trPr>
        <w:tc>
          <w:tcPr>
            <w:tcW w:w="1305" w:type="dxa"/>
            <w:hideMark/>
          </w:tcPr>
          <w:p w14:paraId="556AA635" w14:textId="77777777" w:rsidR="00D273AE" w:rsidRPr="00B30929" w:rsidRDefault="00D273AE">
            <w:pPr>
              <w:rPr>
                <w:rFonts w:ascii="Segoe UI" w:hAnsi="Segoe UI" w:cs="Segoe UI"/>
              </w:rPr>
            </w:pPr>
            <w:r w:rsidRPr="00B30929">
              <w:rPr>
                <w:rFonts w:ascii="Segoe UI" w:hAnsi="Segoe UI" w:cs="Segoe UI"/>
                <w:kern w:val="24"/>
              </w:rPr>
              <w:t>10</w:t>
            </w:r>
          </w:p>
        </w:tc>
        <w:tc>
          <w:tcPr>
            <w:tcW w:w="3100" w:type="dxa"/>
            <w:hideMark/>
          </w:tcPr>
          <w:p w14:paraId="77771CD6" w14:textId="77777777" w:rsidR="00D273AE" w:rsidRPr="00B30929" w:rsidRDefault="00D273AE">
            <w:pPr>
              <w:rPr>
                <w:rFonts w:ascii="Segoe UI" w:hAnsi="Segoe UI" w:cs="Segoe UI"/>
              </w:rPr>
            </w:pPr>
            <w:r w:rsidRPr="00B30929">
              <w:rPr>
                <w:rFonts w:ascii="Segoe UI" w:hAnsi="Segoe UI" w:cs="Segoe UI"/>
                <w:kern w:val="24"/>
              </w:rPr>
              <w:t>Juvenile ocean entry survival intercept</w:t>
            </w:r>
          </w:p>
        </w:tc>
        <w:tc>
          <w:tcPr>
            <w:tcW w:w="2250" w:type="dxa"/>
            <w:hideMark/>
          </w:tcPr>
          <w:p w14:paraId="2F9A38ED" w14:textId="77777777" w:rsidR="00D273AE" w:rsidRPr="00B30929" w:rsidRDefault="00D273AE">
            <w:pPr>
              <w:jc w:val="center"/>
              <w:rPr>
                <w:rFonts w:ascii="Segoe UI" w:hAnsi="Segoe UI" w:cs="Segoe UI"/>
              </w:rPr>
            </w:pPr>
            <w:r w:rsidRPr="00B30929">
              <w:rPr>
                <w:rFonts w:ascii="Segoe UI" w:hAnsi="Segoe UI" w:cs="Segoe UI"/>
                <w:kern w:val="24"/>
              </w:rPr>
              <w:t>-2.98</w:t>
            </w:r>
          </w:p>
        </w:tc>
        <w:tc>
          <w:tcPr>
            <w:tcW w:w="2520" w:type="dxa"/>
            <w:hideMark/>
          </w:tcPr>
          <w:p w14:paraId="4A86A740" w14:textId="77777777" w:rsidR="00D273AE" w:rsidRPr="00B30929" w:rsidRDefault="00D273AE">
            <w:pPr>
              <w:jc w:val="center"/>
              <w:rPr>
                <w:rFonts w:ascii="Segoe UI" w:hAnsi="Segoe UI" w:cs="Segoe UI"/>
              </w:rPr>
            </w:pPr>
            <w:r w:rsidRPr="00B30929">
              <w:rPr>
                <w:rFonts w:ascii="Segoe UI" w:eastAsia="Calibri" w:hAnsi="Segoe UI" w:cs="Segoe UI"/>
                <w:kern w:val="24"/>
              </w:rPr>
              <w:t>-2.76</w:t>
            </w:r>
          </w:p>
        </w:tc>
      </w:tr>
      <w:tr w:rsidR="00D273AE" w:rsidRPr="00DC1EF9" w14:paraId="709AAE68" w14:textId="77777777">
        <w:trPr>
          <w:trHeight w:val="358"/>
        </w:trPr>
        <w:tc>
          <w:tcPr>
            <w:tcW w:w="1305" w:type="dxa"/>
            <w:hideMark/>
          </w:tcPr>
          <w:p w14:paraId="4E1283BE" w14:textId="77777777" w:rsidR="00D273AE" w:rsidRPr="00B30929" w:rsidRDefault="00D273AE">
            <w:pPr>
              <w:rPr>
                <w:rFonts w:ascii="Segoe UI" w:hAnsi="Segoe UI" w:cs="Segoe UI"/>
              </w:rPr>
            </w:pPr>
            <w:r w:rsidRPr="00B30929">
              <w:rPr>
                <w:rFonts w:ascii="Segoe UI" w:hAnsi="Segoe UI" w:cs="Segoe UI"/>
                <w:kern w:val="24"/>
              </w:rPr>
              <w:t>11</w:t>
            </w:r>
          </w:p>
        </w:tc>
        <w:tc>
          <w:tcPr>
            <w:tcW w:w="3100" w:type="dxa"/>
            <w:hideMark/>
          </w:tcPr>
          <w:p w14:paraId="3754E18C" w14:textId="77777777" w:rsidR="00D273AE" w:rsidRPr="00B30929" w:rsidRDefault="00D273AE">
            <w:pPr>
              <w:rPr>
                <w:rFonts w:ascii="Segoe UI" w:hAnsi="Segoe UI" w:cs="Segoe UI"/>
              </w:rPr>
            </w:pPr>
            <w:r w:rsidRPr="00B30929">
              <w:rPr>
                <w:rFonts w:ascii="Segoe UI" w:hAnsi="Segoe UI" w:cs="Segoe UI"/>
                <w:kern w:val="24"/>
              </w:rPr>
              <w:t xml:space="preserve">Adult </w:t>
            </w:r>
            <w:proofErr w:type="spellStart"/>
            <w:r w:rsidRPr="00B30929">
              <w:rPr>
                <w:rFonts w:ascii="Segoe UI" w:hAnsi="Segoe UI" w:cs="Segoe UI"/>
                <w:kern w:val="24"/>
              </w:rPr>
              <w:t>en</w:t>
            </w:r>
            <w:proofErr w:type="spellEnd"/>
            <w:r w:rsidRPr="00B30929">
              <w:rPr>
                <w:rFonts w:ascii="Segoe UI" w:hAnsi="Segoe UI" w:cs="Segoe UI"/>
                <w:kern w:val="24"/>
              </w:rPr>
              <w:t xml:space="preserve"> route survival intercept</w:t>
            </w:r>
          </w:p>
        </w:tc>
        <w:tc>
          <w:tcPr>
            <w:tcW w:w="2250" w:type="dxa"/>
            <w:hideMark/>
          </w:tcPr>
          <w:p w14:paraId="4E5D8350" w14:textId="77777777" w:rsidR="00D273AE" w:rsidRPr="00B30929" w:rsidRDefault="00D273AE">
            <w:pPr>
              <w:jc w:val="center"/>
              <w:rPr>
                <w:rFonts w:ascii="Segoe UI" w:hAnsi="Segoe UI" w:cs="Segoe UI"/>
              </w:rPr>
            </w:pPr>
            <w:r w:rsidRPr="00B30929">
              <w:rPr>
                <w:rFonts w:ascii="Segoe UI" w:hAnsi="Segoe UI" w:cs="Segoe UI"/>
                <w:kern w:val="24"/>
              </w:rPr>
              <w:t>3.5</w:t>
            </w:r>
          </w:p>
        </w:tc>
        <w:tc>
          <w:tcPr>
            <w:tcW w:w="2520" w:type="dxa"/>
            <w:hideMark/>
          </w:tcPr>
          <w:p w14:paraId="74836A87" w14:textId="77777777" w:rsidR="00D273AE" w:rsidRPr="00B30929" w:rsidRDefault="00D273AE">
            <w:pPr>
              <w:jc w:val="center"/>
              <w:rPr>
                <w:rFonts w:ascii="Segoe UI" w:hAnsi="Segoe UI" w:cs="Segoe UI"/>
              </w:rPr>
            </w:pPr>
            <w:r w:rsidRPr="00B30929">
              <w:rPr>
                <w:rFonts w:ascii="Segoe UI" w:hAnsi="Segoe UI" w:cs="Segoe UI"/>
                <w:kern w:val="24"/>
              </w:rPr>
              <w:t>2.06</w:t>
            </w:r>
          </w:p>
        </w:tc>
      </w:tr>
      <w:tr w:rsidR="00D273AE" w:rsidRPr="00DC1EF9" w14:paraId="58853E51" w14:textId="77777777">
        <w:trPr>
          <w:trHeight w:val="358"/>
        </w:trPr>
        <w:tc>
          <w:tcPr>
            <w:tcW w:w="1305" w:type="dxa"/>
            <w:hideMark/>
          </w:tcPr>
          <w:p w14:paraId="7921C53D" w14:textId="77777777" w:rsidR="00D273AE" w:rsidRPr="00B30929" w:rsidRDefault="00D273AE">
            <w:pPr>
              <w:rPr>
                <w:rFonts w:ascii="Segoe UI" w:hAnsi="Segoe UI" w:cs="Segoe UI"/>
              </w:rPr>
            </w:pPr>
            <w:r w:rsidRPr="00B30929">
              <w:rPr>
                <w:rFonts w:ascii="Segoe UI" w:hAnsi="Segoe UI" w:cs="Segoe UI"/>
                <w:kern w:val="24"/>
              </w:rPr>
              <w:t>12</w:t>
            </w:r>
          </w:p>
        </w:tc>
        <w:tc>
          <w:tcPr>
            <w:tcW w:w="3100" w:type="dxa"/>
            <w:hideMark/>
          </w:tcPr>
          <w:p w14:paraId="1F989FEF" w14:textId="77777777" w:rsidR="00D273AE" w:rsidRPr="00B30929" w:rsidRDefault="00D273AE">
            <w:pPr>
              <w:rPr>
                <w:rFonts w:ascii="Segoe UI" w:hAnsi="Segoe UI" w:cs="Segoe UI"/>
              </w:rPr>
            </w:pPr>
            <w:r w:rsidRPr="00B30929">
              <w:rPr>
                <w:rFonts w:ascii="Segoe UI" w:hAnsi="Segoe UI" w:cs="Segoe UI"/>
                <w:kern w:val="24"/>
              </w:rPr>
              <w:t>Egg-to-fry survival intercept</w:t>
            </w:r>
          </w:p>
        </w:tc>
        <w:tc>
          <w:tcPr>
            <w:tcW w:w="2250" w:type="dxa"/>
            <w:hideMark/>
          </w:tcPr>
          <w:p w14:paraId="3D3C6785" w14:textId="77777777" w:rsidR="00D273AE" w:rsidRPr="00B30929" w:rsidRDefault="00D273AE">
            <w:pPr>
              <w:jc w:val="center"/>
              <w:rPr>
                <w:rFonts w:ascii="Segoe UI" w:hAnsi="Segoe UI" w:cs="Segoe UI"/>
              </w:rPr>
            </w:pPr>
            <w:r w:rsidRPr="00B30929">
              <w:rPr>
                <w:rFonts w:ascii="Segoe UI" w:hAnsi="Segoe UI" w:cs="Segoe UI"/>
                <w:kern w:val="24"/>
              </w:rPr>
              <w:t>0.65</w:t>
            </w:r>
          </w:p>
        </w:tc>
        <w:tc>
          <w:tcPr>
            <w:tcW w:w="2520" w:type="dxa"/>
            <w:hideMark/>
          </w:tcPr>
          <w:p w14:paraId="515C2F09" w14:textId="77777777" w:rsidR="00D273AE" w:rsidRPr="00B30929" w:rsidRDefault="00D273AE">
            <w:pPr>
              <w:jc w:val="center"/>
              <w:rPr>
                <w:rFonts w:ascii="Segoe UI" w:hAnsi="Segoe UI" w:cs="Segoe UI"/>
              </w:rPr>
            </w:pPr>
            <w:r w:rsidRPr="00B30929">
              <w:rPr>
                <w:rFonts w:ascii="Segoe UI" w:hAnsi="Segoe UI" w:cs="Segoe UI"/>
                <w:kern w:val="24"/>
              </w:rPr>
              <w:t>1.41</w:t>
            </w:r>
          </w:p>
        </w:tc>
      </w:tr>
      <w:tr w:rsidR="00D273AE" w:rsidRPr="00DC1EF9" w14:paraId="09B73EBC" w14:textId="77777777">
        <w:trPr>
          <w:trHeight w:val="358"/>
        </w:trPr>
        <w:tc>
          <w:tcPr>
            <w:tcW w:w="1305" w:type="dxa"/>
            <w:hideMark/>
          </w:tcPr>
          <w:p w14:paraId="0AB47F4C" w14:textId="77777777" w:rsidR="00D273AE" w:rsidRPr="00B30929" w:rsidRDefault="00D273AE">
            <w:pPr>
              <w:rPr>
                <w:rFonts w:ascii="Segoe UI" w:hAnsi="Segoe UI" w:cs="Segoe UI"/>
              </w:rPr>
            </w:pPr>
            <w:r w:rsidRPr="00B30929">
              <w:rPr>
                <w:rFonts w:ascii="Segoe UI" w:hAnsi="Segoe UI" w:cs="Segoe UI"/>
                <w:kern w:val="24"/>
              </w:rPr>
              <w:t>13</w:t>
            </w:r>
          </w:p>
        </w:tc>
        <w:tc>
          <w:tcPr>
            <w:tcW w:w="3100" w:type="dxa"/>
            <w:hideMark/>
          </w:tcPr>
          <w:p w14:paraId="4984403B" w14:textId="77777777" w:rsidR="00D273AE" w:rsidRPr="00B30929" w:rsidRDefault="00D273AE">
            <w:pPr>
              <w:rPr>
                <w:rFonts w:ascii="Segoe UI" w:hAnsi="Segoe UI" w:cs="Segoe UI"/>
              </w:rPr>
            </w:pPr>
            <w:r w:rsidRPr="00B30929">
              <w:rPr>
                <w:rFonts w:ascii="Segoe UI" w:hAnsi="Segoe UI" w:cs="Segoe UI"/>
                <w:kern w:val="24"/>
              </w:rPr>
              <w:t>Effect of contact points on juvenile rearing survival</w:t>
            </w:r>
          </w:p>
        </w:tc>
        <w:tc>
          <w:tcPr>
            <w:tcW w:w="2250" w:type="dxa"/>
            <w:hideMark/>
          </w:tcPr>
          <w:p w14:paraId="71A0E50E" w14:textId="77777777" w:rsidR="00D273AE" w:rsidRPr="00B30929" w:rsidRDefault="00D273AE">
            <w:pPr>
              <w:jc w:val="center"/>
              <w:rPr>
                <w:rFonts w:ascii="Segoe UI" w:hAnsi="Segoe UI" w:cs="Segoe UI"/>
              </w:rPr>
            </w:pPr>
            <w:r w:rsidRPr="00B30929">
              <w:rPr>
                <w:rFonts w:ascii="Segoe UI" w:hAnsi="Segoe UI" w:cs="Segoe UI"/>
                <w:kern w:val="24"/>
              </w:rPr>
              <w:t>0.02</w:t>
            </w:r>
          </w:p>
        </w:tc>
        <w:tc>
          <w:tcPr>
            <w:tcW w:w="2520" w:type="dxa"/>
            <w:hideMark/>
          </w:tcPr>
          <w:p w14:paraId="4480512F" w14:textId="77777777" w:rsidR="00D273AE" w:rsidRPr="00B30929" w:rsidRDefault="00D273AE">
            <w:pPr>
              <w:jc w:val="center"/>
              <w:rPr>
                <w:rFonts w:ascii="Segoe UI" w:hAnsi="Segoe UI" w:cs="Segoe UI"/>
              </w:rPr>
            </w:pPr>
            <w:r w:rsidRPr="00B30929">
              <w:rPr>
                <w:rFonts w:ascii="Segoe UI" w:hAnsi="Segoe UI" w:cs="Segoe UI"/>
                <w:kern w:val="24"/>
              </w:rPr>
              <w:t>0.02</w:t>
            </w:r>
          </w:p>
        </w:tc>
      </w:tr>
      <w:tr w:rsidR="00D273AE" w:rsidRPr="00DC1EF9" w14:paraId="2D03BAAA" w14:textId="77777777">
        <w:trPr>
          <w:trHeight w:val="358"/>
        </w:trPr>
        <w:tc>
          <w:tcPr>
            <w:tcW w:w="1305" w:type="dxa"/>
            <w:hideMark/>
          </w:tcPr>
          <w:p w14:paraId="55EE70C9" w14:textId="77777777" w:rsidR="00D273AE" w:rsidRPr="00B30929" w:rsidRDefault="00D273AE">
            <w:pPr>
              <w:rPr>
                <w:rFonts w:ascii="Segoe UI" w:hAnsi="Segoe UI" w:cs="Segoe UI"/>
              </w:rPr>
            </w:pPr>
            <w:r w:rsidRPr="00B30929">
              <w:rPr>
                <w:rFonts w:ascii="Segoe UI" w:hAnsi="Segoe UI" w:cs="Segoe UI"/>
                <w:kern w:val="24"/>
              </w:rPr>
              <w:lastRenderedPageBreak/>
              <w:t>14</w:t>
            </w:r>
          </w:p>
        </w:tc>
        <w:tc>
          <w:tcPr>
            <w:tcW w:w="3100" w:type="dxa"/>
            <w:hideMark/>
          </w:tcPr>
          <w:p w14:paraId="3769BB97" w14:textId="77777777" w:rsidR="00D273AE" w:rsidRPr="00B30929" w:rsidRDefault="00D273AE">
            <w:pPr>
              <w:rPr>
                <w:rFonts w:ascii="Segoe UI" w:hAnsi="Segoe UI" w:cs="Segoe UI"/>
              </w:rPr>
            </w:pPr>
            <w:r w:rsidRPr="00B30929">
              <w:rPr>
                <w:rFonts w:ascii="Segoe UI" w:hAnsi="Segoe UI" w:cs="Segoe UI"/>
                <w:kern w:val="24"/>
              </w:rPr>
              <w:t>Effect of proportion flow diverted on juvenile rearing/migratory survival</w:t>
            </w:r>
          </w:p>
        </w:tc>
        <w:tc>
          <w:tcPr>
            <w:tcW w:w="2250" w:type="dxa"/>
            <w:hideMark/>
          </w:tcPr>
          <w:p w14:paraId="6E4E7142" w14:textId="77777777" w:rsidR="00D273AE" w:rsidRPr="00B30929" w:rsidRDefault="00D273AE">
            <w:pPr>
              <w:jc w:val="center"/>
              <w:rPr>
                <w:rFonts w:ascii="Segoe UI" w:hAnsi="Segoe UI" w:cs="Segoe UI"/>
              </w:rPr>
            </w:pPr>
            <w:r w:rsidRPr="00B30929">
              <w:rPr>
                <w:rFonts w:ascii="Segoe UI" w:hAnsi="Segoe UI" w:cs="Segoe UI"/>
                <w:kern w:val="24"/>
              </w:rPr>
              <w:t>0.1</w:t>
            </w:r>
          </w:p>
        </w:tc>
        <w:tc>
          <w:tcPr>
            <w:tcW w:w="2520" w:type="dxa"/>
            <w:hideMark/>
          </w:tcPr>
          <w:p w14:paraId="525BF646" w14:textId="77777777" w:rsidR="00D273AE" w:rsidRPr="00B30929" w:rsidRDefault="00D273AE">
            <w:pPr>
              <w:jc w:val="center"/>
              <w:rPr>
                <w:rFonts w:ascii="Segoe UI" w:hAnsi="Segoe UI" w:cs="Segoe UI"/>
              </w:rPr>
            </w:pPr>
            <w:r w:rsidRPr="00B30929">
              <w:rPr>
                <w:rFonts w:ascii="Segoe UI" w:hAnsi="Segoe UI" w:cs="Segoe UI"/>
                <w:kern w:val="24"/>
              </w:rPr>
              <w:t>0.52</w:t>
            </w:r>
          </w:p>
        </w:tc>
      </w:tr>
      <w:tr w:rsidR="00D273AE" w:rsidRPr="00DC1EF9" w14:paraId="5D045F78" w14:textId="77777777">
        <w:trPr>
          <w:trHeight w:val="358"/>
        </w:trPr>
        <w:tc>
          <w:tcPr>
            <w:tcW w:w="1305" w:type="dxa"/>
            <w:hideMark/>
          </w:tcPr>
          <w:p w14:paraId="031CE06E" w14:textId="77777777" w:rsidR="00D273AE" w:rsidRPr="00B30929" w:rsidRDefault="00D273AE">
            <w:pPr>
              <w:rPr>
                <w:rFonts w:ascii="Segoe UI" w:hAnsi="Segoe UI" w:cs="Segoe UI"/>
              </w:rPr>
            </w:pPr>
            <w:r w:rsidRPr="00B30929">
              <w:rPr>
                <w:rFonts w:ascii="Segoe UI" w:hAnsi="Segoe UI" w:cs="Segoe UI"/>
                <w:kern w:val="24"/>
              </w:rPr>
              <w:t>15</w:t>
            </w:r>
          </w:p>
        </w:tc>
        <w:tc>
          <w:tcPr>
            <w:tcW w:w="3100" w:type="dxa"/>
            <w:hideMark/>
          </w:tcPr>
          <w:p w14:paraId="05DA992E" w14:textId="77777777" w:rsidR="00D273AE" w:rsidRPr="00B30929" w:rsidRDefault="00D273AE">
            <w:pPr>
              <w:rPr>
                <w:rFonts w:ascii="Segoe UI" w:hAnsi="Segoe UI" w:cs="Segoe UI"/>
              </w:rPr>
            </w:pPr>
            <w:r w:rsidRPr="00B30929">
              <w:rPr>
                <w:rFonts w:ascii="Segoe UI" w:hAnsi="Segoe UI" w:cs="Segoe UI"/>
                <w:kern w:val="24"/>
              </w:rPr>
              <w:t>Effect of total flow diverted on juvenile rearing/migratory survival</w:t>
            </w:r>
          </w:p>
        </w:tc>
        <w:tc>
          <w:tcPr>
            <w:tcW w:w="2250" w:type="dxa"/>
            <w:hideMark/>
          </w:tcPr>
          <w:p w14:paraId="2E333C8D" w14:textId="77777777" w:rsidR="00D273AE" w:rsidRPr="00B30929" w:rsidRDefault="00D273AE">
            <w:pPr>
              <w:jc w:val="center"/>
              <w:rPr>
                <w:rFonts w:ascii="Segoe UI" w:hAnsi="Segoe UI" w:cs="Segoe UI"/>
              </w:rPr>
            </w:pPr>
            <w:r w:rsidRPr="00B30929">
              <w:rPr>
                <w:rFonts w:ascii="Segoe UI" w:hAnsi="Segoe UI" w:cs="Segoe UI"/>
                <w:kern w:val="24"/>
              </w:rPr>
              <w:t>0.3</w:t>
            </w:r>
          </w:p>
        </w:tc>
        <w:tc>
          <w:tcPr>
            <w:tcW w:w="2520" w:type="dxa"/>
            <w:hideMark/>
          </w:tcPr>
          <w:p w14:paraId="7EA6B896" w14:textId="77777777" w:rsidR="00D273AE" w:rsidRPr="00B30929" w:rsidRDefault="00D273AE">
            <w:pPr>
              <w:jc w:val="center"/>
              <w:rPr>
                <w:rFonts w:ascii="Segoe UI" w:hAnsi="Segoe UI" w:cs="Segoe UI"/>
              </w:rPr>
            </w:pPr>
            <w:r w:rsidRPr="00B30929">
              <w:rPr>
                <w:rFonts w:ascii="Segoe UI" w:hAnsi="Segoe UI" w:cs="Segoe UI"/>
                <w:kern w:val="24"/>
              </w:rPr>
              <w:t>0.35</w:t>
            </w:r>
          </w:p>
        </w:tc>
      </w:tr>
      <w:tr w:rsidR="00D273AE" w:rsidRPr="00DC1EF9" w14:paraId="497F3707" w14:textId="77777777">
        <w:trPr>
          <w:trHeight w:val="358"/>
        </w:trPr>
        <w:tc>
          <w:tcPr>
            <w:tcW w:w="1305" w:type="dxa"/>
            <w:hideMark/>
          </w:tcPr>
          <w:p w14:paraId="0BCF6254" w14:textId="77777777" w:rsidR="00D273AE" w:rsidRPr="00B30929" w:rsidRDefault="00D273AE">
            <w:pPr>
              <w:rPr>
                <w:rFonts w:ascii="Segoe UI" w:hAnsi="Segoe UI" w:cs="Segoe UI"/>
              </w:rPr>
            </w:pPr>
            <w:r w:rsidRPr="00B30929">
              <w:rPr>
                <w:rFonts w:ascii="Segoe UI" w:hAnsi="Segoe UI" w:cs="Segoe UI"/>
                <w:kern w:val="24"/>
              </w:rPr>
              <w:t>16</w:t>
            </w:r>
          </w:p>
        </w:tc>
        <w:tc>
          <w:tcPr>
            <w:tcW w:w="3100" w:type="dxa"/>
            <w:hideMark/>
          </w:tcPr>
          <w:p w14:paraId="2DFBDAED" w14:textId="77777777" w:rsidR="00D273AE" w:rsidRPr="00B30929" w:rsidRDefault="00D273AE">
            <w:pPr>
              <w:rPr>
                <w:rFonts w:ascii="Segoe UI" w:hAnsi="Segoe UI" w:cs="Segoe UI"/>
              </w:rPr>
            </w:pPr>
            <w:r w:rsidRPr="00B30929">
              <w:rPr>
                <w:rFonts w:ascii="Segoe UI" w:hAnsi="Segoe UI" w:cs="Segoe UI"/>
                <w:kern w:val="24"/>
              </w:rPr>
              <w:t>Effect of Delta diversions on juvenile rearing survival</w:t>
            </w:r>
          </w:p>
        </w:tc>
        <w:tc>
          <w:tcPr>
            <w:tcW w:w="2250" w:type="dxa"/>
            <w:hideMark/>
          </w:tcPr>
          <w:p w14:paraId="320A8898" w14:textId="77777777" w:rsidR="00D273AE" w:rsidRPr="00B30929" w:rsidRDefault="00D273AE">
            <w:pPr>
              <w:jc w:val="center"/>
              <w:rPr>
                <w:rFonts w:ascii="Segoe UI" w:hAnsi="Segoe UI" w:cs="Segoe UI"/>
              </w:rPr>
            </w:pPr>
            <w:r w:rsidRPr="00B30929">
              <w:rPr>
                <w:rFonts w:ascii="Segoe UI" w:hAnsi="Segoe UI" w:cs="Segoe UI"/>
                <w:kern w:val="24"/>
              </w:rPr>
              <w:t>0.48</w:t>
            </w:r>
          </w:p>
        </w:tc>
        <w:tc>
          <w:tcPr>
            <w:tcW w:w="2520" w:type="dxa"/>
            <w:hideMark/>
          </w:tcPr>
          <w:p w14:paraId="59270888" w14:textId="77777777" w:rsidR="00D273AE" w:rsidRPr="00B30929" w:rsidRDefault="00D273AE">
            <w:pPr>
              <w:jc w:val="center"/>
              <w:rPr>
                <w:rFonts w:ascii="Segoe UI" w:hAnsi="Segoe UI" w:cs="Segoe UI"/>
              </w:rPr>
            </w:pPr>
            <w:r w:rsidRPr="00B30929">
              <w:rPr>
                <w:rFonts w:ascii="Segoe UI" w:hAnsi="Segoe UI" w:cs="Segoe UI"/>
                <w:kern w:val="24"/>
              </w:rPr>
              <w:t>0.81</w:t>
            </w:r>
          </w:p>
        </w:tc>
      </w:tr>
    </w:tbl>
    <w:p w14:paraId="6B544712" w14:textId="22183DC6" w:rsidR="00772549" w:rsidRPr="001768F2" w:rsidRDefault="00D273AE" w:rsidP="001768F2">
      <w:pPr>
        <w:pStyle w:val="Heading4"/>
        <w:rPr>
          <w:rStyle w:val="normaltextrun"/>
          <w:rFonts w:cs="Segoe UI"/>
        </w:rPr>
      </w:pPr>
      <w:r>
        <w:br w:type="page"/>
      </w:r>
      <w:r w:rsidR="00772549">
        <w:rPr>
          <w:rStyle w:val="normaltextrun"/>
        </w:rPr>
        <w:lastRenderedPageBreak/>
        <w:t xml:space="preserve">Assumptions related to model structure </w:t>
      </w:r>
      <w:r w:rsidR="00434968">
        <w:rPr>
          <w:rStyle w:val="normaltextrun"/>
        </w:rPr>
        <w:t>and parameterization</w:t>
      </w:r>
    </w:p>
    <w:p w14:paraId="4509CBD3" w14:textId="69FAC6DB" w:rsidR="006A65E5" w:rsidRPr="00CC24A2" w:rsidRDefault="006A65E5" w:rsidP="006A65E5">
      <w:pPr>
        <w:pStyle w:val="paragraph"/>
        <w:spacing w:before="0" w:beforeAutospacing="0" w:after="120" w:afterAutospacing="0"/>
        <w:textAlignment w:val="baseline"/>
        <w:rPr>
          <w:rStyle w:val="normaltextrun"/>
        </w:rPr>
      </w:pPr>
      <w:r w:rsidRPr="7527C97A">
        <w:rPr>
          <w:rStyle w:val="normaltextrun"/>
        </w:rPr>
        <w:t>There are numerous additional model assumptions that bear mentioning. First, to seed the starting number of returning adults from the ocean (i.e., necessary to calculate numbers of returning spawners), the model is run for 5 preliminary years using a fixed number of spawners (2787 for winter-run) in each of those five years</w:t>
      </w:r>
      <w:r w:rsidR="00713B3B">
        <w:rPr>
          <w:rStyle w:val="normaltextrun"/>
        </w:rPr>
        <w:t xml:space="preserve">, as well as original CalSim II-based flow inputs </w:t>
      </w:r>
      <w:r w:rsidR="00225846">
        <w:rPr>
          <w:rStyle w:val="normaltextrun"/>
        </w:rPr>
        <w:t xml:space="preserve">for the first five years of the simulated </w:t>
      </w:r>
      <w:proofErr w:type="gramStart"/>
      <w:r w:rsidR="00225846">
        <w:rPr>
          <w:rStyle w:val="normaltextrun"/>
        </w:rPr>
        <w:t>time period</w:t>
      </w:r>
      <w:proofErr w:type="gramEnd"/>
      <w:r w:rsidRPr="7527C97A">
        <w:rPr>
          <w:rStyle w:val="normaltextrun"/>
        </w:rPr>
        <w:t>. Additionally for winter-run, in each of the 20 tracked model years, a specified number of hatchery fish is added to the pool of spawners</w:t>
      </w:r>
      <w:r w:rsidR="005F0E84">
        <w:rPr>
          <w:rStyle w:val="normaltextrun"/>
        </w:rPr>
        <w:t xml:space="preserve"> based on past CWT reports</w:t>
      </w:r>
      <w:r w:rsidRPr="7527C97A">
        <w:rPr>
          <w:rStyle w:val="normaltextrun"/>
        </w:rPr>
        <w:t>; this number is either 565 if the model is run deterministically or a randomly selected number based on the uniform distribution bounded by 355 and 755</w:t>
      </w:r>
      <w:r>
        <w:rPr>
          <w:rStyle w:val="normaltextrun"/>
        </w:rPr>
        <w:t xml:space="preserve"> </w:t>
      </w:r>
      <w:r w:rsidRPr="7527C97A">
        <w:rPr>
          <w:rStyle w:val="normaltextrun"/>
        </w:rPr>
        <w:t>if the model is run stochastically. Finally, for winter-run Chinook salmon only, the model assumes returning adults only spawn in the Upper Sacramento River, with no straying to other watersheds.</w:t>
      </w:r>
      <w:r w:rsidRPr="7527C97A">
        <w:rPr>
          <w:rStyle w:val="eop"/>
        </w:rPr>
        <w:t> </w:t>
      </w:r>
    </w:p>
    <w:p w14:paraId="23DD3D7D" w14:textId="77777777" w:rsidR="006A65E5" w:rsidRPr="00CC24A2" w:rsidRDefault="006A65E5" w:rsidP="006A65E5">
      <w:pPr>
        <w:pStyle w:val="paragraph"/>
        <w:spacing w:before="0" w:beforeAutospacing="0" w:after="120" w:afterAutospacing="0"/>
        <w:textAlignment w:val="baseline"/>
      </w:pPr>
      <w:r w:rsidRPr="7527C97A">
        <w:rPr>
          <w:rStyle w:val="normaltextrun"/>
        </w:rPr>
        <w:t>Additionally, some demographic rates are not constructed to vary as a function of changing flow and temperature inputs in this model version, despite potential expectations to the contrary; an incomplete list of examples is provided below:</w:t>
      </w:r>
      <w:r w:rsidRPr="7527C97A">
        <w:rPr>
          <w:rStyle w:val="eop"/>
        </w:rPr>
        <w:t> </w:t>
      </w:r>
    </w:p>
    <w:p w14:paraId="798CA419" w14:textId="77777777" w:rsidR="006A65E5" w:rsidRPr="00CC24A2" w:rsidRDefault="006A65E5" w:rsidP="006A65E5">
      <w:pPr>
        <w:pStyle w:val="paragraph"/>
        <w:numPr>
          <w:ilvl w:val="0"/>
          <w:numId w:val="26"/>
        </w:numPr>
        <w:spacing w:before="0" w:beforeAutospacing="0" w:after="0" w:afterAutospacing="0"/>
        <w:ind w:left="1080" w:firstLine="0"/>
        <w:textAlignment w:val="baseline"/>
      </w:pPr>
      <w:r w:rsidRPr="00CC24A2">
        <w:rPr>
          <w:rStyle w:val="normaltextrun"/>
        </w:rPr>
        <w:t>Timing of adult arrival to the spawning grounds and subsequent spawning</w:t>
      </w:r>
      <w:r w:rsidRPr="00CC24A2">
        <w:rPr>
          <w:rStyle w:val="eop"/>
        </w:rPr>
        <w:t> </w:t>
      </w:r>
    </w:p>
    <w:p w14:paraId="11F245DA" w14:textId="77777777" w:rsidR="0046710B" w:rsidRDefault="006A65E5" w:rsidP="006A65E5">
      <w:pPr>
        <w:pStyle w:val="paragraph"/>
        <w:numPr>
          <w:ilvl w:val="0"/>
          <w:numId w:val="26"/>
        </w:numPr>
        <w:spacing w:before="0" w:beforeAutospacing="0" w:after="0" w:afterAutospacing="0"/>
        <w:ind w:left="1080" w:firstLine="0"/>
        <w:textAlignment w:val="baseline"/>
        <w:rPr>
          <w:rStyle w:val="eop"/>
        </w:rPr>
      </w:pPr>
      <w:r w:rsidRPr="00CC24A2">
        <w:rPr>
          <w:rStyle w:val="normaltextrun"/>
        </w:rPr>
        <w:t>Egg-to-fry survival</w:t>
      </w:r>
    </w:p>
    <w:p w14:paraId="4B31019C" w14:textId="4053AC57" w:rsidR="0046710B" w:rsidRDefault="0046710B" w:rsidP="0046710B">
      <w:pPr>
        <w:pStyle w:val="paragraph"/>
        <w:numPr>
          <w:ilvl w:val="2"/>
          <w:numId w:val="26"/>
        </w:numPr>
        <w:spacing w:before="0" w:beforeAutospacing="0" w:after="0" w:afterAutospacing="0"/>
        <w:textAlignment w:val="baseline"/>
        <w:rPr>
          <w:rStyle w:val="eop"/>
        </w:rPr>
      </w:pPr>
      <w:r>
        <w:rPr>
          <w:rStyle w:val="eop"/>
        </w:rPr>
        <w:t xml:space="preserve">Egg-to-fry survival </w:t>
      </w:r>
      <w:r w:rsidR="00783365">
        <w:rPr>
          <w:rStyle w:val="eop"/>
        </w:rPr>
        <w:t xml:space="preserve">is </w:t>
      </w:r>
      <w:r w:rsidR="000A100F">
        <w:rPr>
          <w:rStyle w:val="eop"/>
        </w:rPr>
        <w:t xml:space="preserve">estimated </w:t>
      </w:r>
      <w:r w:rsidR="00181D9B">
        <w:rPr>
          <w:rStyle w:val="eop"/>
        </w:rPr>
        <w:t>as a function of the annual proportion of natural-</w:t>
      </w:r>
      <w:r w:rsidR="00F97CC4">
        <w:rPr>
          <w:rStyle w:val="eop"/>
        </w:rPr>
        <w:t xml:space="preserve">origin spawners for each watershed and </w:t>
      </w:r>
      <w:r w:rsidR="00105CEF">
        <w:rPr>
          <w:rStyle w:val="eop"/>
        </w:rPr>
        <w:t>constant</w:t>
      </w:r>
      <w:r w:rsidR="00F97CC4">
        <w:rPr>
          <w:rStyle w:val="eop"/>
        </w:rPr>
        <w:t xml:space="preserve"> watershed-specific</w:t>
      </w:r>
      <w:r w:rsidR="003617ED">
        <w:rPr>
          <w:rStyle w:val="eop"/>
        </w:rPr>
        <w:t xml:space="preserve"> effects of temperature and scour </w:t>
      </w:r>
    </w:p>
    <w:p w14:paraId="23803C0F" w14:textId="53851E9C" w:rsidR="006A65E5" w:rsidRPr="00CC24A2" w:rsidRDefault="0046710B" w:rsidP="0046710B">
      <w:pPr>
        <w:pStyle w:val="paragraph"/>
        <w:numPr>
          <w:ilvl w:val="2"/>
          <w:numId w:val="26"/>
        </w:numPr>
        <w:spacing w:before="0" w:beforeAutospacing="0" w:after="0" w:afterAutospacing="0"/>
        <w:textAlignment w:val="baseline"/>
      </w:pPr>
      <w:r>
        <w:rPr>
          <w:rStyle w:val="eop"/>
        </w:rPr>
        <w:t xml:space="preserve">Neither temperature nor scour effects are constructed to be responsive to </w:t>
      </w:r>
      <w:r w:rsidR="008D7ED3">
        <w:rPr>
          <w:rStyle w:val="eop"/>
        </w:rPr>
        <w:t>model estimates of flow or temperature from CalSim or HEC-5Q</w:t>
      </w:r>
      <w:r w:rsidR="006B2563">
        <w:rPr>
          <w:rStyle w:val="eop"/>
        </w:rPr>
        <w:t xml:space="preserve"> models</w:t>
      </w:r>
      <w:r w:rsidR="008D7ED3">
        <w:rPr>
          <w:rStyle w:val="eop"/>
        </w:rPr>
        <w:t>, respectively</w:t>
      </w:r>
      <w:r>
        <w:rPr>
          <w:rStyle w:val="eop"/>
        </w:rPr>
        <w:t xml:space="preserve"> </w:t>
      </w:r>
      <w:r w:rsidR="00F97CC4">
        <w:rPr>
          <w:rStyle w:val="eop"/>
        </w:rPr>
        <w:t xml:space="preserve"> </w:t>
      </w:r>
    </w:p>
    <w:p w14:paraId="098CD15C" w14:textId="77777777" w:rsidR="006A65E5" w:rsidRPr="006E30A6" w:rsidRDefault="006A65E5" w:rsidP="006A65E5">
      <w:pPr>
        <w:pStyle w:val="paragraph"/>
        <w:numPr>
          <w:ilvl w:val="0"/>
          <w:numId w:val="26"/>
        </w:numPr>
        <w:spacing w:before="0" w:beforeAutospacing="0" w:after="120" w:afterAutospacing="0"/>
        <w:ind w:left="1080" w:firstLine="0"/>
        <w:textAlignment w:val="baseline"/>
        <w:rPr>
          <w:rStyle w:val="eop"/>
          <w:i/>
          <w:iCs/>
        </w:rPr>
      </w:pPr>
      <w:r w:rsidRPr="00CC24A2">
        <w:rPr>
          <w:rStyle w:val="normaltextrun"/>
        </w:rPr>
        <w:t>Juvenile growth rates</w:t>
      </w:r>
      <w:r w:rsidRPr="00CC24A2">
        <w:rPr>
          <w:rStyle w:val="eop"/>
        </w:rPr>
        <w:t> </w:t>
      </w:r>
    </w:p>
    <w:p w14:paraId="1811F53B" w14:textId="1B293E38" w:rsidR="006E30A6" w:rsidRPr="00CC24A2" w:rsidRDefault="0093741E" w:rsidP="006E30A6">
      <w:pPr>
        <w:pStyle w:val="paragraph"/>
        <w:spacing w:before="0" w:beforeAutospacing="0" w:after="120" w:afterAutospacing="0"/>
        <w:textAlignment w:val="baseline"/>
        <w:rPr>
          <w:rStyle w:val="normaltextrun"/>
          <w:i/>
          <w:iCs/>
        </w:rPr>
      </w:pPr>
      <w:r>
        <w:rPr>
          <w:rStyle w:val="eop"/>
        </w:rPr>
        <w:t xml:space="preserve">Finally, </w:t>
      </w:r>
      <w:r w:rsidR="006A19D9">
        <w:rPr>
          <w:rStyle w:val="eop"/>
        </w:rPr>
        <w:t>Reclamation staff</w:t>
      </w:r>
      <w:r>
        <w:rPr>
          <w:rStyle w:val="eop"/>
        </w:rPr>
        <w:t xml:space="preserve"> note that that expected spawner abundances from model runs with and without stochasticity </w:t>
      </w:r>
      <w:r w:rsidR="00904515">
        <w:rPr>
          <w:rStyle w:val="eop"/>
        </w:rPr>
        <w:t xml:space="preserve">(i.e., </w:t>
      </w:r>
      <w:proofErr w:type="gramStart"/>
      <w:r w:rsidR="00904515">
        <w:rPr>
          <w:rStyle w:val="eop"/>
        </w:rPr>
        <w:t>stochastic</w:t>
      </w:r>
      <w:proofErr w:type="gramEnd"/>
      <w:r w:rsidR="00904515">
        <w:rPr>
          <w:rStyle w:val="eop"/>
        </w:rPr>
        <w:t xml:space="preserve"> and deterministic model runs)</w:t>
      </w:r>
      <w:r w:rsidR="00610F05">
        <w:rPr>
          <w:rStyle w:val="eop"/>
        </w:rPr>
        <w:t xml:space="preserve"> sometimes differ due to asymm</w:t>
      </w:r>
      <w:r w:rsidR="001530D9">
        <w:rPr>
          <w:rStyle w:val="eop"/>
        </w:rPr>
        <w:t>etrical effects of adding variability. Specifically, stochasticity i</w:t>
      </w:r>
      <w:r w:rsidR="00EC07DE">
        <w:rPr>
          <w:rStyle w:val="eop"/>
        </w:rPr>
        <w:t xml:space="preserve">n model parameters (e.g., rearing survival) is implemented by drawing </w:t>
      </w:r>
      <w:r w:rsidR="00DB5884">
        <w:rPr>
          <w:rStyle w:val="eop"/>
        </w:rPr>
        <w:t xml:space="preserve">covariate effects from a statistical distribution (e.g., </w:t>
      </w:r>
      <w:r w:rsidR="008911D6">
        <w:rPr>
          <w:rStyle w:val="eop"/>
        </w:rPr>
        <w:t>the effect of stranding is drawn from a Bernoulli distribution</w:t>
      </w:r>
      <w:r w:rsidR="00C40277">
        <w:rPr>
          <w:rStyle w:val="eop"/>
        </w:rPr>
        <w:t>, in which</w:t>
      </w:r>
      <w:r w:rsidR="008911D6">
        <w:rPr>
          <w:rStyle w:val="eop"/>
        </w:rPr>
        <w:t xml:space="preserve"> the expected proportion of </w:t>
      </w:r>
      <w:r w:rsidR="00C40277">
        <w:rPr>
          <w:rStyle w:val="eop"/>
        </w:rPr>
        <w:t xml:space="preserve">the population affected by stranding </w:t>
      </w:r>
      <w:r w:rsidR="00BF7F63">
        <w:rPr>
          <w:rStyle w:val="eop"/>
        </w:rPr>
        <w:t>i</w:t>
      </w:r>
      <w:r w:rsidR="00C40277">
        <w:rPr>
          <w:rStyle w:val="eop"/>
        </w:rPr>
        <w:t>s the probability</w:t>
      </w:r>
      <w:r w:rsidR="00EE4149">
        <w:rPr>
          <w:rStyle w:val="eop"/>
        </w:rPr>
        <w:t xml:space="preserve"> of stranding occurrence</w:t>
      </w:r>
      <w:r w:rsidR="00C40277">
        <w:rPr>
          <w:rStyle w:val="eop"/>
        </w:rPr>
        <w:t xml:space="preserve">) and then obtaining parameter estimates by </w:t>
      </w:r>
      <w:r w:rsidR="00E71A1B">
        <w:rPr>
          <w:rStyle w:val="eop"/>
        </w:rPr>
        <w:t xml:space="preserve">conducting inverse-logit transformations of </w:t>
      </w:r>
      <w:r w:rsidR="00EE4149">
        <w:rPr>
          <w:rStyle w:val="eop"/>
        </w:rPr>
        <w:t>these effect</w:t>
      </w:r>
      <w:r w:rsidR="00E71A1B">
        <w:rPr>
          <w:rStyle w:val="eop"/>
        </w:rPr>
        <w:t xml:space="preserve"> values.</w:t>
      </w:r>
      <w:r w:rsidR="00811D67">
        <w:rPr>
          <w:rStyle w:val="eop"/>
        </w:rPr>
        <w:t xml:space="preserve"> </w:t>
      </w:r>
      <w:r w:rsidR="001F73D8">
        <w:rPr>
          <w:rStyle w:val="eop"/>
        </w:rPr>
        <w:t>In isolation, d</w:t>
      </w:r>
      <w:r w:rsidR="00811D67">
        <w:rPr>
          <w:rStyle w:val="eop"/>
        </w:rPr>
        <w:t>rawing covariate effects from statistical distributions</w:t>
      </w:r>
      <w:r w:rsidR="009E7222">
        <w:rPr>
          <w:rStyle w:val="eop"/>
        </w:rPr>
        <w:t xml:space="preserve"> should produce variable but unbiased</w:t>
      </w:r>
      <w:r w:rsidR="001642D2">
        <w:rPr>
          <w:rStyle w:val="eop"/>
        </w:rPr>
        <w:t xml:space="preserve"> parameters relative the deterministic parameters. However, drawing covariate effects from statistical distributions and then applying non-linear transformations </w:t>
      </w:r>
      <w:r w:rsidR="00D27366">
        <w:rPr>
          <w:rStyle w:val="eop"/>
        </w:rPr>
        <w:t>biases</w:t>
      </w:r>
      <w:r w:rsidR="00422202">
        <w:rPr>
          <w:rStyle w:val="eop"/>
        </w:rPr>
        <w:t xml:space="preserve"> </w:t>
      </w:r>
      <w:r w:rsidR="000D2CD2">
        <w:rPr>
          <w:rStyle w:val="eop"/>
        </w:rPr>
        <w:t xml:space="preserve">the expected values of the stochastic parameters relative to deterministic values, and can </w:t>
      </w:r>
      <w:r w:rsidR="00651B06">
        <w:rPr>
          <w:rStyle w:val="eop"/>
        </w:rPr>
        <w:t xml:space="preserve">subsequently change expected spawner abundances. This phenomenon is documented in the R script, ‘Proof of </w:t>
      </w:r>
      <w:r w:rsidR="00F42FE4">
        <w:rPr>
          <w:rStyle w:val="eop"/>
        </w:rPr>
        <w:t>Biased</w:t>
      </w:r>
      <w:r w:rsidR="00651B06">
        <w:rPr>
          <w:rStyle w:val="eop"/>
        </w:rPr>
        <w:t xml:space="preserve"> </w:t>
      </w:r>
      <w:r w:rsidR="00F42FE4">
        <w:rPr>
          <w:rStyle w:val="eop"/>
        </w:rPr>
        <w:t>Parameters</w:t>
      </w:r>
      <w:r w:rsidR="00651B06">
        <w:rPr>
          <w:rStyle w:val="eop"/>
        </w:rPr>
        <w:t xml:space="preserve"> with Stochasticity and Inverse-Logit </w:t>
      </w:r>
      <w:proofErr w:type="spellStart"/>
      <w:r w:rsidR="00651B06">
        <w:rPr>
          <w:rStyle w:val="eop"/>
        </w:rPr>
        <w:t>Transformations.R</w:t>
      </w:r>
      <w:proofErr w:type="spellEnd"/>
      <w:r w:rsidR="00651B06">
        <w:rPr>
          <w:rStyle w:val="eop"/>
        </w:rPr>
        <w:t>’</w:t>
      </w:r>
      <w:r w:rsidR="00B87FB8">
        <w:rPr>
          <w:rStyle w:val="eop"/>
        </w:rPr>
        <w:t>.</w:t>
      </w:r>
    </w:p>
    <w:p w14:paraId="646D029A" w14:textId="5A01CDD1" w:rsidR="006A65E5" w:rsidRDefault="006A65E5" w:rsidP="006A65E5">
      <w:pPr>
        <w:pStyle w:val="Heading4"/>
      </w:pPr>
      <w:r>
        <w:t>Assumptions related to construction of new flow inputs</w:t>
      </w:r>
    </w:p>
    <w:p w14:paraId="74B7AA47" w14:textId="430188CC" w:rsidR="006512F2" w:rsidRDefault="006512F2" w:rsidP="004B38C6">
      <w:pPr>
        <w:spacing w:after="120"/>
        <w:rPr>
          <w:rStyle w:val="normaltextrun"/>
        </w:rPr>
      </w:pPr>
      <w:r w:rsidRPr="7527C97A">
        <w:rPr>
          <w:rStyle w:val="normaltextrun"/>
        </w:rPr>
        <w:t xml:space="preserve">Reclamation constructed new model inputs for flow using updated results from new </w:t>
      </w:r>
      <w:r w:rsidRPr="7527C97A">
        <w:rPr>
          <w:rStyle w:val="spellingerror"/>
        </w:rPr>
        <w:t>CalSim</w:t>
      </w:r>
      <w:r w:rsidRPr="7527C97A">
        <w:rPr>
          <w:rStyle w:val="normaltextrun"/>
        </w:rPr>
        <w:t xml:space="preserve"> 3 runs for each scenario. Using a combination of R annotation associated with the </w:t>
      </w:r>
      <w:proofErr w:type="spellStart"/>
      <w:r w:rsidRPr="7527C97A">
        <w:rPr>
          <w:rStyle w:val="spellingerror"/>
        </w:rPr>
        <w:t>cvpiaData</w:t>
      </w:r>
      <w:proofErr w:type="spellEnd"/>
      <w:r w:rsidRPr="7527C97A">
        <w:rPr>
          <w:rStyle w:val="normaltextrun"/>
        </w:rPr>
        <w:t xml:space="preserve"> package, R scripts shared from the </w:t>
      </w:r>
      <w:proofErr w:type="spellStart"/>
      <w:r w:rsidRPr="7527C97A">
        <w:rPr>
          <w:rStyle w:val="spellingerror"/>
        </w:rPr>
        <w:t>cvpiaFlow</w:t>
      </w:r>
      <w:proofErr w:type="spellEnd"/>
      <w:r w:rsidRPr="7527C97A">
        <w:rPr>
          <w:rStyle w:val="normaltextrun"/>
        </w:rPr>
        <w:t xml:space="preserve"> GitHub repository, and discussions with </w:t>
      </w:r>
      <w:r w:rsidRPr="7527C97A">
        <w:rPr>
          <w:rStyle w:val="spellingerror"/>
        </w:rPr>
        <w:t>CalSim</w:t>
      </w:r>
      <w:r w:rsidRPr="7527C97A">
        <w:rPr>
          <w:rStyle w:val="normaltextrun"/>
        </w:rPr>
        <w:t xml:space="preserve"> modelers, Reclamation</w:t>
      </w:r>
      <w:r>
        <w:rPr>
          <w:rStyle w:val="normaltextrun"/>
        </w:rPr>
        <w:t xml:space="preserve"> </w:t>
      </w:r>
      <w:r w:rsidRPr="7527C97A">
        <w:rPr>
          <w:rStyle w:val="normaltextrun"/>
        </w:rPr>
        <w:t xml:space="preserve">generated all the model flow inputs using updated </w:t>
      </w:r>
      <w:r w:rsidRPr="7527C97A">
        <w:rPr>
          <w:rStyle w:val="spellingerror"/>
        </w:rPr>
        <w:t>CalSim</w:t>
      </w:r>
      <w:r w:rsidRPr="7527C97A">
        <w:rPr>
          <w:rStyle w:val="normaltextrun"/>
        </w:rPr>
        <w:t xml:space="preserve"> 3 results by pulling directly from the </w:t>
      </w:r>
      <w:proofErr w:type="gramStart"/>
      <w:r w:rsidRPr="7527C97A">
        <w:rPr>
          <w:rStyle w:val="normaltextrun"/>
        </w:rPr>
        <w:t>raw .</w:t>
      </w:r>
      <w:proofErr w:type="spellStart"/>
      <w:r w:rsidRPr="7527C97A">
        <w:rPr>
          <w:rStyle w:val="spellingerror"/>
        </w:rPr>
        <w:t>dss</w:t>
      </w:r>
      <w:proofErr w:type="spellEnd"/>
      <w:proofErr w:type="gramEnd"/>
      <w:r w:rsidRPr="7527C97A">
        <w:rPr>
          <w:rStyle w:val="normaltextrun"/>
        </w:rPr>
        <w:t xml:space="preserve"> output files. We note that updating flow inputs using </w:t>
      </w:r>
      <w:r w:rsidRPr="7527C97A">
        <w:rPr>
          <w:rStyle w:val="spellingerror"/>
        </w:rPr>
        <w:t>CalSim</w:t>
      </w:r>
      <w:r w:rsidRPr="7527C97A">
        <w:rPr>
          <w:rStyle w:val="normaltextrun"/>
        </w:rPr>
        <w:t xml:space="preserve"> 3 </w:t>
      </w:r>
      <w:r w:rsidRPr="7527C97A">
        <w:rPr>
          <w:rStyle w:val="normaltextrun"/>
        </w:rPr>
        <w:lastRenderedPageBreak/>
        <w:t xml:space="preserve">runs was markedly more complex than using </w:t>
      </w:r>
      <w:r w:rsidRPr="7527C97A">
        <w:rPr>
          <w:rStyle w:val="spellingerror"/>
        </w:rPr>
        <w:t>CalSim</w:t>
      </w:r>
      <w:r w:rsidRPr="7527C97A">
        <w:rPr>
          <w:rStyle w:val="normaltextrun"/>
        </w:rPr>
        <w:t xml:space="preserve"> II runs, as </w:t>
      </w:r>
      <w:r w:rsidRPr="7527C97A">
        <w:rPr>
          <w:rStyle w:val="spellingerror"/>
        </w:rPr>
        <w:t>CalSim</w:t>
      </w:r>
      <w:r w:rsidRPr="7527C97A">
        <w:rPr>
          <w:rStyle w:val="normaltextrun"/>
        </w:rPr>
        <w:t xml:space="preserve"> 3 operates under different assumptions and at a finer resolution than </w:t>
      </w:r>
      <w:r w:rsidRPr="7527C97A">
        <w:rPr>
          <w:rStyle w:val="spellingerror"/>
        </w:rPr>
        <w:t>CalSim</w:t>
      </w:r>
      <w:r w:rsidRPr="7527C97A">
        <w:rPr>
          <w:rStyle w:val="normaltextrun"/>
        </w:rPr>
        <w:t xml:space="preserve"> II. </w:t>
      </w:r>
    </w:p>
    <w:p w14:paraId="450C646C" w14:textId="77777777" w:rsidR="006512F2" w:rsidRPr="00CC24A2" w:rsidRDefault="006512F2" w:rsidP="006512F2">
      <w:pPr>
        <w:pStyle w:val="paragraph"/>
        <w:spacing w:before="0" w:beforeAutospacing="0" w:after="120" w:afterAutospacing="0"/>
        <w:textAlignment w:val="baseline"/>
      </w:pPr>
      <w:r w:rsidRPr="00CC24A2">
        <w:rPr>
          <w:rStyle w:val="normaltextrun"/>
        </w:rPr>
        <w:t xml:space="preserve">The following flow variables used by the DSMs were updated with data from </w:t>
      </w:r>
      <w:proofErr w:type="gramStart"/>
      <w:r>
        <w:rPr>
          <w:rStyle w:val="normaltextrun"/>
        </w:rPr>
        <w:t>alternative-specific</w:t>
      </w:r>
      <w:proofErr w:type="gramEnd"/>
      <w:r w:rsidRPr="00CC24A2">
        <w:rPr>
          <w:rStyle w:val="normaltextrun"/>
        </w:rPr>
        <w:t xml:space="preserve"> </w:t>
      </w:r>
      <w:r w:rsidRPr="00CC24A2">
        <w:rPr>
          <w:rStyle w:val="spellingerror"/>
        </w:rPr>
        <w:t>CalSim</w:t>
      </w:r>
      <w:r>
        <w:rPr>
          <w:rStyle w:val="spellingerror"/>
        </w:rPr>
        <w:t xml:space="preserve"> 3</w:t>
      </w:r>
      <w:r w:rsidRPr="00CC24A2">
        <w:rPr>
          <w:rStyle w:val="normaltextrun"/>
        </w:rPr>
        <w:t xml:space="preserve"> runs:</w:t>
      </w:r>
      <w:r w:rsidRPr="00CC24A2">
        <w:rPr>
          <w:rStyle w:val="eop"/>
        </w:rPr>
        <w:t> </w:t>
      </w:r>
    </w:p>
    <w:p w14:paraId="07755C2E" w14:textId="77777777" w:rsidR="006512F2" w:rsidRPr="00CC24A2" w:rsidRDefault="006512F2" w:rsidP="006512F2">
      <w:pPr>
        <w:pStyle w:val="paragraph"/>
        <w:numPr>
          <w:ilvl w:val="0"/>
          <w:numId w:val="27"/>
        </w:numPr>
        <w:spacing w:before="0" w:beforeAutospacing="0" w:after="0" w:afterAutospacing="0"/>
        <w:ind w:left="1080" w:firstLine="0"/>
        <w:textAlignment w:val="baseline"/>
      </w:pPr>
      <w:r w:rsidRPr="00CC24A2">
        <w:rPr>
          <w:rStyle w:val="normaltextrun"/>
        </w:rPr>
        <w:t>Monthly flows, variability in flow, and proportion of natal flow (relative to larger watersheds) for each of 31 watersheds in the Sacramento-San Joaquin River basin</w:t>
      </w:r>
      <w:r w:rsidRPr="00CC24A2">
        <w:rPr>
          <w:rStyle w:val="eop"/>
        </w:rPr>
        <w:t> </w:t>
      </w:r>
    </w:p>
    <w:p w14:paraId="3C5DF520" w14:textId="77777777" w:rsidR="006512F2" w:rsidRPr="00CC24A2" w:rsidRDefault="006512F2" w:rsidP="006512F2">
      <w:pPr>
        <w:pStyle w:val="paragraph"/>
        <w:numPr>
          <w:ilvl w:val="0"/>
          <w:numId w:val="27"/>
        </w:numPr>
        <w:spacing w:before="0" w:beforeAutospacing="0" w:after="0" w:afterAutospacing="0"/>
        <w:ind w:left="1080" w:firstLine="0"/>
        <w:textAlignment w:val="baseline"/>
      </w:pPr>
      <w:r w:rsidRPr="00CC24A2">
        <w:rPr>
          <w:rStyle w:val="normaltextrun"/>
        </w:rPr>
        <w:t xml:space="preserve">Monthly flows at Freeport, </w:t>
      </w:r>
      <w:proofErr w:type="spellStart"/>
      <w:r w:rsidRPr="00CC24A2">
        <w:rPr>
          <w:rStyle w:val="normaltextrun"/>
        </w:rPr>
        <w:t>Vernalis</w:t>
      </w:r>
      <w:proofErr w:type="spellEnd"/>
      <w:r w:rsidRPr="00CC24A2">
        <w:rPr>
          <w:rStyle w:val="normaltextrun"/>
        </w:rPr>
        <w:t>, and Stockton</w:t>
      </w:r>
      <w:r w:rsidRPr="00CC24A2">
        <w:rPr>
          <w:rStyle w:val="eop"/>
        </w:rPr>
        <w:t> </w:t>
      </w:r>
    </w:p>
    <w:p w14:paraId="7B91B11A" w14:textId="77777777" w:rsidR="006512F2" w:rsidRPr="00CC24A2" w:rsidRDefault="006512F2" w:rsidP="006512F2">
      <w:pPr>
        <w:pStyle w:val="paragraph"/>
        <w:numPr>
          <w:ilvl w:val="0"/>
          <w:numId w:val="27"/>
        </w:numPr>
        <w:spacing w:before="0" w:beforeAutospacing="0" w:after="0" w:afterAutospacing="0"/>
        <w:ind w:left="1080" w:firstLine="0"/>
        <w:textAlignment w:val="baseline"/>
      </w:pPr>
      <w:r w:rsidRPr="00CC24A2">
        <w:rPr>
          <w:rStyle w:val="normaltextrun"/>
        </w:rPr>
        <w:t>Monthly total exports from the Central Valley Project and State Water Project</w:t>
      </w:r>
      <w:r w:rsidRPr="00CC24A2">
        <w:rPr>
          <w:rStyle w:val="eop"/>
        </w:rPr>
        <w:t> </w:t>
      </w:r>
    </w:p>
    <w:p w14:paraId="1F44228A"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Diverted flows in each of the 31 watersheds in the Sacramento-San-Joaquin River basin (expressed both as total diversions and diversions relative to total flow)</w:t>
      </w:r>
      <w:r w:rsidRPr="00CC24A2">
        <w:rPr>
          <w:rStyle w:val="eop"/>
        </w:rPr>
        <w:t> </w:t>
      </w:r>
    </w:p>
    <w:p w14:paraId="13EDD7C9"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Proportion of Sacramento River flow into the Sutter and Yolo Bypasses</w:t>
      </w:r>
      <w:r w:rsidRPr="00CC24A2">
        <w:rPr>
          <w:rStyle w:val="eop"/>
        </w:rPr>
        <w:t> </w:t>
      </w:r>
    </w:p>
    <w:p w14:paraId="267BF0B8"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Indications for whether gates downstream of Sutter and Yolo Bypasses are overtopped</w:t>
      </w:r>
      <w:r w:rsidRPr="00CC24A2">
        <w:rPr>
          <w:rStyle w:val="eop"/>
        </w:rPr>
        <w:t> </w:t>
      </w:r>
    </w:p>
    <w:p w14:paraId="7BCE8D3F"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Monthly operations of the Delta Cross Channel gates</w:t>
      </w:r>
      <w:r w:rsidRPr="00CC24A2">
        <w:rPr>
          <w:rStyle w:val="eop"/>
        </w:rPr>
        <w:t> </w:t>
      </w:r>
    </w:p>
    <w:p w14:paraId="3E0D91E3"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Inflow into the North and South Delta</w:t>
      </w:r>
      <w:r w:rsidRPr="00CC24A2">
        <w:rPr>
          <w:rStyle w:val="eop"/>
        </w:rPr>
        <w:t> </w:t>
      </w:r>
    </w:p>
    <w:p w14:paraId="29A28FCD" w14:textId="77777777" w:rsidR="006512F2" w:rsidRDefault="006512F2" w:rsidP="006512F2">
      <w:pPr>
        <w:pStyle w:val="paragraph"/>
        <w:numPr>
          <w:ilvl w:val="0"/>
          <w:numId w:val="29"/>
        </w:numPr>
        <w:spacing w:before="0" w:beforeAutospacing="0" w:after="120" w:afterAutospacing="0"/>
        <w:ind w:left="1080" w:firstLine="0"/>
        <w:textAlignment w:val="baseline"/>
        <w:rPr>
          <w:rStyle w:val="eop"/>
        </w:rPr>
      </w:pPr>
      <w:r w:rsidRPr="00CC24A2">
        <w:rPr>
          <w:rStyle w:val="normaltextrun"/>
        </w:rPr>
        <w:t>Diverted flows in the North and South Delta (expressed both as total diversions and diversions relative to inflow)</w:t>
      </w:r>
      <w:r w:rsidRPr="00CC24A2">
        <w:rPr>
          <w:rStyle w:val="eop"/>
        </w:rPr>
        <w:t> </w:t>
      </w:r>
    </w:p>
    <w:p w14:paraId="5C73793F" w14:textId="34D20E34" w:rsidR="006512F2" w:rsidRPr="00CC24A2" w:rsidRDefault="006512F2" w:rsidP="006512F2">
      <w:pPr>
        <w:pStyle w:val="paragraph"/>
        <w:spacing w:before="0" w:beforeAutospacing="0" w:after="120" w:afterAutospacing="0"/>
        <w:textAlignment w:val="baseline"/>
        <w:rPr>
          <w:rStyle w:val="eop"/>
        </w:rPr>
      </w:pPr>
      <w:r>
        <w:rPr>
          <w:rStyle w:val="normaltextrun"/>
        </w:rPr>
        <w:t>Reclamation</w:t>
      </w:r>
      <w:r w:rsidRPr="00CC24A2">
        <w:rPr>
          <w:rStyle w:val="normaltextrun"/>
        </w:rPr>
        <w:t xml:space="preserve"> conducted internal validation to ensure updates to flow inputs using new </w:t>
      </w:r>
      <w:r w:rsidRPr="00CC24A2">
        <w:rPr>
          <w:rStyle w:val="spellingerror"/>
        </w:rPr>
        <w:t>CalSim</w:t>
      </w:r>
      <w:r>
        <w:rPr>
          <w:rStyle w:val="spellingerror"/>
        </w:rPr>
        <w:t xml:space="preserve"> 3</w:t>
      </w:r>
      <w:r w:rsidRPr="00CC24A2">
        <w:rPr>
          <w:rStyle w:val="normaltextrun"/>
        </w:rPr>
        <w:t xml:space="preserve"> runs did not result in unexpectedly large changes in flow values (i.e., resulting from user error). For each of the above inputs to the DSMs, </w:t>
      </w:r>
      <w:r>
        <w:rPr>
          <w:rStyle w:val="normaltextrun"/>
        </w:rPr>
        <w:t>staff</w:t>
      </w:r>
      <w:r w:rsidRPr="00CC24A2">
        <w:rPr>
          <w:rStyle w:val="normaltextrun"/>
        </w:rPr>
        <w:t xml:space="preserve"> visualized and compared input values among the original DSM inputs and those based on </w:t>
      </w:r>
      <w:r w:rsidR="00E659CA">
        <w:rPr>
          <w:rStyle w:val="normaltextrun"/>
        </w:rPr>
        <w:t xml:space="preserve">the </w:t>
      </w:r>
      <w:r w:rsidRPr="00CC24A2">
        <w:rPr>
          <w:rStyle w:val="normaltextrun"/>
        </w:rPr>
        <w:t>LTO</w:t>
      </w:r>
      <w:r w:rsidR="00E659CA">
        <w:rPr>
          <w:rStyle w:val="normaltextrun"/>
        </w:rPr>
        <w:t xml:space="preserve"> NAA</w:t>
      </w:r>
      <w:r w:rsidRPr="00CC24A2">
        <w:rPr>
          <w:rStyle w:val="normaltextrun"/>
        </w:rPr>
        <w:t xml:space="preserve"> alternative.</w:t>
      </w:r>
      <w:r w:rsidRPr="39B9C50D">
        <w:rPr>
          <w:rStyle w:val="normaltextrun"/>
        </w:rPr>
        <w:t xml:space="preserve"> Reclamation </w:t>
      </w:r>
      <w:r w:rsidRPr="3AB4459B">
        <w:rPr>
          <w:rStyle w:val="normaltextrun"/>
        </w:rPr>
        <w:t xml:space="preserve">did not </w:t>
      </w:r>
      <w:r w:rsidRPr="4F5E406E">
        <w:rPr>
          <w:rStyle w:val="normaltextrun"/>
        </w:rPr>
        <w:t xml:space="preserve">find any </w:t>
      </w:r>
      <w:r w:rsidRPr="46FF8C79">
        <w:rPr>
          <w:rStyle w:val="normaltextrun"/>
        </w:rPr>
        <w:t xml:space="preserve">issues except where </w:t>
      </w:r>
      <w:r w:rsidRPr="2CC444B7">
        <w:rPr>
          <w:rStyle w:val="normaltextrun"/>
        </w:rPr>
        <w:t>there was not 1</w:t>
      </w:r>
      <w:r w:rsidRPr="5899BA08">
        <w:rPr>
          <w:rStyle w:val="normaltextrun"/>
        </w:rPr>
        <w:t xml:space="preserve">:1 matching </w:t>
      </w:r>
      <w:r w:rsidRPr="00CE83CC">
        <w:rPr>
          <w:rStyle w:val="normaltextrun"/>
        </w:rPr>
        <w:t xml:space="preserve">between </w:t>
      </w:r>
      <w:r w:rsidRPr="265D228F">
        <w:rPr>
          <w:rStyle w:val="normaltextrun"/>
        </w:rPr>
        <w:t xml:space="preserve">CalSim </w:t>
      </w:r>
      <w:r w:rsidRPr="44CC84DA">
        <w:rPr>
          <w:rStyle w:val="normaltextrun"/>
        </w:rPr>
        <w:t>II and CalSim</w:t>
      </w:r>
      <w:r w:rsidRPr="5569A12A">
        <w:rPr>
          <w:rStyle w:val="normaltextrun"/>
        </w:rPr>
        <w:t xml:space="preserve"> 3 </w:t>
      </w:r>
      <w:r w:rsidRPr="0FE9C261">
        <w:rPr>
          <w:rStyle w:val="normaltextrun"/>
        </w:rPr>
        <w:t>nodes.</w:t>
      </w:r>
      <w:r>
        <w:rPr>
          <w:rStyle w:val="normaltextrun"/>
        </w:rPr>
        <w:t xml:space="preserve"> </w:t>
      </w:r>
      <w:r w:rsidR="008212C6">
        <w:rPr>
          <w:rStyle w:val="eop"/>
        </w:rPr>
        <w:t xml:space="preserve">Input </w:t>
      </w:r>
      <w:r>
        <w:rPr>
          <w:rStyle w:val="eop"/>
        </w:rPr>
        <w:t xml:space="preserve">diagnostic plots are available for review in the </w:t>
      </w:r>
      <w:proofErr w:type="spellStart"/>
      <w:r w:rsidR="00870589">
        <w:rPr>
          <w:rStyle w:val="eop"/>
        </w:rPr>
        <w:t>cvpiaFlow</w:t>
      </w:r>
      <w:proofErr w:type="spellEnd"/>
      <w:r w:rsidR="00870589">
        <w:rPr>
          <w:rStyle w:val="eop"/>
        </w:rPr>
        <w:t xml:space="preserve"> folder in the </w:t>
      </w:r>
      <w:r>
        <w:rPr>
          <w:rStyle w:val="eop"/>
        </w:rPr>
        <w:t xml:space="preserve">shared </w:t>
      </w:r>
      <w:r w:rsidR="00433A48">
        <w:rPr>
          <w:rStyle w:val="eop"/>
        </w:rPr>
        <w:t xml:space="preserve">Code and Data </w:t>
      </w:r>
      <w:r>
        <w:rPr>
          <w:rStyle w:val="eop"/>
        </w:rPr>
        <w:t>repository.</w:t>
      </w:r>
      <w:r w:rsidRPr="0FE9C261">
        <w:rPr>
          <w:rStyle w:val="eop"/>
        </w:rPr>
        <w:t> </w:t>
      </w:r>
    </w:p>
    <w:p w14:paraId="54FF548E" w14:textId="77777777" w:rsidR="006512F2" w:rsidRPr="00CC24A2" w:rsidRDefault="006512F2" w:rsidP="006512F2">
      <w:pPr>
        <w:pStyle w:val="paragraph"/>
        <w:spacing w:before="0" w:beforeAutospacing="0" w:after="120" w:afterAutospacing="0"/>
        <w:textAlignment w:val="baseline"/>
      </w:pPr>
      <w:r w:rsidRPr="00CC24A2">
        <w:rPr>
          <w:rStyle w:val="normaltextrun"/>
        </w:rPr>
        <w:t xml:space="preserve">The following demographic parameters are expected to be influenced by the updated flow inputs based on </w:t>
      </w:r>
      <w:r w:rsidRPr="00CC24A2">
        <w:rPr>
          <w:rStyle w:val="spellingerror"/>
        </w:rPr>
        <w:t>CalSim</w:t>
      </w:r>
      <w:r w:rsidRPr="00CC24A2">
        <w:rPr>
          <w:rStyle w:val="normaltextrun"/>
        </w:rPr>
        <w:t xml:space="preserve"> </w:t>
      </w:r>
      <w:r>
        <w:rPr>
          <w:rStyle w:val="normaltextrun"/>
        </w:rPr>
        <w:t>3</w:t>
      </w:r>
      <w:r w:rsidRPr="00CC24A2">
        <w:rPr>
          <w:rStyle w:val="normaltextrun"/>
        </w:rPr>
        <w:t xml:space="preserve"> runs reflecting LTO alternatives:</w:t>
      </w:r>
      <w:r w:rsidRPr="00CC24A2">
        <w:rPr>
          <w:rStyle w:val="eop"/>
        </w:rPr>
        <w:t> </w:t>
      </w:r>
    </w:p>
    <w:p w14:paraId="625BB04A" w14:textId="77777777" w:rsidR="006512F2" w:rsidRPr="00CC24A2" w:rsidRDefault="006512F2" w:rsidP="006512F2">
      <w:pPr>
        <w:pStyle w:val="paragraph"/>
        <w:numPr>
          <w:ilvl w:val="0"/>
          <w:numId w:val="30"/>
        </w:numPr>
        <w:spacing w:before="0" w:beforeAutospacing="0" w:after="0" w:afterAutospacing="0"/>
        <w:ind w:left="1080" w:firstLine="0"/>
        <w:textAlignment w:val="baseline"/>
      </w:pPr>
      <w:r w:rsidRPr="00CC24A2">
        <w:rPr>
          <w:rStyle w:val="normaltextrun"/>
        </w:rPr>
        <w:t>Adult straying rates among spawning tributaries (spring-run only)</w:t>
      </w:r>
      <w:r w:rsidRPr="00CC24A2">
        <w:rPr>
          <w:rStyle w:val="eop"/>
        </w:rPr>
        <w:t> </w:t>
      </w:r>
    </w:p>
    <w:p w14:paraId="7286E584" w14:textId="77777777" w:rsidR="006512F2" w:rsidRPr="00CC24A2" w:rsidRDefault="006512F2" w:rsidP="006512F2">
      <w:pPr>
        <w:pStyle w:val="paragraph"/>
        <w:numPr>
          <w:ilvl w:val="0"/>
          <w:numId w:val="30"/>
        </w:numPr>
        <w:spacing w:before="0" w:beforeAutospacing="0" w:after="0" w:afterAutospacing="0"/>
        <w:ind w:left="1080" w:firstLine="0"/>
        <w:textAlignment w:val="baseline"/>
      </w:pPr>
      <w:r w:rsidRPr="00CC24A2">
        <w:rPr>
          <w:rStyle w:val="normaltextrun"/>
        </w:rPr>
        <w:t xml:space="preserve">Adult </w:t>
      </w:r>
      <w:proofErr w:type="spellStart"/>
      <w:r w:rsidRPr="00CC24A2">
        <w:rPr>
          <w:rStyle w:val="spellingerror"/>
        </w:rPr>
        <w:t>en</w:t>
      </w:r>
      <w:proofErr w:type="spellEnd"/>
      <w:r w:rsidRPr="00CC24A2">
        <w:rPr>
          <w:rStyle w:val="normaltextrun"/>
        </w:rPr>
        <w:t xml:space="preserve"> route survival</w:t>
      </w:r>
      <w:r w:rsidRPr="00CC24A2">
        <w:rPr>
          <w:rStyle w:val="eop"/>
        </w:rPr>
        <w:t> </w:t>
      </w:r>
    </w:p>
    <w:p w14:paraId="3C1FE29A" w14:textId="77777777" w:rsidR="006512F2" w:rsidRPr="00CC24A2" w:rsidRDefault="006512F2" w:rsidP="006512F2">
      <w:pPr>
        <w:pStyle w:val="paragraph"/>
        <w:numPr>
          <w:ilvl w:val="0"/>
          <w:numId w:val="30"/>
        </w:numPr>
        <w:spacing w:before="0" w:beforeAutospacing="0" w:after="0" w:afterAutospacing="0"/>
        <w:ind w:left="1080" w:firstLine="0"/>
        <w:textAlignment w:val="baseline"/>
      </w:pPr>
      <w:r w:rsidRPr="00CC24A2">
        <w:rPr>
          <w:rStyle w:val="normaltextrun"/>
        </w:rPr>
        <w:t>Juvenile river rearing survival </w:t>
      </w:r>
      <w:r w:rsidRPr="00CC24A2">
        <w:rPr>
          <w:rStyle w:val="eop"/>
        </w:rPr>
        <w:t> </w:t>
      </w:r>
    </w:p>
    <w:p w14:paraId="2E450C48" w14:textId="77777777" w:rsidR="006512F2" w:rsidRPr="00CC24A2" w:rsidRDefault="006512F2" w:rsidP="006512F2">
      <w:pPr>
        <w:pStyle w:val="paragraph"/>
        <w:numPr>
          <w:ilvl w:val="0"/>
          <w:numId w:val="31"/>
        </w:numPr>
        <w:spacing w:before="0" w:beforeAutospacing="0" w:after="0" w:afterAutospacing="0"/>
        <w:ind w:left="1080" w:firstLine="0"/>
        <w:textAlignment w:val="baseline"/>
      </w:pPr>
      <w:r w:rsidRPr="00CC24A2">
        <w:rPr>
          <w:rStyle w:val="normaltextrun"/>
        </w:rPr>
        <w:t>Juvenile movement as a function of pulse flows</w:t>
      </w:r>
      <w:r w:rsidRPr="00CC24A2">
        <w:rPr>
          <w:rStyle w:val="eop"/>
        </w:rPr>
        <w:t> </w:t>
      </w:r>
    </w:p>
    <w:p w14:paraId="29F4F3EF" w14:textId="77777777" w:rsidR="006512F2" w:rsidRPr="00CC24A2" w:rsidRDefault="006512F2" w:rsidP="006512F2">
      <w:pPr>
        <w:pStyle w:val="paragraph"/>
        <w:numPr>
          <w:ilvl w:val="0"/>
          <w:numId w:val="31"/>
        </w:numPr>
        <w:spacing w:before="0" w:beforeAutospacing="0" w:after="0" w:afterAutospacing="0"/>
        <w:ind w:left="1080" w:firstLine="0"/>
        <w:textAlignment w:val="baseline"/>
      </w:pPr>
      <w:r w:rsidRPr="00CC24A2">
        <w:rPr>
          <w:rStyle w:val="normaltextrun"/>
        </w:rPr>
        <w:t>Juvenile river migratory survival</w:t>
      </w:r>
      <w:r w:rsidRPr="00CC24A2">
        <w:rPr>
          <w:rStyle w:val="eop"/>
        </w:rPr>
        <w:t> </w:t>
      </w:r>
    </w:p>
    <w:p w14:paraId="353EE022" w14:textId="77777777" w:rsidR="006512F2" w:rsidRPr="00CC24A2" w:rsidRDefault="006512F2" w:rsidP="006512F2">
      <w:pPr>
        <w:pStyle w:val="paragraph"/>
        <w:numPr>
          <w:ilvl w:val="0"/>
          <w:numId w:val="31"/>
        </w:numPr>
        <w:spacing w:before="0" w:beforeAutospacing="0" w:after="0" w:afterAutospacing="0"/>
        <w:ind w:left="1080" w:firstLine="0"/>
        <w:textAlignment w:val="baseline"/>
      </w:pPr>
      <w:r w:rsidRPr="00CC24A2">
        <w:rPr>
          <w:rStyle w:val="normaltextrun"/>
        </w:rPr>
        <w:t>Juvenile entrainment into the South Delta from the Sacramento River</w:t>
      </w:r>
      <w:r w:rsidRPr="00CC24A2">
        <w:rPr>
          <w:rStyle w:val="eop"/>
        </w:rPr>
        <w:t> </w:t>
      </w:r>
    </w:p>
    <w:p w14:paraId="482936B1" w14:textId="77777777" w:rsidR="006512F2" w:rsidRPr="00CC24A2" w:rsidRDefault="006512F2" w:rsidP="006512F2">
      <w:pPr>
        <w:pStyle w:val="paragraph"/>
        <w:numPr>
          <w:ilvl w:val="0"/>
          <w:numId w:val="31"/>
        </w:numPr>
        <w:spacing w:before="0" w:beforeAutospacing="0" w:after="0" w:afterAutospacing="0"/>
        <w:ind w:left="1080" w:firstLine="0"/>
        <w:textAlignment w:val="baseline"/>
      </w:pPr>
      <w:r w:rsidRPr="00CC24A2">
        <w:rPr>
          <w:rStyle w:val="normaltextrun"/>
        </w:rPr>
        <w:t>Juvenile routing and survival in the South Delta, following entrainment</w:t>
      </w:r>
      <w:r w:rsidRPr="00CC24A2">
        <w:rPr>
          <w:rStyle w:val="eop"/>
        </w:rPr>
        <w:t> </w:t>
      </w:r>
    </w:p>
    <w:p w14:paraId="702402EF" w14:textId="77777777" w:rsidR="006512F2" w:rsidRPr="00CC24A2" w:rsidRDefault="006512F2" w:rsidP="006512F2">
      <w:pPr>
        <w:pStyle w:val="paragraph"/>
        <w:numPr>
          <w:ilvl w:val="0"/>
          <w:numId w:val="31"/>
        </w:numPr>
        <w:spacing w:before="0" w:beforeAutospacing="0" w:after="120" w:afterAutospacing="0"/>
        <w:ind w:left="1080" w:firstLine="0"/>
        <w:textAlignment w:val="baseline"/>
        <w:rPr>
          <w:rStyle w:val="normaltextrun"/>
        </w:rPr>
      </w:pPr>
      <w:r w:rsidRPr="00CC24A2">
        <w:rPr>
          <w:rStyle w:val="normaltextrun"/>
        </w:rPr>
        <w:t>Juvenile routing and survival in the North Delta</w:t>
      </w:r>
      <w:r w:rsidRPr="00CC24A2">
        <w:rPr>
          <w:rStyle w:val="eop"/>
        </w:rPr>
        <w:t> </w:t>
      </w:r>
    </w:p>
    <w:p w14:paraId="30917479" w14:textId="77777777" w:rsidR="006512F2" w:rsidRPr="00CC24A2" w:rsidRDefault="006512F2" w:rsidP="006512F2">
      <w:pPr>
        <w:pStyle w:val="paragraph"/>
        <w:spacing w:before="0" w:beforeAutospacing="0" w:after="120" w:afterAutospacing="0"/>
        <w:textAlignment w:val="baseline"/>
        <w:rPr>
          <w:rStyle w:val="normaltextrun"/>
        </w:rPr>
      </w:pPr>
      <w:r>
        <w:rPr>
          <w:rStyle w:val="normaltextrun"/>
        </w:rPr>
        <w:t>Reclamation</w:t>
      </w:r>
      <w:r w:rsidRPr="00CC24A2">
        <w:rPr>
          <w:rStyle w:val="normaltextrun"/>
        </w:rPr>
        <w:t xml:space="preserve"> </w:t>
      </w:r>
      <w:r>
        <w:rPr>
          <w:rStyle w:val="normaltextrun"/>
        </w:rPr>
        <w:t xml:space="preserve">also changed the implementation of the flow input for the number of days the Delta Cross Channel is closed each month. In the published model, this input is based on prescribed operations from the 2009 NMFS </w:t>
      </w:r>
      <w:proofErr w:type="spellStart"/>
      <w:r>
        <w:rPr>
          <w:rStyle w:val="normaltextrun"/>
        </w:rPr>
        <w:t>BiOp</w:t>
      </w:r>
      <w:proofErr w:type="spellEnd"/>
      <w:r>
        <w:rPr>
          <w:rStyle w:val="normaltextrun"/>
        </w:rPr>
        <w:t>, with no interannual variability.</w:t>
      </w:r>
      <w:r w:rsidRPr="00CC24A2">
        <w:rPr>
          <w:rStyle w:val="normaltextrun"/>
        </w:rPr>
        <w:t xml:space="preserve"> </w:t>
      </w:r>
      <w:r>
        <w:rPr>
          <w:rStyle w:val="normaltextrun"/>
        </w:rPr>
        <w:t>Reclamation</w:t>
      </w:r>
      <w:r w:rsidRPr="00CC24A2">
        <w:rPr>
          <w:rStyle w:val="normaltextrun"/>
        </w:rPr>
        <w:t xml:space="preserve"> currently </w:t>
      </w:r>
      <w:r>
        <w:rPr>
          <w:rStyle w:val="normaltextrun"/>
        </w:rPr>
        <w:t>has</w:t>
      </w:r>
      <w:r w:rsidRPr="00CC24A2">
        <w:rPr>
          <w:rStyle w:val="normaltextrun"/>
        </w:rPr>
        <w:t xml:space="preserve"> access to a </w:t>
      </w:r>
      <w:r w:rsidRPr="00CC24A2">
        <w:rPr>
          <w:rStyle w:val="spellingerror"/>
        </w:rPr>
        <w:t>CalSim</w:t>
      </w:r>
      <w:r w:rsidRPr="00CC24A2">
        <w:rPr>
          <w:rStyle w:val="normaltextrun"/>
        </w:rPr>
        <w:t xml:space="preserve"> </w:t>
      </w:r>
      <w:r>
        <w:rPr>
          <w:rStyle w:val="normaltextrun"/>
        </w:rPr>
        <w:t xml:space="preserve">3 </w:t>
      </w:r>
      <w:r w:rsidRPr="00CC24A2">
        <w:rPr>
          <w:rStyle w:val="normaltextrun"/>
        </w:rPr>
        <w:t>node that provides estimated gate operations for each month and year</w:t>
      </w:r>
      <w:r>
        <w:rPr>
          <w:rStyle w:val="normaltextrun"/>
        </w:rPr>
        <w:t xml:space="preserve"> in the model time series, and therefore </w:t>
      </w:r>
      <w:r w:rsidRPr="00CC24A2">
        <w:rPr>
          <w:rStyle w:val="normaltextrun"/>
        </w:rPr>
        <w:t xml:space="preserve">modified this variable in </w:t>
      </w:r>
      <w:r>
        <w:rPr>
          <w:rStyle w:val="normaltextrun"/>
        </w:rPr>
        <w:t xml:space="preserve">LTO analyses to </w:t>
      </w:r>
      <w:r w:rsidRPr="00CC24A2">
        <w:rPr>
          <w:rStyle w:val="normaltextrun"/>
        </w:rPr>
        <w:t xml:space="preserve">use expected month- and year-specific operations from </w:t>
      </w:r>
      <w:r>
        <w:rPr>
          <w:rStyle w:val="normaltextrun"/>
        </w:rPr>
        <w:t>alternative-specific</w:t>
      </w:r>
      <w:r w:rsidRPr="00CC24A2">
        <w:rPr>
          <w:rStyle w:val="normaltextrun"/>
        </w:rPr>
        <w:t xml:space="preserve"> </w:t>
      </w:r>
      <w:r w:rsidRPr="00CC24A2">
        <w:rPr>
          <w:rStyle w:val="spellingerror"/>
        </w:rPr>
        <w:t>CalSim</w:t>
      </w:r>
      <w:r>
        <w:rPr>
          <w:rStyle w:val="spellingerror"/>
        </w:rPr>
        <w:t xml:space="preserve"> 3</w:t>
      </w:r>
      <w:r w:rsidRPr="00CC24A2">
        <w:rPr>
          <w:rStyle w:val="normaltextrun"/>
        </w:rPr>
        <w:t xml:space="preserve"> runs.</w:t>
      </w:r>
      <w:r w:rsidRPr="00CC24A2">
        <w:rPr>
          <w:rStyle w:val="eop"/>
        </w:rPr>
        <w:t> </w:t>
      </w:r>
    </w:p>
    <w:p w14:paraId="572E244A" w14:textId="77777777" w:rsidR="006512F2" w:rsidRDefault="006512F2" w:rsidP="006512F2">
      <w:pPr>
        <w:pStyle w:val="paragraph"/>
        <w:spacing w:before="0" w:beforeAutospacing="0" w:after="120" w:afterAutospacing="0"/>
        <w:textAlignment w:val="baseline"/>
        <w:rPr>
          <w:rStyle w:val="eop"/>
        </w:rPr>
      </w:pPr>
      <w:r w:rsidRPr="00CC24A2">
        <w:rPr>
          <w:rStyle w:val="normaltextrun"/>
        </w:rPr>
        <w:t xml:space="preserve">There </w:t>
      </w:r>
      <w:r>
        <w:rPr>
          <w:rStyle w:val="normaltextrun"/>
        </w:rPr>
        <w:t xml:space="preserve">was another potential </w:t>
      </w:r>
      <w:r w:rsidRPr="00CC24A2">
        <w:rPr>
          <w:rStyle w:val="normaltextrun"/>
        </w:rPr>
        <w:t>inconsistenc</w:t>
      </w:r>
      <w:r>
        <w:rPr>
          <w:rStyle w:val="normaltextrun"/>
        </w:rPr>
        <w:t>y</w:t>
      </w:r>
      <w:r w:rsidRPr="00CC24A2">
        <w:rPr>
          <w:rStyle w:val="normaltextrun"/>
        </w:rPr>
        <w:t xml:space="preserve"> between model documentation and model implementation that needed to be addressed while updating flow inputs. </w:t>
      </w:r>
      <w:r>
        <w:rPr>
          <w:rStyle w:val="normaltextrun"/>
        </w:rPr>
        <w:t>Model</w:t>
      </w:r>
      <w:r w:rsidRPr="00CC24A2">
        <w:rPr>
          <w:rStyle w:val="normaltextrun"/>
        </w:rPr>
        <w:t xml:space="preserve"> documentation</w:t>
      </w:r>
      <w:r>
        <w:rPr>
          <w:rStyle w:val="normaltextrun"/>
        </w:rPr>
        <w:t>, as interpreted by Reclamation,</w:t>
      </w:r>
      <w:r w:rsidRPr="00CC24A2">
        <w:rPr>
          <w:rStyle w:val="normaltextrun"/>
        </w:rPr>
        <w:t xml:space="preserve"> suggest</w:t>
      </w:r>
      <w:r>
        <w:rPr>
          <w:rStyle w:val="normaltextrun"/>
        </w:rPr>
        <w:t>ed</w:t>
      </w:r>
      <w:r w:rsidRPr="00CC24A2">
        <w:rPr>
          <w:rStyle w:val="normaltextrun"/>
        </w:rPr>
        <w:t xml:space="preserve"> multiple </w:t>
      </w:r>
      <w:r w:rsidRPr="00CC24A2">
        <w:rPr>
          <w:rStyle w:val="spellingerror"/>
        </w:rPr>
        <w:t>CalSim</w:t>
      </w:r>
      <w:r w:rsidRPr="00CC24A2">
        <w:rPr>
          <w:rStyle w:val="normaltextrun"/>
        </w:rPr>
        <w:t xml:space="preserve"> II diversion variables </w:t>
      </w:r>
      <w:r>
        <w:rPr>
          <w:rStyle w:val="normaltextrun"/>
        </w:rPr>
        <w:t>may</w:t>
      </w:r>
      <w:r w:rsidRPr="00CC24A2">
        <w:rPr>
          <w:rStyle w:val="normaltextrun"/>
        </w:rPr>
        <w:t xml:space="preserve"> be used </w:t>
      </w:r>
      <w:r w:rsidRPr="00CC24A2">
        <w:rPr>
          <w:rStyle w:val="normaltextrun"/>
        </w:rPr>
        <w:lastRenderedPageBreak/>
        <w:t xml:space="preserve">when calculating proportion of Sacramento River flow diverted into the Sutter Bypass (D117, D124, D125, D126), but only one diversion term that only infrequently exceeds 0 </w:t>
      </w:r>
      <w:proofErr w:type="spellStart"/>
      <w:r w:rsidRPr="00CC24A2">
        <w:rPr>
          <w:rStyle w:val="spellingerror"/>
        </w:rPr>
        <w:t>cfs</w:t>
      </w:r>
      <w:proofErr w:type="spellEnd"/>
      <w:r w:rsidRPr="00CC24A2">
        <w:rPr>
          <w:rStyle w:val="normaltextrun"/>
        </w:rPr>
        <w:t xml:space="preserve"> </w:t>
      </w:r>
      <w:r>
        <w:rPr>
          <w:rStyle w:val="normaltextrun"/>
        </w:rPr>
        <w:t>was</w:t>
      </w:r>
      <w:r w:rsidRPr="00CC24A2">
        <w:rPr>
          <w:rStyle w:val="normaltextrun"/>
        </w:rPr>
        <w:t xml:space="preserve"> used</w:t>
      </w:r>
      <w:r>
        <w:rPr>
          <w:rStyle w:val="normaltextrun"/>
        </w:rPr>
        <w:t xml:space="preserve"> in the original R code that produced</w:t>
      </w:r>
      <w:r w:rsidRPr="00CC24A2">
        <w:rPr>
          <w:rStyle w:val="normaltextrun"/>
        </w:rPr>
        <w:t xml:space="preserve"> the final model input (D117). </w:t>
      </w:r>
      <w:r>
        <w:rPr>
          <w:rStyle w:val="normaltextrun"/>
        </w:rPr>
        <w:t>Due to uncertainty in the intent of this flow input (i.e., whether the higher or lower diversion flow should be used), staff</w:t>
      </w:r>
      <w:r w:rsidRPr="00CC24A2">
        <w:rPr>
          <w:rStyle w:val="normaltextrun"/>
        </w:rPr>
        <w:t xml:space="preserve"> retained the </w:t>
      </w:r>
      <w:r>
        <w:rPr>
          <w:rStyle w:val="normaltextrun"/>
        </w:rPr>
        <w:t>previously implemented</w:t>
      </w:r>
      <w:r w:rsidRPr="00CC24A2">
        <w:rPr>
          <w:rStyle w:val="normaltextrun"/>
        </w:rPr>
        <w:t xml:space="preserve"> diversion calculation. Therefore, differences in the neglected diversion terms among LTO alternatives will not translate to different model outcomes.</w:t>
      </w:r>
      <w:r w:rsidRPr="00CC24A2">
        <w:rPr>
          <w:rStyle w:val="eop"/>
        </w:rPr>
        <w:t> </w:t>
      </w:r>
    </w:p>
    <w:p w14:paraId="11181334" w14:textId="249785BC" w:rsidR="00502F73" w:rsidRDefault="00502F73" w:rsidP="006512F2">
      <w:pPr>
        <w:pStyle w:val="paragraph"/>
        <w:spacing w:before="0" w:beforeAutospacing="0" w:after="120" w:afterAutospacing="0"/>
        <w:textAlignment w:val="baseline"/>
        <w:rPr>
          <w:rStyle w:val="eop"/>
        </w:rPr>
      </w:pPr>
      <w:r>
        <w:rPr>
          <w:rStyle w:val="normaltextrun"/>
        </w:rPr>
        <w:t>Reclamation staff</w:t>
      </w:r>
      <w:r w:rsidRPr="7527C97A">
        <w:rPr>
          <w:rStyle w:val="normaltextrun"/>
        </w:rPr>
        <w:t xml:space="preserve"> </w:t>
      </w:r>
      <w:r w:rsidR="00BD0029">
        <w:rPr>
          <w:rStyle w:val="normaltextrun"/>
        </w:rPr>
        <w:t>again emphasize</w:t>
      </w:r>
      <w:r w:rsidRPr="7527C97A">
        <w:rPr>
          <w:rStyle w:val="normaltextrun"/>
        </w:rPr>
        <w:t xml:space="preserve"> that updating flow inputs using </w:t>
      </w:r>
      <w:r w:rsidRPr="7527C97A">
        <w:rPr>
          <w:rStyle w:val="spellingerror"/>
        </w:rPr>
        <w:t>CalSim</w:t>
      </w:r>
      <w:r w:rsidRPr="7527C97A">
        <w:rPr>
          <w:rStyle w:val="normaltextrun"/>
        </w:rPr>
        <w:t xml:space="preserve"> 3 runs was markedly more complex than using </w:t>
      </w:r>
      <w:r w:rsidRPr="7527C97A">
        <w:rPr>
          <w:rStyle w:val="spellingerror"/>
        </w:rPr>
        <w:t>CalSim</w:t>
      </w:r>
      <w:r w:rsidRPr="7527C97A">
        <w:rPr>
          <w:rStyle w:val="normaltextrun"/>
        </w:rPr>
        <w:t xml:space="preserve"> II runs, as </w:t>
      </w:r>
      <w:r w:rsidRPr="7527C97A">
        <w:rPr>
          <w:rStyle w:val="spellingerror"/>
        </w:rPr>
        <w:t>CalSim</w:t>
      </w:r>
      <w:r w:rsidRPr="7527C97A">
        <w:rPr>
          <w:rStyle w:val="normaltextrun"/>
        </w:rPr>
        <w:t xml:space="preserve"> 3 operates under different assumptions and at a finer resolution than </w:t>
      </w:r>
      <w:r w:rsidRPr="7527C97A">
        <w:rPr>
          <w:rStyle w:val="spellingerror"/>
        </w:rPr>
        <w:t>CalSim</w:t>
      </w:r>
      <w:r w:rsidRPr="7527C97A">
        <w:rPr>
          <w:rStyle w:val="normaltextrun"/>
        </w:rPr>
        <w:t xml:space="preserve"> II. Extensive modifications and numerous judgment calls were required with these modifications</w:t>
      </w:r>
      <w:r>
        <w:rPr>
          <w:rStyle w:val="normaltextrun"/>
        </w:rPr>
        <w:t xml:space="preserve">, and the conversions were </w:t>
      </w:r>
      <w:r>
        <w:t xml:space="preserve">made in close consultation with the Bureau of Reclamation Bay-Delta Office’s Modeling Division, which is </w:t>
      </w:r>
      <w:r w:rsidR="004D6DC9">
        <w:t xml:space="preserve">partly </w:t>
      </w:r>
      <w:r>
        <w:t>responsible for developing and applying CalSim 3 (C. Koizumi, personal comm.)</w:t>
      </w:r>
      <w:r w:rsidRPr="7527C97A">
        <w:rPr>
          <w:rStyle w:val="normaltextrun"/>
        </w:rPr>
        <w:t xml:space="preserve">. </w:t>
      </w:r>
      <w:r>
        <w:t xml:space="preserve">The conversions from CalSim II to CalSim 3 for all updated flow inputs to the v2019 SIT DSMs (i.e., Peterson and Duarte 2020) are summarized in the sections below, in which each section is a different data object, typically contained within the repositories </w:t>
      </w:r>
      <w:proofErr w:type="spellStart"/>
      <w:r>
        <w:t>cvpiaData</w:t>
      </w:r>
      <w:proofErr w:type="spellEnd"/>
      <w:r>
        <w:t xml:space="preserve"> (</w:t>
      </w:r>
      <w:proofErr w:type="spellStart"/>
      <w:r w:rsidR="00864915">
        <w:fldChar w:fldCharType="begin"/>
      </w:r>
      <w:r w:rsidR="00864915">
        <w:instrText>HYPERLINK "https://github.com/FlowWest/cvpiaData"</w:instrText>
      </w:r>
      <w:r w:rsidR="00864915">
        <w:fldChar w:fldCharType="separate"/>
      </w:r>
      <w:r>
        <w:rPr>
          <w:rStyle w:val="Hyperlink"/>
          <w:rFonts w:eastAsiaTheme="majorEastAsia"/>
        </w:rPr>
        <w:t>FlowWest</w:t>
      </w:r>
      <w:proofErr w:type="spellEnd"/>
      <w:r>
        <w:rPr>
          <w:rStyle w:val="Hyperlink"/>
          <w:rFonts w:eastAsiaTheme="majorEastAsia"/>
        </w:rPr>
        <w:t>/</w:t>
      </w:r>
      <w:proofErr w:type="spellStart"/>
      <w:r>
        <w:rPr>
          <w:rStyle w:val="Hyperlink"/>
          <w:rFonts w:eastAsiaTheme="majorEastAsia"/>
        </w:rPr>
        <w:t>cvpiaData</w:t>
      </w:r>
      <w:proofErr w:type="spellEnd"/>
      <w:r>
        <w:rPr>
          <w:rStyle w:val="Hyperlink"/>
          <w:rFonts w:eastAsiaTheme="majorEastAsia"/>
        </w:rPr>
        <w:t xml:space="preserve"> (github.com)</w:t>
      </w:r>
      <w:r w:rsidR="00864915">
        <w:rPr>
          <w:rStyle w:val="Hyperlink"/>
          <w:rFonts w:eastAsiaTheme="majorEastAsia"/>
        </w:rPr>
        <w:fldChar w:fldCharType="end"/>
      </w:r>
      <w:r>
        <w:t xml:space="preserve">) or </w:t>
      </w:r>
      <w:proofErr w:type="spellStart"/>
      <w:r>
        <w:t>cvpiaFlow</w:t>
      </w:r>
      <w:proofErr w:type="spellEnd"/>
      <w:r>
        <w:t xml:space="preserve"> (</w:t>
      </w:r>
      <w:proofErr w:type="spellStart"/>
      <w:r w:rsidR="00864915">
        <w:fldChar w:fldCharType="begin"/>
      </w:r>
      <w:r w:rsidR="00864915">
        <w:instrText>HYPERLINK "https://github.com/FlowWest/cvpiaFlow"</w:instrText>
      </w:r>
      <w:r w:rsidR="00864915">
        <w:fldChar w:fldCharType="separate"/>
      </w:r>
      <w:r>
        <w:rPr>
          <w:rStyle w:val="Hyperlink"/>
          <w:rFonts w:eastAsiaTheme="majorEastAsia"/>
        </w:rPr>
        <w:t>FlowWest</w:t>
      </w:r>
      <w:proofErr w:type="spellEnd"/>
      <w:r>
        <w:rPr>
          <w:rStyle w:val="Hyperlink"/>
          <w:rFonts w:eastAsiaTheme="majorEastAsia"/>
        </w:rPr>
        <w:t>/</w:t>
      </w:r>
      <w:proofErr w:type="spellStart"/>
      <w:r>
        <w:rPr>
          <w:rStyle w:val="Hyperlink"/>
          <w:rFonts w:eastAsiaTheme="majorEastAsia"/>
        </w:rPr>
        <w:t>cvpiaFlow</w:t>
      </w:r>
      <w:proofErr w:type="spellEnd"/>
      <w:r>
        <w:rPr>
          <w:rStyle w:val="Hyperlink"/>
          <w:rFonts w:eastAsiaTheme="majorEastAsia"/>
        </w:rPr>
        <w:t>: Flow Data for use with CVPIA SIT DSM (github.com)</w:t>
      </w:r>
      <w:r w:rsidR="00864915">
        <w:rPr>
          <w:rStyle w:val="Hyperlink"/>
          <w:rFonts w:eastAsiaTheme="majorEastAsia"/>
        </w:rPr>
        <w:fldChar w:fldCharType="end"/>
      </w:r>
      <w:r>
        <w:t>). For additional details, refer to the R script ‘DSS workflow_cvpiaFlow_clean_CalSim3.R’, which generates modified data inputs to the SIT DSM from raw CalSim 3 outputs, or the supplemental Excel file ‘CalSim Mapping Document_2.28.23.xlsx’, which presents expected relationships between individual CalSim II and CalSim 3 variables</w:t>
      </w:r>
      <w:r w:rsidR="007028FC">
        <w:t>, in the Code and Data repository</w:t>
      </w:r>
      <w:r>
        <w:t xml:space="preserve">. If inputs are not listed or described here, no change was required going from CalSim II to 3. </w:t>
      </w:r>
      <w:r w:rsidRPr="7527C97A">
        <w:rPr>
          <w:rStyle w:val="normaltextrun"/>
        </w:rPr>
        <w:t xml:space="preserve">Reclamation recommends future model users interested in running </w:t>
      </w:r>
      <w:r w:rsidR="00402A4D">
        <w:rPr>
          <w:rStyle w:val="normaltextrun"/>
        </w:rPr>
        <w:t>these models</w:t>
      </w:r>
      <w:r w:rsidRPr="7527C97A">
        <w:rPr>
          <w:rStyle w:val="normaltextrun"/>
        </w:rPr>
        <w:t xml:space="preserve"> with new </w:t>
      </w:r>
      <w:r w:rsidRPr="7527C97A">
        <w:rPr>
          <w:rStyle w:val="spellingerror"/>
        </w:rPr>
        <w:t>CalSim</w:t>
      </w:r>
      <w:r w:rsidRPr="7527C97A">
        <w:rPr>
          <w:rStyle w:val="normaltextrun"/>
        </w:rPr>
        <w:t xml:space="preserve"> 3 runs carefully examine and revise, as necessary, the model documentation and annotation.</w:t>
      </w:r>
      <w:r w:rsidRPr="7527C97A">
        <w:rPr>
          <w:rStyle w:val="eop"/>
        </w:rPr>
        <w:t> </w:t>
      </w:r>
    </w:p>
    <w:p w14:paraId="20B36CBF" w14:textId="4DB6E77A" w:rsidR="00863BFD" w:rsidRDefault="00863BFD" w:rsidP="00863BFD">
      <w:pPr>
        <w:pStyle w:val="Heading5"/>
        <w:rPr>
          <w:rStyle w:val="normaltextrun"/>
        </w:rPr>
      </w:pPr>
      <w:proofErr w:type="spellStart"/>
      <w:r w:rsidRPr="00F61B42">
        <w:rPr>
          <w:rStyle w:val="normaltextrun"/>
          <w:i/>
          <w:iCs w:val="0"/>
        </w:rPr>
        <w:t>dlt_divers_tot</w:t>
      </w:r>
      <w:proofErr w:type="spellEnd"/>
      <w:r w:rsidRPr="00863BFD">
        <w:rPr>
          <w:rStyle w:val="normaltextrun"/>
        </w:rPr>
        <w:t xml:space="preserve">: Total diverted of delta inflow in </w:t>
      </w:r>
      <w:proofErr w:type="spellStart"/>
      <w:r w:rsidRPr="00863BFD">
        <w:rPr>
          <w:rStyle w:val="normaltextrun"/>
        </w:rPr>
        <w:t>cms</w:t>
      </w:r>
      <w:proofErr w:type="spellEnd"/>
      <w:r w:rsidRPr="00863BFD">
        <w:rPr>
          <w:rStyle w:val="normaltextrun"/>
        </w:rPr>
        <w:t xml:space="preserve"> from 1980-2000.</w:t>
      </w:r>
    </w:p>
    <w:p w14:paraId="1465AA64" w14:textId="61A8E6C8" w:rsidR="00941F0B" w:rsidRDefault="00941F0B" w:rsidP="00941F0B">
      <w:pPr>
        <w:spacing w:after="120"/>
      </w:pPr>
      <w:r>
        <w:t>The following is a comparison of CalSim II and CalSim 3 variables and calculations for total diversions in the North and South Delta.</w:t>
      </w:r>
      <w:r w:rsidR="002B0613">
        <w:t xml:space="preserve"> For example, </w:t>
      </w:r>
      <w:r w:rsidR="00906228">
        <w:t xml:space="preserve">variables proceeded by ‘D’ and ‘C’ </w:t>
      </w:r>
      <w:r w:rsidR="0085266A">
        <w:t xml:space="preserve">typically indicate </w:t>
      </w:r>
      <w:r w:rsidR="00A31FB1">
        <w:t>diversion</w:t>
      </w:r>
      <w:r w:rsidR="003D432C">
        <w:t>-</w:t>
      </w:r>
      <w:r w:rsidR="00866D05">
        <w:t xml:space="preserve"> and flow-based </w:t>
      </w:r>
      <w:r w:rsidR="00FF2364">
        <w:t xml:space="preserve">terms, </w:t>
      </w:r>
      <w:r w:rsidR="00B56D52">
        <w:t>with proceeding numbers</w:t>
      </w:r>
      <w:r w:rsidR="00A967A0">
        <w:t xml:space="preserve"> and letters</w:t>
      </w:r>
      <w:r w:rsidR="00B56D52">
        <w:t xml:space="preserve"> reflecting different locations </w:t>
      </w:r>
      <w:r w:rsidR="00E95FB8">
        <w:t>or processes.</w:t>
      </w:r>
    </w:p>
    <w:p w14:paraId="1B4686F0" w14:textId="77777777" w:rsidR="00941F0B" w:rsidRDefault="00941F0B" w:rsidP="00941F0B">
      <w:pPr>
        <w:pStyle w:val="ListParagraph"/>
        <w:numPr>
          <w:ilvl w:val="0"/>
          <w:numId w:val="37"/>
        </w:numPr>
        <w:spacing w:after="120"/>
      </w:pPr>
      <w:r>
        <w:t>CalSim II:</w:t>
      </w:r>
    </w:p>
    <w:p w14:paraId="7BB35909" w14:textId="77777777" w:rsidR="00941F0B" w:rsidRDefault="00941F0B" w:rsidP="00941F0B">
      <w:pPr>
        <w:pStyle w:val="ListParagraph"/>
        <w:numPr>
          <w:ilvl w:val="1"/>
          <w:numId w:val="37"/>
        </w:numPr>
        <w:spacing w:after="120"/>
      </w:pPr>
      <w:r>
        <w:t>North Delta: D403A + D403B + D403C + D403D + D404</w:t>
      </w:r>
    </w:p>
    <w:p w14:paraId="2A6BA2C9" w14:textId="77777777" w:rsidR="00941F0B" w:rsidRDefault="00941F0B" w:rsidP="00941F0B">
      <w:pPr>
        <w:pStyle w:val="ListParagraph"/>
        <w:numPr>
          <w:ilvl w:val="1"/>
          <w:numId w:val="37"/>
        </w:numPr>
        <w:spacing w:after="120"/>
      </w:pPr>
      <w:r>
        <w:t>South Delta:  D418 + D419 + D412 + D410 + D413 + D409B + D416 + D408_OR + D408_VC</w:t>
      </w:r>
    </w:p>
    <w:p w14:paraId="7E50BDE0" w14:textId="77777777" w:rsidR="00941F0B" w:rsidRDefault="00941F0B" w:rsidP="00941F0B">
      <w:pPr>
        <w:pStyle w:val="ListParagraph"/>
        <w:numPr>
          <w:ilvl w:val="0"/>
          <w:numId w:val="37"/>
        </w:numPr>
        <w:spacing w:after="120"/>
      </w:pPr>
      <w:r>
        <w:t>CalSim 3:</w:t>
      </w:r>
    </w:p>
    <w:p w14:paraId="7A9137CD" w14:textId="77777777" w:rsidR="00941F0B" w:rsidRDefault="00941F0B" w:rsidP="00941F0B">
      <w:pPr>
        <w:pStyle w:val="ListParagraph"/>
        <w:numPr>
          <w:ilvl w:val="1"/>
          <w:numId w:val="37"/>
        </w:numPr>
        <w:spacing w:after="120"/>
      </w:pPr>
      <w:r>
        <w:t>North Delta: C_CSL004B + DD_SAC017_SACS</w:t>
      </w:r>
    </w:p>
    <w:p w14:paraId="3016B660" w14:textId="77777777" w:rsidR="00941F0B" w:rsidRDefault="00941F0B" w:rsidP="00941F0B">
      <w:pPr>
        <w:pStyle w:val="ListParagraph"/>
        <w:numPr>
          <w:ilvl w:val="1"/>
          <w:numId w:val="37"/>
        </w:numPr>
        <w:spacing w:after="120"/>
      </w:pPr>
      <w:r>
        <w:t>South Delta: D_OMR028_DMC000 + D_OMR027_CAA000 + DD_SJR026_SJRE + DD_SJR013_SJRW + DD_MOK004_MOK + DD_OMR027_OMR + D_RSL004_CCC004 + D_OMR021_ORP000 + D_VCT002_ORP000</w:t>
      </w:r>
    </w:p>
    <w:p w14:paraId="725F40F0" w14:textId="77777777" w:rsidR="00941F0B" w:rsidRDefault="00941F0B" w:rsidP="00941F0B">
      <w:pPr>
        <w:pStyle w:val="ListParagraph"/>
        <w:numPr>
          <w:ilvl w:val="0"/>
          <w:numId w:val="37"/>
        </w:numPr>
        <w:spacing w:after="120"/>
      </w:pPr>
      <w:r>
        <w:t>Important caveats or concerns:</w:t>
      </w:r>
    </w:p>
    <w:p w14:paraId="4B4B1CA4" w14:textId="77777777" w:rsidR="00941F0B" w:rsidRPr="007141A4" w:rsidRDefault="00941F0B" w:rsidP="00941F0B">
      <w:pPr>
        <w:pStyle w:val="ListParagraph"/>
        <w:numPr>
          <w:ilvl w:val="1"/>
          <w:numId w:val="37"/>
        </w:numPr>
        <w:spacing w:after="120"/>
      </w:pPr>
      <w:r>
        <w:t>There is a meaningful difference in how North Delta diversions are handled between CalSim II and 3. Replacing D404 with DD_SAC017_SACS adds ~200 TAF annually due to differences in assumptions regarding consumptive use.</w:t>
      </w:r>
    </w:p>
    <w:p w14:paraId="1B969752" w14:textId="77777777" w:rsidR="00941F0B" w:rsidRDefault="00941F0B" w:rsidP="00F61B42">
      <w:pPr>
        <w:pStyle w:val="Heading5"/>
      </w:pPr>
      <w:proofErr w:type="spellStart"/>
      <w:r w:rsidRPr="00747A71">
        <w:rPr>
          <w:i/>
        </w:rPr>
        <w:t>dlt_inflow</w:t>
      </w:r>
      <w:proofErr w:type="spellEnd"/>
      <w:r>
        <w:t xml:space="preserve">: Delta inflow in </w:t>
      </w:r>
      <w:proofErr w:type="spellStart"/>
      <w:r>
        <w:t>cms</w:t>
      </w:r>
      <w:proofErr w:type="spellEnd"/>
      <w:r>
        <w:t xml:space="preserve"> from 1980-2000.</w:t>
      </w:r>
    </w:p>
    <w:p w14:paraId="7B37F329" w14:textId="77777777" w:rsidR="00941F0B" w:rsidRDefault="00941F0B" w:rsidP="00941F0B">
      <w:pPr>
        <w:spacing w:after="120"/>
      </w:pPr>
      <w:r>
        <w:lastRenderedPageBreak/>
        <w:t>The following is a comparison of CalSim II and CalSim 3 variables and calculations for inflow to the North and South Delta.</w:t>
      </w:r>
    </w:p>
    <w:p w14:paraId="2C786BF3" w14:textId="77777777" w:rsidR="00941F0B" w:rsidRDefault="00941F0B" w:rsidP="00941F0B">
      <w:pPr>
        <w:pStyle w:val="ListParagraph"/>
        <w:numPr>
          <w:ilvl w:val="0"/>
          <w:numId w:val="37"/>
        </w:numPr>
        <w:spacing w:after="120"/>
      </w:pPr>
      <w:r>
        <w:t>CalSim II:</w:t>
      </w:r>
    </w:p>
    <w:p w14:paraId="22D20D17" w14:textId="77777777" w:rsidR="00941F0B" w:rsidRDefault="00941F0B" w:rsidP="00941F0B">
      <w:pPr>
        <w:pStyle w:val="ListParagraph"/>
        <w:numPr>
          <w:ilvl w:val="1"/>
          <w:numId w:val="37"/>
        </w:numPr>
        <w:spacing w:after="120"/>
      </w:pPr>
      <w:r>
        <w:t>North Delta: C400 + C157</w:t>
      </w:r>
    </w:p>
    <w:p w14:paraId="6F4CED97" w14:textId="77777777" w:rsidR="00941F0B" w:rsidRDefault="00941F0B" w:rsidP="00941F0B">
      <w:pPr>
        <w:pStyle w:val="ListParagraph"/>
        <w:numPr>
          <w:ilvl w:val="1"/>
          <w:numId w:val="37"/>
        </w:numPr>
        <w:spacing w:after="120"/>
      </w:pPr>
      <w:r>
        <w:t>South Delta: C401B + C504 + C508 + C644</w:t>
      </w:r>
    </w:p>
    <w:p w14:paraId="7543A992" w14:textId="77777777" w:rsidR="00941F0B" w:rsidRDefault="00941F0B" w:rsidP="00941F0B">
      <w:pPr>
        <w:pStyle w:val="ListParagraph"/>
        <w:numPr>
          <w:ilvl w:val="0"/>
          <w:numId w:val="37"/>
        </w:numPr>
        <w:spacing w:after="120"/>
      </w:pPr>
      <w:r>
        <w:t>CalSim 3:</w:t>
      </w:r>
    </w:p>
    <w:p w14:paraId="3FCD3FA6" w14:textId="77777777" w:rsidR="00941F0B" w:rsidRDefault="00941F0B" w:rsidP="00941F0B">
      <w:pPr>
        <w:pStyle w:val="ListParagraph"/>
        <w:numPr>
          <w:ilvl w:val="1"/>
          <w:numId w:val="37"/>
        </w:numPr>
        <w:spacing w:after="120"/>
      </w:pPr>
      <w:r>
        <w:t>North Delta: C_SAC041 + C_CSL005</w:t>
      </w:r>
    </w:p>
    <w:p w14:paraId="400F95A7" w14:textId="77777777" w:rsidR="00941F0B" w:rsidRDefault="00941F0B" w:rsidP="00941F0B">
      <w:pPr>
        <w:pStyle w:val="ListParagraph"/>
        <w:numPr>
          <w:ilvl w:val="1"/>
          <w:numId w:val="37"/>
        </w:numPr>
        <w:spacing w:after="120"/>
      </w:pPr>
      <w:r>
        <w:t>South Delta: C_SAC029B + D_SAC030_MOK014 + C_MOK022 + C_CLV004 + C_SJR056</w:t>
      </w:r>
    </w:p>
    <w:p w14:paraId="30ECF30C" w14:textId="77777777" w:rsidR="00941F0B" w:rsidRDefault="00941F0B" w:rsidP="00941F0B">
      <w:pPr>
        <w:pStyle w:val="ListParagraph"/>
        <w:numPr>
          <w:ilvl w:val="0"/>
          <w:numId w:val="37"/>
        </w:numPr>
        <w:spacing w:after="120"/>
      </w:pPr>
      <w:r>
        <w:t>Important caveats or concerns:</w:t>
      </w:r>
    </w:p>
    <w:p w14:paraId="0D34E2DD" w14:textId="77777777" w:rsidR="00941F0B" w:rsidRDefault="00941F0B" w:rsidP="00941F0B">
      <w:pPr>
        <w:pStyle w:val="ListParagraph"/>
        <w:numPr>
          <w:ilvl w:val="1"/>
          <w:numId w:val="37"/>
        </w:numPr>
        <w:spacing w:after="120"/>
      </w:pPr>
      <w:r>
        <w:t>None</w:t>
      </w:r>
    </w:p>
    <w:p w14:paraId="40EFE10C" w14:textId="77777777" w:rsidR="00941F0B" w:rsidRPr="008A65E4" w:rsidRDefault="00941F0B" w:rsidP="00941F0B">
      <w:pPr>
        <w:spacing w:after="120"/>
      </w:pPr>
      <w:r>
        <w:t xml:space="preserve">The </w:t>
      </w:r>
      <w:proofErr w:type="spellStart"/>
      <w:r w:rsidRPr="00747A71">
        <w:rPr>
          <w:i/>
          <w:iCs/>
        </w:rPr>
        <w:t>dlt_inflow</w:t>
      </w:r>
      <w:proofErr w:type="spellEnd"/>
      <w:r>
        <w:t xml:space="preserve"> and </w:t>
      </w:r>
      <w:proofErr w:type="spellStart"/>
      <w:r w:rsidRPr="00747A71">
        <w:rPr>
          <w:i/>
          <w:iCs/>
        </w:rPr>
        <w:t>dlt_divers_tot</w:t>
      </w:r>
      <w:proofErr w:type="spellEnd"/>
      <w:r>
        <w:t xml:space="preserve"> objects are used in conjunction to calculate the </w:t>
      </w:r>
      <w:proofErr w:type="spellStart"/>
      <w:r w:rsidRPr="00747A71">
        <w:rPr>
          <w:i/>
          <w:iCs/>
        </w:rPr>
        <w:t>dlt_divers</w:t>
      </w:r>
      <w:proofErr w:type="spellEnd"/>
      <w:r>
        <w:t xml:space="preserve"> object, which represents the proportion of Delta diversions relative to inflow.</w:t>
      </w:r>
    </w:p>
    <w:p w14:paraId="4D995C01" w14:textId="77777777" w:rsidR="00941F0B" w:rsidRDefault="00941F0B" w:rsidP="00F61B42">
      <w:pPr>
        <w:pStyle w:val="Heading5"/>
      </w:pPr>
      <w:proofErr w:type="spellStart"/>
      <w:r w:rsidRPr="00747A71">
        <w:rPr>
          <w:i/>
        </w:rPr>
        <w:t>flows_cfs</w:t>
      </w:r>
      <w:proofErr w:type="spellEnd"/>
      <w:r>
        <w:t xml:space="preserve">: Average monthly flows in all 31 modeled watersheds from 1980-2000 </w:t>
      </w:r>
    </w:p>
    <w:p w14:paraId="0F6B799E" w14:textId="77777777" w:rsidR="00941F0B" w:rsidRDefault="00941F0B" w:rsidP="00941F0B">
      <w:pPr>
        <w:pStyle w:val="ListParagraph"/>
        <w:numPr>
          <w:ilvl w:val="0"/>
          <w:numId w:val="37"/>
        </w:numPr>
        <w:spacing w:after="120"/>
      </w:pPr>
      <w:r>
        <w:t>CalSim II:</w:t>
      </w:r>
    </w:p>
    <w:p w14:paraId="2925616A" w14:textId="77777777" w:rsidR="00941F0B" w:rsidRDefault="00941F0B" w:rsidP="00941F0B">
      <w:pPr>
        <w:pStyle w:val="ListParagraph"/>
        <w:numPr>
          <w:ilvl w:val="1"/>
          <w:numId w:val="37"/>
        </w:numPr>
        <w:spacing w:after="120"/>
      </w:pPr>
      <w:r>
        <w:t>Upper Sacramento River: C104</w:t>
      </w:r>
    </w:p>
    <w:p w14:paraId="1A16F022" w14:textId="77777777" w:rsidR="00941F0B" w:rsidRDefault="00941F0B" w:rsidP="00941F0B">
      <w:pPr>
        <w:pStyle w:val="ListParagraph"/>
        <w:numPr>
          <w:ilvl w:val="1"/>
          <w:numId w:val="37"/>
        </w:numPr>
        <w:spacing w:after="120"/>
      </w:pPr>
      <w:r>
        <w:t>Antelope Creek: C11307</w:t>
      </w:r>
    </w:p>
    <w:p w14:paraId="7D070CE8" w14:textId="77777777" w:rsidR="00941F0B" w:rsidRDefault="00941F0B" w:rsidP="00941F0B">
      <w:pPr>
        <w:pStyle w:val="ListParagraph"/>
        <w:numPr>
          <w:ilvl w:val="1"/>
          <w:numId w:val="37"/>
        </w:numPr>
        <w:spacing w:after="120"/>
      </w:pPr>
      <w:r>
        <w:t>Battle Creek: C10803</w:t>
      </w:r>
    </w:p>
    <w:p w14:paraId="12872834" w14:textId="77777777" w:rsidR="00941F0B" w:rsidRDefault="00941F0B" w:rsidP="00941F0B">
      <w:pPr>
        <w:pStyle w:val="ListParagraph"/>
        <w:numPr>
          <w:ilvl w:val="1"/>
          <w:numId w:val="37"/>
        </w:numPr>
        <w:spacing w:after="120"/>
      </w:pPr>
      <w:r>
        <w:t>Bear Creek: C11001</w:t>
      </w:r>
    </w:p>
    <w:p w14:paraId="661E198C" w14:textId="77777777" w:rsidR="00941F0B" w:rsidRDefault="00941F0B" w:rsidP="00941F0B">
      <w:pPr>
        <w:pStyle w:val="ListParagraph"/>
        <w:numPr>
          <w:ilvl w:val="1"/>
          <w:numId w:val="37"/>
        </w:numPr>
        <w:spacing w:after="120"/>
      </w:pPr>
      <w:r>
        <w:t>Big Chico Creek: C11501</w:t>
      </w:r>
    </w:p>
    <w:p w14:paraId="2BC6F4B7" w14:textId="77777777" w:rsidR="00941F0B" w:rsidRDefault="00941F0B" w:rsidP="00941F0B">
      <w:pPr>
        <w:pStyle w:val="ListParagraph"/>
        <w:numPr>
          <w:ilvl w:val="1"/>
          <w:numId w:val="37"/>
        </w:numPr>
        <w:spacing w:after="120"/>
      </w:pPr>
      <w:r>
        <w:t>Butte Creek: C217A</w:t>
      </w:r>
    </w:p>
    <w:p w14:paraId="0AA6D6B1" w14:textId="77777777" w:rsidR="00941F0B" w:rsidRDefault="00941F0B" w:rsidP="00941F0B">
      <w:pPr>
        <w:pStyle w:val="ListParagraph"/>
        <w:numPr>
          <w:ilvl w:val="1"/>
          <w:numId w:val="37"/>
        </w:numPr>
        <w:spacing w:after="120"/>
      </w:pPr>
      <w:r>
        <w:t>Clear Creek: C3</w:t>
      </w:r>
    </w:p>
    <w:p w14:paraId="3D86FF58" w14:textId="77777777" w:rsidR="00941F0B" w:rsidRDefault="00941F0B" w:rsidP="00941F0B">
      <w:pPr>
        <w:pStyle w:val="ListParagraph"/>
        <w:numPr>
          <w:ilvl w:val="1"/>
          <w:numId w:val="37"/>
        </w:numPr>
        <w:spacing w:after="120"/>
      </w:pPr>
      <w:r>
        <w:t>Cottonwood Creek: C10802</w:t>
      </w:r>
    </w:p>
    <w:p w14:paraId="7EFEB1E6" w14:textId="77777777" w:rsidR="00941F0B" w:rsidRDefault="00941F0B" w:rsidP="00941F0B">
      <w:pPr>
        <w:pStyle w:val="ListParagraph"/>
        <w:numPr>
          <w:ilvl w:val="1"/>
          <w:numId w:val="37"/>
        </w:numPr>
        <w:spacing w:after="120"/>
      </w:pPr>
      <w:r>
        <w:t>Cow Creek: C10801</w:t>
      </w:r>
    </w:p>
    <w:p w14:paraId="0BFBCA15" w14:textId="77777777" w:rsidR="00941F0B" w:rsidRDefault="00941F0B" w:rsidP="00941F0B">
      <w:pPr>
        <w:pStyle w:val="ListParagraph"/>
        <w:numPr>
          <w:ilvl w:val="1"/>
          <w:numId w:val="37"/>
        </w:numPr>
        <w:spacing w:after="120"/>
      </w:pPr>
      <w:r>
        <w:t>Deer Creek: C11309</w:t>
      </w:r>
    </w:p>
    <w:p w14:paraId="55842F1D" w14:textId="77777777" w:rsidR="00941F0B" w:rsidRDefault="00941F0B" w:rsidP="00941F0B">
      <w:pPr>
        <w:pStyle w:val="ListParagraph"/>
        <w:numPr>
          <w:ilvl w:val="1"/>
          <w:numId w:val="37"/>
        </w:numPr>
        <w:spacing w:after="120"/>
      </w:pPr>
      <w:r>
        <w:t>Elder Creek: C11303</w:t>
      </w:r>
    </w:p>
    <w:p w14:paraId="4B10612C" w14:textId="77777777" w:rsidR="00941F0B" w:rsidRDefault="00941F0B" w:rsidP="00941F0B">
      <w:pPr>
        <w:pStyle w:val="ListParagraph"/>
        <w:numPr>
          <w:ilvl w:val="1"/>
          <w:numId w:val="37"/>
        </w:numPr>
        <w:spacing w:after="120"/>
      </w:pPr>
      <w:r>
        <w:t>Mill Creek: C11308</w:t>
      </w:r>
    </w:p>
    <w:p w14:paraId="4E6CB591" w14:textId="77777777" w:rsidR="00941F0B" w:rsidRDefault="00941F0B" w:rsidP="00941F0B">
      <w:pPr>
        <w:pStyle w:val="ListParagraph"/>
        <w:numPr>
          <w:ilvl w:val="1"/>
          <w:numId w:val="37"/>
        </w:numPr>
        <w:spacing w:after="120"/>
      </w:pPr>
      <w:proofErr w:type="spellStart"/>
      <w:r>
        <w:t>Paynes</w:t>
      </w:r>
      <w:proofErr w:type="spellEnd"/>
      <w:r>
        <w:t xml:space="preserve"> Creek: C11001</w:t>
      </w:r>
    </w:p>
    <w:p w14:paraId="3B7E5AAF" w14:textId="77777777" w:rsidR="00941F0B" w:rsidRDefault="00941F0B" w:rsidP="00941F0B">
      <w:pPr>
        <w:pStyle w:val="ListParagraph"/>
        <w:numPr>
          <w:ilvl w:val="1"/>
          <w:numId w:val="37"/>
        </w:numPr>
        <w:spacing w:after="120"/>
      </w:pPr>
      <w:r>
        <w:t>Stony Creek: C142A</w:t>
      </w:r>
    </w:p>
    <w:p w14:paraId="7969D1B3" w14:textId="77777777" w:rsidR="00941F0B" w:rsidRDefault="00941F0B" w:rsidP="00941F0B">
      <w:pPr>
        <w:pStyle w:val="ListParagraph"/>
        <w:numPr>
          <w:ilvl w:val="1"/>
          <w:numId w:val="37"/>
        </w:numPr>
        <w:spacing w:after="120"/>
      </w:pPr>
      <w:proofErr w:type="spellStart"/>
      <w:r>
        <w:t>Thomes</w:t>
      </w:r>
      <w:proofErr w:type="spellEnd"/>
      <w:r>
        <w:t xml:space="preserve"> Creek: C11304</w:t>
      </w:r>
    </w:p>
    <w:p w14:paraId="6B9EAFF8" w14:textId="77777777" w:rsidR="00941F0B" w:rsidRDefault="00941F0B" w:rsidP="00941F0B">
      <w:pPr>
        <w:pStyle w:val="ListParagraph"/>
        <w:numPr>
          <w:ilvl w:val="1"/>
          <w:numId w:val="37"/>
        </w:numPr>
        <w:spacing w:after="120"/>
      </w:pPr>
      <w:r>
        <w:t>Upper-mid Sacramento River: C115</w:t>
      </w:r>
    </w:p>
    <w:p w14:paraId="41D1A552" w14:textId="77777777" w:rsidR="00941F0B" w:rsidRDefault="00941F0B" w:rsidP="00941F0B">
      <w:pPr>
        <w:pStyle w:val="ListParagraph"/>
        <w:numPr>
          <w:ilvl w:val="1"/>
          <w:numId w:val="37"/>
        </w:numPr>
        <w:spacing w:after="120"/>
      </w:pPr>
      <w:r>
        <w:t>Bear River: C285</w:t>
      </w:r>
    </w:p>
    <w:p w14:paraId="22C007BE" w14:textId="77777777" w:rsidR="00941F0B" w:rsidRDefault="00941F0B" w:rsidP="00941F0B">
      <w:pPr>
        <w:pStyle w:val="ListParagraph"/>
        <w:numPr>
          <w:ilvl w:val="1"/>
          <w:numId w:val="37"/>
        </w:numPr>
        <w:spacing w:after="120"/>
      </w:pPr>
      <w:r>
        <w:t>Feather River: C203</w:t>
      </w:r>
    </w:p>
    <w:p w14:paraId="3BF5CC68" w14:textId="77777777" w:rsidR="00941F0B" w:rsidRDefault="00941F0B" w:rsidP="00941F0B">
      <w:pPr>
        <w:pStyle w:val="ListParagraph"/>
        <w:numPr>
          <w:ilvl w:val="1"/>
          <w:numId w:val="37"/>
        </w:numPr>
        <w:spacing w:after="120"/>
      </w:pPr>
      <w:r>
        <w:t>Yuba River: C230</w:t>
      </w:r>
    </w:p>
    <w:p w14:paraId="5FAF7717" w14:textId="77777777" w:rsidR="00941F0B" w:rsidRDefault="00941F0B" w:rsidP="00941F0B">
      <w:pPr>
        <w:pStyle w:val="ListParagraph"/>
        <w:numPr>
          <w:ilvl w:val="1"/>
          <w:numId w:val="37"/>
        </w:numPr>
        <w:spacing w:after="120"/>
      </w:pPr>
      <w:r>
        <w:t>Lower-mid Sacramento River: C134*35.6/58 + C160*22.4/58</w:t>
      </w:r>
    </w:p>
    <w:p w14:paraId="697887DE" w14:textId="77777777" w:rsidR="00941F0B" w:rsidRDefault="00941F0B" w:rsidP="00941F0B">
      <w:pPr>
        <w:pStyle w:val="ListParagraph"/>
        <w:numPr>
          <w:ilvl w:val="1"/>
          <w:numId w:val="37"/>
        </w:numPr>
        <w:spacing w:after="120"/>
      </w:pPr>
      <w:r>
        <w:t>American River: C9</w:t>
      </w:r>
    </w:p>
    <w:p w14:paraId="500139AC" w14:textId="77777777" w:rsidR="00941F0B" w:rsidRDefault="00941F0B" w:rsidP="00941F0B">
      <w:pPr>
        <w:pStyle w:val="ListParagraph"/>
        <w:numPr>
          <w:ilvl w:val="1"/>
          <w:numId w:val="37"/>
        </w:numPr>
        <w:spacing w:after="120"/>
      </w:pPr>
      <w:r>
        <w:t>Lower Sacramento River: C166</w:t>
      </w:r>
    </w:p>
    <w:p w14:paraId="5A0E5625" w14:textId="77777777" w:rsidR="00941F0B" w:rsidRDefault="00941F0B" w:rsidP="00941F0B">
      <w:pPr>
        <w:pStyle w:val="ListParagraph"/>
        <w:numPr>
          <w:ilvl w:val="1"/>
          <w:numId w:val="37"/>
        </w:numPr>
        <w:spacing w:after="120"/>
      </w:pPr>
      <w:r>
        <w:t>Calaveras River: C92</w:t>
      </w:r>
    </w:p>
    <w:p w14:paraId="730BC166" w14:textId="77777777" w:rsidR="00941F0B" w:rsidRDefault="00941F0B" w:rsidP="00941F0B">
      <w:pPr>
        <w:pStyle w:val="ListParagraph"/>
        <w:numPr>
          <w:ilvl w:val="1"/>
          <w:numId w:val="37"/>
        </w:numPr>
        <w:spacing w:after="120"/>
      </w:pPr>
      <w:r>
        <w:t>Cosumnes River: C501</w:t>
      </w:r>
    </w:p>
    <w:p w14:paraId="25075ED7" w14:textId="77777777" w:rsidR="00941F0B" w:rsidRDefault="00941F0B" w:rsidP="00941F0B">
      <w:pPr>
        <w:pStyle w:val="ListParagraph"/>
        <w:numPr>
          <w:ilvl w:val="1"/>
          <w:numId w:val="37"/>
        </w:numPr>
        <w:spacing w:after="120"/>
      </w:pPr>
      <w:r>
        <w:t xml:space="preserve">Mokelumne River: </w:t>
      </w:r>
      <w:r w:rsidRPr="00EA5E6F">
        <w:rPr>
          <w:i/>
          <w:iCs/>
        </w:rPr>
        <w:t>NA</w:t>
      </w:r>
    </w:p>
    <w:p w14:paraId="26CE3074" w14:textId="77777777" w:rsidR="00941F0B" w:rsidRDefault="00941F0B" w:rsidP="00941F0B">
      <w:pPr>
        <w:pStyle w:val="ListParagraph"/>
        <w:numPr>
          <w:ilvl w:val="1"/>
          <w:numId w:val="37"/>
        </w:numPr>
        <w:spacing w:after="120"/>
      </w:pPr>
      <w:r>
        <w:t>Merced River: C561</w:t>
      </w:r>
    </w:p>
    <w:p w14:paraId="4F259D85" w14:textId="77777777" w:rsidR="00941F0B" w:rsidRDefault="00941F0B" w:rsidP="00941F0B">
      <w:pPr>
        <w:pStyle w:val="ListParagraph"/>
        <w:numPr>
          <w:ilvl w:val="1"/>
          <w:numId w:val="37"/>
        </w:numPr>
        <w:spacing w:after="120"/>
      </w:pPr>
      <w:r>
        <w:t>Stanislaus River: C520</w:t>
      </w:r>
    </w:p>
    <w:p w14:paraId="7118C6D0" w14:textId="77777777" w:rsidR="00941F0B" w:rsidRDefault="00941F0B" w:rsidP="00941F0B">
      <w:pPr>
        <w:pStyle w:val="ListParagraph"/>
        <w:numPr>
          <w:ilvl w:val="1"/>
          <w:numId w:val="37"/>
        </w:numPr>
        <w:spacing w:after="120"/>
      </w:pPr>
      <w:r>
        <w:t>Tuolumne River: C540</w:t>
      </w:r>
    </w:p>
    <w:p w14:paraId="5E900F0C" w14:textId="77777777" w:rsidR="00941F0B" w:rsidRDefault="00941F0B" w:rsidP="00941F0B">
      <w:pPr>
        <w:pStyle w:val="ListParagraph"/>
        <w:numPr>
          <w:ilvl w:val="1"/>
          <w:numId w:val="37"/>
        </w:numPr>
        <w:spacing w:after="120"/>
      </w:pPr>
      <w:r>
        <w:t>San Joaquin River: C630</w:t>
      </w:r>
    </w:p>
    <w:p w14:paraId="579E385E" w14:textId="77777777" w:rsidR="00941F0B" w:rsidRDefault="00941F0B" w:rsidP="00941F0B">
      <w:pPr>
        <w:pStyle w:val="ListParagraph"/>
        <w:numPr>
          <w:ilvl w:val="0"/>
          <w:numId w:val="37"/>
        </w:numPr>
        <w:spacing w:after="120"/>
      </w:pPr>
      <w:r>
        <w:lastRenderedPageBreak/>
        <w:t>CalSim 3:</w:t>
      </w:r>
    </w:p>
    <w:p w14:paraId="6BE55566" w14:textId="77777777" w:rsidR="00941F0B" w:rsidRDefault="00941F0B" w:rsidP="00941F0B">
      <w:pPr>
        <w:pStyle w:val="ListParagraph"/>
        <w:numPr>
          <w:ilvl w:val="1"/>
          <w:numId w:val="37"/>
        </w:numPr>
        <w:spacing w:after="120"/>
      </w:pPr>
      <w:r>
        <w:t>Upper Sacramento River: C_SAC273</w:t>
      </w:r>
    </w:p>
    <w:p w14:paraId="580A0F6E" w14:textId="77777777" w:rsidR="00941F0B" w:rsidRDefault="00941F0B" w:rsidP="00941F0B">
      <w:pPr>
        <w:pStyle w:val="ListParagraph"/>
        <w:numPr>
          <w:ilvl w:val="1"/>
          <w:numId w:val="37"/>
        </w:numPr>
        <w:spacing w:after="120"/>
      </w:pPr>
      <w:r>
        <w:t>Antelope Creek: C_ANT010</w:t>
      </w:r>
    </w:p>
    <w:p w14:paraId="14FEE606" w14:textId="77777777" w:rsidR="00941F0B" w:rsidRDefault="00941F0B" w:rsidP="00941F0B">
      <w:pPr>
        <w:pStyle w:val="ListParagraph"/>
        <w:numPr>
          <w:ilvl w:val="1"/>
          <w:numId w:val="37"/>
        </w:numPr>
        <w:spacing w:after="120"/>
      </w:pPr>
      <w:r>
        <w:t>Battle Creek: C_BTL006</w:t>
      </w:r>
    </w:p>
    <w:p w14:paraId="11CB3FB6" w14:textId="77777777" w:rsidR="00941F0B" w:rsidRDefault="00941F0B" w:rsidP="00941F0B">
      <w:pPr>
        <w:pStyle w:val="ListParagraph"/>
        <w:numPr>
          <w:ilvl w:val="1"/>
          <w:numId w:val="37"/>
        </w:numPr>
        <w:spacing w:after="120"/>
      </w:pPr>
      <w:r>
        <w:t>Bear Creek: C_BCN005</w:t>
      </w:r>
    </w:p>
    <w:p w14:paraId="3D57E031" w14:textId="77777777" w:rsidR="00941F0B" w:rsidRDefault="00941F0B" w:rsidP="00941F0B">
      <w:pPr>
        <w:pStyle w:val="ListParagraph"/>
        <w:numPr>
          <w:ilvl w:val="1"/>
          <w:numId w:val="37"/>
        </w:numPr>
        <w:spacing w:after="120"/>
      </w:pPr>
      <w:r>
        <w:t>Big Chico Creek: C_BCC004</w:t>
      </w:r>
    </w:p>
    <w:p w14:paraId="6F407EAE" w14:textId="77777777" w:rsidR="00941F0B" w:rsidRDefault="00941F0B" w:rsidP="00941F0B">
      <w:pPr>
        <w:pStyle w:val="ListParagraph"/>
        <w:numPr>
          <w:ilvl w:val="1"/>
          <w:numId w:val="37"/>
        </w:numPr>
        <w:spacing w:after="120"/>
      </w:pPr>
      <w:r>
        <w:t>Butte Creek: C_BTC012</w:t>
      </w:r>
    </w:p>
    <w:p w14:paraId="1848D2F9" w14:textId="77777777" w:rsidR="00941F0B" w:rsidRDefault="00941F0B" w:rsidP="00941F0B">
      <w:pPr>
        <w:pStyle w:val="ListParagraph"/>
        <w:numPr>
          <w:ilvl w:val="1"/>
          <w:numId w:val="37"/>
        </w:numPr>
        <w:spacing w:after="120"/>
      </w:pPr>
      <w:r>
        <w:t>Clear Creek: C_CLR009</w:t>
      </w:r>
    </w:p>
    <w:p w14:paraId="3CD25461" w14:textId="77777777" w:rsidR="00941F0B" w:rsidRDefault="00941F0B" w:rsidP="00941F0B">
      <w:pPr>
        <w:pStyle w:val="ListParagraph"/>
        <w:numPr>
          <w:ilvl w:val="1"/>
          <w:numId w:val="37"/>
        </w:numPr>
        <w:spacing w:after="120"/>
      </w:pPr>
      <w:r>
        <w:t>Cottonwood Creek: C_CWD003</w:t>
      </w:r>
    </w:p>
    <w:p w14:paraId="6BFBD05F" w14:textId="77777777" w:rsidR="00941F0B" w:rsidRDefault="00941F0B" w:rsidP="00941F0B">
      <w:pPr>
        <w:pStyle w:val="ListParagraph"/>
        <w:numPr>
          <w:ilvl w:val="1"/>
          <w:numId w:val="37"/>
        </w:numPr>
        <w:spacing w:after="120"/>
      </w:pPr>
      <w:r>
        <w:t>Cow Creek: C_COW003</w:t>
      </w:r>
    </w:p>
    <w:p w14:paraId="3675C320" w14:textId="77777777" w:rsidR="00941F0B" w:rsidRDefault="00941F0B" w:rsidP="00941F0B">
      <w:pPr>
        <w:pStyle w:val="ListParagraph"/>
        <w:numPr>
          <w:ilvl w:val="1"/>
          <w:numId w:val="37"/>
        </w:numPr>
        <w:spacing w:after="120"/>
      </w:pPr>
      <w:r>
        <w:t>Deer Creek: C_DRC005</w:t>
      </w:r>
    </w:p>
    <w:p w14:paraId="5ECB6AC8" w14:textId="77777777" w:rsidR="00941F0B" w:rsidRDefault="00941F0B" w:rsidP="00941F0B">
      <w:pPr>
        <w:pStyle w:val="ListParagraph"/>
        <w:numPr>
          <w:ilvl w:val="1"/>
          <w:numId w:val="37"/>
        </w:numPr>
        <w:spacing w:after="120"/>
      </w:pPr>
      <w:r>
        <w:t>Elder Creek: C_ELD005</w:t>
      </w:r>
    </w:p>
    <w:p w14:paraId="3CCC516C" w14:textId="77777777" w:rsidR="00941F0B" w:rsidRDefault="00941F0B" w:rsidP="00941F0B">
      <w:pPr>
        <w:pStyle w:val="ListParagraph"/>
        <w:numPr>
          <w:ilvl w:val="1"/>
          <w:numId w:val="37"/>
        </w:numPr>
        <w:spacing w:after="120"/>
      </w:pPr>
      <w:r>
        <w:t>Mill Creek: C_MLC004</w:t>
      </w:r>
    </w:p>
    <w:p w14:paraId="055C831D" w14:textId="77777777" w:rsidR="00941F0B" w:rsidRDefault="00941F0B" w:rsidP="00941F0B">
      <w:pPr>
        <w:pStyle w:val="ListParagraph"/>
        <w:numPr>
          <w:ilvl w:val="1"/>
          <w:numId w:val="37"/>
        </w:numPr>
        <w:spacing w:after="120"/>
      </w:pPr>
      <w:proofErr w:type="spellStart"/>
      <w:r>
        <w:t>Paynes</w:t>
      </w:r>
      <w:proofErr w:type="spellEnd"/>
      <w:r>
        <w:t xml:space="preserve"> Creek: C_PYN001</w:t>
      </w:r>
    </w:p>
    <w:p w14:paraId="491EB212" w14:textId="77777777" w:rsidR="00941F0B" w:rsidRDefault="00941F0B" w:rsidP="00941F0B">
      <w:pPr>
        <w:pStyle w:val="ListParagraph"/>
        <w:numPr>
          <w:ilvl w:val="1"/>
          <w:numId w:val="37"/>
        </w:numPr>
        <w:spacing w:after="120"/>
      </w:pPr>
      <w:r>
        <w:t>Stony Creek: C_STN004</w:t>
      </w:r>
    </w:p>
    <w:p w14:paraId="39A241C5" w14:textId="77777777" w:rsidR="00941F0B" w:rsidRDefault="00941F0B" w:rsidP="00941F0B">
      <w:pPr>
        <w:pStyle w:val="ListParagraph"/>
        <w:numPr>
          <w:ilvl w:val="1"/>
          <w:numId w:val="37"/>
        </w:numPr>
        <w:spacing w:after="120"/>
      </w:pPr>
      <w:proofErr w:type="spellStart"/>
      <w:r>
        <w:t>Thomes</w:t>
      </w:r>
      <w:proofErr w:type="spellEnd"/>
      <w:r>
        <w:t xml:space="preserve"> Creek: C_THM005</w:t>
      </w:r>
    </w:p>
    <w:p w14:paraId="20C1E541" w14:textId="77777777" w:rsidR="00941F0B" w:rsidRDefault="00941F0B" w:rsidP="00941F0B">
      <w:pPr>
        <w:pStyle w:val="ListParagraph"/>
        <w:numPr>
          <w:ilvl w:val="1"/>
          <w:numId w:val="37"/>
        </w:numPr>
        <w:spacing w:after="120"/>
      </w:pPr>
      <w:r>
        <w:t>Upper-mid Sacramento River: C_SAC193</w:t>
      </w:r>
    </w:p>
    <w:p w14:paraId="4984BB6A" w14:textId="77777777" w:rsidR="00941F0B" w:rsidRDefault="00941F0B" w:rsidP="00941F0B">
      <w:pPr>
        <w:pStyle w:val="ListParagraph"/>
        <w:numPr>
          <w:ilvl w:val="1"/>
          <w:numId w:val="37"/>
        </w:numPr>
        <w:spacing w:after="120"/>
      </w:pPr>
      <w:r>
        <w:t>Bear River: C_CMPFW</w:t>
      </w:r>
    </w:p>
    <w:p w14:paraId="0416B252" w14:textId="77777777" w:rsidR="00941F0B" w:rsidRDefault="00941F0B" w:rsidP="00941F0B">
      <w:pPr>
        <w:pStyle w:val="ListParagraph"/>
        <w:numPr>
          <w:ilvl w:val="1"/>
          <w:numId w:val="37"/>
        </w:numPr>
        <w:spacing w:after="120"/>
      </w:pPr>
      <w:r>
        <w:t>Feather River: C_FTR059</w:t>
      </w:r>
    </w:p>
    <w:p w14:paraId="75C39AF9" w14:textId="77777777" w:rsidR="00941F0B" w:rsidRDefault="00941F0B" w:rsidP="00941F0B">
      <w:pPr>
        <w:pStyle w:val="ListParagraph"/>
        <w:numPr>
          <w:ilvl w:val="1"/>
          <w:numId w:val="37"/>
        </w:numPr>
        <w:spacing w:after="120"/>
      </w:pPr>
      <w:r>
        <w:t>Yuba River: C_YUB002</w:t>
      </w:r>
    </w:p>
    <w:p w14:paraId="6C1D4295" w14:textId="77777777" w:rsidR="00941F0B" w:rsidRDefault="00941F0B" w:rsidP="00941F0B">
      <w:pPr>
        <w:pStyle w:val="ListParagraph"/>
        <w:numPr>
          <w:ilvl w:val="1"/>
          <w:numId w:val="37"/>
        </w:numPr>
        <w:spacing w:after="120"/>
      </w:pPr>
      <w:r>
        <w:t>Lower-mid Sacramento River: C_SAC093*35.6/58 + C_SAC048*22.4/58</w:t>
      </w:r>
    </w:p>
    <w:p w14:paraId="39903F59" w14:textId="77777777" w:rsidR="00941F0B" w:rsidRDefault="00941F0B" w:rsidP="00941F0B">
      <w:pPr>
        <w:pStyle w:val="ListParagraph"/>
        <w:numPr>
          <w:ilvl w:val="1"/>
          <w:numId w:val="37"/>
        </w:numPr>
        <w:spacing w:after="120"/>
      </w:pPr>
      <w:r>
        <w:t>American River: C_NTOMA</w:t>
      </w:r>
    </w:p>
    <w:p w14:paraId="6DDAFE7D" w14:textId="77777777" w:rsidR="00941F0B" w:rsidRDefault="00941F0B" w:rsidP="00941F0B">
      <w:pPr>
        <w:pStyle w:val="ListParagraph"/>
        <w:numPr>
          <w:ilvl w:val="1"/>
          <w:numId w:val="37"/>
        </w:numPr>
        <w:spacing w:after="120"/>
      </w:pPr>
      <w:r>
        <w:t>Lower Sacramento River: C_SAC063</w:t>
      </w:r>
    </w:p>
    <w:p w14:paraId="0561F45B" w14:textId="77777777" w:rsidR="00941F0B" w:rsidRDefault="00941F0B" w:rsidP="00941F0B">
      <w:pPr>
        <w:pStyle w:val="ListParagraph"/>
        <w:numPr>
          <w:ilvl w:val="1"/>
          <w:numId w:val="37"/>
        </w:numPr>
        <w:spacing w:after="120"/>
      </w:pPr>
      <w:r>
        <w:t>Calaveras River: C_NHGAN</w:t>
      </w:r>
    </w:p>
    <w:p w14:paraId="19E7ECC0" w14:textId="77777777" w:rsidR="00941F0B" w:rsidRDefault="00941F0B" w:rsidP="00941F0B">
      <w:pPr>
        <w:pStyle w:val="ListParagraph"/>
        <w:numPr>
          <w:ilvl w:val="1"/>
          <w:numId w:val="37"/>
        </w:numPr>
        <w:spacing w:after="120"/>
      </w:pPr>
      <w:r>
        <w:t>Cosumnes River: C_CSM005</w:t>
      </w:r>
    </w:p>
    <w:p w14:paraId="7172433C" w14:textId="77777777" w:rsidR="00941F0B" w:rsidRDefault="00941F0B" w:rsidP="00941F0B">
      <w:pPr>
        <w:pStyle w:val="ListParagraph"/>
        <w:numPr>
          <w:ilvl w:val="1"/>
          <w:numId w:val="37"/>
        </w:numPr>
        <w:spacing w:after="120"/>
      </w:pPr>
      <w:r>
        <w:t>Mokelumne River: C_CMCHE</w:t>
      </w:r>
    </w:p>
    <w:p w14:paraId="478A4B8F" w14:textId="77777777" w:rsidR="00941F0B" w:rsidRDefault="00941F0B" w:rsidP="00941F0B">
      <w:pPr>
        <w:pStyle w:val="ListParagraph"/>
        <w:numPr>
          <w:ilvl w:val="1"/>
          <w:numId w:val="37"/>
        </w:numPr>
        <w:spacing w:after="120"/>
      </w:pPr>
      <w:r>
        <w:t>Merced River: C_MCD050</w:t>
      </w:r>
    </w:p>
    <w:p w14:paraId="1F81830B" w14:textId="77777777" w:rsidR="00941F0B" w:rsidRDefault="00941F0B" w:rsidP="00941F0B">
      <w:pPr>
        <w:pStyle w:val="ListParagraph"/>
        <w:numPr>
          <w:ilvl w:val="1"/>
          <w:numId w:val="37"/>
        </w:numPr>
        <w:spacing w:after="120"/>
      </w:pPr>
      <w:r>
        <w:t>Stanislaus River: C_STS059</w:t>
      </w:r>
    </w:p>
    <w:p w14:paraId="468D0B85" w14:textId="77777777" w:rsidR="00941F0B" w:rsidRDefault="00941F0B" w:rsidP="00941F0B">
      <w:pPr>
        <w:pStyle w:val="ListParagraph"/>
        <w:numPr>
          <w:ilvl w:val="1"/>
          <w:numId w:val="37"/>
        </w:numPr>
        <w:spacing w:after="120"/>
      </w:pPr>
      <w:r>
        <w:t>Tuolumne River: C_TUO054</w:t>
      </w:r>
    </w:p>
    <w:p w14:paraId="2BFFD4F2" w14:textId="77777777" w:rsidR="00941F0B" w:rsidRDefault="00941F0B" w:rsidP="00941F0B">
      <w:pPr>
        <w:pStyle w:val="ListParagraph"/>
        <w:numPr>
          <w:ilvl w:val="1"/>
          <w:numId w:val="37"/>
        </w:numPr>
        <w:spacing w:after="120"/>
      </w:pPr>
      <w:r>
        <w:t>San Joaquin River: C_SJR081</w:t>
      </w:r>
    </w:p>
    <w:p w14:paraId="10990369" w14:textId="77777777" w:rsidR="00941F0B" w:rsidRDefault="00941F0B" w:rsidP="00941F0B">
      <w:pPr>
        <w:pStyle w:val="ListParagraph"/>
        <w:numPr>
          <w:ilvl w:val="0"/>
          <w:numId w:val="37"/>
        </w:numPr>
        <w:spacing w:after="120"/>
      </w:pPr>
      <w:r>
        <w:t>Important caveats or concerns:</w:t>
      </w:r>
    </w:p>
    <w:p w14:paraId="59248F29" w14:textId="77777777" w:rsidR="00941F0B" w:rsidRDefault="00941F0B" w:rsidP="00941F0B">
      <w:pPr>
        <w:pStyle w:val="ListParagraph"/>
        <w:numPr>
          <w:ilvl w:val="1"/>
          <w:numId w:val="37"/>
        </w:numPr>
        <w:spacing w:after="120"/>
      </w:pPr>
      <w:r>
        <w:t xml:space="preserve">In CalSim II, the same variable (C11001) previously included both Bear Creek and </w:t>
      </w:r>
      <w:proofErr w:type="spellStart"/>
      <w:r>
        <w:t>Paynes</w:t>
      </w:r>
      <w:proofErr w:type="spellEnd"/>
      <w:r>
        <w:t xml:space="preserve"> Creek. In </w:t>
      </w:r>
      <w:proofErr w:type="spellStart"/>
      <w:r>
        <w:t>Calsim</w:t>
      </w:r>
      <w:proofErr w:type="spellEnd"/>
      <w:r>
        <w:t xml:space="preserve"> 3, the two watersheds have unique flow values.</w:t>
      </w:r>
    </w:p>
    <w:p w14:paraId="6A9504B0" w14:textId="77777777" w:rsidR="00941F0B" w:rsidRDefault="00941F0B" w:rsidP="00941F0B">
      <w:pPr>
        <w:pStyle w:val="ListParagraph"/>
        <w:numPr>
          <w:ilvl w:val="1"/>
          <w:numId w:val="37"/>
        </w:numPr>
        <w:spacing w:after="120"/>
      </w:pPr>
      <w:r>
        <w:t>CalSim 3 includes flow values for the Mokelumne River.</w:t>
      </w:r>
    </w:p>
    <w:p w14:paraId="71E1CA3F" w14:textId="77777777" w:rsidR="00941F0B" w:rsidRDefault="00941F0B" w:rsidP="00941F0B">
      <w:pPr>
        <w:pStyle w:val="ListParagraph"/>
        <w:numPr>
          <w:ilvl w:val="1"/>
          <w:numId w:val="37"/>
        </w:numPr>
        <w:spacing w:after="120"/>
      </w:pPr>
      <w:r>
        <w:t xml:space="preserve">For several tributaries near the Upper Sacramento River (e.g., Deer Creek, </w:t>
      </w:r>
      <w:proofErr w:type="spellStart"/>
      <w:r>
        <w:t>Thomes</w:t>
      </w:r>
      <w:proofErr w:type="spellEnd"/>
      <w:r>
        <w:t xml:space="preserve"> Creek, Antelope Creek, Mill Creek, Big Chico Creek, Cow Creek, Cottonwood Creek, Battle Creek), there are new Surface Runoff terms included in CalSim 3 that are not present in CalSim II and could influence flow values.</w:t>
      </w:r>
    </w:p>
    <w:p w14:paraId="7E18CBD1" w14:textId="77777777" w:rsidR="00941F0B" w:rsidRDefault="00941F0B" w:rsidP="00941F0B">
      <w:pPr>
        <w:spacing w:after="120"/>
      </w:pPr>
      <w:r>
        <w:t xml:space="preserve">The </w:t>
      </w:r>
      <w:proofErr w:type="spellStart"/>
      <w:r>
        <w:rPr>
          <w:i/>
          <w:iCs/>
        </w:rPr>
        <w:t>flows_cfs</w:t>
      </w:r>
      <w:proofErr w:type="spellEnd"/>
      <w:r>
        <w:rPr>
          <w:i/>
          <w:iCs/>
        </w:rPr>
        <w:t xml:space="preserve"> </w:t>
      </w:r>
      <w:r>
        <w:t xml:space="preserve">object is used to calculate both the expected intra-annual variability in flow, or </w:t>
      </w:r>
      <w:proofErr w:type="spellStart"/>
      <w:proofErr w:type="gramStart"/>
      <w:r>
        <w:rPr>
          <w:i/>
          <w:iCs/>
        </w:rPr>
        <w:t>prop.pulse</w:t>
      </w:r>
      <w:proofErr w:type="spellEnd"/>
      <w:proofErr w:type="gramEnd"/>
      <w:r>
        <w:t xml:space="preserve"> (i.e., as a proxy for pulse flow effects), and the flow signal for returning adults as a determinant of straying rates, or </w:t>
      </w:r>
      <w:proofErr w:type="spellStart"/>
      <w:r>
        <w:rPr>
          <w:i/>
          <w:iCs/>
        </w:rPr>
        <w:t>returnQ</w:t>
      </w:r>
      <w:proofErr w:type="spellEnd"/>
      <w:r>
        <w:t>.</w:t>
      </w:r>
    </w:p>
    <w:p w14:paraId="185017B9" w14:textId="77777777" w:rsidR="00941F0B" w:rsidRDefault="00941F0B" w:rsidP="00F61B42">
      <w:pPr>
        <w:pStyle w:val="Heading5"/>
      </w:pPr>
      <w:proofErr w:type="spellStart"/>
      <w:r w:rsidRPr="004809F0">
        <w:rPr>
          <w:i/>
        </w:rPr>
        <w:t>upsac_flow</w:t>
      </w:r>
      <w:proofErr w:type="spellEnd"/>
      <w:r>
        <w:t xml:space="preserve">: Flow at Bend Bridge in </w:t>
      </w:r>
      <w:proofErr w:type="spellStart"/>
      <w:r>
        <w:t>cms</w:t>
      </w:r>
      <w:proofErr w:type="spellEnd"/>
      <w:r>
        <w:t xml:space="preserve"> from 1980-2000.</w:t>
      </w:r>
    </w:p>
    <w:p w14:paraId="53AAE55A" w14:textId="77777777" w:rsidR="00941F0B" w:rsidRDefault="00941F0B" w:rsidP="00941F0B">
      <w:pPr>
        <w:pStyle w:val="ListParagraph"/>
        <w:numPr>
          <w:ilvl w:val="0"/>
          <w:numId w:val="38"/>
        </w:numPr>
        <w:spacing w:after="120"/>
      </w:pPr>
      <w:r>
        <w:t>CalSim II:</w:t>
      </w:r>
    </w:p>
    <w:p w14:paraId="5E2DA308" w14:textId="77777777" w:rsidR="00941F0B" w:rsidRDefault="00941F0B" w:rsidP="00941F0B">
      <w:pPr>
        <w:pStyle w:val="ListParagraph"/>
        <w:numPr>
          <w:ilvl w:val="1"/>
          <w:numId w:val="38"/>
        </w:numPr>
        <w:spacing w:after="120"/>
      </w:pPr>
      <w:r>
        <w:t>C109</w:t>
      </w:r>
    </w:p>
    <w:p w14:paraId="17D454FB" w14:textId="77777777" w:rsidR="00941F0B" w:rsidRDefault="00941F0B" w:rsidP="00941F0B">
      <w:pPr>
        <w:pStyle w:val="ListParagraph"/>
        <w:numPr>
          <w:ilvl w:val="0"/>
          <w:numId w:val="38"/>
        </w:numPr>
        <w:spacing w:after="120"/>
      </w:pPr>
      <w:r>
        <w:t>CalSim 3:</w:t>
      </w:r>
    </w:p>
    <w:p w14:paraId="47CCEA50" w14:textId="77777777" w:rsidR="00941F0B" w:rsidRDefault="00941F0B" w:rsidP="00941F0B">
      <w:pPr>
        <w:pStyle w:val="ListParagraph"/>
        <w:numPr>
          <w:ilvl w:val="1"/>
          <w:numId w:val="38"/>
        </w:numPr>
        <w:spacing w:after="120"/>
      </w:pPr>
      <w:r>
        <w:lastRenderedPageBreak/>
        <w:t>C_SAC257</w:t>
      </w:r>
    </w:p>
    <w:p w14:paraId="1B45E3B2" w14:textId="77777777" w:rsidR="00941F0B" w:rsidRDefault="00941F0B" w:rsidP="00941F0B">
      <w:pPr>
        <w:pStyle w:val="ListParagraph"/>
        <w:numPr>
          <w:ilvl w:val="0"/>
          <w:numId w:val="38"/>
        </w:numPr>
        <w:spacing w:after="120"/>
      </w:pPr>
      <w:r>
        <w:t>Important caveats or concerns:</w:t>
      </w:r>
    </w:p>
    <w:p w14:paraId="633CD4F7" w14:textId="77777777" w:rsidR="00941F0B" w:rsidRPr="00705679" w:rsidRDefault="00941F0B" w:rsidP="00941F0B">
      <w:pPr>
        <w:pStyle w:val="ListParagraph"/>
        <w:numPr>
          <w:ilvl w:val="1"/>
          <w:numId w:val="38"/>
        </w:numPr>
        <w:spacing w:after="120"/>
      </w:pPr>
      <w:r>
        <w:t>None</w:t>
      </w:r>
    </w:p>
    <w:p w14:paraId="2FC2F580" w14:textId="77777777" w:rsidR="00941F0B" w:rsidRDefault="00941F0B" w:rsidP="00F61B42">
      <w:pPr>
        <w:pStyle w:val="Heading5"/>
      </w:pPr>
      <w:proofErr w:type="spellStart"/>
      <w:r w:rsidRPr="004809F0">
        <w:rPr>
          <w:i/>
        </w:rPr>
        <w:t>freeportQcms</w:t>
      </w:r>
      <w:proofErr w:type="spellEnd"/>
      <w:r>
        <w:t xml:space="preserve">: Inflow at Freeport in </w:t>
      </w:r>
      <w:proofErr w:type="spellStart"/>
      <w:r>
        <w:t>cms</w:t>
      </w:r>
      <w:proofErr w:type="spellEnd"/>
      <w:r>
        <w:t xml:space="preserve"> from 1980-2000.</w:t>
      </w:r>
    </w:p>
    <w:p w14:paraId="65510D4F" w14:textId="77777777" w:rsidR="00941F0B" w:rsidRDefault="00941F0B" w:rsidP="00941F0B">
      <w:pPr>
        <w:pStyle w:val="ListParagraph"/>
        <w:numPr>
          <w:ilvl w:val="0"/>
          <w:numId w:val="38"/>
        </w:numPr>
        <w:spacing w:after="120"/>
      </w:pPr>
      <w:r>
        <w:t>CalSim II:</w:t>
      </w:r>
    </w:p>
    <w:p w14:paraId="7178796C" w14:textId="77777777" w:rsidR="00941F0B" w:rsidRDefault="00941F0B" w:rsidP="00941F0B">
      <w:pPr>
        <w:pStyle w:val="ListParagraph"/>
        <w:numPr>
          <w:ilvl w:val="1"/>
          <w:numId w:val="38"/>
        </w:numPr>
        <w:spacing w:after="120"/>
      </w:pPr>
      <w:r>
        <w:t>C400</w:t>
      </w:r>
    </w:p>
    <w:p w14:paraId="35D70963" w14:textId="77777777" w:rsidR="00941F0B" w:rsidRDefault="00941F0B" w:rsidP="00941F0B">
      <w:pPr>
        <w:pStyle w:val="ListParagraph"/>
        <w:numPr>
          <w:ilvl w:val="0"/>
          <w:numId w:val="38"/>
        </w:numPr>
        <w:spacing w:after="120"/>
      </w:pPr>
      <w:r>
        <w:t>CalSim 3:</w:t>
      </w:r>
    </w:p>
    <w:p w14:paraId="158FFD33" w14:textId="77777777" w:rsidR="00941F0B" w:rsidRDefault="00941F0B" w:rsidP="00941F0B">
      <w:pPr>
        <w:pStyle w:val="ListParagraph"/>
        <w:numPr>
          <w:ilvl w:val="1"/>
          <w:numId w:val="38"/>
        </w:numPr>
        <w:spacing w:after="120"/>
      </w:pPr>
      <w:r>
        <w:t>C_SAC041</w:t>
      </w:r>
    </w:p>
    <w:p w14:paraId="4FF14606" w14:textId="77777777" w:rsidR="00941F0B" w:rsidRDefault="00941F0B" w:rsidP="00941F0B">
      <w:pPr>
        <w:pStyle w:val="ListParagraph"/>
        <w:numPr>
          <w:ilvl w:val="0"/>
          <w:numId w:val="38"/>
        </w:numPr>
        <w:spacing w:after="120"/>
      </w:pPr>
      <w:r>
        <w:t>Important caveats or concerns:</w:t>
      </w:r>
    </w:p>
    <w:p w14:paraId="76182C5E" w14:textId="77777777" w:rsidR="00941F0B" w:rsidRPr="00B85AD6" w:rsidRDefault="00941F0B" w:rsidP="00941F0B">
      <w:pPr>
        <w:pStyle w:val="ListParagraph"/>
        <w:numPr>
          <w:ilvl w:val="1"/>
          <w:numId w:val="38"/>
        </w:numPr>
        <w:spacing w:after="120"/>
      </w:pPr>
      <w:r>
        <w:t>None</w:t>
      </w:r>
    </w:p>
    <w:p w14:paraId="186B0A56" w14:textId="77777777" w:rsidR="00941F0B" w:rsidRDefault="00941F0B" w:rsidP="00F61B42">
      <w:pPr>
        <w:pStyle w:val="Heading5"/>
      </w:pPr>
      <w:proofErr w:type="spellStart"/>
      <w:r w:rsidRPr="004809F0">
        <w:rPr>
          <w:i/>
        </w:rPr>
        <w:t>Q_vern</w:t>
      </w:r>
      <w:proofErr w:type="spellEnd"/>
      <w:r>
        <w:t xml:space="preserve">: Flow in </w:t>
      </w:r>
      <w:proofErr w:type="spellStart"/>
      <w:r>
        <w:t>cms</w:t>
      </w:r>
      <w:proofErr w:type="spellEnd"/>
      <w:r>
        <w:t xml:space="preserve"> at </w:t>
      </w:r>
      <w:proofErr w:type="spellStart"/>
      <w:r>
        <w:t>Vernalis</w:t>
      </w:r>
      <w:proofErr w:type="spellEnd"/>
      <w:r>
        <w:t xml:space="preserve"> from 1980-1999.</w:t>
      </w:r>
    </w:p>
    <w:p w14:paraId="5D784634" w14:textId="77777777" w:rsidR="00941F0B" w:rsidRDefault="00941F0B" w:rsidP="00941F0B">
      <w:pPr>
        <w:pStyle w:val="ListParagraph"/>
        <w:numPr>
          <w:ilvl w:val="0"/>
          <w:numId w:val="38"/>
        </w:numPr>
        <w:spacing w:after="120"/>
      </w:pPr>
      <w:r>
        <w:t>CalSim II:</w:t>
      </w:r>
    </w:p>
    <w:p w14:paraId="6A2A253C" w14:textId="77777777" w:rsidR="00941F0B" w:rsidRDefault="00941F0B" w:rsidP="00941F0B">
      <w:pPr>
        <w:pStyle w:val="ListParagraph"/>
        <w:numPr>
          <w:ilvl w:val="1"/>
          <w:numId w:val="38"/>
        </w:numPr>
        <w:spacing w:after="120"/>
      </w:pPr>
      <w:r>
        <w:t>C639</w:t>
      </w:r>
    </w:p>
    <w:p w14:paraId="6DE361A9" w14:textId="77777777" w:rsidR="00941F0B" w:rsidRDefault="00941F0B" w:rsidP="00941F0B">
      <w:pPr>
        <w:pStyle w:val="ListParagraph"/>
        <w:numPr>
          <w:ilvl w:val="0"/>
          <w:numId w:val="38"/>
        </w:numPr>
        <w:spacing w:after="120"/>
      </w:pPr>
      <w:r>
        <w:t>CalSim 3:</w:t>
      </w:r>
    </w:p>
    <w:p w14:paraId="47267BB1" w14:textId="77777777" w:rsidR="00941F0B" w:rsidRDefault="00941F0B" w:rsidP="00941F0B">
      <w:pPr>
        <w:pStyle w:val="ListParagraph"/>
        <w:numPr>
          <w:ilvl w:val="1"/>
          <w:numId w:val="38"/>
        </w:numPr>
        <w:spacing w:after="120"/>
      </w:pPr>
      <w:r>
        <w:t>C_SJR070</w:t>
      </w:r>
    </w:p>
    <w:p w14:paraId="2A641356" w14:textId="77777777" w:rsidR="00941F0B" w:rsidRDefault="00941F0B" w:rsidP="00941F0B">
      <w:pPr>
        <w:pStyle w:val="ListParagraph"/>
        <w:numPr>
          <w:ilvl w:val="0"/>
          <w:numId w:val="38"/>
        </w:numPr>
        <w:spacing w:after="120"/>
      </w:pPr>
      <w:r>
        <w:t>Important caveats or concerns:</w:t>
      </w:r>
    </w:p>
    <w:p w14:paraId="5C46A282" w14:textId="77777777" w:rsidR="00941F0B" w:rsidRPr="00B85AD6" w:rsidRDefault="00941F0B" w:rsidP="00941F0B">
      <w:pPr>
        <w:pStyle w:val="ListParagraph"/>
        <w:numPr>
          <w:ilvl w:val="1"/>
          <w:numId w:val="38"/>
        </w:numPr>
        <w:spacing w:after="120"/>
      </w:pPr>
      <w:r>
        <w:t>None</w:t>
      </w:r>
    </w:p>
    <w:p w14:paraId="1CD52E05" w14:textId="77777777" w:rsidR="00941F0B" w:rsidRDefault="00941F0B" w:rsidP="00F61B42">
      <w:pPr>
        <w:pStyle w:val="Heading5"/>
      </w:pPr>
      <w:proofErr w:type="spellStart"/>
      <w:r w:rsidRPr="004809F0">
        <w:rPr>
          <w:i/>
        </w:rPr>
        <w:t>Q_stck</w:t>
      </w:r>
      <w:proofErr w:type="spellEnd"/>
      <w:r>
        <w:t xml:space="preserve">: Flow in </w:t>
      </w:r>
      <w:proofErr w:type="spellStart"/>
      <w:r>
        <w:t>cms</w:t>
      </w:r>
      <w:proofErr w:type="spellEnd"/>
      <w:r>
        <w:t xml:space="preserve"> at Stockton from 1980-1999.</w:t>
      </w:r>
    </w:p>
    <w:p w14:paraId="395332A9" w14:textId="77777777" w:rsidR="00941F0B" w:rsidRDefault="00941F0B" w:rsidP="00941F0B">
      <w:pPr>
        <w:pStyle w:val="ListParagraph"/>
        <w:numPr>
          <w:ilvl w:val="0"/>
          <w:numId w:val="38"/>
        </w:numPr>
        <w:spacing w:after="120"/>
      </w:pPr>
      <w:r>
        <w:t>CalSim II:</w:t>
      </w:r>
    </w:p>
    <w:p w14:paraId="47CB43C1" w14:textId="77777777" w:rsidR="00941F0B" w:rsidRDefault="00941F0B" w:rsidP="00941F0B">
      <w:pPr>
        <w:pStyle w:val="ListParagraph"/>
        <w:numPr>
          <w:ilvl w:val="1"/>
          <w:numId w:val="38"/>
        </w:numPr>
        <w:spacing w:after="120"/>
      </w:pPr>
      <w:r>
        <w:t>C417A</w:t>
      </w:r>
    </w:p>
    <w:p w14:paraId="5BF30C18" w14:textId="77777777" w:rsidR="00941F0B" w:rsidRDefault="00941F0B" w:rsidP="00941F0B">
      <w:pPr>
        <w:pStyle w:val="ListParagraph"/>
        <w:numPr>
          <w:ilvl w:val="0"/>
          <w:numId w:val="38"/>
        </w:numPr>
        <w:spacing w:after="120"/>
      </w:pPr>
      <w:r>
        <w:t>CalSim 3:</w:t>
      </w:r>
    </w:p>
    <w:p w14:paraId="1623CB6A" w14:textId="77777777" w:rsidR="00941F0B" w:rsidRDefault="00941F0B" w:rsidP="00941F0B">
      <w:pPr>
        <w:pStyle w:val="ListParagraph"/>
        <w:numPr>
          <w:ilvl w:val="1"/>
          <w:numId w:val="38"/>
        </w:numPr>
        <w:spacing w:after="120"/>
      </w:pPr>
      <w:r>
        <w:t>C_SJR053A</w:t>
      </w:r>
    </w:p>
    <w:p w14:paraId="763F5B0D" w14:textId="77777777" w:rsidR="00941F0B" w:rsidRDefault="00941F0B" w:rsidP="00941F0B">
      <w:pPr>
        <w:pStyle w:val="ListParagraph"/>
        <w:numPr>
          <w:ilvl w:val="0"/>
          <w:numId w:val="38"/>
        </w:numPr>
        <w:spacing w:after="120"/>
      </w:pPr>
      <w:r>
        <w:t>Important caveats or concerns:</w:t>
      </w:r>
    </w:p>
    <w:p w14:paraId="7794EEBE" w14:textId="77777777" w:rsidR="00941F0B" w:rsidRPr="00B85AD6" w:rsidRDefault="00941F0B" w:rsidP="00941F0B">
      <w:pPr>
        <w:pStyle w:val="ListParagraph"/>
        <w:numPr>
          <w:ilvl w:val="1"/>
          <w:numId w:val="38"/>
        </w:numPr>
        <w:spacing w:after="120"/>
      </w:pPr>
      <w:r>
        <w:t>None</w:t>
      </w:r>
    </w:p>
    <w:p w14:paraId="2797D3F4" w14:textId="77777777" w:rsidR="00941F0B" w:rsidRDefault="00941F0B" w:rsidP="00F61B42">
      <w:pPr>
        <w:pStyle w:val="Heading5"/>
      </w:pPr>
      <w:proofErr w:type="spellStart"/>
      <w:r w:rsidRPr="004809F0">
        <w:rPr>
          <w:i/>
        </w:rPr>
        <w:t>CVP_exp</w:t>
      </w:r>
      <w:proofErr w:type="spellEnd"/>
      <w:r>
        <w:t xml:space="preserve">: Total exports for CVP in </w:t>
      </w:r>
      <w:proofErr w:type="spellStart"/>
      <w:r>
        <w:t>cms</w:t>
      </w:r>
      <w:proofErr w:type="spellEnd"/>
      <w:r>
        <w:t>.</w:t>
      </w:r>
    </w:p>
    <w:p w14:paraId="06AB04E5" w14:textId="77777777" w:rsidR="00941F0B" w:rsidRDefault="00941F0B" w:rsidP="00941F0B">
      <w:pPr>
        <w:pStyle w:val="ListParagraph"/>
        <w:numPr>
          <w:ilvl w:val="0"/>
          <w:numId w:val="38"/>
        </w:numPr>
        <w:spacing w:after="120"/>
      </w:pPr>
      <w:r>
        <w:t>CalSim II:</w:t>
      </w:r>
    </w:p>
    <w:p w14:paraId="69E78314" w14:textId="77777777" w:rsidR="00941F0B" w:rsidRDefault="00941F0B" w:rsidP="00941F0B">
      <w:pPr>
        <w:pStyle w:val="ListParagraph"/>
        <w:numPr>
          <w:ilvl w:val="1"/>
          <w:numId w:val="38"/>
        </w:numPr>
        <w:spacing w:after="120"/>
      </w:pPr>
      <w:r>
        <w:t>DEL_CVP_TOTAL</w:t>
      </w:r>
    </w:p>
    <w:p w14:paraId="719C97D0" w14:textId="77777777" w:rsidR="00941F0B" w:rsidRDefault="00941F0B" w:rsidP="00941F0B">
      <w:pPr>
        <w:pStyle w:val="ListParagraph"/>
        <w:numPr>
          <w:ilvl w:val="0"/>
          <w:numId w:val="38"/>
        </w:numPr>
        <w:spacing w:after="120"/>
      </w:pPr>
      <w:r>
        <w:t>CalSim 3:</w:t>
      </w:r>
    </w:p>
    <w:p w14:paraId="1F7908F1" w14:textId="77777777" w:rsidR="00941F0B" w:rsidRDefault="00941F0B" w:rsidP="00941F0B">
      <w:pPr>
        <w:pStyle w:val="ListParagraph"/>
        <w:numPr>
          <w:ilvl w:val="1"/>
          <w:numId w:val="38"/>
        </w:numPr>
        <w:spacing w:after="120"/>
      </w:pPr>
      <w:r>
        <w:t>DEL_CVP_TOTAL_N + DEL_CVP_TOTAL_s</w:t>
      </w:r>
    </w:p>
    <w:p w14:paraId="0158BB21" w14:textId="77777777" w:rsidR="00941F0B" w:rsidRDefault="00941F0B" w:rsidP="00941F0B">
      <w:pPr>
        <w:pStyle w:val="ListParagraph"/>
        <w:numPr>
          <w:ilvl w:val="0"/>
          <w:numId w:val="38"/>
        </w:numPr>
        <w:spacing w:after="120"/>
      </w:pPr>
      <w:r>
        <w:t>Important caveats or concerns:</w:t>
      </w:r>
    </w:p>
    <w:p w14:paraId="440F8F98" w14:textId="77777777" w:rsidR="00941F0B" w:rsidRPr="00B85AD6" w:rsidRDefault="00941F0B" w:rsidP="00941F0B">
      <w:pPr>
        <w:pStyle w:val="ListParagraph"/>
        <w:numPr>
          <w:ilvl w:val="1"/>
          <w:numId w:val="38"/>
        </w:numPr>
        <w:spacing w:after="120"/>
      </w:pPr>
      <w:r>
        <w:t>Recommend replacing previous variables from both CalSim II and CalSim 3 with D418 (CalSim II) and D_OMR028_DMC000 (CalSim 3) to reflect realized diversions from the Jones pumping facility (C. Koizumi, personal comm.).</w:t>
      </w:r>
    </w:p>
    <w:p w14:paraId="24049350" w14:textId="77777777" w:rsidR="00941F0B" w:rsidRDefault="00941F0B" w:rsidP="00F61B42">
      <w:pPr>
        <w:pStyle w:val="Heading5"/>
      </w:pPr>
      <w:proofErr w:type="spellStart"/>
      <w:r w:rsidRPr="004809F0">
        <w:rPr>
          <w:i/>
        </w:rPr>
        <w:t>SWP_exp</w:t>
      </w:r>
      <w:proofErr w:type="spellEnd"/>
      <w:r>
        <w:t xml:space="preserve">: Total exports for SWP in </w:t>
      </w:r>
      <w:proofErr w:type="spellStart"/>
      <w:r>
        <w:t>cms</w:t>
      </w:r>
      <w:proofErr w:type="spellEnd"/>
      <w:r>
        <w:t>.</w:t>
      </w:r>
    </w:p>
    <w:p w14:paraId="5E9421E0" w14:textId="77777777" w:rsidR="00941F0B" w:rsidRDefault="00941F0B" w:rsidP="00941F0B">
      <w:pPr>
        <w:pStyle w:val="ListParagraph"/>
        <w:numPr>
          <w:ilvl w:val="0"/>
          <w:numId w:val="38"/>
        </w:numPr>
        <w:spacing w:after="120"/>
      </w:pPr>
      <w:r>
        <w:t>CalSim II:</w:t>
      </w:r>
    </w:p>
    <w:p w14:paraId="73E488F4" w14:textId="77777777" w:rsidR="00941F0B" w:rsidRDefault="00941F0B" w:rsidP="00941F0B">
      <w:pPr>
        <w:pStyle w:val="ListParagraph"/>
        <w:numPr>
          <w:ilvl w:val="1"/>
          <w:numId w:val="38"/>
        </w:numPr>
        <w:spacing w:after="120"/>
      </w:pPr>
      <w:r>
        <w:t>DEL_SWP_TOTAL</w:t>
      </w:r>
    </w:p>
    <w:p w14:paraId="2166FF24" w14:textId="77777777" w:rsidR="00941F0B" w:rsidRDefault="00941F0B" w:rsidP="00941F0B">
      <w:pPr>
        <w:pStyle w:val="ListParagraph"/>
        <w:numPr>
          <w:ilvl w:val="0"/>
          <w:numId w:val="38"/>
        </w:numPr>
        <w:spacing w:after="120"/>
      </w:pPr>
      <w:r>
        <w:t>CalSim 3:</w:t>
      </w:r>
    </w:p>
    <w:p w14:paraId="0756BD5B" w14:textId="77777777" w:rsidR="00941F0B" w:rsidRDefault="00941F0B" w:rsidP="00941F0B">
      <w:pPr>
        <w:pStyle w:val="ListParagraph"/>
        <w:numPr>
          <w:ilvl w:val="1"/>
          <w:numId w:val="38"/>
        </w:numPr>
        <w:spacing w:after="120"/>
      </w:pPr>
      <w:r>
        <w:t>DEL_SWP_PMI + DEL_SWP_PAG + DEL_SWP_PIN</w:t>
      </w:r>
    </w:p>
    <w:p w14:paraId="25AB0528" w14:textId="77777777" w:rsidR="00941F0B" w:rsidRDefault="00941F0B" w:rsidP="00941F0B">
      <w:pPr>
        <w:pStyle w:val="ListParagraph"/>
        <w:numPr>
          <w:ilvl w:val="0"/>
          <w:numId w:val="38"/>
        </w:numPr>
        <w:spacing w:after="120"/>
      </w:pPr>
      <w:r>
        <w:t>Important caveats or concerns:</w:t>
      </w:r>
    </w:p>
    <w:p w14:paraId="2CF192BE" w14:textId="77777777" w:rsidR="00941F0B" w:rsidRPr="00B85AD6" w:rsidRDefault="00941F0B" w:rsidP="00941F0B">
      <w:pPr>
        <w:pStyle w:val="ListParagraph"/>
        <w:numPr>
          <w:ilvl w:val="1"/>
          <w:numId w:val="38"/>
        </w:numPr>
        <w:spacing w:after="120"/>
      </w:pPr>
      <w:r>
        <w:lastRenderedPageBreak/>
        <w:t>Recommend replacing previous variables from both CalSim II and CalSim 3 with D419 (CalSim II) and D_OMR027_CAA000 (CalSim 3) to reflect realized diversions from the Banks pumping facility (C. Koizumi, personal comm.).</w:t>
      </w:r>
    </w:p>
    <w:p w14:paraId="4A975A3D" w14:textId="77777777" w:rsidR="00941F0B" w:rsidRDefault="00941F0B" w:rsidP="00F61B42">
      <w:pPr>
        <w:pStyle w:val="Heading5"/>
      </w:pPr>
      <w:proofErr w:type="spellStart"/>
      <w:r>
        <w:rPr>
          <w:i/>
        </w:rPr>
        <w:t>prop</w:t>
      </w:r>
      <w:r w:rsidRPr="00747A71">
        <w:rPr>
          <w:i/>
        </w:rPr>
        <w:t>_diversion</w:t>
      </w:r>
      <w:proofErr w:type="spellEnd"/>
      <w:r>
        <w:t>: Proportion of flow diverted for each watershed every month of every year in the simulation (1980-200).</w:t>
      </w:r>
    </w:p>
    <w:p w14:paraId="2B6DC07C" w14:textId="77777777" w:rsidR="00941F0B" w:rsidRPr="00B914A0" w:rsidRDefault="00941F0B" w:rsidP="00941F0B">
      <w:pPr>
        <w:pStyle w:val="ListParagraph"/>
        <w:numPr>
          <w:ilvl w:val="0"/>
          <w:numId w:val="37"/>
        </w:numPr>
        <w:spacing w:after="120"/>
      </w:pPr>
      <w:r>
        <w:t>CalSim II:</w:t>
      </w:r>
    </w:p>
    <w:p w14:paraId="2C7E2539" w14:textId="77777777" w:rsidR="00941F0B" w:rsidRPr="00B914A0" w:rsidRDefault="00941F0B" w:rsidP="00941F0B">
      <w:pPr>
        <w:pStyle w:val="ListParagraph"/>
        <w:numPr>
          <w:ilvl w:val="1"/>
          <w:numId w:val="37"/>
        </w:numPr>
        <w:spacing w:after="120"/>
      </w:pPr>
      <w:r w:rsidRPr="00B914A0">
        <w:t xml:space="preserve">Upper Sacramento River: </w:t>
      </w:r>
      <w:r w:rsidRPr="00F61B42">
        <w:t>D104</w:t>
      </w:r>
      <w:r w:rsidRPr="00B914A0">
        <w:t xml:space="preserve"> / </w:t>
      </w:r>
      <w:r w:rsidRPr="00F61B42">
        <w:t>C104</w:t>
      </w:r>
    </w:p>
    <w:p w14:paraId="7E66BCD1" w14:textId="77777777" w:rsidR="00941F0B" w:rsidRPr="00B914A0" w:rsidRDefault="00941F0B" w:rsidP="00941F0B">
      <w:pPr>
        <w:pStyle w:val="ListParagraph"/>
        <w:numPr>
          <w:ilvl w:val="1"/>
          <w:numId w:val="37"/>
        </w:numPr>
        <w:spacing w:after="120"/>
      </w:pPr>
      <w:r w:rsidRPr="00B914A0">
        <w:t>Antelope Creek: (</w:t>
      </w:r>
      <w:r w:rsidRPr="00F61B42">
        <w:t>C11307 / (C11307 + C11308 + C11309) * D11305</w:t>
      </w:r>
      <w:r w:rsidRPr="00B914A0">
        <w:t xml:space="preserve">) / </w:t>
      </w:r>
      <w:r w:rsidRPr="00F61B42">
        <w:t>C11307</w:t>
      </w:r>
    </w:p>
    <w:p w14:paraId="46669835" w14:textId="77777777" w:rsidR="00941F0B" w:rsidRPr="00B914A0" w:rsidRDefault="00941F0B" w:rsidP="00941F0B">
      <w:pPr>
        <w:pStyle w:val="ListParagraph"/>
        <w:numPr>
          <w:ilvl w:val="1"/>
          <w:numId w:val="37"/>
        </w:numPr>
        <w:spacing w:after="120"/>
      </w:pPr>
      <w:r w:rsidRPr="00B914A0">
        <w:t xml:space="preserve">Battle Creek: </w:t>
      </w:r>
      <w:r w:rsidRPr="00B914A0">
        <w:rPr>
          <w:i/>
          <w:iCs/>
        </w:rPr>
        <w:t>NA</w:t>
      </w:r>
    </w:p>
    <w:p w14:paraId="68EA13E0" w14:textId="77777777" w:rsidR="00941F0B" w:rsidRPr="00B914A0" w:rsidRDefault="00941F0B" w:rsidP="00941F0B">
      <w:pPr>
        <w:pStyle w:val="ListParagraph"/>
        <w:numPr>
          <w:ilvl w:val="1"/>
          <w:numId w:val="37"/>
        </w:numPr>
        <w:spacing w:after="120"/>
      </w:pPr>
      <w:r w:rsidRPr="00B914A0">
        <w:t xml:space="preserve">Bear Creek: </w:t>
      </w:r>
      <w:r w:rsidRPr="00B914A0">
        <w:rPr>
          <w:i/>
          <w:iCs/>
        </w:rPr>
        <w:t>NA</w:t>
      </w:r>
    </w:p>
    <w:p w14:paraId="7709646B" w14:textId="77777777" w:rsidR="00941F0B" w:rsidRPr="00B914A0" w:rsidRDefault="00941F0B" w:rsidP="00941F0B">
      <w:pPr>
        <w:pStyle w:val="ListParagraph"/>
        <w:numPr>
          <w:ilvl w:val="1"/>
          <w:numId w:val="37"/>
        </w:numPr>
        <w:spacing w:after="120"/>
      </w:pPr>
      <w:r w:rsidRPr="00B914A0">
        <w:t xml:space="preserve">Big Chico Creek: </w:t>
      </w:r>
      <w:r w:rsidRPr="00B914A0">
        <w:rPr>
          <w:i/>
          <w:iCs/>
        </w:rPr>
        <w:t>NA</w:t>
      </w:r>
    </w:p>
    <w:p w14:paraId="3E5E5A3A" w14:textId="77777777" w:rsidR="00941F0B" w:rsidRPr="00B914A0" w:rsidRDefault="00941F0B" w:rsidP="00941F0B">
      <w:pPr>
        <w:pStyle w:val="ListParagraph"/>
        <w:numPr>
          <w:ilvl w:val="1"/>
          <w:numId w:val="37"/>
        </w:numPr>
        <w:spacing w:after="120"/>
      </w:pPr>
      <w:r w:rsidRPr="00B914A0">
        <w:t>Butte Creek: (</w:t>
      </w:r>
      <w:r w:rsidRPr="00F61B42">
        <w:t>C217B + D217</w:t>
      </w:r>
      <w:r w:rsidRPr="00B914A0">
        <w:t>) / (</w:t>
      </w:r>
      <w:r w:rsidRPr="00F61B42">
        <w:t>C217B + D217 + C217A</w:t>
      </w:r>
      <w:r w:rsidRPr="00B914A0">
        <w:t>)</w:t>
      </w:r>
    </w:p>
    <w:p w14:paraId="44B83890" w14:textId="77777777" w:rsidR="00941F0B" w:rsidRPr="00B914A0" w:rsidRDefault="00941F0B" w:rsidP="00941F0B">
      <w:pPr>
        <w:pStyle w:val="ListParagraph"/>
        <w:numPr>
          <w:ilvl w:val="1"/>
          <w:numId w:val="37"/>
        </w:numPr>
        <w:spacing w:after="120"/>
      </w:pPr>
      <w:r w:rsidRPr="00B914A0">
        <w:t xml:space="preserve">Clear Creek: </w:t>
      </w:r>
      <w:r w:rsidRPr="00B914A0">
        <w:rPr>
          <w:i/>
          <w:iCs/>
        </w:rPr>
        <w:t>NA</w:t>
      </w:r>
    </w:p>
    <w:p w14:paraId="6A5ECFD1" w14:textId="77777777" w:rsidR="00941F0B" w:rsidRPr="00B914A0" w:rsidRDefault="00941F0B" w:rsidP="00941F0B">
      <w:pPr>
        <w:pStyle w:val="ListParagraph"/>
        <w:numPr>
          <w:ilvl w:val="1"/>
          <w:numId w:val="37"/>
        </w:numPr>
        <w:spacing w:after="120"/>
      </w:pPr>
      <w:r w:rsidRPr="00B914A0">
        <w:t xml:space="preserve">Cottonwood Creek: </w:t>
      </w:r>
      <w:r w:rsidRPr="00B914A0">
        <w:rPr>
          <w:i/>
          <w:iCs/>
        </w:rPr>
        <w:t>NA</w:t>
      </w:r>
    </w:p>
    <w:p w14:paraId="52576728" w14:textId="77777777" w:rsidR="00941F0B" w:rsidRPr="00B914A0" w:rsidRDefault="00941F0B" w:rsidP="00941F0B">
      <w:pPr>
        <w:pStyle w:val="ListParagraph"/>
        <w:numPr>
          <w:ilvl w:val="1"/>
          <w:numId w:val="37"/>
        </w:numPr>
        <w:spacing w:after="120"/>
      </w:pPr>
      <w:r w:rsidRPr="00B914A0">
        <w:t xml:space="preserve">Cow Creek: </w:t>
      </w:r>
      <w:r w:rsidRPr="00B914A0">
        <w:rPr>
          <w:i/>
          <w:iCs/>
        </w:rPr>
        <w:t>NA</w:t>
      </w:r>
    </w:p>
    <w:p w14:paraId="7E1D4863" w14:textId="77777777" w:rsidR="00941F0B" w:rsidRPr="00B914A0" w:rsidRDefault="00941F0B" w:rsidP="00941F0B">
      <w:pPr>
        <w:pStyle w:val="ListParagraph"/>
        <w:numPr>
          <w:ilvl w:val="1"/>
          <w:numId w:val="37"/>
        </w:numPr>
        <w:spacing w:after="120"/>
      </w:pPr>
      <w:r w:rsidRPr="00B914A0">
        <w:t>Deer Creek: (</w:t>
      </w:r>
      <w:r w:rsidRPr="00F61B42">
        <w:t>C11309 / (C11307 + C11308 + C11309) * D11305</w:t>
      </w:r>
      <w:r w:rsidRPr="00B914A0">
        <w:t xml:space="preserve">) / </w:t>
      </w:r>
      <w:r w:rsidRPr="00F61B42">
        <w:t>C11309</w:t>
      </w:r>
    </w:p>
    <w:p w14:paraId="446EFC85" w14:textId="77777777" w:rsidR="00941F0B" w:rsidRPr="00B914A0" w:rsidRDefault="00941F0B" w:rsidP="00941F0B">
      <w:pPr>
        <w:pStyle w:val="ListParagraph"/>
        <w:numPr>
          <w:ilvl w:val="1"/>
          <w:numId w:val="37"/>
        </w:numPr>
        <w:spacing w:after="120"/>
      </w:pPr>
      <w:r w:rsidRPr="00B914A0">
        <w:t>Elder Creek: (</w:t>
      </w:r>
      <w:r w:rsidRPr="00F61B42">
        <w:t>C11303 / (C11303 + C11304) * D11301</w:t>
      </w:r>
      <w:r w:rsidRPr="00B914A0">
        <w:t xml:space="preserve">) / </w:t>
      </w:r>
      <w:r w:rsidRPr="00F61B42">
        <w:t>C11303</w:t>
      </w:r>
    </w:p>
    <w:p w14:paraId="70DA4C36" w14:textId="77777777" w:rsidR="00941F0B" w:rsidRPr="00B914A0" w:rsidRDefault="00941F0B" w:rsidP="00941F0B">
      <w:pPr>
        <w:pStyle w:val="ListParagraph"/>
        <w:numPr>
          <w:ilvl w:val="1"/>
          <w:numId w:val="37"/>
        </w:numPr>
        <w:spacing w:after="120"/>
      </w:pPr>
      <w:r w:rsidRPr="00B914A0">
        <w:t>Mill Creek: (</w:t>
      </w:r>
      <w:r w:rsidRPr="00F61B42">
        <w:t>C11308 / (C11307 + C11308 + C11309) * D11305</w:t>
      </w:r>
      <w:r w:rsidRPr="00B914A0">
        <w:t xml:space="preserve">) / </w:t>
      </w:r>
      <w:r w:rsidRPr="00F61B42">
        <w:t>C11308</w:t>
      </w:r>
    </w:p>
    <w:p w14:paraId="01AAA1EA" w14:textId="77777777" w:rsidR="00941F0B" w:rsidRPr="00B914A0" w:rsidRDefault="00941F0B" w:rsidP="00941F0B">
      <w:pPr>
        <w:pStyle w:val="ListParagraph"/>
        <w:numPr>
          <w:ilvl w:val="1"/>
          <w:numId w:val="37"/>
        </w:numPr>
        <w:spacing w:after="120"/>
      </w:pPr>
      <w:proofErr w:type="spellStart"/>
      <w:r w:rsidRPr="00B914A0">
        <w:t>Paynes</w:t>
      </w:r>
      <w:proofErr w:type="spellEnd"/>
      <w:r w:rsidRPr="00B914A0">
        <w:t xml:space="preserve"> Creek: </w:t>
      </w:r>
      <w:r w:rsidRPr="00B914A0">
        <w:rPr>
          <w:i/>
          <w:iCs/>
        </w:rPr>
        <w:t>NA</w:t>
      </w:r>
    </w:p>
    <w:p w14:paraId="0A124FE0" w14:textId="77777777" w:rsidR="00941F0B" w:rsidRPr="00B914A0" w:rsidRDefault="00941F0B" w:rsidP="00941F0B">
      <w:pPr>
        <w:pStyle w:val="ListParagraph"/>
        <w:numPr>
          <w:ilvl w:val="1"/>
          <w:numId w:val="37"/>
        </w:numPr>
        <w:spacing w:after="120"/>
      </w:pPr>
      <w:r w:rsidRPr="00B914A0">
        <w:t xml:space="preserve">Stony Creek: </w:t>
      </w:r>
      <w:r w:rsidRPr="00F61B42">
        <w:t>D17301</w:t>
      </w:r>
      <w:r w:rsidRPr="00B914A0">
        <w:t xml:space="preserve"> / </w:t>
      </w:r>
      <w:r w:rsidRPr="00F61B42">
        <w:t>C41</w:t>
      </w:r>
    </w:p>
    <w:p w14:paraId="7B8EEAE3" w14:textId="77777777" w:rsidR="00941F0B" w:rsidRPr="00B914A0" w:rsidRDefault="00941F0B" w:rsidP="00941F0B">
      <w:pPr>
        <w:pStyle w:val="ListParagraph"/>
        <w:numPr>
          <w:ilvl w:val="1"/>
          <w:numId w:val="37"/>
        </w:numPr>
        <w:spacing w:after="120"/>
      </w:pPr>
      <w:proofErr w:type="spellStart"/>
      <w:r w:rsidRPr="00B914A0">
        <w:t>Thomes</w:t>
      </w:r>
      <w:proofErr w:type="spellEnd"/>
      <w:r w:rsidRPr="00B914A0">
        <w:t xml:space="preserve"> Creek: (</w:t>
      </w:r>
      <w:r w:rsidRPr="00F61B42">
        <w:t>C11304 / (C11303 + C11304) * D11301</w:t>
      </w:r>
      <w:r w:rsidRPr="00B914A0">
        <w:t xml:space="preserve">) / </w:t>
      </w:r>
      <w:r w:rsidRPr="00F61B42">
        <w:t>C11304</w:t>
      </w:r>
    </w:p>
    <w:p w14:paraId="34D6053C" w14:textId="77777777" w:rsidR="00941F0B" w:rsidRPr="00B914A0" w:rsidRDefault="00941F0B" w:rsidP="00941F0B">
      <w:pPr>
        <w:pStyle w:val="ListParagraph"/>
        <w:numPr>
          <w:ilvl w:val="1"/>
          <w:numId w:val="37"/>
        </w:numPr>
        <w:spacing w:after="120"/>
      </w:pPr>
      <w:r w:rsidRPr="00B914A0">
        <w:t>Upper-mid Sacramento River: (</w:t>
      </w:r>
      <w:r w:rsidRPr="00F61B42">
        <w:t>D109 + D112 + D113A + D113B + D114 + D118 + D122A + D122B + D123 + D124A + D128_WTS + D128</w:t>
      </w:r>
      <w:r w:rsidRPr="00B914A0">
        <w:t xml:space="preserve">) / </w:t>
      </w:r>
      <w:r w:rsidRPr="00F61B42">
        <w:t>C110</w:t>
      </w:r>
    </w:p>
    <w:p w14:paraId="1193A664" w14:textId="77777777" w:rsidR="00941F0B" w:rsidRPr="00B914A0" w:rsidRDefault="00941F0B" w:rsidP="00941F0B">
      <w:pPr>
        <w:pStyle w:val="ListParagraph"/>
        <w:numPr>
          <w:ilvl w:val="1"/>
          <w:numId w:val="37"/>
        </w:numPr>
        <w:spacing w:after="120"/>
      </w:pPr>
      <w:r w:rsidRPr="00B914A0">
        <w:t xml:space="preserve">Bear River: </w:t>
      </w:r>
      <w:r w:rsidRPr="00F61B42">
        <w:t>D285</w:t>
      </w:r>
      <w:r w:rsidRPr="00B914A0">
        <w:t xml:space="preserve"> / (</w:t>
      </w:r>
      <w:r w:rsidRPr="00F61B42">
        <w:t>C285 + D285</w:t>
      </w:r>
      <w:r w:rsidRPr="00B914A0">
        <w:t>)</w:t>
      </w:r>
    </w:p>
    <w:p w14:paraId="68630AC4" w14:textId="77777777" w:rsidR="00941F0B" w:rsidRPr="00B914A0" w:rsidRDefault="00941F0B" w:rsidP="00941F0B">
      <w:pPr>
        <w:pStyle w:val="ListParagraph"/>
        <w:numPr>
          <w:ilvl w:val="1"/>
          <w:numId w:val="37"/>
        </w:numPr>
        <w:spacing w:after="120"/>
      </w:pPr>
      <w:r w:rsidRPr="00B914A0">
        <w:t>Feather River: (</w:t>
      </w:r>
      <w:r w:rsidRPr="00F61B42">
        <w:t>D201 + D202 + D7A + D7B</w:t>
      </w:r>
      <w:r w:rsidRPr="00B914A0">
        <w:t xml:space="preserve">) / </w:t>
      </w:r>
      <w:r w:rsidRPr="00F61B42">
        <w:t>C6</w:t>
      </w:r>
    </w:p>
    <w:p w14:paraId="3AA0E323" w14:textId="77777777" w:rsidR="00941F0B" w:rsidRPr="00B914A0" w:rsidRDefault="00941F0B" w:rsidP="00941F0B">
      <w:pPr>
        <w:pStyle w:val="ListParagraph"/>
        <w:numPr>
          <w:ilvl w:val="1"/>
          <w:numId w:val="37"/>
        </w:numPr>
        <w:spacing w:after="120"/>
      </w:pPr>
      <w:r w:rsidRPr="00B914A0">
        <w:t xml:space="preserve">Yuba River: </w:t>
      </w:r>
      <w:r w:rsidRPr="00F61B42">
        <w:t>D230</w:t>
      </w:r>
      <w:r w:rsidRPr="00B914A0">
        <w:t xml:space="preserve"> / (</w:t>
      </w:r>
      <w:r w:rsidRPr="00F61B42">
        <w:t>C230 + D230</w:t>
      </w:r>
      <w:r w:rsidRPr="00B914A0">
        <w:t>)</w:t>
      </w:r>
    </w:p>
    <w:p w14:paraId="493678B3" w14:textId="77777777" w:rsidR="00941F0B" w:rsidRPr="00B914A0" w:rsidRDefault="00941F0B" w:rsidP="00941F0B">
      <w:pPr>
        <w:pStyle w:val="ListParagraph"/>
        <w:numPr>
          <w:ilvl w:val="1"/>
          <w:numId w:val="37"/>
        </w:numPr>
        <w:spacing w:after="120"/>
      </w:pPr>
      <w:r w:rsidRPr="00B914A0">
        <w:t>Lower-mid Sacramento River: (</w:t>
      </w:r>
      <w:r w:rsidRPr="00F61B42">
        <w:t>D129A + D134 + D162 + D165</w:t>
      </w:r>
      <w:r w:rsidRPr="00B914A0">
        <w:t xml:space="preserve">) / </w:t>
      </w:r>
      <w:r w:rsidRPr="00F61B42">
        <w:t>C128</w:t>
      </w:r>
    </w:p>
    <w:p w14:paraId="49C153B4" w14:textId="77777777" w:rsidR="00941F0B" w:rsidRPr="00B914A0" w:rsidRDefault="00941F0B" w:rsidP="00941F0B">
      <w:pPr>
        <w:pStyle w:val="ListParagraph"/>
        <w:numPr>
          <w:ilvl w:val="1"/>
          <w:numId w:val="37"/>
        </w:numPr>
        <w:spacing w:after="120"/>
      </w:pPr>
      <w:r w:rsidRPr="00B914A0">
        <w:t xml:space="preserve">American River: </w:t>
      </w:r>
      <w:r w:rsidRPr="00F61B42">
        <w:t>D302</w:t>
      </w:r>
      <w:r w:rsidRPr="00B914A0">
        <w:t xml:space="preserve"> / </w:t>
      </w:r>
      <w:r w:rsidRPr="00F61B42">
        <w:t>C9</w:t>
      </w:r>
    </w:p>
    <w:p w14:paraId="18B4F0B7" w14:textId="77777777" w:rsidR="00941F0B" w:rsidRPr="00B914A0" w:rsidRDefault="00941F0B" w:rsidP="00941F0B">
      <w:pPr>
        <w:pStyle w:val="ListParagraph"/>
        <w:numPr>
          <w:ilvl w:val="1"/>
          <w:numId w:val="37"/>
        </w:numPr>
        <w:spacing w:after="120"/>
      </w:pPr>
      <w:r w:rsidRPr="00B914A0">
        <w:t>Lower Sacramento River: (</w:t>
      </w:r>
      <w:r w:rsidRPr="00F61B42">
        <w:t>D167 + D168 + D168A_WTS</w:t>
      </w:r>
      <w:r w:rsidRPr="00B914A0">
        <w:t xml:space="preserve">) / </w:t>
      </w:r>
      <w:r w:rsidRPr="00F61B42">
        <w:t>C166</w:t>
      </w:r>
    </w:p>
    <w:p w14:paraId="70836B87" w14:textId="77777777" w:rsidR="00941F0B" w:rsidRPr="00B914A0" w:rsidRDefault="00941F0B" w:rsidP="00941F0B">
      <w:pPr>
        <w:pStyle w:val="ListParagraph"/>
        <w:numPr>
          <w:ilvl w:val="1"/>
          <w:numId w:val="37"/>
        </w:numPr>
        <w:spacing w:after="120"/>
      </w:pPr>
      <w:r w:rsidRPr="00B914A0">
        <w:t>Calaveras River: (</w:t>
      </w:r>
      <w:r w:rsidRPr="00F61B42">
        <w:t>D506A + D506B + D506C + D507</w:t>
      </w:r>
      <w:r w:rsidRPr="00B914A0">
        <w:t xml:space="preserve">) / </w:t>
      </w:r>
      <w:r w:rsidRPr="00F61B42">
        <w:t>C92</w:t>
      </w:r>
    </w:p>
    <w:p w14:paraId="7CC10C15" w14:textId="77777777" w:rsidR="00941F0B" w:rsidRPr="00B914A0" w:rsidRDefault="00941F0B" w:rsidP="00941F0B">
      <w:pPr>
        <w:pStyle w:val="ListParagraph"/>
        <w:numPr>
          <w:ilvl w:val="1"/>
          <w:numId w:val="37"/>
        </w:numPr>
        <w:spacing w:after="120"/>
      </w:pPr>
      <w:r w:rsidRPr="00B914A0">
        <w:t xml:space="preserve">Cosumnes River: </w:t>
      </w:r>
      <w:r w:rsidRPr="00B914A0">
        <w:rPr>
          <w:i/>
          <w:iCs/>
        </w:rPr>
        <w:t>NA</w:t>
      </w:r>
    </w:p>
    <w:p w14:paraId="14F96D27" w14:textId="77777777" w:rsidR="00941F0B" w:rsidRPr="00B914A0" w:rsidRDefault="00941F0B" w:rsidP="00941F0B">
      <w:pPr>
        <w:pStyle w:val="ListParagraph"/>
        <w:numPr>
          <w:ilvl w:val="1"/>
          <w:numId w:val="37"/>
        </w:numPr>
        <w:spacing w:after="120"/>
      </w:pPr>
      <w:r w:rsidRPr="00B914A0">
        <w:t xml:space="preserve">Mokelumne River: </w:t>
      </w:r>
      <w:r w:rsidRPr="00B914A0">
        <w:rPr>
          <w:i/>
          <w:iCs/>
        </w:rPr>
        <w:t>NA</w:t>
      </w:r>
    </w:p>
    <w:p w14:paraId="3FDD3DD2" w14:textId="77777777" w:rsidR="00941F0B" w:rsidRPr="00B914A0" w:rsidRDefault="00941F0B" w:rsidP="00941F0B">
      <w:pPr>
        <w:pStyle w:val="ListParagraph"/>
        <w:numPr>
          <w:ilvl w:val="1"/>
          <w:numId w:val="37"/>
        </w:numPr>
        <w:spacing w:after="120"/>
      </w:pPr>
      <w:r w:rsidRPr="00B914A0">
        <w:t>Merced River: (</w:t>
      </w:r>
      <w:r w:rsidRPr="00F61B42">
        <w:t>D562 + D566</w:t>
      </w:r>
      <w:r w:rsidRPr="00B914A0">
        <w:t xml:space="preserve">) / </w:t>
      </w:r>
      <w:r w:rsidRPr="00F61B42">
        <w:t>C561</w:t>
      </w:r>
    </w:p>
    <w:p w14:paraId="25997429" w14:textId="77777777" w:rsidR="00941F0B" w:rsidRPr="00B914A0" w:rsidRDefault="00941F0B" w:rsidP="00941F0B">
      <w:pPr>
        <w:pStyle w:val="ListParagraph"/>
        <w:numPr>
          <w:ilvl w:val="1"/>
          <w:numId w:val="37"/>
        </w:numPr>
        <w:spacing w:after="120"/>
      </w:pPr>
      <w:r w:rsidRPr="00B914A0">
        <w:t xml:space="preserve">Stanislaus River: </w:t>
      </w:r>
      <w:r w:rsidRPr="00F61B42">
        <w:t>D528</w:t>
      </w:r>
      <w:r w:rsidRPr="00B914A0">
        <w:t xml:space="preserve"> / </w:t>
      </w:r>
      <w:r w:rsidRPr="00F61B42">
        <w:t>C520</w:t>
      </w:r>
    </w:p>
    <w:p w14:paraId="0B0A1EB1" w14:textId="77777777" w:rsidR="00941F0B" w:rsidRPr="00B914A0" w:rsidRDefault="00941F0B" w:rsidP="00941F0B">
      <w:pPr>
        <w:pStyle w:val="ListParagraph"/>
        <w:numPr>
          <w:ilvl w:val="1"/>
          <w:numId w:val="37"/>
        </w:numPr>
        <w:spacing w:after="120"/>
      </w:pPr>
      <w:r w:rsidRPr="00B914A0">
        <w:t xml:space="preserve">Tuolumne River: </w:t>
      </w:r>
      <w:r w:rsidRPr="00F61B42">
        <w:t>D545</w:t>
      </w:r>
      <w:r w:rsidRPr="00B914A0">
        <w:t xml:space="preserve"> / </w:t>
      </w:r>
      <w:r w:rsidRPr="00F61B42">
        <w:t>C540</w:t>
      </w:r>
    </w:p>
    <w:p w14:paraId="1E481EF4" w14:textId="77777777" w:rsidR="00941F0B" w:rsidRPr="00B914A0" w:rsidRDefault="00941F0B" w:rsidP="00941F0B">
      <w:pPr>
        <w:pStyle w:val="ListParagraph"/>
        <w:numPr>
          <w:ilvl w:val="1"/>
          <w:numId w:val="37"/>
        </w:numPr>
        <w:spacing w:after="120"/>
      </w:pPr>
      <w:r w:rsidRPr="00B914A0">
        <w:t>San Joaquin River: (</w:t>
      </w:r>
      <w:r w:rsidRPr="00F61B42">
        <w:t>D637 + D630B + D630A + D620B</w:t>
      </w:r>
      <w:r w:rsidRPr="00B914A0">
        <w:t>) / (</w:t>
      </w:r>
      <w:r w:rsidRPr="00F61B42">
        <w:t>D637 + D630B + D630A + D620B + C637</w:t>
      </w:r>
      <w:r w:rsidRPr="00B914A0">
        <w:t>)</w:t>
      </w:r>
    </w:p>
    <w:p w14:paraId="4FD84863" w14:textId="77777777" w:rsidR="00941F0B" w:rsidRPr="00B914A0" w:rsidRDefault="00941F0B" w:rsidP="00941F0B">
      <w:pPr>
        <w:pStyle w:val="ListParagraph"/>
        <w:numPr>
          <w:ilvl w:val="0"/>
          <w:numId w:val="37"/>
        </w:numPr>
        <w:spacing w:after="120"/>
      </w:pPr>
      <w:r w:rsidRPr="00B914A0">
        <w:t>CalSim 3:</w:t>
      </w:r>
    </w:p>
    <w:p w14:paraId="375DDE53" w14:textId="77777777" w:rsidR="00941F0B" w:rsidRPr="00B914A0" w:rsidRDefault="00941F0B" w:rsidP="00941F0B">
      <w:pPr>
        <w:pStyle w:val="ListParagraph"/>
        <w:numPr>
          <w:ilvl w:val="1"/>
          <w:numId w:val="37"/>
        </w:numPr>
        <w:spacing w:after="120"/>
      </w:pPr>
      <w:r w:rsidRPr="00B914A0">
        <w:t>Upper Sacramento River: (</w:t>
      </w:r>
      <w:r w:rsidRPr="00F61B42">
        <w:t>D_SAC296_WTPFTH + D_SAC296_02_SA + D_SAC294_WTPBLV + D_SAC294_03_PA + D_SAC289_03_PA + D_SAC281_02_NA + D_SAC273_03_NA</w:t>
      </w:r>
      <w:r w:rsidRPr="00B914A0">
        <w:t>)</w:t>
      </w:r>
      <w:r w:rsidRPr="00F61B42">
        <w:t xml:space="preserve"> </w:t>
      </w:r>
      <w:r w:rsidRPr="00B914A0">
        <w:t xml:space="preserve">/ </w:t>
      </w:r>
      <w:r w:rsidRPr="00F61B42">
        <w:t>C_SAC273</w:t>
      </w:r>
    </w:p>
    <w:p w14:paraId="2726E042" w14:textId="77777777" w:rsidR="00941F0B" w:rsidRPr="00B914A0" w:rsidRDefault="00941F0B" w:rsidP="00941F0B">
      <w:pPr>
        <w:pStyle w:val="ListParagraph"/>
        <w:numPr>
          <w:ilvl w:val="1"/>
          <w:numId w:val="37"/>
        </w:numPr>
        <w:spacing w:after="120"/>
      </w:pPr>
      <w:r w:rsidRPr="00B914A0">
        <w:t xml:space="preserve">Antelope Creek: </w:t>
      </w:r>
      <w:r w:rsidRPr="00F61B42">
        <w:t xml:space="preserve">D_ANT010_05_NA </w:t>
      </w:r>
      <w:r w:rsidRPr="00B914A0">
        <w:t xml:space="preserve">/ </w:t>
      </w:r>
      <w:r w:rsidRPr="00F61B42">
        <w:t>C_ANT010</w:t>
      </w:r>
    </w:p>
    <w:p w14:paraId="1976101B" w14:textId="77777777" w:rsidR="00941F0B" w:rsidRPr="00B914A0" w:rsidRDefault="00941F0B" w:rsidP="00941F0B">
      <w:pPr>
        <w:pStyle w:val="ListParagraph"/>
        <w:numPr>
          <w:ilvl w:val="1"/>
          <w:numId w:val="37"/>
        </w:numPr>
        <w:spacing w:after="120"/>
      </w:pPr>
      <w:r w:rsidRPr="00B914A0">
        <w:t xml:space="preserve">Battle Creek: </w:t>
      </w:r>
      <w:r w:rsidRPr="00B914A0">
        <w:rPr>
          <w:i/>
          <w:iCs/>
        </w:rPr>
        <w:t>NA</w:t>
      </w:r>
    </w:p>
    <w:p w14:paraId="6154A443" w14:textId="77777777" w:rsidR="00941F0B" w:rsidRPr="00B914A0" w:rsidRDefault="00941F0B" w:rsidP="00941F0B">
      <w:pPr>
        <w:pStyle w:val="ListParagraph"/>
        <w:numPr>
          <w:ilvl w:val="1"/>
          <w:numId w:val="37"/>
        </w:numPr>
        <w:spacing w:after="120"/>
      </w:pPr>
      <w:r w:rsidRPr="00B914A0">
        <w:t xml:space="preserve">Bear Creek: </w:t>
      </w:r>
      <w:r w:rsidRPr="00B914A0">
        <w:rPr>
          <w:i/>
          <w:iCs/>
        </w:rPr>
        <w:t>NA</w:t>
      </w:r>
    </w:p>
    <w:p w14:paraId="072E90FC" w14:textId="77777777" w:rsidR="00941F0B" w:rsidRPr="00B914A0" w:rsidRDefault="00941F0B" w:rsidP="00941F0B">
      <w:pPr>
        <w:pStyle w:val="ListParagraph"/>
        <w:numPr>
          <w:ilvl w:val="1"/>
          <w:numId w:val="37"/>
        </w:numPr>
        <w:spacing w:after="120"/>
      </w:pPr>
      <w:r w:rsidRPr="00B914A0">
        <w:t xml:space="preserve">Big Chico Creek: </w:t>
      </w:r>
      <w:r w:rsidRPr="00B914A0">
        <w:rPr>
          <w:i/>
          <w:iCs/>
        </w:rPr>
        <w:t>NA</w:t>
      </w:r>
    </w:p>
    <w:p w14:paraId="207CC394" w14:textId="77777777" w:rsidR="00941F0B" w:rsidRPr="00B914A0" w:rsidRDefault="00941F0B" w:rsidP="00941F0B">
      <w:pPr>
        <w:pStyle w:val="ListParagraph"/>
        <w:numPr>
          <w:ilvl w:val="1"/>
          <w:numId w:val="37"/>
        </w:numPr>
        <w:spacing w:after="120"/>
      </w:pPr>
      <w:r w:rsidRPr="00B914A0">
        <w:lastRenderedPageBreak/>
        <w:t>Butte Creek: (</w:t>
      </w:r>
      <w:r w:rsidRPr="00F61B42">
        <w:t>D_BTC045_ESL008 + D_BTC043_10_NA + D_BTC036_10_NA + DBTC012_09_SA2 + D_BTC012_CRK005</w:t>
      </w:r>
      <w:r w:rsidRPr="00B914A0">
        <w:t>) / (</w:t>
      </w:r>
      <w:r w:rsidRPr="00F61B42">
        <w:t>D_BTC045_ESL008 + D_BTC043_10_NA + D_BTC036_10_NA + DBTC012_09_SA2 + D_BTC012_CRK005 + C_BTC012)</w:t>
      </w:r>
    </w:p>
    <w:p w14:paraId="6D67C8CC" w14:textId="77777777" w:rsidR="00941F0B" w:rsidRPr="00B914A0" w:rsidRDefault="00941F0B" w:rsidP="00941F0B">
      <w:pPr>
        <w:pStyle w:val="ListParagraph"/>
        <w:numPr>
          <w:ilvl w:val="1"/>
          <w:numId w:val="37"/>
        </w:numPr>
        <w:spacing w:after="120"/>
      </w:pPr>
      <w:r w:rsidRPr="00B914A0">
        <w:t xml:space="preserve">Clear Creek: </w:t>
      </w:r>
      <w:r w:rsidRPr="00B914A0">
        <w:rPr>
          <w:i/>
          <w:iCs/>
        </w:rPr>
        <w:t>NA</w:t>
      </w:r>
    </w:p>
    <w:p w14:paraId="418F379D" w14:textId="77777777" w:rsidR="00941F0B" w:rsidRPr="00B914A0" w:rsidRDefault="00941F0B" w:rsidP="00941F0B">
      <w:pPr>
        <w:pStyle w:val="ListParagraph"/>
        <w:numPr>
          <w:ilvl w:val="1"/>
          <w:numId w:val="37"/>
        </w:numPr>
        <w:spacing w:after="120"/>
      </w:pPr>
      <w:r w:rsidRPr="00B914A0">
        <w:t xml:space="preserve">Cottonwood Creek: </w:t>
      </w:r>
      <w:r w:rsidRPr="00B914A0">
        <w:rPr>
          <w:i/>
          <w:iCs/>
        </w:rPr>
        <w:t>NA</w:t>
      </w:r>
    </w:p>
    <w:p w14:paraId="2E556577" w14:textId="77777777" w:rsidR="00941F0B" w:rsidRPr="00B914A0" w:rsidRDefault="00941F0B" w:rsidP="00941F0B">
      <w:pPr>
        <w:pStyle w:val="ListParagraph"/>
        <w:numPr>
          <w:ilvl w:val="1"/>
          <w:numId w:val="37"/>
        </w:numPr>
        <w:spacing w:after="120"/>
      </w:pPr>
      <w:r w:rsidRPr="00B914A0">
        <w:t xml:space="preserve">Cow Creek: </w:t>
      </w:r>
      <w:r w:rsidRPr="00B914A0">
        <w:rPr>
          <w:i/>
          <w:iCs/>
        </w:rPr>
        <w:t>NA</w:t>
      </w:r>
    </w:p>
    <w:p w14:paraId="1D22617F" w14:textId="77777777" w:rsidR="00941F0B" w:rsidRPr="00B914A0" w:rsidRDefault="00941F0B" w:rsidP="00941F0B">
      <w:pPr>
        <w:pStyle w:val="ListParagraph"/>
        <w:numPr>
          <w:ilvl w:val="1"/>
          <w:numId w:val="37"/>
        </w:numPr>
        <w:spacing w:after="120"/>
      </w:pPr>
      <w:r w:rsidRPr="00B914A0">
        <w:t>Deer Creek: (</w:t>
      </w:r>
      <w:r w:rsidRPr="00F61B42">
        <w:t>D_DRC010_05_NA + D_DRC005_05_NA</w:t>
      </w:r>
      <w:r w:rsidRPr="00B914A0">
        <w:t xml:space="preserve">) / </w:t>
      </w:r>
      <w:r w:rsidRPr="00F61B42">
        <w:t>C_DRC005</w:t>
      </w:r>
    </w:p>
    <w:p w14:paraId="4B0301C1" w14:textId="77777777" w:rsidR="00941F0B" w:rsidRPr="00B914A0" w:rsidRDefault="00941F0B" w:rsidP="00941F0B">
      <w:pPr>
        <w:pStyle w:val="ListParagraph"/>
        <w:numPr>
          <w:ilvl w:val="1"/>
          <w:numId w:val="37"/>
        </w:numPr>
        <w:spacing w:after="120"/>
      </w:pPr>
      <w:r w:rsidRPr="00B914A0">
        <w:t xml:space="preserve">Elder Creek: </w:t>
      </w:r>
      <w:r w:rsidRPr="00F61B42">
        <w:t xml:space="preserve">D_ELD012_04_NA </w:t>
      </w:r>
      <w:r w:rsidRPr="00B914A0">
        <w:t xml:space="preserve">/ </w:t>
      </w:r>
      <w:r w:rsidRPr="00F61B42">
        <w:t>C_ELD005</w:t>
      </w:r>
    </w:p>
    <w:p w14:paraId="4D6720EE" w14:textId="77777777" w:rsidR="00941F0B" w:rsidRPr="00B914A0" w:rsidRDefault="00941F0B" w:rsidP="00941F0B">
      <w:pPr>
        <w:pStyle w:val="ListParagraph"/>
        <w:numPr>
          <w:ilvl w:val="1"/>
          <w:numId w:val="37"/>
        </w:numPr>
        <w:spacing w:after="120"/>
      </w:pPr>
      <w:r w:rsidRPr="00B914A0">
        <w:t xml:space="preserve">Mill Creek: </w:t>
      </w:r>
      <w:r w:rsidRPr="00F61B42">
        <w:t xml:space="preserve">D_MLC006_05_NA </w:t>
      </w:r>
      <w:r w:rsidRPr="00B914A0">
        <w:t xml:space="preserve">/ </w:t>
      </w:r>
      <w:r w:rsidRPr="00F61B42">
        <w:t>C_MLC004</w:t>
      </w:r>
    </w:p>
    <w:p w14:paraId="08671FCF" w14:textId="77777777" w:rsidR="00941F0B" w:rsidRPr="00B914A0" w:rsidRDefault="00941F0B" w:rsidP="00941F0B">
      <w:pPr>
        <w:pStyle w:val="ListParagraph"/>
        <w:numPr>
          <w:ilvl w:val="1"/>
          <w:numId w:val="37"/>
        </w:numPr>
        <w:spacing w:after="120"/>
      </w:pPr>
      <w:proofErr w:type="spellStart"/>
      <w:r w:rsidRPr="00B914A0">
        <w:t>Paynes</w:t>
      </w:r>
      <w:proofErr w:type="spellEnd"/>
      <w:r w:rsidRPr="00B914A0">
        <w:t xml:space="preserve"> Creek: </w:t>
      </w:r>
      <w:r w:rsidRPr="00B914A0">
        <w:rPr>
          <w:i/>
          <w:iCs/>
        </w:rPr>
        <w:t>NA</w:t>
      </w:r>
    </w:p>
    <w:p w14:paraId="773BF767" w14:textId="77777777" w:rsidR="00941F0B" w:rsidRPr="00B914A0" w:rsidRDefault="00941F0B" w:rsidP="00941F0B">
      <w:pPr>
        <w:pStyle w:val="ListParagraph"/>
        <w:numPr>
          <w:ilvl w:val="1"/>
          <w:numId w:val="37"/>
        </w:numPr>
        <w:spacing w:after="120"/>
      </w:pPr>
      <w:r w:rsidRPr="00B914A0">
        <w:t xml:space="preserve">Stony Creek: </w:t>
      </w:r>
      <w:r w:rsidRPr="00F61B42">
        <w:t xml:space="preserve">D_STN021_06_PA </w:t>
      </w:r>
      <w:r w:rsidRPr="00B914A0">
        <w:t xml:space="preserve">/ </w:t>
      </w:r>
      <w:r w:rsidRPr="00F61B42">
        <w:t>C_STN026</w:t>
      </w:r>
    </w:p>
    <w:p w14:paraId="528F14E4" w14:textId="77777777" w:rsidR="00941F0B" w:rsidRPr="00B914A0" w:rsidRDefault="00941F0B" w:rsidP="00941F0B">
      <w:pPr>
        <w:pStyle w:val="ListParagraph"/>
        <w:numPr>
          <w:ilvl w:val="1"/>
          <w:numId w:val="37"/>
        </w:numPr>
        <w:spacing w:after="120"/>
      </w:pPr>
      <w:proofErr w:type="spellStart"/>
      <w:r w:rsidRPr="00B914A0">
        <w:t>Thomes</w:t>
      </w:r>
      <w:proofErr w:type="spellEnd"/>
      <w:r w:rsidRPr="00B914A0">
        <w:t xml:space="preserve"> Creek: </w:t>
      </w:r>
      <w:r w:rsidRPr="00F61B42">
        <w:t xml:space="preserve">D_THM012_04_NA </w:t>
      </w:r>
      <w:r w:rsidRPr="00B914A0">
        <w:t xml:space="preserve">/ </w:t>
      </w:r>
      <w:r w:rsidRPr="00F61B42">
        <w:t>C_THM005</w:t>
      </w:r>
    </w:p>
    <w:p w14:paraId="56214D03" w14:textId="77777777" w:rsidR="00941F0B" w:rsidRPr="00B914A0" w:rsidRDefault="00941F0B" w:rsidP="00941F0B">
      <w:pPr>
        <w:pStyle w:val="ListParagraph"/>
        <w:numPr>
          <w:ilvl w:val="1"/>
          <w:numId w:val="37"/>
        </w:numPr>
        <w:spacing w:after="120"/>
      </w:pPr>
      <w:r w:rsidRPr="00B914A0">
        <w:t>Upper-mid Sacramento River: (</w:t>
      </w:r>
      <w:r w:rsidRPr="00F61B42">
        <w:t>D_SAC240_TCC001 + D_SAC240_05_NA + D_SAC224_04_NA + D_SAC196_MTC000 + D_SAC185_08N_NA + D_SAC185_09_NA + D_SAC178_08N_SA1 + D_SAC162_09_SA2 + D_SAC159_08S_SA1 + D_SAC159_08N_SA1 + D_SAC146_08S_NA1 + D_SAC136_18_NA + D_SAC136_18_SA + D_SAC129_08S_NA2 + D_SAC122_19_SA</w:t>
      </w:r>
      <w:r w:rsidRPr="00B914A0">
        <w:t xml:space="preserve">) / </w:t>
      </w:r>
      <w:r w:rsidRPr="00F61B42">
        <w:t>C_SAC247</w:t>
      </w:r>
    </w:p>
    <w:p w14:paraId="5694524A" w14:textId="77777777" w:rsidR="00941F0B" w:rsidRPr="00B914A0" w:rsidRDefault="00941F0B" w:rsidP="00941F0B">
      <w:pPr>
        <w:pStyle w:val="ListParagraph"/>
        <w:numPr>
          <w:ilvl w:val="1"/>
          <w:numId w:val="37"/>
        </w:numPr>
        <w:spacing w:after="120"/>
      </w:pPr>
      <w:r w:rsidRPr="00B914A0">
        <w:t xml:space="preserve">Bear River: </w:t>
      </w:r>
      <w:r w:rsidRPr="00F61B42">
        <w:t xml:space="preserve">D_BRR017_23_NA </w:t>
      </w:r>
      <w:r w:rsidRPr="00B914A0">
        <w:t xml:space="preserve">/ </w:t>
      </w:r>
      <w:r w:rsidRPr="00F61B42">
        <w:t>C_CMPFW</w:t>
      </w:r>
    </w:p>
    <w:p w14:paraId="1325D7CC" w14:textId="77777777" w:rsidR="00941F0B" w:rsidRPr="00B914A0" w:rsidRDefault="00941F0B" w:rsidP="00941F0B">
      <w:pPr>
        <w:pStyle w:val="ListParagraph"/>
        <w:numPr>
          <w:ilvl w:val="1"/>
          <w:numId w:val="37"/>
        </w:numPr>
        <w:spacing w:after="120"/>
      </w:pPr>
      <w:r w:rsidRPr="00B914A0">
        <w:t>Feather River: (</w:t>
      </w:r>
      <w:r w:rsidRPr="00F61B42">
        <w:t>D_THRMF_12_NU1 + D_THRMF_11_NU1 + D_THRMA_WEC000 + D_THRMA_RVC000 + D_THRMA_JBC000</w:t>
      </w:r>
      <w:r w:rsidRPr="00B914A0">
        <w:t xml:space="preserve">) / </w:t>
      </w:r>
      <w:r w:rsidRPr="00F61B42">
        <w:t>C_OROVL</w:t>
      </w:r>
    </w:p>
    <w:p w14:paraId="2DD46AB4" w14:textId="77777777" w:rsidR="00941F0B" w:rsidRPr="00B914A0" w:rsidRDefault="00941F0B" w:rsidP="00941F0B">
      <w:pPr>
        <w:pStyle w:val="ListParagraph"/>
        <w:numPr>
          <w:ilvl w:val="1"/>
          <w:numId w:val="37"/>
        </w:numPr>
        <w:spacing w:after="120"/>
      </w:pPr>
      <w:r w:rsidRPr="00B914A0">
        <w:t xml:space="preserve">Yuba River: </w:t>
      </w:r>
      <w:r w:rsidRPr="00F61B42">
        <w:t xml:space="preserve">D_YUB011_15S_NA2 </w:t>
      </w:r>
      <w:r w:rsidRPr="00B914A0">
        <w:t>/ (</w:t>
      </w:r>
      <w:r w:rsidRPr="00F61B42">
        <w:t>D_YUB011_15S_NA2 + C_YUB002</w:t>
      </w:r>
      <w:r w:rsidRPr="00B914A0">
        <w:t>)</w:t>
      </w:r>
    </w:p>
    <w:p w14:paraId="490E3AB4" w14:textId="77777777" w:rsidR="00941F0B" w:rsidRPr="00B914A0" w:rsidRDefault="00941F0B" w:rsidP="00941F0B">
      <w:pPr>
        <w:pStyle w:val="ListParagraph"/>
        <w:numPr>
          <w:ilvl w:val="1"/>
          <w:numId w:val="37"/>
        </w:numPr>
        <w:spacing w:after="120"/>
      </w:pPr>
      <w:r w:rsidRPr="00B914A0">
        <w:t>Lower-mid Sacramento River: (</w:t>
      </w:r>
      <w:r w:rsidRPr="00F61B42">
        <w:t>D_SAC121_08S_SA3 + D_SAC115_19_SA + D_SAC109_08S_SA3 + D_SAC109_19_SA + D_SAC099_19_SA + D_SAC091_19_SA + D_SAC083_21_SA + D_SAC082_22_SA1 + D_SAC081_21_NA + D_SAC078_22_SA1 + D_SAC075_22_NA + D_SAC074_21_SA + D_SAC065_WTPBTB</w:t>
      </w:r>
      <w:r w:rsidRPr="00B914A0">
        <w:t xml:space="preserve">) / </w:t>
      </w:r>
      <w:r w:rsidRPr="00F61B42">
        <w:t>C_SAC120</w:t>
      </w:r>
    </w:p>
    <w:p w14:paraId="41EEF7E3" w14:textId="77777777" w:rsidR="00941F0B" w:rsidRPr="00B914A0" w:rsidRDefault="00941F0B" w:rsidP="00941F0B">
      <w:pPr>
        <w:pStyle w:val="ListParagraph"/>
        <w:numPr>
          <w:ilvl w:val="1"/>
          <w:numId w:val="37"/>
        </w:numPr>
        <w:spacing w:after="120"/>
      </w:pPr>
      <w:r w:rsidRPr="00B914A0">
        <w:t xml:space="preserve">American River: </w:t>
      </w:r>
      <w:r w:rsidRPr="00F61B42">
        <w:t xml:space="preserve">D_AMR007_WTPFBN </w:t>
      </w:r>
      <w:r w:rsidRPr="00B914A0">
        <w:t xml:space="preserve">/ </w:t>
      </w:r>
      <w:r w:rsidRPr="00F61B42">
        <w:t>C_NTOMA</w:t>
      </w:r>
    </w:p>
    <w:p w14:paraId="07A899E8" w14:textId="77777777" w:rsidR="00941F0B" w:rsidRPr="00B914A0" w:rsidRDefault="00941F0B" w:rsidP="00941F0B">
      <w:pPr>
        <w:pStyle w:val="ListParagraph"/>
        <w:numPr>
          <w:ilvl w:val="1"/>
          <w:numId w:val="37"/>
        </w:numPr>
        <w:spacing w:after="120"/>
      </w:pPr>
      <w:r w:rsidRPr="00B914A0">
        <w:t>Lower Sacramento River: (</w:t>
      </w:r>
      <w:r w:rsidRPr="00F61B42">
        <w:t>D_SAC050_FPT013 + D_SAC062_WTPSAC</w:t>
      </w:r>
      <w:r w:rsidRPr="00B914A0">
        <w:t xml:space="preserve">) / </w:t>
      </w:r>
      <w:r w:rsidRPr="00F61B42">
        <w:t>C_SAC120</w:t>
      </w:r>
    </w:p>
    <w:p w14:paraId="6A2515F9" w14:textId="77777777" w:rsidR="00941F0B" w:rsidRPr="00B914A0" w:rsidRDefault="00941F0B" w:rsidP="00941F0B">
      <w:pPr>
        <w:pStyle w:val="ListParagraph"/>
        <w:numPr>
          <w:ilvl w:val="1"/>
          <w:numId w:val="37"/>
        </w:numPr>
        <w:spacing w:after="120"/>
      </w:pPr>
      <w:r w:rsidRPr="00B914A0">
        <w:t>Calaveras River: (</w:t>
      </w:r>
      <w:r w:rsidRPr="00F61B42">
        <w:t>D_LJC022_60S_PA1 + D_CLV037_CACWD + D_CLV026_60S_PA1 + D_CLV026_WTPWDH</w:t>
      </w:r>
      <w:r w:rsidRPr="00B914A0">
        <w:t xml:space="preserve">) / </w:t>
      </w:r>
      <w:r w:rsidRPr="00F61B42">
        <w:t>C_NHGAN</w:t>
      </w:r>
    </w:p>
    <w:p w14:paraId="2BC8D03E" w14:textId="77777777" w:rsidR="00941F0B" w:rsidRPr="00B914A0" w:rsidRDefault="00941F0B" w:rsidP="00941F0B">
      <w:pPr>
        <w:pStyle w:val="ListParagraph"/>
        <w:numPr>
          <w:ilvl w:val="1"/>
          <w:numId w:val="37"/>
        </w:numPr>
        <w:spacing w:after="120"/>
      </w:pPr>
      <w:r w:rsidRPr="00B914A0">
        <w:t xml:space="preserve">Cosumnes River: </w:t>
      </w:r>
      <w:r w:rsidRPr="00B914A0">
        <w:rPr>
          <w:i/>
          <w:iCs/>
        </w:rPr>
        <w:t>NA</w:t>
      </w:r>
    </w:p>
    <w:p w14:paraId="51E9ABBF" w14:textId="77777777" w:rsidR="00941F0B" w:rsidRPr="00B914A0" w:rsidRDefault="00941F0B" w:rsidP="00941F0B">
      <w:pPr>
        <w:pStyle w:val="ListParagraph"/>
        <w:numPr>
          <w:ilvl w:val="1"/>
          <w:numId w:val="37"/>
        </w:numPr>
        <w:spacing w:after="120"/>
      </w:pPr>
      <w:r w:rsidRPr="00B914A0">
        <w:t>Mokelumne River: (</w:t>
      </w:r>
      <w:r w:rsidRPr="00F61B42">
        <w:t>D_MOK050_60N_NA3 + D_MOK050_60N_NA5 + D_MOK039_60N_NA5 + D_MOK035_60N_NA4 + D_MOK035_60N_NU1 + D_MOK035_WTPDWS + D_MOK033_60N_NA5</w:t>
      </w:r>
      <w:r w:rsidRPr="00B914A0">
        <w:t xml:space="preserve">) / </w:t>
      </w:r>
      <w:r w:rsidRPr="00F61B42">
        <w:t>C_CMCHE</w:t>
      </w:r>
    </w:p>
    <w:p w14:paraId="0C6E9455" w14:textId="77777777" w:rsidR="00941F0B" w:rsidRPr="00B914A0" w:rsidRDefault="00941F0B" w:rsidP="00941F0B">
      <w:pPr>
        <w:pStyle w:val="ListParagraph"/>
        <w:numPr>
          <w:ilvl w:val="1"/>
          <w:numId w:val="37"/>
        </w:numPr>
        <w:spacing w:after="120"/>
      </w:pPr>
      <w:r w:rsidRPr="00B914A0">
        <w:t>Merced River: (</w:t>
      </w:r>
      <w:r w:rsidRPr="00F61B42">
        <w:t>D_MC042_63_NA2 + D_MCD021_63_NA4</w:t>
      </w:r>
      <w:r w:rsidRPr="00B914A0">
        <w:t xml:space="preserve">) / </w:t>
      </w:r>
      <w:r w:rsidRPr="00F61B42">
        <w:t>C_MCD050</w:t>
      </w:r>
    </w:p>
    <w:p w14:paraId="093D4179" w14:textId="77777777" w:rsidR="00941F0B" w:rsidRPr="00B914A0" w:rsidRDefault="00941F0B" w:rsidP="00941F0B">
      <w:pPr>
        <w:pStyle w:val="ListParagraph"/>
        <w:numPr>
          <w:ilvl w:val="1"/>
          <w:numId w:val="37"/>
        </w:numPr>
        <w:spacing w:after="120"/>
      </w:pPr>
      <w:r w:rsidRPr="00B914A0">
        <w:t>Stanislaus River: (</w:t>
      </w:r>
      <w:r w:rsidRPr="00F61B42">
        <w:t>D_STS030_61_NA4 + D_STS004_61_NA6</w:t>
      </w:r>
      <w:r w:rsidRPr="00B914A0">
        <w:t xml:space="preserve">) / </w:t>
      </w:r>
      <w:r w:rsidRPr="00F61B42">
        <w:t>C_STS059</w:t>
      </w:r>
    </w:p>
    <w:p w14:paraId="0E05621A" w14:textId="77777777" w:rsidR="00941F0B" w:rsidRPr="00B914A0" w:rsidRDefault="00941F0B" w:rsidP="00941F0B">
      <w:pPr>
        <w:pStyle w:val="ListParagraph"/>
        <w:numPr>
          <w:ilvl w:val="1"/>
          <w:numId w:val="37"/>
        </w:numPr>
        <w:spacing w:after="120"/>
      </w:pPr>
      <w:r w:rsidRPr="00B914A0">
        <w:t>Tuolumne River: (</w:t>
      </w:r>
      <w:r w:rsidRPr="00F61B42">
        <w:t>D_TUO047_61_NA3 + D_TUO047_62_NA4 + D_TUO015_61_NA3 + D_TUO015_62_NA4</w:t>
      </w:r>
      <w:r w:rsidRPr="00B914A0">
        <w:t xml:space="preserve">) / </w:t>
      </w:r>
      <w:r w:rsidRPr="00F61B42">
        <w:t>C_TUO054</w:t>
      </w:r>
    </w:p>
    <w:p w14:paraId="7F913A2F" w14:textId="77777777" w:rsidR="00941F0B" w:rsidRPr="00B914A0" w:rsidRDefault="00941F0B" w:rsidP="00941F0B">
      <w:pPr>
        <w:pStyle w:val="ListParagraph"/>
        <w:numPr>
          <w:ilvl w:val="1"/>
          <w:numId w:val="37"/>
        </w:numPr>
        <w:spacing w:after="120"/>
      </w:pPr>
      <w:r w:rsidRPr="00B914A0">
        <w:t>San Joaquin River: (</w:t>
      </w:r>
      <w:r w:rsidRPr="00F61B42">
        <w:t>D_SJR062_50_PA1 + D_SJR090_71_NA2 + D_SJR081_61_NA5 + D_SJR116_72_NA1</w:t>
      </w:r>
      <w:r w:rsidRPr="00B914A0">
        <w:t>) / (</w:t>
      </w:r>
      <w:r w:rsidRPr="00F61B42">
        <w:t>D_SJR062_50_PA1 + D_SJR090_71_NA2 + D_SJR081_61_NA5 + D_SJR116_72_NA1 + C_SJR072</w:t>
      </w:r>
      <w:r w:rsidRPr="00B914A0">
        <w:t>)</w:t>
      </w:r>
    </w:p>
    <w:p w14:paraId="01722CDE" w14:textId="77777777" w:rsidR="00941F0B" w:rsidRDefault="00941F0B" w:rsidP="00941F0B">
      <w:pPr>
        <w:pStyle w:val="ListParagraph"/>
        <w:numPr>
          <w:ilvl w:val="0"/>
          <w:numId w:val="37"/>
        </w:numPr>
        <w:spacing w:after="120"/>
      </w:pPr>
      <w:r>
        <w:t>Important caveats or concerns:</w:t>
      </w:r>
    </w:p>
    <w:p w14:paraId="142FE3A5" w14:textId="77777777" w:rsidR="00941F0B" w:rsidRDefault="00941F0B" w:rsidP="00941F0B">
      <w:pPr>
        <w:pStyle w:val="ListParagraph"/>
        <w:numPr>
          <w:ilvl w:val="1"/>
          <w:numId w:val="37"/>
        </w:numPr>
        <w:spacing w:after="120"/>
      </w:pPr>
      <w:r>
        <w:lastRenderedPageBreak/>
        <w:t xml:space="preserve">Watersheds with </w:t>
      </w:r>
      <w:r>
        <w:rPr>
          <w:i/>
          <w:iCs/>
        </w:rPr>
        <w:t>NA</w:t>
      </w:r>
      <w:r>
        <w:t xml:space="preserve"> are assumed to have no diversions.</w:t>
      </w:r>
    </w:p>
    <w:p w14:paraId="0C3CDDC1" w14:textId="77777777" w:rsidR="00941F0B" w:rsidRDefault="00941F0B" w:rsidP="00941F0B">
      <w:pPr>
        <w:pStyle w:val="ListParagraph"/>
        <w:numPr>
          <w:ilvl w:val="1"/>
          <w:numId w:val="37"/>
        </w:numPr>
        <w:spacing w:after="120"/>
      </w:pPr>
      <w:r>
        <w:t xml:space="preserve">Some of the diversion terms in CalSim II corresponded to ‘Depletion’ terms that have no direct analogue in </w:t>
      </w:r>
      <w:proofErr w:type="spellStart"/>
      <w:r>
        <w:t>Calsim</w:t>
      </w:r>
      <w:proofErr w:type="spellEnd"/>
      <w:r>
        <w:t xml:space="preserve"> 3 (i.e., </w:t>
      </w:r>
      <w:proofErr w:type="spellStart"/>
      <w:r>
        <w:t>Calsim</w:t>
      </w:r>
      <w:proofErr w:type="spellEnd"/>
      <w:r>
        <w:t xml:space="preserve"> 3 uses ‘Closure-Terms’ that aggregate both accretion and depletion influences). These flow variables are therefore not accounted for in the CalSim 3 conversion.</w:t>
      </w:r>
    </w:p>
    <w:p w14:paraId="1613E58F" w14:textId="77777777" w:rsidR="00941F0B" w:rsidRDefault="00941F0B" w:rsidP="00941F0B">
      <w:pPr>
        <w:pStyle w:val="ListParagraph"/>
        <w:numPr>
          <w:ilvl w:val="1"/>
          <w:numId w:val="37"/>
        </w:numPr>
        <w:spacing w:after="120"/>
      </w:pPr>
      <w:r>
        <w:t xml:space="preserve">In CalSim II, diversions for Antelope Creek, Deer Creek, Elder Creek, Mill Creek, and </w:t>
      </w:r>
      <w:proofErr w:type="spellStart"/>
      <w:r>
        <w:t>Thomes</w:t>
      </w:r>
      <w:proofErr w:type="spellEnd"/>
      <w:r>
        <w:t xml:space="preserve"> Creek were calculated by partitioning aggregate, multi-watershed diversion terms based on watershed-specific flows. Some of these aggregate diversion terms also encompassed diversions from the Sacramento River. This partitioning is not necessary in CalSim 3 due to finer resolution in diversion terms.</w:t>
      </w:r>
    </w:p>
    <w:p w14:paraId="145A4FC5" w14:textId="77777777" w:rsidR="00941F0B" w:rsidRDefault="00941F0B" w:rsidP="00941F0B">
      <w:pPr>
        <w:pStyle w:val="ListParagraph"/>
        <w:numPr>
          <w:ilvl w:val="1"/>
          <w:numId w:val="37"/>
        </w:numPr>
        <w:spacing w:after="120"/>
      </w:pPr>
      <w:r>
        <w:t>CalSim 3 includes flow and diversion values for the Mokelumne River.</w:t>
      </w:r>
    </w:p>
    <w:p w14:paraId="67B2E5DC" w14:textId="58F63AF0" w:rsidR="00941F0B" w:rsidRDefault="006009FB" w:rsidP="00941F0B">
      <w:pPr>
        <w:pStyle w:val="ListParagraph"/>
        <w:numPr>
          <w:ilvl w:val="1"/>
          <w:numId w:val="37"/>
        </w:numPr>
        <w:spacing w:after="120"/>
      </w:pPr>
      <w:r>
        <w:t>Reclamation</w:t>
      </w:r>
      <w:r w:rsidR="00941F0B">
        <w:t xml:space="preserve"> used CalSim II diversion variables for the 4 watershed regions along the Sacramento River to identify functional splits among regions, and then identified CalSim 3 diversion terms for each region based on these splits.</w:t>
      </w:r>
    </w:p>
    <w:p w14:paraId="55290E56" w14:textId="5BFB8319" w:rsidR="00941F0B" w:rsidRDefault="00941F0B" w:rsidP="00941F0B">
      <w:pPr>
        <w:spacing w:after="120"/>
      </w:pPr>
      <w:r>
        <w:t>The numerator for each watershed</w:t>
      </w:r>
      <w:r w:rsidR="00532D7B">
        <w:t xml:space="preserve"> </w:t>
      </w:r>
      <w:r>
        <w:t xml:space="preserve">was used to calculate the total diversions for each watershed every month of every year, or </w:t>
      </w:r>
      <w:proofErr w:type="spellStart"/>
      <w:r w:rsidRPr="72CC05F2">
        <w:rPr>
          <w:i/>
          <w:iCs/>
        </w:rPr>
        <w:t>total_diversion</w:t>
      </w:r>
      <w:proofErr w:type="spellEnd"/>
      <w:r>
        <w:t>.</w:t>
      </w:r>
    </w:p>
    <w:p w14:paraId="2317E07F" w14:textId="77777777" w:rsidR="00941F0B" w:rsidRDefault="00941F0B" w:rsidP="00F61B42">
      <w:pPr>
        <w:pStyle w:val="Heading5"/>
      </w:pPr>
      <w:proofErr w:type="spellStart"/>
      <w:r w:rsidRPr="00862411">
        <w:rPr>
          <w:i/>
        </w:rPr>
        <w:t>bypass_prop_Q</w:t>
      </w:r>
      <w:proofErr w:type="spellEnd"/>
      <w:r>
        <w:t>: Proportion of Lower Sacramento River flow at each bypass weir.</w:t>
      </w:r>
    </w:p>
    <w:p w14:paraId="660C2726" w14:textId="77777777" w:rsidR="00941F0B" w:rsidRDefault="00941F0B" w:rsidP="00941F0B">
      <w:pPr>
        <w:pStyle w:val="ListParagraph"/>
        <w:numPr>
          <w:ilvl w:val="0"/>
          <w:numId w:val="39"/>
        </w:numPr>
        <w:spacing w:after="120"/>
      </w:pPr>
      <w:r>
        <w:t>CalSim II:</w:t>
      </w:r>
    </w:p>
    <w:p w14:paraId="7B46D3CA" w14:textId="77777777" w:rsidR="00941F0B" w:rsidRDefault="00941F0B" w:rsidP="00941F0B">
      <w:pPr>
        <w:pStyle w:val="ListParagraph"/>
        <w:numPr>
          <w:ilvl w:val="1"/>
          <w:numId w:val="39"/>
        </w:numPr>
        <w:spacing w:after="120"/>
      </w:pPr>
      <w:r>
        <w:t>Sutter Bypass: D117 / C116</w:t>
      </w:r>
    </w:p>
    <w:p w14:paraId="6737D74E" w14:textId="77777777" w:rsidR="00941F0B" w:rsidRDefault="00941F0B" w:rsidP="00941F0B">
      <w:pPr>
        <w:pStyle w:val="ListParagraph"/>
        <w:numPr>
          <w:ilvl w:val="1"/>
          <w:numId w:val="39"/>
        </w:numPr>
        <w:spacing w:after="120"/>
      </w:pPr>
      <w:r>
        <w:t>Yolo Bypass: D160 / (D160 + C160)</w:t>
      </w:r>
    </w:p>
    <w:p w14:paraId="644BACF7" w14:textId="77777777" w:rsidR="00941F0B" w:rsidRDefault="00941F0B" w:rsidP="00941F0B">
      <w:pPr>
        <w:pStyle w:val="ListParagraph"/>
        <w:numPr>
          <w:ilvl w:val="0"/>
          <w:numId w:val="39"/>
        </w:numPr>
        <w:spacing w:after="120"/>
      </w:pPr>
      <w:r>
        <w:t>CalSim 3:</w:t>
      </w:r>
    </w:p>
    <w:p w14:paraId="46377392" w14:textId="77777777" w:rsidR="00941F0B" w:rsidRDefault="00941F0B" w:rsidP="00941F0B">
      <w:pPr>
        <w:pStyle w:val="ListParagraph"/>
        <w:numPr>
          <w:ilvl w:val="1"/>
          <w:numId w:val="39"/>
        </w:numPr>
        <w:spacing w:after="120"/>
      </w:pPr>
      <w:r>
        <w:t>Sutter Bypass: (SP_SAC193_BTC003 + SP_SAC188_BTC003 + SP_SAC178_BTC003) / C_SAC195</w:t>
      </w:r>
    </w:p>
    <w:p w14:paraId="58597AD5" w14:textId="77777777" w:rsidR="00941F0B" w:rsidRDefault="00941F0B" w:rsidP="00941F0B">
      <w:pPr>
        <w:pStyle w:val="ListParagraph"/>
        <w:numPr>
          <w:ilvl w:val="1"/>
          <w:numId w:val="39"/>
        </w:numPr>
        <w:spacing w:after="120"/>
      </w:pPr>
      <w:r>
        <w:t>Yolo Bypass: SP_SAC083_YBP037 / (SP_SAC083_YBP037 + C_SAC048)</w:t>
      </w:r>
    </w:p>
    <w:p w14:paraId="7BCA3290" w14:textId="77777777" w:rsidR="00941F0B" w:rsidRDefault="00941F0B" w:rsidP="00941F0B">
      <w:pPr>
        <w:pStyle w:val="ListParagraph"/>
        <w:numPr>
          <w:ilvl w:val="0"/>
          <w:numId w:val="39"/>
        </w:numPr>
        <w:spacing w:after="120"/>
      </w:pPr>
      <w:r>
        <w:t>Notes:</w:t>
      </w:r>
    </w:p>
    <w:p w14:paraId="1702C1D1" w14:textId="77777777" w:rsidR="00941F0B" w:rsidRDefault="00941F0B" w:rsidP="00941F0B">
      <w:pPr>
        <w:pStyle w:val="ListParagraph"/>
        <w:numPr>
          <w:ilvl w:val="1"/>
          <w:numId w:val="39"/>
        </w:numPr>
        <w:spacing w:after="120"/>
      </w:pPr>
      <w:r>
        <w:t>A potentially better characterization of proportional flow diverted into the Sutter Bypass, and the characterization that is used in more recent versions of the SIT DSMs (e.g., v2021, v2023) is expressed in CalSim II and CalSim 3 as the following:</w:t>
      </w:r>
    </w:p>
    <w:p w14:paraId="5FD21A02" w14:textId="77777777" w:rsidR="00941F0B" w:rsidRDefault="00941F0B" w:rsidP="00941F0B">
      <w:pPr>
        <w:pStyle w:val="ListParagraph"/>
        <w:numPr>
          <w:ilvl w:val="2"/>
          <w:numId w:val="39"/>
        </w:numPr>
        <w:spacing w:after="120"/>
      </w:pPr>
      <w:r>
        <w:t>CalSim II: (D117 + D124 + D125 + D126) / C116</w:t>
      </w:r>
    </w:p>
    <w:p w14:paraId="1A3CA994" w14:textId="77777777" w:rsidR="00941F0B" w:rsidRDefault="00941F0B" w:rsidP="00941F0B">
      <w:pPr>
        <w:pStyle w:val="ListParagraph"/>
        <w:numPr>
          <w:ilvl w:val="2"/>
          <w:numId w:val="39"/>
        </w:numPr>
        <w:spacing w:after="120"/>
      </w:pPr>
      <w:r>
        <w:t>CalSim 3: (SP_SAC193_BTC003 + SP_SAC188_BTC003 + SP_SAC178_BTC003 + SP_SAC159_BTC003 + SP_SAC148_BTC003 + SP_SAC122_SBP021) / C_SAC195</w:t>
      </w:r>
    </w:p>
    <w:p w14:paraId="244246FE" w14:textId="7042E216" w:rsidR="00941F0B" w:rsidRPr="00C56000" w:rsidRDefault="00941F0B" w:rsidP="00941F0B">
      <w:pPr>
        <w:pStyle w:val="ListParagraph"/>
        <w:numPr>
          <w:ilvl w:val="1"/>
          <w:numId w:val="39"/>
        </w:numPr>
        <w:spacing w:after="120"/>
      </w:pPr>
      <w:r>
        <w:t>The conversion of C116 to C_SAC195</w:t>
      </w:r>
      <w:r w:rsidR="000037FA">
        <w:t xml:space="preserve"> in</w:t>
      </w:r>
      <w:r>
        <w:t xml:space="preserve"> CalSim 3 represents the best judgment of the Modeling Division.</w:t>
      </w:r>
    </w:p>
    <w:p w14:paraId="1DAA48E8" w14:textId="77777777" w:rsidR="00941F0B" w:rsidRDefault="00941F0B" w:rsidP="00F61B42">
      <w:pPr>
        <w:pStyle w:val="Heading5"/>
      </w:pPr>
      <w:proofErr w:type="spellStart"/>
      <w:r w:rsidRPr="00862411">
        <w:rPr>
          <w:i/>
        </w:rPr>
        <w:t>bypass_over</w:t>
      </w:r>
      <w:proofErr w:type="spellEnd"/>
      <w:r>
        <w:t>: Binary (yes/no) monthly record of the bypasses over topped</w:t>
      </w:r>
    </w:p>
    <w:p w14:paraId="28BB9C76" w14:textId="77777777" w:rsidR="00941F0B" w:rsidRDefault="00941F0B" w:rsidP="00941F0B">
      <w:pPr>
        <w:pStyle w:val="ListParagraph"/>
        <w:numPr>
          <w:ilvl w:val="0"/>
          <w:numId w:val="40"/>
        </w:numPr>
        <w:spacing w:after="120"/>
      </w:pPr>
      <w:r>
        <w:t>CalSim II:</w:t>
      </w:r>
    </w:p>
    <w:p w14:paraId="406E2CD7" w14:textId="77777777" w:rsidR="00941F0B" w:rsidRDefault="00941F0B" w:rsidP="00941F0B">
      <w:pPr>
        <w:pStyle w:val="ListParagraph"/>
        <w:numPr>
          <w:ilvl w:val="1"/>
          <w:numId w:val="40"/>
        </w:numPr>
        <w:spacing w:after="120"/>
      </w:pPr>
      <w:r>
        <w:t>Sutter Bypass: TRUE if (D117 + D124 + D125 + D126 + C137) &gt;= 100</w:t>
      </w:r>
    </w:p>
    <w:p w14:paraId="5DBB0301" w14:textId="77777777" w:rsidR="00941F0B" w:rsidRDefault="00941F0B" w:rsidP="00941F0B">
      <w:pPr>
        <w:pStyle w:val="ListParagraph"/>
        <w:numPr>
          <w:ilvl w:val="1"/>
          <w:numId w:val="40"/>
        </w:numPr>
        <w:spacing w:after="120"/>
      </w:pPr>
      <w:r>
        <w:t>Yolo Bypass: TRUE if (D160 + C157) &gt;= 100</w:t>
      </w:r>
    </w:p>
    <w:p w14:paraId="6A6F2177" w14:textId="77777777" w:rsidR="00941F0B" w:rsidRDefault="00941F0B" w:rsidP="00941F0B">
      <w:pPr>
        <w:pStyle w:val="ListParagraph"/>
        <w:numPr>
          <w:ilvl w:val="0"/>
          <w:numId w:val="40"/>
        </w:numPr>
        <w:spacing w:after="120"/>
      </w:pPr>
      <w:r>
        <w:t xml:space="preserve">CalSim 3: </w:t>
      </w:r>
    </w:p>
    <w:p w14:paraId="4463C5D8" w14:textId="77777777" w:rsidR="00941F0B" w:rsidRDefault="00941F0B" w:rsidP="00941F0B">
      <w:pPr>
        <w:pStyle w:val="ListParagraph"/>
        <w:numPr>
          <w:ilvl w:val="1"/>
          <w:numId w:val="40"/>
        </w:numPr>
        <w:spacing w:after="120"/>
      </w:pPr>
      <w:r>
        <w:t>Sutter Bypass: TRUE if (SP_SAC193_BTC003 + SP_SAC188_BTC003 + SP_SAC178_BTC003 + SP_SAC159_BTC003 + SP_SAC148_BTC003 + SP_SAC122_SBP021 + C_SSL001) &gt;= 100</w:t>
      </w:r>
    </w:p>
    <w:p w14:paraId="42A9D3B9" w14:textId="77777777" w:rsidR="00941F0B" w:rsidRDefault="00941F0B" w:rsidP="00941F0B">
      <w:pPr>
        <w:pStyle w:val="ListParagraph"/>
        <w:numPr>
          <w:ilvl w:val="1"/>
          <w:numId w:val="40"/>
        </w:numPr>
        <w:spacing w:after="120"/>
      </w:pPr>
      <w:r>
        <w:lastRenderedPageBreak/>
        <w:t>Yolo Bypass: TRUE if (SP_SAC083_YBP037 + C_CSL005) &gt;= 100</w:t>
      </w:r>
    </w:p>
    <w:p w14:paraId="082C3B66" w14:textId="77777777" w:rsidR="00941F0B" w:rsidRDefault="00941F0B" w:rsidP="00941F0B">
      <w:pPr>
        <w:pStyle w:val="ListParagraph"/>
        <w:numPr>
          <w:ilvl w:val="0"/>
          <w:numId w:val="40"/>
        </w:numPr>
        <w:spacing w:after="120"/>
      </w:pPr>
      <w:r>
        <w:t>Notes:</w:t>
      </w:r>
    </w:p>
    <w:p w14:paraId="23EF6DB5" w14:textId="77777777" w:rsidR="00941F0B" w:rsidRDefault="00941F0B" w:rsidP="00941F0B">
      <w:pPr>
        <w:pStyle w:val="ListParagraph"/>
        <w:numPr>
          <w:ilvl w:val="1"/>
          <w:numId w:val="40"/>
        </w:numPr>
        <w:spacing w:after="120"/>
      </w:pPr>
      <w:r>
        <w:t xml:space="preserve">The conversion of C137 in CalSim II to a CalSim 3 equivalent is problematic, as CalSim 3 changes the number and nature of connections among the Sacramento River, Sutter Bypass, Feather River, and Butte Creek. In fact, the best proposed replacement variable (C_SSL001) results in constant overtopping of Sutter Bypass in the model with the current flow threshold of 100 </w:t>
      </w:r>
      <w:proofErr w:type="spellStart"/>
      <w:r>
        <w:t>cfs</w:t>
      </w:r>
      <w:proofErr w:type="spellEnd"/>
      <w:r>
        <w:t>.</w:t>
      </w:r>
    </w:p>
    <w:p w14:paraId="2DC3D672" w14:textId="5BEE0BB6" w:rsidR="00941F0B" w:rsidRPr="00F61B42" w:rsidRDefault="00941F0B" w:rsidP="00F61B42">
      <w:pPr>
        <w:pStyle w:val="ListParagraph"/>
        <w:numPr>
          <w:ilvl w:val="2"/>
          <w:numId w:val="40"/>
        </w:numPr>
        <w:spacing w:after="120"/>
      </w:pPr>
      <w:r>
        <w:t>Modeling also questions why C137 is included in the flow threshold in the first place, as the diversions terms should be sufficient by themselves.</w:t>
      </w:r>
    </w:p>
    <w:p w14:paraId="7CEA52E5" w14:textId="5A2776E0" w:rsidR="006A65E5" w:rsidRDefault="00A03CCC" w:rsidP="00A03CCC">
      <w:pPr>
        <w:pStyle w:val="Heading4"/>
      </w:pPr>
      <w:r>
        <w:t>Assumptions related to construction of new temperature inputs</w:t>
      </w:r>
    </w:p>
    <w:p w14:paraId="570BD5DC" w14:textId="4A455B2B" w:rsidR="00880FB7" w:rsidRPr="00CC24A2" w:rsidRDefault="00880FB7" w:rsidP="00880FB7">
      <w:pPr>
        <w:pStyle w:val="paragraph"/>
        <w:spacing w:before="0" w:beforeAutospacing="0" w:after="120" w:afterAutospacing="0"/>
        <w:textAlignment w:val="baseline"/>
        <w:rPr>
          <w:rStyle w:val="normaltextrun"/>
        </w:rPr>
      </w:pPr>
      <w:r>
        <w:rPr>
          <w:rStyle w:val="normaltextrun"/>
        </w:rPr>
        <w:t>Reclamation</w:t>
      </w:r>
      <w:r w:rsidRPr="00CC24A2">
        <w:rPr>
          <w:rStyle w:val="normaltextrun"/>
        </w:rPr>
        <w:t xml:space="preserve"> </w:t>
      </w:r>
      <w:r>
        <w:rPr>
          <w:rStyle w:val="normaltextrun"/>
        </w:rPr>
        <w:t>generated</w:t>
      </w:r>
      <w:r w:rsidRPr="00CC24A2">
        <w:rPr>
          <w:rStyle w:val="normaltextrun"/>
        </w:rPr>
        <w:t xml:space="preserve"> new </w:t>
      </w:r>
      <w:r>
        <w:rPr>
          <w:rStyle w:val="normaltextrun"/>
        </w:rPr>
        <w:t>monthly temperature</w:t>
      </w:r>
      <w:r w:rsidRPr="00CC24A2">
        <w:rPr>
          <w:rStyle w:val="normaltextrun"/>
        </w:rPr>
        <w:t xml:space="preserve"> inputs using </w:t>
      </w:r>
      <w:r>
        <w:rPr>
          <w:rStyle w:val="normaltextrun"/>
        </w:rPr>
        <w:t>alternative-specific</w:t>
      </w:r>
      <w:r w:rsidRPr="00CC24A2">
        <w:rPr>
          <w:rStyle w:val="normaltextrun"/>
        </w:rPr>
        <w:t xml:space="preserve"> HEC-5Q </w:t>
      </w:r>
      <w:r>
        <w:rPr>
          <w:rStyle w:val="normaltextrun"/>
        </w:rPr>
        <w:t>model results</w:t>
      </w:r>
      <w:r w:rsidRPr="00CC24A2">
        <w:rPr>
          <w:rStyle w:val="normaltextrun"/>
        </w:rPr>
        <w:t xml:space="preserve">, </w:t>
      </w:r>
      <w:r>
        <w:rPr>
          <w:rStyle w:val="normaltextrun"/>
        </w:rPr>
        <w:t>which</w:t>
      </w:r>
      <w:r w:rsidRPr="00CC24A2">
        <w:rPr>
          <w:rStyle w:val="normaltextrun"/>
        </w:rPr>
        <w:t xml:space="preserve"> in turn used </w:t>
      </w:r>
      <w:r>
        <w:rPr>
          <w:rStyle w:val="normaltextrun"/>
        </w:rPr>
        <w:t>alternative-specific</w:t>
      </w:r>
      <w:r w:rsidRPr="00CC24A2">
        <w:rPr>
          <w:rStyle w:val="normaltextrun"/>
        </w:rPr>
        <w:t xml:space="preserve"> </w:t>
      </w:r>
      <w:r w:rsidRPr="00CC24A2">
        <w:rPr>
          <w:rStyle w:val="spellingerror"/>
        </w:rPr>
        <w:t>CalSim</w:t>
      </w:r>
      <w:r w:rsidRPr="00CC24A2">
        <w:rPr>
          <w:rStyle w:val="normaltextrun"/>
        </w:rPr>
        <w:t xml:space="preserve"> </w:t>
      </w:r>
      <w:r>
        <w:rPr>
          <w:rStyle w:val="normaltextrun"/>
        </w:rPr>
        <w:t>3 model results, for the following watersheds: Upper Sacramento River, Clear Creek, Cottonwood Creek</w:t>
      </w:r>
      <w:r w:rsidRPr="00CC24A2">
        <w:rPr>
          <w:rStyle w:val="normaltextrun"/>
        </w:rPr>
        <w:t>.</w:t>
      </w:r>
      <w:r>
        <w:rPr>
          <w:rStyle w:val="normaltextrun"/>
        </w:rPr>
        <w:t xml:space="preserve"> Temperature updates were restricted to these watersheds based</w:t>
      </w:r>
      <w:r w:rsidRPr="00CC24A2">
        <w:rPr>
          <w:rStyle w:val="normaltextrun"/>
        </w:rPr>
        <w:t xml:space="preserve"> </w:t>
      </w:r>
      <w:r>
        <w:rPr>
          <w:rStyle w:val="normaltextrun"/>
        </w:rPr>
        <w:t xml:space="preserve">the </w:t>
      </w:r>
      <w:r w:rsidRPr="00CC24A2">
        <w:rPr>
          <w:rStyle w:val="normaltextrun"/>
        </w:rPr>
        <w:t>limited spatial coverage of HEC-5Q modeling</w:t>
      </w:r>
      <w:r>
        <w:rPr>
          <w:rStyle w:val="normaltextrun"/>
        </w:rPr>
        <w:t xml:space="preserve"> to watersheds utilized by winter-run and spring-run Chinook salmon for spawning and rearing.</w:t>
      </w:r>
      <w:r w:rsidRPr="00CC24A2">
        <w:rPr>
          <w:rStyle w:val="normaltextrun"/>
        </w:rPr>
        <w:t xml:space="preserve"> </w:t>
      </w:r>
      <w:r>
        <w:rPr>
          <w:rStyle w:val="normaltextrun"/>
        </w:rPr>
        <w:t>Reclamation</w:t>
      </w:r>
      <w:r w:rsidRPr="00CC24A2">
        <w:rPr>
          <w:rStyle w:val="normaltextrun"/>
        </w:rPr>
        <w:t xml:space="preserve"> </w:t>
      </w:r>
      <w:r>
        <w:rPr>
          <w:rStyle w:val="normaltextrun"/>
        </w:rPr>
        <w:t>also observed</w:t>
      </w:r>
      <w:r w:rsidRPr="00CC24A2">
        <w:rPr>
          <w:rStyle w:val="normaltextrun"/>
        </w:rPr>
        <w:t xml:space="preserve"> that model documentation for the original HEC-5Q variables used in the Upper Sacramento River temperature inputs </w:t>
      </w:r>
      <w:r>
        <w:rPr>
          <w:rStyle w:val="normaltextrun"/>
        </w:rPr>
        <w:t>was</w:t>
      </w:r>
      <w:r w:rsidRPr="00CC24A2">
        <w:rPr>
          <w:rStyle w:val="normaltextrun"/>
        </w:rPr>
        <w:t xml:space="preserve"> inconsistent with their actual application in the published DSMs:</w:t>
      </w:r>
      <w:r>
        <w:rPr>
          <w:rStyle w:val="normaltextrun"/>
        </w:rPr>
        <w:t xml:space="preserve"> specifically,</w:t>
      </w:r>
      <w:r w:rsidRPr="00CC24A2">
        <w:rPr>
          <w:rStyle w:val="normaltextrun"/>
        </w:rPr>
        <w:t xml:space="preserve"> temperature inputs for both Cottonwood Creek and the Upper Sacramento were reportedly derived from the same HEC-5Q variable, but actual inputs differed between watersheds without clear explanation. </w:t>
      </w:r>
      <w:proofErr w:type="gramStart"/>
      <w:r w:rsidRPr="00CC24A2">
        <w:rPr>
          <w:rStyle w:val="advancedproofingissue"/>
        </w:rPr>
        <w:t>In light of</w:t>
      </w:r>
      <w:proofErr w:type="gramEnd"/>
      <w:r w:rsidRPr="00CC24A2">
        <w:rPr>
          <w:rStyle w:val="normaltextrun"/>
        </w:rPr>
        <w:t xml:space="preserve"> this uncertainty, </w:t>
      </w:r>
      <w:r>
        <w:rPr>
          <w:rStyle w:val="normaltextrun"/>
        </w:rPr>
        <w:t>Reclamation</w:t>
      </w:r>
      <w:r w:rsidRPr="00CC24A2">
        <w:rPr>
          <w:rStyle w:val="normaltextrun"/>
        </w:rPr>
        <w:t xml:space="preserve"> used the </w:t>
      </w:r>
      <w:r>
        <w:rPr>
          <w:rStyle w:val="normaltextrun"/>
        </w:rPr>
        <w:t xml:space="preserve">average of monthly </w:t>
      </w:r>
      <w:r w:rsidRPr="00CC24A2">
        <w:rPr>
          <w:rStyle w:val="normaltextrun"/>
        </w:rPr>
        <w:t>temperature</w:t>
      </w:r>
      <w:r>
        <w:rPr>
          <w:rStyle w:val="normaltextrun"/>
        </w:rPr>
        <w:t>s</w:t>
      </w:r>
      <w:r w:rsidRPr="00CC24A2">
        <w:rPr>
          <w:rStyle w:val="normaltextrun"/>
        </w:rPr>
        <w:t xml:space="preserve"> from the HEC-5Q variable</w:t>
      </w:r>
      <w:r>
        <w:rPr>
          <w:rStyle w:val="normaltextrun"/>
        </w:rPr>
        <w:t>s</w:t>
      </w:r>
      <w:r w:rsidRPr="00CC24A2">
        <w:rPr>
          <w:rStyle w:val="normaltextrun"/>
        </w:rPr>
        <w:t xml:space="preserve"> corresponding to the Sacramento River</w:t>
      </w:r>
      <w:r>
        <w:rPr>
          <w:rStyle w:val="normaltextrun"/>
        </w:rPr>
        <w:t xml:space="preserve"> just below Keswick Dam (BLW KESWICK) and at Red Bluff Diversion Dam (RED BLUFF DAM) </w:t>
      </w:r>
      <w:r w:rsidRPr="00CC24A2">
        <w:rPr>
          <w:rStyle w:val="normaltextrun"/>
        </w:rPr>
        <w:t>to characterize expected temperature conditions in the Upper Sacramento River</w:t>
      </w:r>
      <w:r w:rsidR="000944C9">
        <w:rPr>
          <w:rStyle w:val="normaltextrun"/>
        </w:rPr>
        <w:t xml:space="preserve">, </w:t>
      </w:r>
      <w:r w:rsidR="00E02E33">
        <w:rPr>
          <w:rStyle w:val="normaltextrun"/>
        </w:rPr>
        <w:t>the temperatures at the IGO node to characterize temperatures in Clear Creek, and temperatures at the COTTONWOOD CR node to characterize temperatures in Cottonwood Creek</w:t>
      </w:r>
      <w:r w:rsidRPr="00CC24A2">
        <w:rPr>
          <w:rStyle w:val="normaltextrun"/>
        </w:rPr>
        <w:t>.</w:t>
      </w:r>
      <w:r w:rsidRPr="00CC24A2">
        <w:rPr>
          <w:rStyle w:val="eop"/>
        </w:rPr>
        <w:t> </w:t>
      </w:r>
    </w:p>
    <w:p w14:paraId="7C1844F7" w14:textId="77777777" w:rsidR="00880FB7" w:rsidRPr="00CC24A2" w:rsidRDefault="00880FB7" w:rsidP="00880FB7">
      <w:pPr>
        <w:pStyle w:val="paragraph"/>
        <w:spacing w:before="0" w:beforeAutospacing="0" w:after="0" w:afterAutospacing="0"/>
        <w:textAlignment w:val="baseline"/>
      </w:pPr>
      <w:r w:rsidRPr="00CC24A2">
        <w:rPr>
          <w:rStyle w:val="normaltextrun"/>
        </w:rPr>
        <w:t>The following temperature inputs were updated with this modification:</w:t>
      </w:r>
      <w:r w:rsidRPr="00CC24A2">
        <w:rPr>
          <w:rStyle w:val="eop"/>
        </w:rPr>
        <w:t> </w:t>
      </w:r>
    </w:p>
    <w:p w14:paraId="4A1AB516" w14:textId="77777777" w:rsidR="00880FB7" w:rsidRPr="00CC24A2" w:rsidRDefault="00880FB7" w:rsidP="00880FB7">
      <w:pPr>
        <w:pStyle w:val="paragraph"/>
        <w:numPr>
          <w:ilvl w:val="0"/>
          <w:numId w:val="32"/>
        </w:numPr>
        <w:spacing w:before="0" w:beforeAutospacing="0" w:after="0" w:afterAutospacing="0"/>
        <w:ind w:left="1080" w:firstLine="0"/>
        <w:textAlignment w:val="baseline"/>
      </w:pPr>
      <w:r w:rsidRPr="00CC24A2">
        <w:rPr>
          <w:rStyle w:val="normaltextrun"/>
        </w:rPr>
        <w:t>Monthly average temperature for the Upper Sacramento River</w:t>
      </w:r>
      <w:r>
        <w:rPr>
          <w:rStyle w:val="normaltextrun"/>
        </w:rPr>
        <w:t>, Clear Creek, and Cottonwood Creek</w:t>
      </w:r>
      <w:r w:rsidRPr="00CC24A2">
        <w:rPr>
          <w:rStyle w:val="eop"/>
        </w:rPr>
        <w:t> </w:t>
      </w:r>
    </w:p>
    <w:p w14:paraId="7DA1E27B" w14:textId="0923B549" w:rsidR="00880FB7" w:rsidRDefault="00880FB7" w:rsidP="00880FB7">
      <w:pPr>
        <w:pStyle w:val="paragraph"/>
        <w:numPr>
          <w:ilvl w:val="0"/>
          <w:numId w:val="33"/>
        </w:numPr>
        <w:spacing w:before="0" w:beforeAutospacing="0" w:after="120" w:afterAutospacing="0"/>
        <w:ind w:left="1080" w:firstLine="0"/>
        <w:textAlignment w:val="baseline"/>
        <w:rPr>
          <w:rStyle w:val="eop"/>
        </w:rPr>
      </w:pPr>
      <w:r w:rsidRPr="00CC24A2">
        <w:rPr>
          <w:rStyle w:val="normaltextrun"/>
        </w:rPr>
        <w:t xml:space="preserve">Monthly degree day accumulation </w:t>
      </w:r>
      <w:r w:rsidR="00642489">
        <w:rPr>
          <w:rStyle w:val="normaltextrun"/>
        </w:rPr>
        <w:t>(</w:t>
      </w:r>
      <w:r w:rsidR="00E41592">
        <w:rPr>
          <w:rStyle w:val="normaltextrun"/>
        </w:rPr>
        <w:t xml:space="preserve">i.e., the sum of </w:t>
      </w:r>
      <w:r w:rsidR="00AA5934">
        <w:rPr>
          <w:rStyle w:val="normaltextrun"/>
        </w:rPr>
        <w:t xml:space="preserve">daily </w:t>
      </w:r>
      <w:r w:rsidR="00587B78">
        <w:rPr>
          <w:rStyle w:val="normaltextrun"/>
        </w:rPr>
        <w:t>average temperatures for each month)</w:t>
      </w:r>
      <w:r w:rsidRPr="00CC24A2">
        <w:rPr>
          <w:rStyle w:val="normaltextrun"/>
        </w:rPr>
        <w:t xml:space="preserve"> for the Upper Sacramento River</w:t>
      </w:r>
      <w:r>
        <w:rPr>
          <w:rStyle w:val="normaltextrun"/>
        </w:rPr>
        <w:t>, Clear Creek, and Cottonwood Creek</w:t>
      </w:r>
      <w:r w:rsidRPr="00CC24A2">
        <w:rPr>
          <w:rStyle w:val="eop"/>
        </w:rPr>
        <w:t> </w:t>
      </w:r>
    </w:p>
    <w:p w14:paraId="6E8B56B0" w14:textId="0FA62759" w:rsidR="000253D5" w:rsidRPr="00CC24A2" w:rsidRDefault="000253D5" w:rsidP="000253D5">
      <w:pPr>
        <w:pStyle w:val="paragraph"/>
        <w:spacing w:before="0" w:beforeAutospacing="0" w:after="120" w:afterAutospacing="0"/>
        <w:textAlignment w:val="baseline"/>
        <w:rPr>
          <w:rStyle w:val="normaltextrun"/>
        </w:rPr>
      </w:pPr>
      <w:r>
        <w:rPr>
          <w:rStyle w:val="normaltextrun"/>
        </w:rPr>
        <w:t>Reclamation</w:t>
      </w:r>
      <w:r w:rsidRPr="00CC24A2">
        <w:rPr>
          <w:rStyle w:val="normaltextrun"/>
        </w:rPr>
        <w:t xml:space="preserve"> conducted internal validation to ensure updates to </w:t>
      </w:r>
      <w:r>
        <w:rPr>
          <w:rStyle w:val="normaltextrun"/>
        </w:rPr>
        <w:t>temperature</w:t>
      </w:r>
      <w:r w:rsidRPr="00CC24A2">
        <w:rPr>
          <w:rStyle w:val="normaltextrun"/>
        </w:rPr>
        <w:t xml:space="preserve"> inputs using new </w:t>
      </w:r>
      <w:r>
        <w:rPr>
          <w:rStyle w:val="spellingerror"/>
        </w:rPr>
        <w:t>HEC-5Q</w:t>
      </w:r>
      <w:r w:rsidRPr="00CC24A2">
        <w:rPr>
          <w:rStyle w:val="normaltextrun"/>
        </w:rPr>
        <w:t xml:space="preserve"> runs did not result in unexpectedly large changes in values (i.e., resulting from user error). For each of the above inputs to the DSMs, </w:t>
      </w:r>
      <w:r>
        <w:rPr>
          <w:rStyle w:val="normaltextrun"/>
        </w:rPr>
        <w:t>staff</w:t>
      </w:r>
      <w:r w:rsidRPr="00CC24A2">
        <w:rPr>
          <w:rStyle w:val="normaltextrun"/>
        </w:rPr>
        <w:t xml:space="preserve"> visualized and compared input values among the original DSM inputs and those based on </w:t>
      </w:r>
      <w:r>
        <w:rPr>
          <w:rStyle w:val="normaltextrun"/>
        </w:rPr>
        <w:t xml:space="preserve">the </w:t>
      </w:r>
      <w:r w:rsidRPr="00CC24A2">
        <w:rPr>
          <w:rStyle w:val="normaltextrun"/>
        </w:rPr>
        <w:t>LTO</w:t>
      </w:r>
      <w:r>
        <w:rPr>
          <w:rStyle w:val="normaltextrun"/>
        </w:rPr>
        <w:t xml:space="preserve"> NAA</w:t>
      </w:r>
      <w:r w:rsidRPr="00CC24A2">
        <w:rPr>
          <w:rStyle w:val="normaltextrun"/>
        </w:rPr>
        <w:t xml:space="preserve"> alternative.</w:t>
      </w:r>
      <w:r w:rsidRPr="39B9C50D">
        <w:rPr>
          <w:rStyle w:val="normaltextrun"/>
        </w:rPr>
        <w:t xml:space="preserve"> Reclamation </w:t>
      </w:r>
      <w:r w:rsidR="0053368E">
        <w:rPr>
          <w:rStyle w:val="normaltextrun"/>
        </w:rPr>
        <w:t xml:space="preserve">observed </w:t>
      </w:r>
      <w:r w:rsidR="00AA6AFC">
        <w:rPr>
          <w:rStyle w:val="normaltextrun"/>
        </w:rPr>
        <w:t>generally similar ranges in temperature input values</w:t>
      </w:r>
      <w:r w:rsidR="00944B23">
        <w:rPr>
          <w:rStyle w:val="normaltextrun"/>
        </w:rPr>
        <w:t xml:space="preserve"> for the Upper Sacramento River and Clear Creek, albeit with </w:t>
      </w:r>
      <w:r w:rsidR="002D5965">
        <w:rPr>
          <w:rStyle w:val="normaltextrun"/>
        </w:rPr>
        <w:t>lower extremes observed for the LTO NAA alternative</w:t>
      </w:r>
      <w:r w:rsidR="003D762B">
        <w:rPr>
          <w:rStyle w:val="normaltextrun"/>
        </w:rPr>
        <w:t xml:space="preserve"> relative to original DSM inputs</w:t>
      </w:r>
      <w:r w:rsidR="002D5965">
        <w:rPr>
          <w:rStyle w:val="normaltextrun"/>
        </w:rPr>
        <w:t xml:space="preserve">, </w:t>
      </w:r>
      <w:r w:rsidR="002412EB">
        <w:rPr>
          <w:rStyle w:val="normaltextrun"/>
        </w:rPr>
        <w:t>but</w:t>
      </w:r>
      <w:r w:rsidR="00410C86">
        <w:rPr>
          <w:rStyle w:val="normaltextrun"/>
        </w:rPr>
        <w:t xml:space="preserve"> a much more muted range of temperature values for</w:t>
      </w:r>
      <w:r w:rsidR="00AD0F4C">
        <w:rPr>
          <w:rStyle w:val="normaltextrun"/>
        </w:rPr>
        <w:t xml:space="preserve"> the LTO NAA alternative in Cottonwood Creek</w:t>
      </w:r>
      <w:r w:rsidRPr="0FE9C261">
        <w:rPr>
          <w:rStyle w:val="normaltextrun"/>
        </w:rPr>
        <w:t>.</w:t>
      </w:r>
      <w:r>
        <w:rPr>
          <w:rStyle w:val="normaltextrun"/>
        </w:rPr>
        <w:t xml:space="preserve"> </w:t>
      </w:r>
      <w:r>
        <w:rPr>
          <w:rStyle w:val="eop"/>
        </w:rPr>
        <w:t xml:space="preserve">Input diagnostic plots are available for review in the </w:t>
      </w:r>
      <w:proofErr w:type="spellStart"/>
      <w:r>
        <w:rPr>
          <w:rStyle w:val="eop"/>
        </w:rPr>
        <w:t>cvpia</w:t>
      </w:r>
      <w:r w:rsidR="002412EB">
        <w:rPr>
          <w:rStyle w:val="eop"/>
        </w:rPr>
        <w:t>Temperature</w:t>
      </w:r>
      <w:proofErr w:type="spellEnd"/>
      <w:r>
        <w:rPr>
          <w:rStyle w:val="eop"/>
        </w:rPr>
        <w:t xml:space="preserve"> folder in the shared Code and Data repository.</w:t>
      </w:r>
      <w:r w:rsidRPr="0FE9C261">
        <w:rPr>
          <w:rStyle w:val="eop"/>
        </w:rPr>
        <w:t> </w:t>
      </w:r>
    </w:p>
    <w:p w14:paraId="467A928D" w14:textId="77777777" w:rsidR="00880FB7" w:rsidRPr="00CC24A2" w:rsidRDefault="00880FB7" w:rsidP="00880FB7">
      <w:pPr>
        <w:pStyle w:val="paragraph"/>
        <w:spacing w:before="0" w:beforeAutospacing="0" w:after="0" w:afterAutospacing="0"/>
        <w:textAlignment w:val="baseline"/>
      </w:pPr>
      <w:r w:rsidRPr="00CC24A2">
        <w:rPr>
          <w:rStyle w:val="normaltextrun"/>
        </w:rPr>
        <w:t>The following demographic parameters are expected to be influenced by the updated temperature inputs:</w:t>
      </w:r>
      <w:r w:rsidRPr="00CC24A2">
        <w:rPr>
          <w:rStyle w:val="eop"/>
        </w:rPr>
        <w:t> </w:t>
      </w:r>
    </w:p>
    <w:p w14:paraId="67550D74" w14:textId="77777777" w:rsidR="00880FB7" w:rsidRPr="00CC24A2" w:rsidRDefault="00880FB7" w:rsidP="00880FB7">
      <w:pPr>
        <w:pStyle w:val="paragraph"/>
        <w:numPr>
          <w:ilvl w:val="0"/>
          <w:numId w:val="34"/>
        </w:numPr>
        <w:spacing w:before="0" w:beforeAutospacing="0" w:after="0" w:afterAutospacing="0"/>
        <w:ind w:left="1080" w:firstLine="0"/>
        <w:textAlignment w:val="baseline"/>
      </w:pPr>
      <w:r w:rsidRPr="00CC24A2">
        <w:rPr>
          <w:rStyle w:val="normaltextrun"/>
        </w:rPr>
        <w:t>In-channel and floodplain juvenile rearing survival in the Upper Sacramento River</w:t>
      </w:r>
      <w:r w:rsidRPr="00CC24A2">
        <w:rPr>
          <w:rStyle w:val="eop"/>
        </w:rPr>
        <w:t> </w:t>
      </w:r>
    </w:p>
    <w:p w14:paraId="5377B9F4" w14:textId="707BB6E6" w:rsidR="00A03CCC" w:rsidRDefault="00880FB7" w:rsidP="00A03CCC">
      <w:pPr>
        <w:pStyle w:val="paragraph"/>
        <w:numPr>
          <w:ilvl w:val="0"/>
          <w:numId w:val="34"/>
        </w:numPr>
        <w:spacing w:before="0" w:beforeAutospacing="0" w:after="120" w:afterAutospacing="0"/>
        <w:ind w:left="1080" w:firstLine="0"/>
        <w:textAlignment w:val="baseline"/>
        <w:rPr>
          <w:rStyle w:val="eop"/>
        </w:rPr>
      </w:pPr>
      <w:r w:rsidRPr="00CC24A2">
        <w:rPr>
          <w:rStyle w:val="normaltextrun"/>
        </w:rPr>
        <w:t>Adult pre-spawn survival during holding in the Upper Sacramento River</w:t>
      </w:r>
      <w:r w:rsidRPr="00CC24A2">
        <w:rPr>
          <w:rStyle w:val="eop"/>
        </w:rPr>
        <w:t> </w:t>
      </w:r>
    </w:p>
    <w:p w14:paraId="73732BB0" w14:textId="1780F882" w:rsidR="00880FB7" w:rsidRDefault="00880FB7" w:rsidP="00880FB7">
      <w:pPr>
        <w:pStyle w:val="Heading4"/>
      </w:pPr>
      <w:r>
        <w:lastRenderedPageBreak/>
        <w:t>Assumptions related to construction of new habitat inputs</w:t>
      </w:r>
    </w:p>
    <w:p w14:paraId="1196ED34" w14:textId="77777777" w:rsidR="0034295D" w:rsidRPr="007C1134" w:rsidRDefault="0034295D" w:rsidP="0034295D">
      <w:pPr>
        <w:pStyle w:val="paragraph"/>
        <w:spacing w:before="0" w:beforeAutospacing="0" w:after="120" w:afterAutospacing="0"/>
        <w:textAlignment w:val="baseline"/>
        <w:rPr>
          <w:rStyle w:val="normaltextrun"/>
        </w:rPr>
      </w:pPr>
      <w:r w:rsidRPr="00CC24A2">
        <w:rPr>
          <w:rStyle w:val="normaltextrun"/>
        </w:rPr>
        <w:t xml:space="preserve">Model habitat inputs for the Peterson and Duarte (2020) version of the DSMs were based on a combination of expert judgment and flow to habitat relationships specific to both watershed and run type. Due to the considerable complexity associated in updating these values using new </w:t>
      </w:r>
      <w:r w:rsidRPr="00CC24A2">
        <w:rPr>
          <w:rStyle w:val="spellingerror"/>
        </w:rPr>
        <w:t>CalSim</w:t>
      </w:r>
      <w:r w:rsidRPr="00CC24A2">
        <w:rPr>
          <w:rStyle w:val="normaltextrun"/>
        </w:rPr>
        <w:t xml:space="preserve"> runs, </w:t>
      </w:r>
      <w:r>
        <w:rPr>
          <w:rStyle w:val="normaltextrun"/>
        </w:rPr>
        <w:t>Reclamation</w:t>
      </w:r>
      <w:r w:rsidRPr="00CC24A2">
        <w:rPr>
          <w:rStyle w:val="normaltextrun"/>
        </w:rPr>
        <w:t xml:space="preserve"> left</w:t>
      </w:r>
      <w:r>
        <w:rPr>
          <w:rStyle w:val="normaltextrun"/>
        </w:rPr>
        <w:t xml:space="preserve"> the base</w:t>
      </w:r>
      <w:r w:rsidRPr="00CC24A2">
        <w:rPr>
          <w:rStyle w:val="normaltextrun"/>
        </w:rPr>
        <w:t xml:space="preserve"> habitat inputs unchanged from the published version of the DSMs.</w:t>
      </w:r>
      <w:r w:rsidRPr="00CC24A2">
        <w:rPr>
          <w:rStyle w:val="eop"/>
        </w:rPr>
        <w:t> </w:t>
      </w:r>
      <w:r>
        <w:rPr>
          <w:rStyle w:val="eop"/>
        </w:rPr>
        <w:t xml:space="preserve">However, Reclamation reset a vector of habitat modifiers (i.e., values used to adjust expected habitat quantities via multiplication) to values of one during recalibration of the DSM, such that habitat quantities were equal to those values based on expert judgment and flow alone.  Original calibration efforts for the Peterson and Duarte (2020) models used calibration to obtain both parameter values and new habitat modifiers, but Reclamation staff achieved sufficient model fit without needing to secondarily modify habitat quantities. </w:t>
      </w:r>
    </w:p>
    <w:p w14:paraId="7320955E" w14:textId="20A8660C" w:rsidR="00880FB7" w:rsidRDefault="0034295D" w:rsidP="0034295D">
      <w:pPr>
        <w:pStyle w:val="Heading4"/>
      </w:pPr>
      <w:r>
        <w:t>Assumptions related to selection of habitat restoration strategies</w:t>
      </w:r>
    </w:p>
    <w:p w14:paraId="7EACD18C" w14:textId="77777777" w:rsidR="00E87E99" w:rsidRPr="00CC24A2" w:rsidRDefault="00E87E99" w:rsidP="00E87E99">
      <w:pPr>
        <w:pStyle w:val="paragraph"/>
        <w:spacing w:before="0" w:beforeAutospacing="0" w:after="120" w:afterAutospacing="0"/>
        <w:textAlignment w:val="baseline"/>
        <w:rPr>
          <w:rStyle w:val="eop"/>
        </w:rPr>
      </w:pPr>
      <w:r>
        <w:rPr>
          <w:rStyle w:val="normaltextrun"/>
        </w:rPr>
        <w:t>Model users must</w:t>
      </w:r>
      <w:r w:rsidRPr="00CC24A2">
        <w:rPr>
          <w:rStyle w:val="advancedproofingissue"/>
        </w:rPr>
        <w:t xml:space="preserve"> </w:t>
      </w:r>
      <w:r w:rsidRPr="00CC24A2">
        <w:rPr>
          <w:rStyle w:val="normaltextrun"/>
        </w:rPr>
        <w:t>select a habitat restoration scenario when running the SIT DSMs</w:t>
      </w:r>
      <w:r>
        <w:rPr>
          <w:rStyle w:val="normaltextrun"/>
        </w:rPr>
        <w:t>, including no action (i.e., availability of spawning and rearing habitat will decrease over time without intervention) or</w:t>
      </w:r>
      <w:r w:rsidRPr="00CC24A2">
        <w:rPr>
          <w:rStyle w:val="normaltextrun"/>
        </w:rPr>
        <w:t xml:space="preserve"> some</w:t>
      </w:r>
      <w:r>
        <w:rPr>
          <w:rStyle w:val="normaltextrun"/>
        </w:rPr>
        <w:t xml:space="preserve"> form</w:t>
      </w:r>
      <w:r w:rsidRPr="00CC24A2">
        <w:rPr>
          <w:rStyle w:val="normaltextrun"/>
        </w:rPr>
        <w:t xml:space="preserve"> habitat restoration</w:t>
      </w:r>
      <w:r>
        <w:rPr>
          <w:rStyle w:val="normaltextrun"/>
        </w:rPr>
        <w:t xml:space="preserve"> (i.e., </w:t>
      </w:r>
      <w:r w:rsidRPr="00CC24A2">
        <w:rPr>
          <w:rStyle w:val="normaltextrun"/>
        </w:rPr>
        <w:t>select watersheds are prioritized for additions of spawning and/or rearing habitat</w:t>
      </w:r>
      <w:r>
        <w:rPr>
          <w:rStyle w:val="normaltextrun"/>
        </w:rPr>
        <w:t>)</w:t>
      </w:r>
      <w:r w:rsidRPr="00CC24A2">
        <w:rPr>
          <w:rStyle w:val="normaltextrun"/>
        </w:rPr>
        <w:t xml:space="preserve">. </w:t>
      </w:r>
      <w:r>
        <w:rPr>
          <w:rStyle w:val="normaltextrun"/>
        </w:rPr>
        <w:t>Reclamation staff ran all DSM models with the no action habitat restoration scenario to avoid any possible interactions between flow, temperature, and habitat differences</w:t>
      </w:r>
      <w:r w:rsidRPr="00CC24A2">
        <w:rPr>
          <w:rStyle w:val="normaltextrun"/>
        </w:rPr>
        <w:t>.</w:t>
      </w:r>
      <w:r w:rsidRPr="00CC24A2">
        <w:rPr>
          <w:rStyle w:val="eop"/>
        </w:rPr>
        <w:t> </w:t>
      </w:r>
    </w:p>
    <w:p w14:paraId="54330AB3" w14:textId="328D6572" w:rsidR="0034295D" w:rsidRDefault="00E87E99" w:rsidP="00E87E99">
      <w:pPr>
        <w:pStyle w:val="Heading3"/>
      </w:pPr>
      <w:r>
        <w:t>Code and Data Repository</w:t>
      </w:r>
    </w:p>
    <w:p w14:paraId="53EC2778" w14:textId="09F95DC9" w:rsidR="00E87E99" w:rsidRPr="00E87E99" w:rsidRDefault="00DA0BBE" w:rsidP="00D06351">
      <w:pPr>
        <w:pStyle w:val="paragraph"/>
        <w:spacing w:before="0" w:beforeAutospacing="0" w:after="120" w:afterAutospacing="0"/>
        <w:textAlignment w:val="baseline"/>
      </w:pPr>
      <w:r w:rsidRPr="00CC24A2">
        <w:rPr>
          <w:rStyle w:val="eop"/>
        </w:rPr>
        <w:t xml:space="preserve">All </w:t>
      </w:r>
      <w:r>
        <w:rPr>
          <w:rStyle w:val="eop"/>
        </w:rPr>
        <w:t xml:space="preserve">R scripts and </w:t>
      </w:r>
      <w:r w:rsidRPr="00CC24A2">
        <w:rPr>
          <w:rStyle w:val="eop"/>
        </w:rPr>
        <w:t>model inputs</w:t>
      </w:r>
      <w:r>
        <w:rPr>
          <w:rStyle w:val="eop"/>
        </w:rPr>
        <w:t xml:space="preserve"> </w:t>
      </w:r>
      <w:r w:rsidRPr="00CC24A2">
        <w:rPr>
          <w:rStyle w:val="eop"/>
        </w:rPr>
        <w:t xml:space="preserve">necessary to </w:t>
      </w:r>
      <w:r>
        <w:rPr>
          <w:rStyle w:val="eop"/>
        </w:rPr>
        <w:t xml:space="preserve">re-calibrate and </w:t>
      </w:r>
      <w:r w:rsidRPr="00CC24A2">
        <w:rPr>
          <w:rStyle w:val="eop"/>
        </w:rPr>
        <w:t>run the model</w:t>
      </w:r>
      <w:r>
        <w:rPr>
          <w:rStyle w:val="eop"/>
        </w:rPr>
        <w:t>, with the exception of the raw CalSim 3 .</w:t>
      </w:r>
      <w:proofErr w:type="spellStart"/>
      <w:r>
        <w:rPr>
          <w:rStyle w:val="eop"/>
        </w:rPr>
        <w:t>dss</w:t>
      </w:r>
      <w:proofErr w:type="spellEnd"/>
      <w:r>
        <w:rPr>
          <w:rStyle w:val="eop"/>
        </w:rPr>
        <w:t xml:space="preserve"> files </w:t>
      </w:r>
      <w:r w:rsidRPr="0EB4A5C3">
        <w:rPr>
          <w:rStyle w:val="eop"/>
        </w:rPr>
        <w:t>(</w:t>
      </w:r>
      <w:r>
        <w:rPr>
          <w:rStyle w:val="eop"/>
        </w:rPr>
        <w:t>due to file size concerns</w:t>
      </w:r>
      <w:r w:rsidRPr="0EB4A5C3">
        <w:rPr>
          <w:rStyle w:val="eop"/>
        </w:rPr>
        <w:t>),</w:t>
      </w:r>
      <w:r>
        <w:rPr>
          <w:rStyle w:val="eop"/>
        </w:rPr>
        <w:t xml:space="preserve"> </w:t>
      </w:r>
      <w:r w:rsidRPr="00CC24A2">
        <w:rPr>
          <w:rStyle w:val="eop"/>
        </w:rPr>
        <w:t xml:space="preserve">are available </w:t>
      </w:r>
      <w:r>
        <w:rPr>
          <w:rStyle w:val="eop"/>
        </w:rPr>
        <w:t xml:space="preserve">online on ICF SharePoint at: </w:t>
      </w:r>
      <w:hyperlink r:id="rId33">
        <w:r w:rsidRPr="0EB4A5C3">
          <w:rPr>
            <w:rStyle w:val="Hyperlink"/>
          </w:rPr>
          <w:t>https://icfonline.sharepoint.com/:f:/r/sites/EP/USBR_2021LTO/Public%20Draft%20Alternatives/Appendix%20F.%20Life%20Cycle%20Analyses%20Attachments/F.%20LCA%20CVPIA%20SIT%20LCM?csf=1&amp;web=1&amp;e=EPRuFf</w:t>
        </w:r>
      </w:hyperlink>
      <w:r w:rsidRPr="0EB4A5C3">
        <w:rPr>
          <w:rStyle w:val="eop"/>
        </w:rPr>
        <w:t>.</w:t>
      </w:r>
    </w:p>
    <w:bookmarkEnd w:id="0"/>
    <w:p w14:paraId="5AB2C8B3" w14:textId="305201FC" w:rsidR="00405D88" w:rsidRDefault="007208BC" w:rsidP="00D06351">
      <w:pPr>
        <w:pStyle w:val="Heading2"/>
      </w:pPr>
      <w:r>
        <w:t>Results</w:t>
      </w:r>
    </w:p>
    <w:p w14:paraId="2CA8E9A8" w14:textId="3CBCA32F" w:rsidR="000006B1" w:rsidRPr="000006B1" w:rsidRDefault="000006B1" w:rsidP="001F5AB5">
      <w:r>
        <w:t>The EIS results</w:t>
      </w:r>
      <w:r w:rsidR="00003439">
        <w:t xml:space="preserve"> </w:t>
      </w:r>
      <w:r>
        <w:t>include comparisons among the No Action Alternative (NAA) and all other management alternatives (A</w:t>
      </w:r>
      <w:r w:rsidR="002F2708">
        <w:t>lt</w:t>
      </w:r>
      <w:r>
        <w:t>1 – A</w:t>
      </w:r>
      <w:r w:rsidR="002F2708">
        <w:t>lt4</w:t>
      </w:r>
      <w:r>
        <w:t>), including the Proposed Action (PA, or A</w:t>
      </w:r>
      <w:r w:rsidR="002F2708">
        <w:t>lt</w:t>
      </w:r>
      <w:r>
        <w:t>2)</w:t>
      </w:r>
      <w:r w:rsidR="00E3541D">
        <w:t>.</w:t>
      </w:r>
      <w:r>
        <w:t xml:space="preserve"> The BA results include results for the NAA, the EXP1 and EXP3 baseline alternatives, and the PA.</w:t>
      </w:r>
    </w:p>
    <w:p w14:paraId="6834D030" w14:textId="77777777" w:rsidR="003629F3" w:rsidRDefault="003629F3" w:rsidP="003629F3">
      <w:pPr>
        <w:pStyle w:val="Heading3"/>
      </w:pPr>
      <w:r>
        <w:t>BA</w:t>
      </w:r>
    </w:p>
    <w:p w14:paraId="64051DEE" w14:textId="3CC8BC6D" w:rsidR="00927212" w:rsidRPr="00927212" w:rsidRDefault="00927212" w:rsidP="00927212">
      <w:r>
        <w:t xml:space="preserve">Results for the BA are summarized in Tables </w:t>
      </w:r>
      <w:r w:rsidR="00BA2185">
        <w:t>7-10 and Figures 2</w:t>
      </w:r>
      <w:r w:rsidR="00910594">
        <w:t>4</w:t>
      </w:r>
      <w:r w:rsidR="00BA2185">
        <w:t>-3</w:t>
      </w:r>
      <w:r w:rsidR="00910594">
        <w:t>5</w:t>
      </w:r>
      <w:r w:rsidR="00BA2185">
        <w:t>.</w:t>
      </w:r>
    </w:p>
    <w:p w14:paraId="4D23BCD8" w14:textId="0CBCC769" w:rsidR="003629F3" w:rsidRPr="00B077A0" w:rsidRDefault="003629F3" w:rsidP="003629F3">
      <w:r>
        <w:t xml:space="preserve">Predicted total and natural-origin-only spawner abundances in the Upper Sacramento River for deterministic model runs generally peaked in 1986, decreased steadily until 1994, and then generally increased steadily </w:t>
      </w:r>
      <w:r w:rsidRPr="00B077A0">
        <w:t>through 1999 (Tables 7, 8; Fig. 2</w:t>
      </w:r>
      <w:r w:rsidR="00910594" w:rsidRPr="00B077A0">
        <w:t>4</w:t>
      </w:r>
      <w:r w:rsidRPr="00B077A0">
        <w:t>). The range of natural-origin-only spawner abundances across alternatives at the end of the time series was narrow, ranging from a low of 5461 (Alt2woTUCPDeltaVA) to a high of 5,558 (NAA); over the entire time series predicted natural-origin-spawner abundances ranged from 1,571 (Alt2woTUCPwoVA) to 14,738 (Alt2woTUCPAllVA; Table 8). Predicted natural-origin-only spawner abundances varied more widely across stochastic model runs, from a low of approximately 0 to a high of approximately 30,000 spawners (Fig. 2</w:t>
      </w:r>
      <w:r w:rsidR="00910594" w:rsidRPr="00B077A0">
        <w:t>5</w:t>
      </w:r>
      <w:r w:rsidRPr="00B077A0">
        <w:t xml:space="preserve">). </w:t>
      </w:r>
    </w:p>
    <w:p w14:paraId="6F108A86" w14:textId="5526BB99" w:rsidR="003629F3" w:rsidRPr="00B077A0" w:rsidRDefault="003629F3" w:rsidP="003629F3">
      <w:r w:rsidRPr="00B077A0">
        <w:lastRenderedPageBreak/>
        <w:t>For deterministic model runs, population change over time, defined by mean (i.e., geometric) lambda values (</w:t>
      </w:r>
      <w:proofErr w:type="spellStart"/>
      <w:r w:rsidRPr="00B077A0">
        <w:t>N</w:t>
      </w:r>
      <w:r w:rsidRPr="00B077A0">
        <w:rPr>
          <w:vertAlign w:val="subscript"/>
        </w:rPr>
        <w:t>t</w:t>
      </w:r>
      <w:proofErr w:type="spellEnd"/>
      <w:r w:rsidRPr="00B077A0">
        <w:t>/N</w:t>
      </w:r>
      <w:r w:rsidRPr="00B077A0">
        <w:rPr>
          <w:vertAlign w:val="subscript"/>
        </w:rPr>
        <w:t>t+1</w:t>
      </w:r>
      <w:r w:rsidRPr="00B077A0">
        <w:t>), over the entire 1980-1999 time series ranged from only 0.979 to 0.980, and terminal lambda values (</w:t>
      </w:r>
      <w:proofErr w:type="spellStart"/>
      <w:r w:rsidRPr="00B077A0">
        <w:t>N</w:t>
      </w:r>
      <w:r w:rsidRPr="00B077A0">
        <w:rPr>
          <w:vertAlign w:val="subscript"/>
        </w:rPr>
        <w:t>t</w:t>
      </w:r>
      <w:proofErr w:type="spellEnd"/>
      <w:r w:rsidRPr="00B077A0">
        <w:rPr>
          <w:vertAlign w:val="subscript"/>
        </w:rPr>
        <w:t>=19</w:t>
      </w:r>
      <w:r w:rsidRPr="00B077A0">
        <w:t>/</w:t>
      </w:r>
      <w:proofErr w:type="spellStart"/>
      <w:r w:rsidRPr="00B077A0">
        <w:t>N</w:t>
      </w:r>
      <w:r w:rsidRPr="00B077A0">
        <w:rPr>
          <w:vertAlign w:val="subscript"/>
        </w:rPr>
        <w:t>t</w:t>
      </w:r>
      <w:proofErr w:type="spellEnd"/>
      <w:r w:rsidRPr="00B077A0">
        <w:rPr>
          <w:vertAlign w:val="subscript"/>
        </w:rPr>
        <w:t>=1</w:t>
      </w:r>
      <w:r w:rsidRPr="00B077A0">
        <w:t xml:space="preserve">) ranged from 0.668 (Alt2woTUCP with either </w:t>
      </w:r>
      <w:proofErr w:type="spellStart"/>
      <w:r w:rsidRPr="00B077A0">
        <w:t>DeltaVa</w:t>
      </w:r>
      <w:proofErr w:type="spellEnd"/>
      <w:r w:rsidRPr="00B077A0">
        <w:t xml:space="preserve"> or </w:t>
      </w:r>
      <w:proofErr w:type="spellStart"/>
      <w:r w:rsidRPr="00B077A0">
        <w:t>AllVA</w:t>
      </w:r>
      <w:proofErr w:type="spellEnd"/>
      <w:r w:rsidRPr="00B077A0">
        <w:t>) to 0.679 (NAA); these values indicated that predicted spawner abundances declined over the course of the time series (Tables 9, 10). Annual lambda</w:t>
      </w:r>
      <w:r>
        <w:t xml:space="preserve"> values from deterministic model runs ranged from </w:t>
      </w:r>
      <w:r w:rsidRPr="00B077A0">
        <w:t>approximately 0.5 to 1.55, excluding baseline runs; both occurred for Alt2woTUCPwoVA (Fig. 2</w:t>
      </w:r>
      <w:r w:rsidR="00910594" w:rsidRPr="00B077A0">
        <w:t>6</w:t>
      </w:r>
      <w:r w:rsidRPr="00B077A0">
        <w:t>). Wet water years had the highest mean annual lambdas (&gt;1.1 for all Alternatives) and Dry water years also had a mean annual lambda greater than 1, indicating that the population grew in Wet or Dry years (Table 9). Mean lambdas were less than 1 in Critical and Above normal water years, indicating that populations declined. Across stochastic model runs, mean lambda values over individual stochastic iterations ranged from approximately 0.925 to 1.025 (Fig. 2</w:t>
      </w:r>
      <w:r w:rsidR="00910594" w:rsidRPr="00B077A0">
        <w:t>7</w:t>
      </w:r>
      <w:r w:rsidRPr="00B077A0">
        <w:t>) and Critical water years had a lower mean lambda value than other water year types (Fig. 2</w:t>
      </w:r>
      <w:r w:rsidR="00910594" w:rsidRPr="00B077A0">
        <w:t>8</w:t>
      </w:r>
      <w:r w:rsidRPr="00B077A0">
        <w:t>). Terminal lambda values ranged from approximately 0.2 to 1.75 (Fig. 2</w:t>
      </w:r>
      <w:r w:rsidR="00910594" w:rsidRPr="00B077A0">
        <w:t>9</w:t>
      </w:r>
      <w:r w:rsidRPr="00B077A0">
        <w:t>), suggesting some model runs resulted in expected population growth over the time series.</w:t>
      </w:r>
    </w:p>
    <w:p w14:paraId="689F31A3" w14:textId="5B9A8128" w:rsidR="003629F3" w:rsidRPr="00332BC1" w:rsidRDefault="003629F3" w:rsidP="003629F3">
      <w:pPr>
        <w:spacing w:line="259" w:lineRule="auto"/>
      </w:pPr>
      <w:r w:rsidRPr="00B077A0">
        <w:t xml:space="preserve">Population trends may be explained by differences in life stage-specific demographic parameters. It is worth emphasizing again that the egg-to-fry survival life stage transition in the DSM is not sensitive to alternative-dependent flow or temperature values, and thus will be constant across alternatives. Across deterministic runs, monthly rearing survival for small juveniles (i.e., &lt;42 mm) in the Upper Sacramento River varied from a low of approximately 0.01 to a high of approximately 0.2; rearing survival also varied across months, peaking in November and December (Fig. </w:t>
      </w:r>
      <w:r w:rsidR="00452CFE" w:rsidRPr="00B077A0">
        <w:t>30</w:t>
      </w:r>
      <w:r w:rsidRPr="00B077A0">
        <w:t>). Model-estimated migratory survival for very large fish (i.e., smolt size, &gt;110 mm) in the Upper-mid, Lower-mid, and Lower Sacramento River was very close to 1, with slight variations across months and water year types (WYTs) (Figs. 3</w:t>
      </w:r>
      <w:r w:rsidR="00452CFE" w:rsidRPr="00B077A0">
        <w:t>1</w:t>
      </w:r>
      <w:r w:rsidRPr="00B077A0">
        <w:t>-3</w:t>
      </w:r>
      <w:r w:rsidR="00452CFE" w:rsidRPr="00B077A0">
        <w:t>3</w:t>
      </w:r>
      <w:r w:rsidRPr="00B077A0">
        <w:t>). In the Upper-mid and Lower-mid Sacramento River, expected survival was consistently lower in May than other migratory months; no such patterns were observed in the Lower Sacramento River. Migratory survival for very large fish also varied across months and WYT in the North and South Delta (Figs. 3</w:t>
      </w:r>
      <w:r w:rsidR="00452CFE" w:rsidRPr="00B077A0">
        <w:t>4</w:t>
      </w:r>
      <w:r w:rsidRPr="00B077A0">
        <w:t>-3</w:t>
      </w:r>
      <w:r w:rsidR="00452CFE" w:rsidRPr="00B077A0">
        <w:t>5</w:t>
      </w:r>
      <w:r w:rsidRPr="00B077A0">
        <w:t>). Migratory survival often increased moving from a Critical to Dry to Above Normal to Wet WYT. Expected migratory survival was greatest in February and March (0.847-0.860, multiple alternatives) and lowest in September, October, and May (0.809 – 0.848).</w:t>
      </w:r>
      <w:r>
        <w:t xml:space="preserve"> With migratory survival in the mainstem Sacramento River high across the alternatives, rearing survival and migratory survival in the Delta likely act as drivers of lambda, creating a negative feedback loop with winter-run spawner abundance.</w:t>
      </w:r>
    </w:p>
    <w:p w14:paraId="3E4016E7" w14:textId="77777777" w:rsidR="003629F3" w:rsidRDefault="003629F3" w:rsidP="003629F3">
      <w:pPr>
        <w:pStyle w:val="Heading4"/>
      </w:pPr>
      <w:r>
        <w:t>Population abundance, trends</w:t>
      </w:r>
    </w:p>
    <w:p w14:paraId="3BBB69D8" w14:textId="77777777" w:rsidR="003629F3" w:rsidRPr="00F652DD" w:rsidRDefault="003629F3" w:rsidP="003629F3">
      <w:pPr>
        <w:pStyle w:val="TableCaption"/>
        <w:rPr>
          <w:sz w:val="24"/>
        </w:rPr>
      </w:pPr>
      <w:r w:rsidRPr="00F652DD">
        <w:rPr>
          <w:sz w:val="24"/>
        </w:rPr>
        <w:t xml:space="preserve">Table </w:t>
      </w:r>
      <w:r>
        <w:rPr>
          <w:sz w:val="24"/>
        </w:rPr>
        <w:t>7</w:t>
      </w:r>
      <w:r w:rsidRPr="00F652DD">
        <w:rPr>
          <w:sz w:val="24"/>
        </w:rPr>
        <w:t>. Predicted annual total winter-run spawner abundance in the Upper Sacramento River, including both natural- and hatchery-origin fish</w:t>
      </w:r>
      <w:r>
        <w:rPr>
          <w:sz w:val="24"/>
        </w:rPr>
        <w:t>, from deterministic model runs</w:t>
      </w:r>
      <w:r w:rsidRPr="00F652DD">
        <w:rPr>
          <w:sz w:val="24"/>
        </w:rPr>
        <w:t>.</w:t>
      </w:r>
      <w:r>
        <w:rPr>
          <w:sz w:val="24"/>
        </w:rPr>
        <w:t xml:space="preserve"> </w:t>
      </w:r>
    </w:p>
    <w:tbl>
      <w:tblPr>
        <w:tblStyle w:val="StyleAlpha"/>
        <w:tblW w:w="5000" w:type="pct"/>
        <w:jc w:val="center"/>
        <w:tblLook w:val="0420" w:firstRow="1" w:lastRow="0" w:firstColumn="0" w:lastColumn="0" w:noHBand="0" w:noVBand="1"/>
      </w:tblPr>
      <w:tblGrid>
        <w:gridCol w:w="528"/>
        <w:gridCol w:w="528"/>
        <w:gridCol w:w="657"/>
        <w:gridCol w:w="657"/>
        <w:gridCol w:w="1591"/>
        <w:gridCol w:w="1779"/>
        <w:gridCol w:w="1901"/>
        <w:gridCol w:w="1709"/>
      </w:tblGrid>
      <w:tr w:rsidR="003629F3" w14:paraId="77305516" w14:textId="77777777">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1FD859B7" w14:textId="77777777" w:rsidR="003629F3" w:rsidRDefault="003629F3">
            <w:r>
              <w:t>Year</w:t>
            </w:r>
          </w:p>
        </w:tc>
        <w:tc>
          <w:tcPr>
            <w:tcW w:w="0" w:type="auto"/>
            <w:tcBorders>
              <w:top w:val="single" w:sz="4" w:space="0" w:color="auto"/>
              <w:left w:val="single" w:sz="4" w:space="0" w:color="auto"/>
              <w:right w:val="single" w:sz="4" w:space="0" w:color="auto"/>
            </w:tcBorders>
            <w:hideMark/>
          </w:tcPr>
          <w:p w14:paraId="49F67794" w14:textId="77777777" w:rsidR="003629F3" w:rsidRDefault="003629F3">
            <w:r>
              <w:t>EXP1</w:t>
            </w:r>
          </w:p>
        </w:tc>
        <w:tc>
          <w:tcPr>
            <w:tcW w:w="0" w:type="auto"/>
            <w:tcBorders>
              <w:top w:val="single" w:sz="4" w:space="0" w:color="auto"/>
              <w:left w:val="single" w:sz="4" w:space="0" w:color="auto"/>
              <w:right w:val="single" w:sz="4" w:space="0" w:color="auto"/>
            </w:tcBorders>
            <w:hideMark/>
          </w:tcPr>
          <w:p w14:paraId="0F564827" w14:textId="77777777" w:rsidR="003629F3" w:rsidRDefault="003629F3">
            <w:r>
              <w:t>EXP3</w:t>
            </w:r>
          </w:p>
        </w:tc>
        <w:tc>
          <w:tcPr>
            <w:tcW w:w="0" w:type="auto"/>
            <w:tcBorders>
              <w:top w:val="single" w:sz="4" w:space="0" w:color="auto"/>
              <w:left w:val="single" w:sz="4" w:space="0" w:color="auto"/>
              <w:right w:val="single" w:sz="4" w:space="0" w:color="auto"/>
            </w:tcBorders>
            <w:hideMark/>
          </w:tcPr>
          <w:p w14:paraId="7C1ABC68" w14:textId="77777777" w:rsidR="003629F3" w:rsidRDefault="003629F3">
            <w:r>
              <w:t>NAA</w:t>
            </w:r>
          </w:p>
        </w:tc>
        <w:tc>
          <w:tcPr>
            <w:tcW w:w="0" w:type="auto"/>
            <w:tcBorders>
              <w:top w:val="single" w:sz="4" w:space="0" w:color="auto"/>
              <w:left w:val="single" w:sz="4" w:space="0" w:color="auto"/>
              <w:right w:val="single" w:sz="4" w:space="0" w:color="auto"/>
            </w:tcBorders>
            <w:hideMark/>
          </w:tcPr>
          <w:p w14:paraId="28BAE37C" w14:textId="77777777" w:rsidR="003629F3" w:rsidRDefault="003629F3">
            <w:r>
              <w:t xml:space="preserve">Alt2 </w:t>
            </w:r>
            <w:proofErr w:type="spellStart"/>
            <w:r>
              <w:t>wTUCP</w:t>
            </w:r>
            <w:proofErr w:type="spellEnd"/>
            <w:r>
              <w:t xml:space="preserve"> </w:t>
            </w:r>
            <w:proofErr w:type="spellStart"/>
            <w:r>
              <w:t>woVA</w:t>
            </w:r>
            <w:proofErr w:type="spellEnd"/>
          </w:p>
        </w:tc>
        <w:tc>
          <w:tcPr>
            <w:tcW w:w="0" w:type="auto"/>
            <w:tcBorders>
              <w:top w:val="single" w:sz="4" w:space="0" w:color="auto"/>
              <w:left w:val="single" w:sz="4" w:space="0" w:color="auto"/>
              <w:right w:val="single" w:sz="4" w:space="0" w:color="auto"/>
            </w:tcBorders>
            <w:hideMark/>
          </w:tcPr>
          <w:p w14:paraId="24B5CFB6" w14:textId="77777777" w:rsidR="003629F3" w:rsidRDefault="003629F3">
            <w:r>
              <w:t xml:space="preserve">Alt2 </w:t>
            </w:r>
            <w:proofErr w:type="spellStart"/>
            <w:r>
              <w:t>woTUCP</w:t>
            </w:r>
            <w:proofErr w:type="spellEnd"/>
            <w:r>
              <w:t xml:space="preserve"> wo VA</w:t>
            </w:r>
          </w:p>
        </w:tc>
        <w:tc>
          <w:tcPr>
            <w:tcW w:w="0" w:type="auto"/>
            <w:tcBorders>
              <w:top w:val="single" w:sz="4" w:space="0" w:color="auto"/>
              <w:left w:val="single" w:sz="4" w:space="0" w:color="auto"/>
              <w:right w:val="single" w:sz="4" w:space="0" w:color="auto"/>
            </w:tcBorders>
            <w:hideMark/>
          </w:tcPr>
          <w:p w14:paraId="6DEE2D6A" w14:textId="77777777" w:rsidR="003629F3" w:rsidRDefault="003629F3">
            <w:r>
              <w:t xml:space="preserve">Alt2 </w:t>
            </w:r>
            <w:proofErr w:type="spellStart"/>
            <w:r>
              <w:t>woTUCP</w:t>
            </w:r>
            <w:proofErr w:type="spellEnd"/>
            <w:r>
              <w:t xml:space="preserve"> </w:t>
            </w:r>
            <w:proofErr w:type="spellStart"/>
            <w:r>
              <w:t>DeltaVA</w:t>
            </w:r>
            <w:proofErr w:type="spellEnd"/>
          </w:p>
        </w:tc>
        <w:tc>
          <w:tcPr>
            <w:tcW w:w="0" w:type="auto"/>
            <w:tcBorders>
              <w:top w:val="single" w:sz="4" w:space="0" w:color="auto"/>
              <w:left w:val="single" w:sz="4" w:space="0" w:color="auto"/>
              <w:right w:val="single" w:sz="4" w:space="0" w:color="auto"/>
            </w:tcBorders>
            <w:hideMark/>
          </w:tcPr>
          <w:p w14:paraId="65513377" w14:textId="77777777" w:rsidR="003629F3" w:rsidRDefault="003629F3">
            <w:r>
              <w:t xml:space="preserve">Alt2 </w:t>
            </w:r>
            <w:proofErr w:type="spellStart"/>
            <w:r>
              <w:t>woTUCP</w:t>
            </w:r>
            <w:proofErr w:type="spellEnd"/>
            <w:r>
              <w:t xml:space="preserve"> </w:t>
            </w:r>
            <w:proofErr w:type="spellStart"/>
            <w:r>
              <w:t>AllVA</w:t>
            </w:r>
            <w:proofErr w:type="spellEnd"/>
          </w:p>
        </w:tc>
      </w:tr>
      <w:tr w:rsidR="003629F3" w14:paraId="6083D806"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43D2CAC" w14:textId="77777777" w:rsidR="003629F3" w:rsidRDefault="003629F3">
            <w:r>
              <w:t>1980</w:t>
            </w:r>
          </w:p>
        </w:tc>
        <w:tc>
          <w:tcPr>
            <w:tcW w:w="0" w:type="auto"/>
            <w:tcBorders>
              <w:top w:val="single" w:sz="4" w:space="0" w:color="auto"/>
              <w:left w:val="single" w:sz="4" w:space="0" w:color="auto"/>
              <w:bottom w:val="single" w:sz="4" w:space="0" w:color="auto"/>
              <w:right w:val="single" w:sz="4" w:space="0" w:color="auto"/>
            </w:tcBorders>
            <w:hideMark/>
          </w:tcPr>
          <w:p w14:paraId="09E789BF" w14:textId="77777777" w:rsidR="003629F3" w:rsidRDefault="003629F3">
            <w:r>
              <w:t>8762</w:t>
            </w:r>
          </w:p>
        </w:tc>
        <w:tc>
          <w:tcPr>
            <w:tcW w:w="0" w:type="auto"/>
            <w:tcBorders>
              <w:top w:val="single" w:sz="4" w:space="0" w:color="auto"/>
              <w:left w:val="single" w:sz="4" w:space="0" w:color="auto"/>
              <w:bottom w:val="single" w:sz="4" w:space="0" w:color="auto"/>
              <w:right w:val="single" w:sz="4" w:space="0" w:color="auto"/>
            </w:tcBorders>
            <w:hideMark/>
          </w:tcPr>
          <w:p w14:paraId="129C0DE6" w14:textId="77777777" w:rsidR="003629F3" w:rsidRDefault="003629F3">
            <w:r>
              <w:t>8762</w:t>
            </w:r>
          </w:p>
        </w:tc>
        <w:tc>
          <w:tcPr>
            <w:tcW w:w="0" w:type="auto"/>
            <w:tcBorders>
              <w:top w:val="single" w:sz="4" w:space="0" w:color="auto"/>
              <w:left w:val="single" w:sz="4" w:space="0" w:color="auto"/>
              <w:bottom w:val="single" w:sz="4" w:space="0" w:color="auto"/>
              <w:right w:val="single" w:sz="4" w:space="0" w:color="auto"/>
            </w:tcBorders>
            <w:hideMark/>
          </w:tcPr>
          <w:p w14:paraId="07CDFC29" w14:textId="77777777" w:rsidR="003629F3" w:rsidRDefault="003629F3">
            <w:r>
              <w:t>8762</w:t>
            </w:r>
          </w:p>
        </w:tc>
        <w:tc>
          <w:tcPr>
            <w:tcW w:w="0" w:type="auto"/>
            <w:tcBorders>
              <w:top w:val="single" w:sz="4" w:space="0" w:color="auto"/>
              <w:left w:val="single" w:sz="4" w:space="0" w:color="auto"/>
              <w:bottom w:val="single" w:sz="4" w:space="0" w:color="auto"/>
              <w:right w:val="single" w:sz="4" w:space="0" w:color="auto"/>
            </w:tcBorders>
            <w:hideMark/>
          </w:tcPr>
          <w:p w14:paraId="044F6EF0" w14:textId="77777777" w:rsidR="003629F3" w:rsidRDefault="003629F3">
            <w:r>
              <w:t>8762</w:t>
            </w:r>
          </w:p>
        </w:tc>
        <w:tc>
          <w:tcPr>
            <w:tcW w:w="0" w:type="auto"/>
            <w:tcBorders>
              <w:top w:val="single" w:sz="4" w:space="0" w:color="auto"/>
              <w:left w:val="single" w:sz="4" w:space="0" w:color="auto"/>
              <w:bottom w:val="single" w:sz="4" w:space="0" w:color="auto"/>
              <w:right w:val="single" w:sz="4" w:space="0" w:color="auto"/>
            </w:tcBorders>
            <w:hideMark/>
          </w:tcPr>
          <w:p w14:paraId="765FAFF2" w14:textId="77777777" w:rsidR="003629F3" w:rsidRDefault="003629F3">
            <w:r>
              <w:t>8762</w:t>
            </w:r>
          </w:p>
        </w:tc>
        <w:tc>
          <w:tcPr>
            <w:tcW w:w="0" w:type="auto"/>
            <w:tcBorders>
              <w:top w:val="single" w:sz="4" w:space="0" w:color="auto"/>
              <w:left w:val="single" w:sz="4" w:space="0" w:color="auto"/>
              <w:bottom w:val="single" w:sz="4" w:space="0" w:color="auto"/>
              <w:right w:val="single" w:sz="4" w:space="0" w:color="auto"/>
            </w:tcBorders>
            <w:hideMark/>
          </w:tcPr>
          <w:p w14:paraId="4FEDD10C" w14:textId="77777777" w:rsidR="003629F3" w:rsidRDefault="003629F3">
            <w:r>
              <w:t>8762</w:t>
            </w:r>
          </w:p>
        </w:tc>
        <w:tc>
          <w:tcPr>
            <w:tcW w:w="0" w:type="auto"/>
            <w:tcBorders>
              <w:top w:val="single" w:sz="4" w:space="0" w:color="auto"/>
              <w:left w:val="single" w:sz="4" w:space="0" w:color="auto"/>
              <w:bottom w:val="single" w:sz="4" w:space="0" w:color="auto"/>
              <w:right w:val="single" w:sz="4" w:space="0" w:color="auto"/>
            </w:tcBorders>
            <w:hideMark/>
          </w:tcPr>
          <w:p w14:paraId="71799631" w14:textId="77777777" w:rsidR="003629F3" w:rsidRDefault="003629F3">
            <w:r>
              <w:t>8762</w:t>
            </w:r>
          </w:p>
        </w:tc>
      </w:tr>
      <w:tr w:rsidR="003629F3" w14:paraId="56CE9B87"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D0352B2" w14:textId="77777777" w:rsidR="003629F3" w:rsidRDefault="003629F3">
            <w:r>
              <w:lastRenderedPageBreak/>
              <w:t>1981</w:t>
            </w:r>
          </w:p>
        </w:tc>
        <w:tc>
          <w:tcPr>
            <w:tcW w:w="0" w:type="auto"/>
            <w:tcBorders>
              <w:top w:val="single" w:sz="4" w:space="0" w:color="auto"/>
              <w:left w:val="single" w:sz="4" w:space="0" w:color="auto"/>
              <w:bottom w:val="single" w:sz="4" w:space="0" w:color="auto"/>
              <w:right w:val="single" w:sz="4" w:space="0" w:color="auto"/>
            </w:tcBorders>
            <w:hideMark/>
          </w:tcPr>
          <w:p w14:paraId="43883B73" w14:textId="77777777" w:rsidR="003629F3" w:rsidRDefault="003629F3">
            <w:r>
              <w:t>9376</w:t>
            </w:r>
          </w:p>
        </w:tc>
        <w:tc>
          <w:tcPr>
            <w:tcW w:w="0" w:type="auto"/>
            <w:tcBorders>
              <w:top w:val="single" w:sz="4" w:space="0" w:color="auto"/>
              <w:left w:val="single" w:sz="4" w:space="0" w:color="auto"/>
              <w:bottom w:val="single" w:sz="4" w:space="0" w:color="auto"/>
              <w:right w:val="single" w:sz="4" w:space="0" w:color="auto"/>
            </w:tcBorders>
            <w:hideMark/>
          </w:tcPr>
          <w:p w14:paraId="5C5D7AE0" w14:textId="77777777" w:rsidR="003629F3" w:rsidRDefault="003629F3">
            <w:r>
              <w:t>9376</w:t>
            </w:r>
          </w:p>
        </w:tc>
        <w:tc>
          <w:tcPr>
            <w:tcW w:w="0" w:type="auto"/>
            <w:tcBorders>
              <w:top w:val="single" w:sz="4" w:space="0" w:color="auto"/>
              <w:left w:val="single" w:sz="4" w:space="0" w:color="auto"/>
              <w:bottom w:val="single" w:sz="4" w:space="0" w:color="auto"/>
              <w:right w:val="single" w:sz="4" w:space="0" w:color="auto"/>
            </w:tcBorders>
            <w:hideMark/>
          </w:tcPr>
          <w:p w14:paraId="093FC3E3" w14:textId="77777777" w:rsidR="003629F3" w:rsidRDefault="003629F3">
            <w:r>
              <w:t>9376</w:t>
            </w:r>
          </w:p>
        </w:tc>
        <w:tc>
          <w:tcPr>
            <w:tcW w:w="0" w:type="auto"/>
            <w:tcBorders>
              <w:top w:val="single" w:sz="4" w:space="0" w:color="auto"/>
              <w:left w:val="single" w:sz="4" w:space="0" w:color="auto"/>
              <w:bottom w:val="single" w:sz="4" w:space="0" w:color="auto"/>
              <w:right w:val="single" w:sz="4" w:space="0" w:color="auto"/>
            </w:tcBorders>
            <w:hideMark/>
          </w:tcPr>
          <w:p w14:paraId="6E4A8D24" w14:textId="77777777" w:rsidR="003629F3" w:rsidRDefault="003629F3">
            <w:r>
              <w:t>9376</w:t>
            </w:r>
          </w:p>
        </w:tc>
        <w:tc>
          <w:tcPr>
            <w:tcW w:w="0" w:type="auto"/>
            <w:tcBorders>
              <w:top w:val="single" w:sz="4" w:space="0" w:color="auto"/>
              <w:left w:val="single" w:sz="4" w:space="0" w:color="auto"/>
              <w:bottom w:val="single" w:sz="4" w:space="0" w:color="auto"/>
              <w:right w:val="single" w:sz="4" w:space="0" w:color="auto"/>
            </w:tcBorders>
            <w:hideMark/>
          </w:tcPr>
          <w:p w14:paraId="3D158854" w14:textId="77777777" w:rsidR="003629F3" w:rsidRDefault="003629F3">
            <w:r>
              <w:t>9376</w:t>
            </w:r>
          </w:p>
        </w:tc>
        <w:tc>
          <w:tcPr>
            <w:tcW w:w="0" w:type="auto"/>
            <w:tcBorders>
              <w:top w:val="single" w:sz="4" w:space="0" w:color="auto"/>
              <w:left w:val="single" w:sz="4" w:space="0" w:color="auto"/>
              <w:bottom w:val="single" w:sz="4" w:space="0" w:color="auto"/>
              <w:right w:val="single" w:sz="4" w:space="0" w:color="auto"/>
            </w:tcBorders>
            <w:hideMark/>
          </w:tcPr>
          <w:p w14:paraId="7E1BC7DE" w14:textId="77777777" w:rsidR="003629F3" w:rsidRDefault="003629F3">
            <w:r>
              <w:t>9376</w:t>
            </w:r>
          </w:p>
        </w:tc>
        <w:tc>
          <w:tcPr>
            <w:tcW w:w="0" w:type="auto"/>
            <w:tcBorders>
              <w:top w:val="single" w:sz="4" w:space="0" w:color="auto"/>
              <w:left w:val="single" w:sz="4" w:space="0" w:color="auto"/>
              <w:bottom w:val="single" w:sz="4" w:space="0" w:color="auto"/>
              <w:right w:val="single" w:sz="4" w:space="0" w:color="auto"/>
            </w:tcBorders>
            <w:hideMark/>
          </w:tcPr>
          <w:p w14:paraId="0ACF8930" w14:textId="77777777" w:rsidR="003629F3" w:rsidRDefault="003629F3">
            <w:r>
              <w:t>9376</w:t>
            </w:r>
          </w:p>
        </w:tc>
      </w:tr>
      <w:tr w:rsidR="003629F3" w14:paraId="379EE0A8"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4F316082" w14:textId="77777777" w:rsidR="003629F3" w:rsidRDefault="003629F3">
            <w:r>
              <w:t>1982</w:t>
            </w:r>
          </w:p>
        </w:tc>
        <w:tc>
          <w:tcPr>
            <w:tcW w:w="0" w:type="auto"/>
            <w:tcBorders>
              <w:top w:val="single" w:sz="4" w:space="0" w:color="auto"/>
              <w:left w:val="single" w:sz="4" w:space="0" w:color="auto"/>
              <w:bottom w:val="single" w:sz="4" w:space="0" w:color="auto"/>
              <w:right w:val="single" w:sz="4" w:space="0" w:color="auto"/>
            </w:tcBorders>
            <w:hideMark/>
          </w:tcPr>
          <w:p w14:paraId="34504C98" w14:textId="77777777" w:rsidR="003629F3" w:rsidRDefault="003629F3">
            <w:r>
              <w:t>6456</w:t>
            </w:r>
          </w:p>
        </w:tc>
        <w:tc>
          <w:tcPr>
            <w:tcW w:w="0" w:type="auto"/>
            <w:tcBorders>
              <w:top w:val="single" w:sz="4" w:space="0" w:color="auto"/>
              <w:left w:val="single" w:sz="4" w:space="0" w:color="auto"/>
              <w:bottom w:val="single" w:sz="4" w:space="0" w:color="auto"/>
              <w:right w:val="single" w:sz="4" w:space="0" w:color="auto"/>
            </w:tcBorders>
            <w:hideMark/>
          </w:tcPr>
          <w:p w14:paraId="0797363E" w14:textId="77777777" w:rsidR="003629F3" w:rsidRDefault="003629F3">
            <w:r>
              <w:t>8235</w:t>
            </w:r>
          </w:p>
        </w:tc>
        <w:tc>
          <w:tcPr>
            <w:tcW w:w="0" w:type="auto"/>
            <w:tcBorders>
              <w:top w:val="single" w:sz="4" w:space="0" w:color="auto"/>
              <w:left w:val="single" w:sz="4" w:space="0" w:color="auto"/>
              <w:bottom w:val="single" w:sz="4" w:space="0" w:color="auto"/>
              <w:right w:val="single" w:sz="4" w:space="0" w:color="auto"/>
            </w:tcBorders>
            <w:hideMark/>
          </w:tcPr>
          <w:p w14:paraId="4F08A5E4" w14:textId="77777777" w:rsidR="003629F3" w:rsidRDefault="003629F3">
            <w:r>
              <w:t>8156</w:t>
            </w:r>
          </w:p>
        </w:tc>
        <w:tc>
          <w:tcPr>
            <w:tcW w:w="0" w:type="auto"/>
            <w:tcBorders>
              <w:top w:val="single" w:sz="4" w:space="0" w:color="auto"/>
              <w:left w:val="single" w:sz="4" w:space="0" w:color="auto"/>
              <w:bottom w:val="single" w:sz="4" w:space="0" w:color="auto"/>
              <w:right w:val="single" w:sz="4" w:space="0" w:color="auto"/>
            </w:tcBorders>
            <w:hideMark/>
          </w:tcPr>
          <w:p w14:paraId="19D0EC9A" w14:textId="77777777" w:rsidR="003629F3" w:rsidRDefault="003629F3">
            <w:r>
              <w:t>8147</w:t>
            </w:r>
          </w:p>
        </w:tc>
        <w:tc>
          <w:tcPr>
            <w:tcW w:w="0" w:type="auto"/>
            <w:tcBorders>
              <w:top w:val="single" w:sz="4" w:space="0" w:color="auto"/>
              <w:left w:val="single" w:sz="4" w:space="0" w:color="auto"/>
              <w:bottom w:val="single" w:sz="4" w:space="0" w:color="auto"/>
              <w:right w:val="single" w:sz="4" w:space="0" w:color="auto"/>
            </w:tcBorders>
            <w:hideMark/>
          </w:tcPr>
          <w:p w14:paraId="7F11A270" w14:textId="77777777" w:rsidR="003629F3" w:rsidRDefault="003629F3">
            <w:r>
              <w:t>8146</w:t>
            </w:r>
          </w:p>
        </w:tc>
        <w:tc>
          <w:tcPr>
            <w:tcW w:w="0" w:type="auto"/>
            <w:tcBorders>
              <w:top w:val="single" w:sz="4" w:space="0" w:color="auto"/>
              <w:left w:val="single" w:sz="4" w:space="0" w:color="auto"/>
              <w:bottom w:val="single" w:sz="4" w:space="0" w:color="auto"/>
              <w:right w:val="single" w:sz="4" w:space="0" w:color="auto"/>
            </w:tcBorders>
            <w:hideMark/>
          </w:tcPr>
          <w:p w14:paraId="6291A25D" w14:textId="77777777" w:rsidR="003629F3" w:rsidRDefault="003629F3">
            <w:r>
              <w:t>8177</w:t>
            </w:r>
          </w:p>
        </w:tc>
        <w:tc>
          <w:tcPr>
            <w:tcW w:w="0" w:type="auto"/>
            <w:tcBorders>
              <w:top w:val="single" w:sz="4" w:space="0" w:color="auto"/>
              <w:left w:val="single" w:sz="4" w:space="0" w:color="auto"/>
              <w:bottom w:val="single" w:sz="4" w:space="0" w:color="auto"/>
              <w:right w:val="single" w:sz="4" w:space="0" w:color="auto"/>
            </w:tcBorders>
            <w:hideMark/>
          </w:tcPr>
          <w:p w14:paraId="080EB769" w14:textId="77777777" w:rsidR="003629F3" w:rsidRDefault="003629F3">
            <w:r>
              <w:t>8215</w:t>
            </w:r>
          </w:p>
        </w:tc>
      </w:tr>
      <w:tr w:rsidR="003629F3" w14:paraId="03E91116"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651D58A2" w14:textId="77777777" w:rsidR="003629F3" w:rsidRDefault="003629F3">
            <w:r>
              <w:t>1983</w:t>
            </w:r>
          </w:p>
        </w:tc>
        <w:tc>
          <w:tcPr>
            <w:tcW w:w="0" w:type="auto"/>
            <w:tcBorders>
              <w:top w:val="single" w:sz="4" w:space="0" w:color="auto"/>
              <w:left w:val="single" w:sz="4" w:space="0" w:color="auto"/>
              <w:bottom w:val="single" w:sz="4" w:space="0" w:color="auto"/>
              <w:right w:val="single" w:sz="4" w:space="0" w:color="auto"/>
            </w:tcBorders>
            <w:hideMark/>
          </w:tcPr>
          <w:p w14:paraId="31DE2342" w14:textId="77777777" w:rsidR="003629F3" w:rsidRDefault="003629F3">
            <w:r>
              <w:t>2542</w:t>
            </w:r>
          </w:p>
        </w:tc>
        <w:tc>
          <w:tcPr>
            <w:tcW w:w="0" w:type="auto"/>
            <w:tcBorders>
              <w:top w:val="single" w:sz="4" w:space="0" w:color="auto"/>
              <w:left w:val="single" w:sz="4" w:space="0" w:color="auto"/>
              <w:bottom w:val="single" w:sz="4" w:space="0" w:color="auto"/>
              <w:right w:val="single" w:sz="4" w:space="0" w:color="auto"/>
            </w:tcBorders>
            <w:hideMark/>
          </w:tcPr>
          <w:p w14:paraId="31FB5DBD" w14:textId="77777777" w:rsidR="003629F3" w:rsidRDefault="003629F3">
            <w:r>
              <w:t>8632</w:t>
            </w:r>
          </w:p>
        </w:tc>
        <w:tc>
          <w:tcPr>
            <w:tcW w:w="0" w:type="auto"/>
            <w:tcBorders>
              <w:top w:val="single" w:sz="4" w:space="0" w:color="auto"/>
              <w:left w:val="single" w:sz="4" w:space="0" w:color="auto"/>
              <w:bottom w:val="single" w:sz="4" w:space="0" w:color="auto"/>
              <w:right w:val="single" w:sz="4" w:space="0" w:color="auto"/>
            </w:tcBorders>
            <w:hideMark/>
          </w:tcPr>
          <w:p w14:paraId="1347EF6F" w14:textId="77777777" w:rsidR="003629F3" w:rsidRDefault="003629F3">
            <w:r>
              <w:t>8371</w:t>
            </w:r>
          </w:p>
        </w:tc>
        <w:tc>
          <w:tcPr>
            <w:tcW w:w="0" w:type="auto"/>
            <w:tcBorders>
              <w:top w:val="single" w:sz="4" w:space="0" w:color="auto"/>
              <w:left w:val="single" w:sz="4" w:space="0" w:color="auto"/>
              <w:bottom w:val="single" w:sz="4" w:space="0" w:color="auto"/>
              <w:right w:val="single" w:sz="4" w:space="0" w:color="auto"/>
            </w:tcBorders>
            <w:hideMark/>
          </w:tcPr>
          <w:p w14:paraId="49B92BA6" w14:textId="77777777" w:rsidR="003629F3" w:rsidRDefault="003629F3">
            <w:r>
              <w:t>8367</w:t>
            </w:r>
          </w:p>
        </w:tc>
        <w:tc>
          <w:tcPr>
            <w:tcW w:w="0" w:type="auto"/>
            <w:tcBorders>
              <w:top w:val="single" w:sz="4" w:space="0" w:color="auto"/>
              <w:left w:val="single" w:sz="4" w:space="0" w:color="auto"/>
              <w:bottom w:val="single" w:sz="4" w:space="0" w:color="auto"/>
              <w:right w:val="single" w:sz="4" w:space="0" w:color="auto"/>
            </w:tcBorders>
            <w:hideMark/>
          </w:tcPr>
          <w:p w14:paraId="5FCC4D3A" w14:textId="77777777" w:rsidR="003629F3" w:rsidRDefault="003629F3">
            <w:r>
              <w:t>8366</w:t>
            </w:r>
          </w:p>
        </w:tc>
        <w:tc>
          <w:tcPr>
            <w:tcW w:w="0" w:type="auto"/>
            <w:tcBorders>
              <w:top w:val="single" w:sz="4" w:space="0" w:color="auto"/>
              <w:left w:val="single" w:sz="4" w:space="0" w:color="auto"/>
              <w:bottom w:val="single" w:sz="4" w:space="0" w:color="auto"/>
              <w:right w:val="single" w:sz="4" w:space="0" w:color="auto"/>
            </w:tcBorders>
            <w:hideMark/>
          </w:tcPr>
          <w:p w14:paraId="3BBBA6AD" w14:textId="77777777" w:rsidR="003629F3" w:rsidRDefault="003629F3">
            <w:r>
              <w:t>8375</w:t>
            </w:r>
          </w:p>
        </w:tc>
        <w:tc>
          <w:tcPr>
            <w:tcW w:w="0" w:type="auto"/>
            <w:tcBorders>
              <w:top w:val="single" w:sz="4" w:space="0" w:color="auto"/>
              <w:left w:val="single" w:sz="4" w:space="0" w:color="auto"/>
              <w:bottom w:val="single" w:sz="4" w:space="0" w:color="auto"/>
              <w:right w:val="single" w:sz="4" w:space="0" w:color="auto"/>
            </w:tcBorders>
            <w:hideMark/>
          </w:tcPr>
          <w:p w14:paraId="28F61750" w14:textId="77777777" w:rsidR="003629F3" w:rsidRDefault="003629F3">
            <w:r>
              <w:t>8523</w:t>
            </w:r>
          </w:p>
        </w:tc>
      </w:tr>
      <w:tr w:rsidR="003629F3" w14:paraId="22034C01"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F41353D" w14:textId="77777777" w:rsidR="003629F3" w:rsidRDefault="003629F3">
            <w:r>
              <w:t>1984</w:t>
            </w:r>
          </w:p>
        </w:tc>
        <w:tc>
          <w:tcPr>
            <w:tcW w:w="0" w:type="auto"/>
            <w:tcBorders>
              <w:top w:val="single" w:sz="4" w:space="0" w:color="auto"/>
              <w:left w:val="single" w:sz="4" w:space="0" w:color="auto"/>
              <w:bottom w:val="single" w:sz="4" w:space="0" w:color="auto"/>
              <w:right w:val="single" w:sz="4" w:space="0" w:color="auto"/>
            </w:tcBorders>
            <w:hideMark/>
          </w:tcPr>
          <w:p w14:paraId="23A41A23" w14:textId="77777777" w:rsidR="003629F3" w:rsidRDefault="003629F3">
            <w:r>
              <w:t>2022</w:t>
            </w:r>
          </w:p>
        </w:tc>
        <w:tc>
          <w:tcPr>
            <w:tcW w:w="0" w:type="auto"/>
            <w:tcBorders>
              <w:top w:val="single" w:sz="4" w:space="0" w:color="auto"/>
              <w:left w:val="single" w:sz="4" w:space="0" w:color="auto"/>
              <w:bottom w:val="single" w:sz="4" w:space="0" w:color="auto"/>
              <w:right w:val="single" w:sz="4" w:space="0" w:color="auto"/>
            </w:tcBorders>
            <w:hideMark/>
          </w:tcPr>
          <w:p w14:paraId="698B744C" w14:textId="77777777" w:rsidR="003629F3" w:rsidRDefault="003629F3">
            <w:r>
              <w:t>11570</w:t>
            </w:r>
          </w:p>
        </w:tc>
        <w:tc>
          <w:tcPr>
            <w:tcW w:w="0" w:type="auto"/>
            <w:tcBorders>
              <w:top w:val="single" w:sz="4" w:space="0" w:color="auto"/>
              <w:left w:val="single" w:sz="4" w:space="0" w:color="auto"/>
              <w:bottom w:val="single" w:sz="4" w:space="0" w:color="auto"/>
              <w:right w:val="single" w:sz="4" w:space="0" w:color="auto"/>
            </w:tcBorders>
            <w:hideMark/>
          </w:tcPr>
          <w:p w14:paraId="25F981AB" w14:textId="77777777" w:rsidR="003629F3" w:rsidRDefault="003629F3">
            <w:r>
              <w:t>11391</w:t>
            </w:r>
          </w:p>
        </w:tc>
        <w:tc>
          <w:tcPr>
            <w:tcW w:w="0" w:type="auto"/>
            <w:tcBorders>
              <w:top w:val="single" w:sz="4" w:space="0" w:color="auto"/>
              <w:left w:val="single" w:sz="4" w:space="0" w:color="auto"/>
              <w:bottom w:val="single" w:sz="4" w:space="0" w:color="auto"/>
              <w:right w:val="single" w:sz="4" w:space="0" w:color="auto"/>
            </w:tcBorders>
            <w:hideMark/>
          </w:tcPr>
          <w:p w14:paraId="6FF052D6" w14:textId="77777777" w:rsidR="003629F3" w:rsidRDefault="003629F3">
            <w:r>
              <w:t>11411</w:t>
            </w:r>
          </w:p>
        </w:tc>
        <w:tc>
          <w:tcPr>
            <w:tcW w:w="0" w:type="auto"/>
            <w:tcBorders>
              <w:top w:val="single" w:sz="4" w:space="0" w:color="auto"/>
              <w:left w:val="single" w:sz="4" w:space="0" w:color="auto"/>
              <w:bottom w:val="single" w:sz="4" w:space="0" w:color="auto"/>
              <w:right w:val="single" w:sz="4" w:space="0" w:color="auto"/>
            </w:tcBorders>
            <w:hideMark/>
          </w:tcPr>
          <w:p w14:paraId="71A6D426" w14:textId="77777777" w:rsidR="003629F3" w:rsidRDefault="003629F3">
            <w:r>
              <w:t>11410</w:t>
            </w:r>
          </w:p>
        </w:tc>
        <w:tc>
          <w:tcPr>
            <w:tcW w:w="0" w:type="auto"/>
            <w:tcBorders>
              <w:top w:val="single" w:sz="4" w:space="0" w:color="auto"/>
              <w:left w:val="single" w:sz="4" w:space="0" w:color="auto"/>
              <w:bottom w:val="single" w:sz="4" w:space="0" w:color="auto"/>
              <w:right w:val="single" w:sz="4" w:space="0" w:color="auto"/>
            </w:tcBorders>
            <w:hideMark/>
          </w:tcPr>
          <w:p w14:paraId="2825B21D" w14:textId="77777777" w:rsidR="003629F3" w:rsidRDefault="003629F3">
            <w:r>
              <w:t>11339</w:t>
            </w:r>
          </w:p>
        </w:tc>
        <w:tc>
          <w:tcPr>
            <w:tcW w:w="0" w:type="auto"/>
            <w:tcBorders>
              <w:top w:val="single" w:sz="4" w:space="0" w:color="auto"/>
              <w:left w:val="single" w:sz="4" w:space="0" w:color="auto"/>
              <w:bottom w:val="single" w:sz="4" w:space="0" w:color="auto"/>
              <w:right w:val="single" w:sz="4" w:space="0" w:color="auto"/>
            </w:tcBorders>
            <w:hideMark/>
          </w:tcPr>
          <w:p w14:paraId="492EC333" w14:textId="77777777" w:rsidR="003629F3" w:rsidRDefault="003629F3">
            <w:r>
              <w:t>11540</w:t>
            </w:r>
          </w:p>
        </w:tc>
      </w:tr>
      <w:tr w:rsidR="003629F3" w14:paraId="61A5FC25"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738778FC" w14:textId="77777777" w:rsidR="003629F3" w:rsidRDefault="003629F3">
            <w:r>
              <w:t>1985</w:t>
            </w:r>
          </w:p>
        </w:tc>
        <w:tc>
          <w:tcPr>
            <w:tcW w:w="0" w:type="auto"/>
            <w:tcBorders>
              <w:top w:val="single" w:sz="4" w:space="0" w:color="auto"/>
              <w:left w:val="single" w:sz="4" w:space="0" w:color="auto"/>
              <w:bottom w:val="single" w:sz="4" w:space="0" w:color="auto"/>
              <w:right w:val="single" w:sz="4" w:space="0" w:color="auto"/>
            </w:tcBorders>
            <w:hideMark/>
          </w:tcPr>
          <w:p w14:paraId="2F394559" w14:textId="77777777" w:rsidR="003629F3" w:rsidRDefault="003629F3">
            <w:r>
              <w:t>3374</w:t>
            </w:r>
          </w:p>
        </w:tc>
        <w:tc>
          <w:tcPr>
            <w:tcW w:w="0" w:type="auto"/>
            <w:tcBorders>
              <w:top w:val="single" w:sz="4" w:space="0" w:color="auto"/>
              <w:left w:val="single" w:sz="4" w:space="0" w:color="auto"/>
              <w:bottom w:val="single" w:sz="4" w:space="0" w:color="auto"/>
              <w:right w:val="single" w:sz="4" w:space="0" w:color="auto"/>
            </w:tcBorders>
            <w:hideMark/>
          </w:tcPr>
          <w:p w14:paraId="43262D17" w14:textId="77777777" w:rsidR="003629F3" w:rsidRDefault="003629F3">
            <w:r>
              <w:t>13951</w:t>
            </w:r>
          </w:p>
        </w:tc>
        <w:tc>
          <w:tcPr>
            <w:tcW w:w="0" w:type="auto"/>
            <w:tcBorders>
              <w:top w:val="single" w:sz="4" w:space="0" w:color="auto"/>
              <w:left w:val="single" w:sz="4" w:space="0" w:color="auto"/>
              <w:bottom w:val="single" w:sz="4" w:space="0" w:color="auto"/>
              <w:right w:val="single" w:sz="4" w:space="0" w:color="auto"/>
            </w:tcBorders>
            <w:hideMark/>
          </w:tcPr>
          <w:p w14:paraId="2A9CA951" w14:textId="77777777" w:rsidR="003629F3" w:rsidRDefault="003629F3">
            <w:r>
              <w:t>14384</w:t>
            </w:r>
          </w:p>
        </w:tc>
        <w:tc>
          <w:tcPr>
            <w:tcW w:w="0" w:type="auto"/>
            <w:tcBorders>
              <w:top w:val="single" w:sz="4" w:space="0" w:color="auto"/>
              <w:left w:val="single" w:sz="4" w:space="0" w:color="auto"/>
              <w:bottom w:val="single" w:sz="4" w:space="0" w:color="auto"/>
              <w:right w:val="single" w:sz="4" w:space="0" w:color="auto"/>
            </w:tcBorders>
            <w:hideMark/>
          </w:tcPr>
          <w:p w14:paraId="571859B9" w14:textId="77777777" w:rsidR="003629F3" w:rsidRDefault="003629F3">
            <w:r>
              <w:t>14403</w:t>
            </w:r>
          </w:p>
        </w:tc>
        <w:tc>
          <w:tcPr>
            <w:tcW w:w="0" w:type="auto"/>
            <w:tcBorders>
              <w:top w:val="single" w:sz="4" w:space="0" w:color="auto"/>
              <w:left w:val="single" w:sz="4" w:space="0" w:color="auto"/>
              <w:bottom w:val="single" w:sz="4" w:space="0" w:color="auto"/>
              <w:right w:val="single" w:sz="4" w:space="0" w:color="auto"/>
            </w:tcBorders>
            <w:hideMark/>
          </w:tcPr>
          <w:p w14:paraId="5C36EB1E" w14:textId="77777777" w:rsidR="003629F3" w:rsidRDefault="003629F3">
            <w:r>
              <w:t>14402</w:t>
            </w:r>
          </w:p>
        </w:tc>
        <w:tc>
          <w:tcPr>
            <w:tcW w:w="0" w:type="auto"/>
            <w:tcBorders>
              <w:top w:val="single" w:sz="4" w:space="0" w:color="auto"/>
              <w:left w:val="single" w:sz="4" w:space="0" w:color="auto"/>
              <w:bottom w:val="single" w:sz="4" w:space="0" w:color="auto"/>
              <w:right w:val="single" w:sz="4" w:space="0" w:color="auto"/>
            </w:tcBorders>
            <w:hideMark/>
          </w:tcPr>
          <w:p w14:paraId="41E6C0BB" w14:textId="77777777" w:rsidR="003629F3" w:rsidRDefault="003629F3">
            <w:r>
              <w:t>14350</w:t>
            </w:r>
          </w:p>
        </w:tc>
        <w:tc>
          <w:tcPr>
            <w:tcW w:w="0" w:type="auto"/>
            <w:tcBorders>
              <w:top w:val="single" w:sz="4" w:space="0" w:color="auto"/>
              <w:left w:val="single" w:sz="4" w:space="0" w:color="auto"/>
              <w:bottom w:val="single" w:sz="4" w:space="0" w:color="auto"/>
              <w:right w:val="single" w:sz="4" w:space="0" w:color="auto"/>
            </w:tcBorders>
            <w:hideMark/>
          </w:tcPr>
          <w:p w14:paraId="4C7C8FD0" w14:textId="77777777" w:rsidR="003629F3" w:rsidRDefault="003629F3">
            <w:r>
              <w:t>14526</w:t>
            </w:r>
          </w:p>
        </w:tc>
      </w:tr>
      <w:tr w:rsidR="003629F3" w14:paraId="620D3CA0"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7C712A0" w14:textId="77777777" w:rsidR="003629F3" w:rsidRDefault="003629F3">
            <w:r>
              <w:t>1986</w:t>
            </w:r>
          </w:p>
        </w:tc>
        <w:tc>
          <w:tcPr>
            <w:tcW w:w="0" w:type="auto"/>
            <w:tcBorders>
              <w:top w:val="single" w:sz="4" w:space="0" w:color="auto"/>
              <w:left w:val="single" w:sz="4" w:space="0" w:color="auto"/>
              <w:bottom w:val="single" w:sz="4" w:space="0" w:color="auto"/>
              <w:right w:val="single" w:sz="4" w:space="0" w:color="auto"/>
            </w:tcBorders>
            <w:hideMark/>
          </w:tcPr>
          <w:p w14:paraId="6B224F47" w14:textId="77777777" w:rsidR="003629F3" w:rsidRDefault="003629F3">
            <w:r>
              <w:t>3069</w:t>
            </w:r>
          </w:p>
        </w:tc>
        <w:tc>
          <w:tcPr>
            <w:tcW w:w="0" w:type="auto"/>
            <w:tcBorders>
              <w:top w:val="single" w:sz="4" w:space="0" w:color="auto"/>
              <w:left w:val="single" w:sz="4" w:space="0" w:color="auto"/>
              <w:bottom w:val="single" w:sz="4" w:space="0" w:color="auto"/>
              <w:right w:val="single" w:sz="4" w:space="0" w:color="auto"/>
            </w:tcBorders>
            <w:hideMark/>
          </w:tcPr>
          <w:p w14:paraId="1E4837C1" w14:textId="77777777" w:rsidR="003629F3" w:rsidRDefault="003629F3">
            <w:r>
              <w:t>14195</w:t>
            </w:r>
          </w:p>
        </w:tc>
        <w:tc>
          <w:tcPr>
            <w:tcW w:w="0" w:type="auto"/>
            <w:tcBorders>
              <w:top w:val="single" w:sz="4" w:space="0" w:color="auto"/>
              <w:left w:val="single" w:sz="4" w:space="0" w:color="auto"/>
              <w:bottom w:val="single" w:sz="4" w:space="0" w:color="auto"/>
              <w:right w:val="single" w:sz="4" w:space="0" w:color="auto"/>
            </w:tcBorders>
            <w:hideMark/>
          </w:tcPr>
          <w:p w14:paraId="538F9C63" w14:textId="77777777" w:rsidR="003629F3" w:rsidRDefault="003629F3">
            <w:r>
              <w:t>14884</w:t>
            </w:r>
          </w:p>
        </w:tc>
        <w:tc>
          <w:tcPr>
            <w:tcW w:w="0" w:type="auto"/>
            <w:tcBorders>
              <w:top w:val="single" w:sz="4" w:space="0" w:color="auto"/>
              <w:left w:val="single" w:sz="4" w:space="0" w:color="auto"/>
              <w:bottom w:val="single" w:sz="4" w:space="0" w:color="auto"/>
              <w:right w:val="single" w:sz="4" w:space="0" w:color="auto"/>
            </w:tcBorders>
            <w:hideMark/>
          </w:tcPr>
          <w:p w14:paraId="476F616C" w14:textId="77777777" w:rsidR="003629F3" w:rsidRDefault="003629F3">
            <w:r>
              <w:t>14931</w:t>
            </w:r>
          </w:p>
        </w:tc>
        <w:tc>
          <w:tcPr>
            <w:tcW w:w="0" w:type="auto"/>
            <w:tcBorders>
              <w:top w:val="single" w:sz="4" w:space="0" w:color="auto"/>
              <w:left w:val="single" w:sz="4" w:space="0" w:color="auto"/>
              <w:bottom w:val="single" w:sz="4" w:space="0" w:color="auto"/>
              <w:right w:val="single" w:sz="4" w:space="0" w:color="auto"/>
            </w:tcBorders>
            <w:hideMark/>
          </w:tcPr>
          <w:p w14:paraId="16F955D0" w14:textId="77777777" w:rsidR="003629F3" w:rsidRDefault="003629F3">
            <w:r>
              <w:t>14929</w:t>
            </w:r>
          </w:p>
        </w:tc>
        <w:tc>
          <w:tcPr>
            <w:tcW w:w="0" w:type="auto"/>
            <w:tcBorders>
              <w:top w:val="single" w:sz="4" w:space="0" w:color="auto"/>
              <w:left w:val="single" w:sz="4" w:space="0" w:color="auto"/>
              <w:bottom w:val="single" w:sz="4" w:space="0" w:color="auto"/>
              <w:right w:val="single" w:sz="4" w:space="0" w:color="auto"/>
            </w:tcBorders>
            <w:hideMark/>
          </w:tcPr>
          <w:p w14:paraId="765DBD6A" w14:textId="77777777" w:rsidR="003629F3" w:rsidRDefault="003629F3">
            <w:r>
              <w:t>14915</w:t>
            </w:r>
          </w:p>
        </w:tc>
        <w:tc>
          <w:tcPr>
            <w:tcW w:w="0" w:type="auto"/>
            <w:tcBorders>
              <w:top w:val="single" w:sz="4" w:space="0" w:color="auto"/>
              <w:left w:val="single" w:sz="4" w:space="0" w:color="auto"/>
              <w:bottom w:val="single" w:sz="4" w:space="0" w:color="auto"/>
              <w:right w:val="single" w:sz="4" w:space="0" w:color="auto"/>
            </w:tcBorders>
            <w:hideMark/>
          </w:tcPr>
          <w:p w14:paraId="053875D6" w14:textId="77777777" w:rsidR="003629F3" w:rsidRDefault="003629F3">
            <w:r>
              <w:t>15125</w:t>
            </w:r>
          </w:p>
        </w:tc>
      </w:tr>
      <w:tr w:rsidR="003629F3" w14:paraId="2F6D788A"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0DBB492" w14:textId="77777777" w:rsidR="003629F3" w:rsidRDefault="003629F3">
            <w:r>
              <w:t>1987</w:t>
            </w:r>
          </w:p>
        </w:tc>
        <w:tc>
          <w:tcPr>
            <w:tcW w:w="0" w:type="auto"/>
            <w:tcBorders>
              <w:top w:val="single" w:sz="4" w:space="0" w:color="auto"/>
              <w:left w:val="single" w:sz="4" w:space="0" w:color="auto"/>
              <w:bottom w:val="single" w:sz="4" w:space="0" w:color="auto"/>
              <w:right w:val="single" w:sz="4" w:space="0" w:color="auto"/>
            </w:tcBorders>
            <w:hideMark/>
          </w:tcPr>
          <w:p w14:paraId="77AB14D6" w14:textId="77777777" w:rsidR="003629F3" w:rsidRDefault="003629F3">
            <w:r>
              <w:t>1454</w:t>
            </w:r>
          </w:p>
        </w:tc>
        <w:tc>
          <w:tcPr>
            <w:tcW w:w="0" w:type="auto"/>
            <w:tcBorders>
              <w:top w:val="single" w:sz="4" w:space="0" w:color="auto"/>
              <w:left w:val="single" w:sz="4" w:space="0" w:color="auto"/>
              <w:bottom w:val="single" w:sz="4" w:space="0" w:color="auto"/>
              <w:right w:val="single" w:sz="4" w:space="0" w:color="auto"/>
            </w:tcBorders>
            <w:hideMark/>
          </w:tcPr>
          <w:p w14:paraId="794B40BD" w14:textId="77777777" w:rsidR="003629F3" w:rsidRDefault="003629F3">
            <w:r>
              <w:t>13383</w:t>
            </w:r>
          </w:p>
        </w:tc>
        <w:tc>
          <w:tcPr>
            <w:tcW w:w="0" w:type="auto"/>
            <w:tcBorders>
              <w:top w:val="single" w:sz="4" w:space="0" w:color="auto"/>
              <w:left w:val="single" w:sz="4" w:space="0" w:color="auto"/>
              <w:bottom w:val="single" w:sz="4" w:space="0" w:color="auto"/>
              <w:right w:val="single" w:sz="4" w:space="0" w:color="auto"/>
            </w:tcBorders>
            <w:hideMark/>
          </w:tcPr>
          <w:p w14:paraId="56FF7B2F" w14:textId="77777777" w:rsidR="003629F3" w:rsidRDefault="003629F3">
            <w:r>
              <w:t>13350</w:t>
            </w:r>
          </w:p>
        </w:tc>
        <w:tc>
          <w:tcPr>
            <w:tcW w:w="0" w:type="auto"/>
            <w:tcBorders>
              <w:top w:val="single" w:sz="4" w:space="0" w:color="auto"/>
              <w:left w:val="single" w:sz="4" w:space="0" w:color="auto"/>
              <w:bottom w:val="single" w:sz="4" w:space="0" w:color="auto"/>
              <w:right w:val="single" w:sz="4" w:space="0" w:color="auto"/>
            </w:tcBorders>
            <w:hideMark/>
          </w:tcPr>
          <w:p w14:paraId="2225A2E7" w14:textId="77777777" w:rsidR="003629F3" w:rsidRDefault="003629F3">
            <w:r>
              <w:t>13454</w:t>
            </w:r>
          </w:p>
        </w:tc>
        <w:tc>
          <w:tcPr>
            <w:tcW w:w="0" w:type="auto"/>
            <w:tcBorders>
              <w:top w:val="single" w:sz="4" w:space="0" w:color="auto"/>
              <w:left w:val="single" w:sz="4" w:space="0" w:color="auto"/>
              <w:bottom w:val="single" w:sz="4" w:space="0" w:color="auto"/>
              <w:right w:val="single" w:sz="4" w:space="0" w:color="auto"/>
            </w:tcBorders>
            <w:hideMark/>
          </w:tcPr>
          <w:p w14:paraId="18E72FD1" w14:textId="77777777" w:rsidR="003629F3" w:rsidRDefault="003629F3">
            <w:r>
              <w:t>13451</w:t>
            </w:r>
          </w:p>
        </w:tc>
        <w:tc>
          <w:tcPr>
            <w:tcW w:w="0" w:type="auto"/>
            <w:tcBorders>
              <w:top w:val="single" w:sz="4" w:space="0" w:color="auto"/>
              <w:left w:val="single" w:sz="4" w:space="0" w:color="auto"/>
              <w:bottom w:val="single" w:sz="4" w:space="0" w:color="auto"/>
              <w:right w:val="single" w:sz="4" w:space="0" w:color="auto"/>
            </w:tcBorders>
            <w:hideMark/>
          </w:tcPr>
          <w:p w14:paraId="78222BBB" w14:textId="77777777" w:rsidR="003629F3" w:rsidRDefault="003629F3">
            <w:r>
              <w:t>13381</w:t>
            </w:r>
          </w:p>
        </w:tc>
        <w:tc>
          <w:tcPr>
            <w:tcW w:w="0" w:type="auto"/>
            <w:tcBorders>
              <w:top w:val="single" w:sz="4" w:space="0" w:color="auto"/>
              <w:left w:val="single" w:sz="4" w:space="0" w:color="auto"/>
              <w:bottom w:val="single" w:sz="4" w:space="0" w:color="auto"/>
              <w:right w:val="single" w:sz="4" w:space="0" w:color="auto"/>
            </w:tcBorders>
            <w:hideMark/>
          </w:tcPr>
          <w:p w14:paraId="51F497B9" w14:textId="77777777" w:rsidR="003629F3" w:rsidRDefault="003629F3">
            <w:r>
              <w:t>13708</w:t>
            </w:r>
          </w:p>
        </w:tc>
      </w:tr>
      <w:tr w:rsidR="003629F3" w14:paraId="4E7E4960"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5B601EE" w14:textId="77777777" w:rsidR="003629F3" w:rsidRDefault="003629F3">
            <w:r>
              <w:t>1988</w:t>
            </w:r>
          </w:p>
        </w:tc>
        <w:tc>
          <w:tcPr>
            <w:tcW w:w="0" w:type="auto"/>
            <w:tcBorders>
              <w:top w:val="single" w:sz="4" w:space="0" w:color="auto"/>
              <w:left w:val="single" w:sz="4" w:space="0" w:color="auto"/>
              <w:bottom w:val="single" w:sz="4" w:space="0" w:color="auto"/>
              <w:right w:val="single" w:sz="4" w:space="0" w:color="auto"/>
            </w:tcBorders>
            <w:hideMark/>
          </w:tcPr>
          <w:p w14:paraId="0274B8FE" w14:textId="77777777" w:rsidR="003629F3" w:rsidRDefault="003629F3">
            <w:r>
              <w:t>585</w:t>
            </w:r>
          </w:p>
        </w:tc>
        <w:tc>
          <w:tcPr>
            <w:tcW w:w="0" w:type="auto"/>
            <w:tcBorders>
              <w:top w:val="single" w:sz="4" w:space="0" w:color="auto"/>
              <w:left w:val="single" w:sz="4" w:space="0" w:color="auto"/>
              <w:bottom w:val="single" w:sz="4" w:space="0" w:color="auto"/>
              <w:right w:val="single" w:sz="4" w:space="0" w:color="auto"/>
            </w:tcBorders>
            <w:hideMark/>
          </w:tcPr>
          <w:p w14:paraId="52E99E39" w14:textId="77777777" w:rsidR="003629F3" w:rsidRDefault="003629F3">
            <w:r>
              <w:t>13647</w:t>
            </w:r>
          </w:p>
        </w:tc>
        <w:tc>
          <w:tcPr>
            <w:tcW w:w="0" w:type="auto"/>
            <w:tcBorders>
              <w:top w:val="single" w:sz="4" w:space="0" w:color="auto"/>
              <w:left w:val="single" w:sz="4" w:space="0" w:color="auto"/>
              <w:bottom w:val="single" w:sz="4" w:space="0" w:color="auto"/>
              <w:right w:val="single" w:sz="4" w:space="0" w:color="auto"/>
            </w:tcBorders>
            <w:hideMark/>
          </w:tcPr>
          <w:p w14:paraId="6767C228" w14:textId="77777777" w:rsidR="003629F3" w:rsidRDefault="003629F3">
            <w:r>
              <w:t>13113</w:t>
            </w:r>
          </w:p>
        </w:tc>
        <w:tc>
          <w:tcPr>
            <w:tcW w:w="0" w:type="auto"/>
            <w:tcBorders>
              <w:top w:val="single" w:sz="4" w:space="0" w:color="auto"/>
              <w:left w:val="single" w:sz="4" w:space="0" w:color="auto"/>
              <w:bottom w:val="single" w:sz="4" w:space="0" w:color="auto"/>
              <w:right w:val="single" w:sz="4" w:space="0" w:color="auto"/>
            </w:tcBorders>
            <w:hideMark/>
          </w:tcPr>
          <w:p w14:paraId="12905406" w14:textId="77777777" w:rsidR="003629F3" w:rsidRDefault="003629F3">
            <w:r>
              <w:t>13232</w:t>
            </w:r>
          </w:p>
        </w:tc>
        <w:tc>
          <w:tcPr>
            <w:tcW w:w="0" w:type="auto"/>
            <w:tcBorders>
              <w:top w:val="single" w:sz="4" w:space="0" w:color="auto"/>
              <w:left w:val="single" w:sz="4" w:space="0" w:color="auto"/>
              <w:bottom w:val="single" w:sz="4" w:space="0" w:color="auto"/>
              <w:right w:val="single" w:sz="4" w:space="0" w:color="auto"/>
            </w:tcBorders>
            <w:hideMark/>
          </w:tcPr>
          <w:p w14:paraId="45F41557" w14:textId="77777777" w:rsidR="003629F3" w:rsidRDefault="003629F3">
            <w:r>
              <w:t>13230</w:t>
            </w:r>
          </w:p>
        </w:tc>
        <w:tc>
          <w:tcPr>
            <w:tcW w:w="0" w:type="auto"/>
            <w:tcBorders>
              <w:top w:val="single" w:sz="4" w:space="0" w:color="auto"/>
              <w:left w:val="single" w:sz="4" w:space="0" w:color="auto"/>
              <w:bottom w:val="single" w:sz="4" w:space="0" w:color="auto"/>
              <w:right w:val="single" w:sz="4" w:space="0" w:color="auto"/>
            </w:tcBorders>
            <w:hideMark/>
          </w:tcPr>
          <w:p w14:paraId="3FE3760F" w14:textId="77777777" w:rsidR="003629F3" w:rsidRDefault="003629F3">
            <w:r>
              <w:t>13118</w:t>
            </w:r>
          </w:p>
        </w:tc>
        <w:tc>
          <w:tcPr>
            <w:tcW w:w="0" w:type="auto"/>
            <w:tcBorders>
              <w:top w:val="single" w:sz="4" w:space="0" w:color="auto"/>
              <w:left w:val="single" w:sz="4" w:space="0" w:color="auto"/>
              <w:bottom w:val="single" w:sz="4" w:space="0" w:color="auto"/>
              <w:right w:val="single" w:sz="4" w:space="0" w:color="auto"/>
            </w:tcBorders>
            <w:hideMark/>
          </w:tcPr>
          <w:p w14:paraId="1434F3EB" w14:textId="77777777" w:rsidR="003629F3" w:rsidRDefault="003629F3">
            <w:r>
              <w:t>13558</w:t>
            </w:r>
          </w:p>
        </w:tc>
      </w:tr>
      <w:tr w:rsidR="003629F3" w14:paraId="3147BAF4"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5DD1BAE5" w14:textId="77777777" w:rsidR="003629F3" w:rsidRDefault="003629F3">
            <w:r>
              <w:t>1989</w:t>
            </w:r>
          </w:p>
        </w:tc>
        <w:tc>
          <w:tcPr>
            <w:tcW w:w="0" w:type="auto"/>
            <w:tcBorders>
              <w:top w:val="single" w:sz="4" w:space="0" w:color="auto"/>
              <w:left w:val="single" w:sz="4" w:space="0" w:color="auto"/>
              <w:bottom w:val="single" w:sz="4" w:space="0" w:color="auto"/>
              <w:right w:val="single" w:sz="4" w:space="0" w:color="auto"/>
            </w:tcBorders>
            <w:hideMark/>
          </w:tcPr>
          <w:p w14:paraId="51FBC6EC" w14:textId="77777777" w:rsidR="003629F3" w:rsidRDefault="003629F3">
            <w:r>
              <w:t>483</w:t>
            </w:r>
          </w:p>
        </w:tc>
        <w:tc>
          <w:tcPr>
            <w:tcW w:w="0" w:type="auto"/>
            <w:tcBorders>
              <w:top w:val="single" w:sz="4" w:space="0" w:color="auto"/>
              <w:left w:val="single" w:sz="4" w:space="0" w:color="auto"/>
              <w:bottom w:val="single" w:sz="4" w:space="0" w:color="auto"/>
              <w:right w:val="single" w:sz="4" w:space="0" w:color="auto"/>
            </w:tcBorders>
            <w:hideMark/>
          </w:tcPr>
          <w:p w14:paraId="430B1C82" w14:textId="77777777" w:rsidR="003629F3" w:rsidRDefault="003629F3">
            <w:r>
              <w:t>12730</w:t>
            </w:r>
          </w:p>
        </w:tc>
        <w:tc>
          <w:tcPr>
            <w:tcW w:w="0" w:type="auto"/>
            <w:tcBorders>
              <w:top w:val="single" w:sz="4" w:space="0" w:color="auto"/>
              <w:left w:val="single" w:sz="4" w:space="0" w:color="auto"/>
              <w:bottom w:val="single" w:sz="4" w:space="0" w:color="auto"/>
              <w:right w:val="single" w:sz="4" w:space="0" w:color="auto"/>
            </w:tcBorders>
            <w:hideMark/>
          </w:tcPr>
          <w:p w14:paraId="1C5179BA" w14:textId="77777777" w:rsidR="003629F3" w:rsidRDefault="003629F3">
            <w:r>
              <w:t>12314</w:t>
            </w:r>
          </w:p>
        </w:tc>
        <w:tc>
          <w:tcPr>
            <w:tcW w:w="0" w:type="auto"/>
            <w:tcBorders>
              <w:top w:val="single" w:sz="4" w:space="0" w:color="auto"/>
              <w:left w:val="single" w:sz="4" w:space="0" w:color="auto"/>
              <w:bottom w:val="single" w:sz="4" w:space="0" w:color="auto"/>
              <w:right w:val="single" w:sz="4" w:space="0" w:color="auto"/>
            </w:tcBorders>
            <w:hideMark/>
          </w:tcPr>
          <w:p w14:paraId="7CB78785" w14:textId="77777777" w:rsidR="003629F3" w:rsidRDefault="003629F3">
            <w:r>
              <w:t>12336</w:t>
            </w:r>
          </w:p>
        </w:tc>
        <w:tc>
          <w:tcPr>
            <w:tcW w:w="0" w:type="auto"/>
            <w:tcBorders>
              <w:top w:val="single" w:sz="4" w:space="0" w:color="auto"/>
              <w:left w:val="single" w:sz="4" w:space="0" w:color="auto"/>
              <w:bottom w:val="single" w:sz="4" w:space="0" w:color="auto"/>
              <w:right w:val="single" w:sz="4" w:space="0" w:color="auto"/>
            </w:tcBorders>
            <w:hideMark/>
          </w:tcPr>
          <w:p w14:paraId="27D6E6F0" w14:textId="77777777" w:rsidR="003629F3" w:rsidRDefault="003629F3">
            <w:r>
              <w:t>12336</w:t>
            </w:r>
          </w:p>
        </w:tc>
        <w:tc>
          <w:tcPr>
            <w:tcW w:w="0" w:type="auto"/>
            <w:tcBorders>
              <w:top w:val="single" w:sz="4" w:space="0" w:color="auto"/>
              <w:left w:val="single" w:sz="4" w:space="0" w:color="auto"/>
              <w:bottom w:val="single" w:sz="4" w:space="0" w:color="auto"/>
              <w:right w:val="single" w:sz="4" w:space="0" w:color="auto"/>
            </w:tcBorders>
            <w:hideMark/>
          </w:tcPr>
          <w:p w14:paraId="7A665522" w14:textId="77777777" w:rsidR="003629F3" w:rsidRDefault="003629F3">
            <w:r>
              <w:t>12284</w:t>
            </w:r>
          </w:p>
        </w:tc>
        <w:tc>
          <w:tcPr>
            <w:tcW w:w="0" w:type="auto"/>
            <w:tcBorders>
              <w:top w:val="single" w:sz="4" w:space="0" w:color="auto"/>
              <w:left w:val="single" w:sz="4" w:space="0" w:color="auto"/>
              <w:bottom w:val="single" w:sz="4" w:space="0" w:color="auto"/>
              <w:right w:val="single" w:sz="4" w:space="0" w:color="auto"/>
            </w:tcBorders>
            <w:hideMark/>
          </w:tcPr>
          <w:p w14:paraId="42DCF249" w14:textId="77777777" w:rsidR="003629F3" w:rsidRDefault="003629F3">
            <w:r>
              <w:t>12627</w:t>
            </w:r>
          </w:p>
        </w:tc>
      </w:tr>
      <w:tr w:rsidR="003629F3" w14:paraId="08E7FA96"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27DBF3B7" w14:textId="77777777" w:rsidR="003629F3" w:rsidRDefault="003629F3">
            <w:r>
              <w:t>1990</w:t>
            </w:r>
          </w:p>
        </w:tc>
        <w:tc>
          <w:tcPr>
            <w:tcW w:w="0" w:type="auto"/>
            <w:tcBorders>
              <w:top w:val="single" w:sz="4" w:space="0" w:color="auto"/>
              <w:left w:val="single" w:sz="4" w:space="0" w:color="auto"/>
              <w:bottom w:val="single" w:sz="4" w:space="0" w:color="auto"/>
              <w:right w:val="single" w:sz="4" w:space="0" w:color="auto"/>
            </w:tcBorders>
            <w:hideMark/>
          </w:tcPr>
          <w:p w14:paraId="3C217B7D" w14:textId="77777777" w:rsidR="003629F3" w:rsidRDefault="003629F3">
            <w:r>
              <w:t>427</w:t>
            </w:r>
          </w:p>
        </w:tc>
        <w:tc>
          <w:tcPr>
            <w:tcW w:w="0" w:type="auto"/>
            <w:tcBorders>
              <w:top w:val="single" w:sz="4" w:space="0" w:color="auto"/>
              <w:left w:val="single" w:sz="4" w:space="0" w:color="auto"/>
              <w:bottom w:val="single" w:sz="4" w:space="0" w:color="auto"/>
              <w:right w:val="single" w:sz="4" w:space="0" w:color="auto"/>
            </w:tcBorders>
            <w:hideMark/>
          </w:tcPr>
          <w:p w14:paraId="6B8B333D" w14:textId="77777777" w:rsidR="003629F3" w:rsidRDefault="003629F3">
            <w:r>
              <w:t>9123</w:t>
            </w:r>
          </w:p>
        </w:tc>
        <w:tc>
          <w:tcPr>
            <w:tcW w:w="0" w:type="auto"/>
            <w:tcBorders>
              <w:top w:val="single" w:sz="4" w:space="0" w:color="auto"/>
              <w:left w:val="single" w:sz="4" w:space="0" w:color="auto"/>
              <w:bottom w:val="single" w:sz="4" w:space="0" w:color="auto"/>
              <w:right w:val="single" w:sz="4" w:space="0" w:color="auto"/>
            </w:tcBorders>
            <w:hideMark/>
          </w:tcPr>
          <w:p w14:paraId="56399A47" w14:textId="77777777" w:rsidR="003629F3" w:rsidRDefault="003629F3">
            <w:r>
              <w:t>8234</w:t>
            </w:r>
          </w:p>
        </w:tc>
        <w:tc>
          <w:tcPr>
            <w:tcW w:w="0" w:type="auto"/>
            <w:tcBorders>
              <w:top w:val="single" w:sz="4" w:space="0" w:color="auto"/>
              <w:left w:val="single" w:sz="4" w:space="0" w:color="auto"/>
              <w:bottom w:val="single" w:sz="4" w:space="0" w:color="auto"/>
              <w:right w:val="single" w:sz="4" w:space="0" w:color="auto"/>
            </w:tcBorders>
            <w:hideMark/>
          </w:tcPr>
          <w:p w14:paraId="7AE07E04" w14:textId="77777777" w:rsidR="003629F3" w:rsidRDefault="003629F3">
            <w:r>
              <w:t>8141</w:t>
            </w:r>
          </w:p>
        </w:tc>
        <w:tc>
          <w:tcPr>
            <w:tcW w:w="0" w:type="auto"/>
            <w:tcBorders>
              <w:top w:val="single" w:sz="4" w:space="0" w:color="auto"/>
              <w:left w:val="single" w:sz="4" w:space="0" w:color="auto"/>
              <w:bottom w:val="single" w:sz="4" w:space="0" w:color="auto"/>
              <w:right w:val="single" w:sz="4" w:space="0" w:color="auto"/>
            </w:tcBorders>
            <w:hideMark/>
          </w:tcPr>
          <w:p w14:paraId="114F52B2" w14:textId="77777777" w:rsidR="003629F3" w:rsidRDefault="003629F3">
            <w:r>
              <w:t>8140</w:t>
            </w:r>
          </w:p>
        </w:tc>
        <w:tc>
          <w:tcPr>
            <w:tcW w:w="0" w:type="auto"/>
            <w:tcBorders>
              <w:top w:val="single" w:sz="4" w:space="0" w:color="auto"/>
              <w:left w:val="single" w:sz="4" w:space="0" w:color="auto"/>
              <w:bottom w:val="single" w:sz="4" w:space="0" w:color="auto"/>
              <w:right w:val="single" w:sz="4" w:space="0" w:color="auto"/>
            </w:tcBorders>
            <w:hideMark/>
          </w:tcPr>
          <w:p w14:paraId="2B24383A" w14:textId="77777777" w:rsidR="003629F3" w:rsidRDefault="003629F3">
            <w:r>
              <w:t>8114</w:t>
            </w:r>
          </w:p>
        </w:tc>
        <w:tc>
          <w:tcPr>
            <w:tcW w:w="0" w:type="auto"/>
            <w:tcBorders>
              <w:top w:val="single" w:sz="4" w:space="0" w:color="auto"/>
              <w:left w:val="single" w:sz="4" w:space="0" w:color="auto"/>
              <w:bottom w:val="single" w:sz="4" w:space="0" w:color="auto"/>
              <w:right w:val="single" w:sz="4" w:space="0" w:color="auto"/>
            </w:tcBorders>
            <w:hideMark/>
          </w:tcPr>
          <w:p w14:paraId="278DE070" w14:textId="77777777" w:rsidR="003629F3" w:rsidRDefault="003629F3">
            <w:r>
              <w:t>8325</w:t>
            </w:r>
          </w:p>
        </w:tc>
      </w:tr>
      <w:tr w:rsidR="003629F3" w14:paraId="14310C51"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4685146C" w14:textId="77777777" w:rsidR="003629F3" w:rsidRDefault="003629F3">
            <w:r>
              <w:t>1991</w:t>
            </w:r>
          </w:p>
        </w:tc>
        <w:tc>
          <w:tcPr>
            <w:tcW w:w="0" w:type="auto"/>
            <w:tcBorders>
              <w:top w:val="single" w:sz="4" w:space="0" w:color="auto"/>
              <w:left w:val="single" w:sz="4" w:space="0" w:color="auto"/>
              <w:bottom w:val="single" w:sz="4" w:space="0" w:color="auto"/>
              <w:right w:val="single" w:sz="4" w:space="0" w:color="auto"/>
            </w:tcBorders>
            <w:hideMark/>
          </w:tcPr>
          <w:p w14:paraId="7A6D5B75" w14:textId="77777777" w:rsidR="003629F3" w:rsidRDefault="003629F3">
            <w:r>
              <w:t>392</w:t>
            </w:r>
          </w:p>
        </w:tc>
        <w:tc>
          <w:tcPr>
            <w:tcW w:w="0" w:type="auto"/>
            <w:tcBorders>
              <w:top w:val="single" w:sz="4" w:space="0" w:color="auto"/>
              <w:left w:val="single" w:sz="4" w:space="0" w:color="auto"/>
              <w:bottom w:val="single" w:sz="4" w:space="0" w:color="auto"/>
              <w:right w:val="single" w:sz="4" w:space="0" w:color="auto"/>
            </w:tcBorders>
            <w:hideMark/>
          </w:tcPr>
          <w:p w14:paraId="505A8ABE" w14:textId="77777777" w:rsidR="003629F3" w:rsidRDefault="003629F3">
            <w:r>
              <w:t>8116</w:t>
            </w:r>
          </w:p>
        </w:tc>
        <w:tc>
          <w:tcPr>
            <w:tcW w:w="0" w:type="auto"/>
            <w:tcBorders>
              <w:top w:val="single" w:sz="4" w:space="0" w:color="auto"/>
              <w:left w:val="single" w:sz="4" w:space="0" w:color="auto"/>
              <w:bottom w:val="single" w:sz="4" w:space="0" w:color="auto"/>
              <w:right w:val="single" w:sz="4" w:space="0" w:color="auto"/>
            </w:tcBorders>
            <w:hideMark/>
          </w:tcPr>
          <w:p w14:paraId="3C8982F3" w14:textId="77777777" w:rsidR="003629F3" w:rsidRDefault="003629F3">
            <w:r>
              <w:t>6230</w:t>
            </w:r>
          </w:p>
        </w:tc>
        <w:tc>
          <w:tcPr>
            <w:tcW w:w="0" w:type="auto"/>
            <w:tcBorders>
              <w:top w:val="single" w:sz="4" w:space="0" w:color="auto"/>
              <w:left w:val="single" w:sz="4" w:space="0" w:color="auto"/>
              <w:bottom w:val="single" w:sz="4" w:space="0" w:color="auto"/>
              <w:right w:val="single" w:sz="4" w:space="0" w:color="auto"/>
            </w:tcBorders>
            <w:hideMark/>
          </w:tcPr>
          <w:p w14:paraId="02717BA6" w14:textId="77777777" w:rsidR="003629F3" w:rsidRDefault="003629F3">
            <w:r>
              <w:t>6201</w:t>
            </w:r>
          </w:p>
        </w:tc>
        <w:tc>
          <w:tcPr>
            <w:tcW w:w="0" w:type="auto"/>
            <w:tcBorders>
              <w:top w:val="single" w:sz="4" w:space="0" w:color="auto"/>
              <w:left w:val="single" w:sz="4" w:space="0" w:color="auto"/>
              <w:bottom w:val="single" w:sz="4" w:space="0" w:color="auto"/>
              <w:right w:val="single" w:sz="4" w:space="0" w:color="auto"/>
            </w:tcBorders>
            <w:hideMark/>
          </w:tcPr>
          <w:p w14:paraId="56A13AD6" w14:textId="77777777" w:rsidR="003629F3" w:rsidRDefault="003629F3">
            <w:r>
              <w:t>6196</w:t>
            </w:r>
          </w:p>
        </w:tc>
        <w:tc>
          <w:tcPr>
            <w:tcW w:w="0" w:type="auto"/>
            <w:tcBorders>
              <w:top w:val="single" w:sz="4" w:space="0" w:color="auto"/>
              <w:left w:val="single" w:sz="4" w:space="0" w:color="auto"/>
              <w:bottom w:val="single" w:sz="4" w:space="0" w:color="auto"/>
              <w:right w:val="single" w:sz="4" w:space="0" w:color="auto"/>
            </w:tcBorders>
            <w:hideMark/>
          </w:tcPr>
          <w:p w14:paraId="025B120B" w14:textId="77777777" w:rsidR="003629F3" w:rsidRDefault="003629F3">
            <w:r>
              <w:t>6154</w:t>
            </w:r>
          </w:p>
        </w:tc>
        <w:tc>
          <w:tcPr>
            <w:tcW w:w="0" w:type="auto"/>
            <w:tcBorders>
              <w:top w:val="single" w:sz="4" w:space="0" w:color="auto"/>
              <w:left w:val="single" w:sz="4" w:space="0" w:color="auto"/>
              <w:bottom w:val="single" w:sz="4" w:space="0" w:color="auto"/>
              <w:right w:val="single" w:sz="4" w:space="0" w:color="auto"/>
            </w:tcBorders>
            <w:hideMark/>
          </w:tcPr>
          <w:p w14:paraId="7ACFE27F" w14:textId="77777777" w:rsidR="003629F3" w:rsidRDefault="003629F3">
            <w:r>
              <w:t>6484</w:t>
            </w:r>
          </w:p>
        </w:tc>
      </w:tr>
      <w:tr w:rsidR="003629F3" w14:paraId="59778151"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8B2324E" w14:textId="77777777" w:rsidR="003629F3" w:rsidRDefault="003629F3">
            <w:r>
              <w:t>1992</w:t>
            </w:r>
          </w:p>
        </w:tc>
        <w:tc>
          <w:tcPr>
            <w:tcW w:w="0" w:type="auto"/>
            <w:tcBorders>
              <w:top w:val="single" w:sz="4" w:space="0" w:color="auto"/>
              <w:left w:val="single" w:sz="4" w:space="0" w:color="auto"/>
              <w:bottom w:val="single" w:sz="4" w:space="0" w:color="auto"/>
              <w:right w:val="single" w:sz="4" w:space="0" w:color="auto"/>
            </w:tcBorders>
            <w:hideMark/>
          </w:tcPr>
          <w:p w14:paraId="27409AA0" w14:textId="77777777" w:rsidR="003629F3" w:rsidRDefault="003629F3">
            <w:r>
              <w:t>391</w:t>
            </w:r>
          </w:p>
        </w:tc>
        <w:tc>
          <w:tcPr>
            <w:tcW w:w="0" w:type="auto"/>
            <w:tcBorders>
              <w:top w:val="single" w:sz="4" w:space="0" w:color="auto"/>
              <w:left w:val="single" w:sz="4" w:space="0" w:color="auto"/>
              <w:bottom w:val="single" w:sz="4" w:space="0" w:color="auto"/>
              <w:right w:val="single" w:sz="4" w:space="0" w:color="auto"/>
            </w:tcBorders>
            <w:hideMark/>
          </w:tcPr>
          <w:p w14:paraId="7478C01E" w14:textId="77777777" w:rsidR="003629F3" w:rsidRDefault="003629F3">
            <w:r>
              <w:t>8057</w:t>
            </w:r>
          </w:p>
        </w:tc>
        <w:tc>
          <w:tcPr>
            <w:tcW w:w="0" w:type="auto"/>
            <w:tcBorders>
              <w:top w:val="single" w:sz="4" w:space="0" w:color="auto"/>
              <w:left w:val="single" w:sz="4" w:space="0" w:color="auto"/>
              <w:bottom w:val="single" w:sz="4" w:space="0" w:color="auto"/>
              <w:right w:val="single" w:sz="4" w:space="0" w:color="auto"/>
            </w:tcBorders>
            <w:hideMark/>
          </w:tcPr>
          <w:p w14:paraId="576F307D" w14:textId="77777777" w:rsidR="003629F3" w:rsidRDefault="003629F3">
            <w:r>
              <w:t>6089</w:t>
            </w:r>
          </w:p>
        </w:tc>
        <w:tc>
          <w:tcPr>
            <w:tcW w:w="0" w:type="auto"/>
            <w:tcBorders>
              <w:top w:val="single" w:sz="4" w:space="0" w:color="auto"/>
              <w:left w:val="single" w:sz="4" w:space="0" w:color="auto"/>
              <w:bottom w:val="single" w:sz="4" w:space="0" w:color="auto"/>
              <w:right w:val="single" w:sz="4" w:space="0" w:color="auto"/>
            </w:tcBorders>
            <w:hideMark/>
          </w:tcPr>
          <w:p w14:paraId="5FA41356" w14:textId="77777777" w:rsidR="003629F3" w:rsidRDefault="003629F3">
            <w:r>
              <w:t>6160</w:t>
            </w:r>
          </w:p>
        </w:tc>
        <w:tc>
          <w:tcPr>
            <w:tcW w:w="0" w:type="auto"/>
            <w:tcBorders>
              <w:top w:val="single" w:sz="4" w:space="0" w:color="auto"/>
              <w:left w:val="single" w:sz="4" w:space="0" w:color="auto"/>
              <w:bottom w:val="single" w:sz="4" w:space="0" w:color="auto"/>
              <w:right w:val="single" w:sz="4" w:space="0" w:color="auto"/>
            </w:tcBorders>
            <w:hideMark/>
          </w:tcPr>
          <w:p w14:paraId="3486A19C" w14:textId="77777777" w:rsidR="003629F3" w:rsidRDefault="003629F3">
            <w:r>
              <w:t>6169</w:t>
            </w:r>
          </w:p>
        </w:tc>
        <w:tc>
          <w:tcPr>
            <w:tcW w:w="0" w:type="auto"/>
            <w:tcBorders>
              <w:top w:val="single" w:sz="4" w:space="0" w:color="auto"/>
              <w:left w:val="single" w:sz="4" w:space="0" w:color="auto"/>
              <w:bottom w:val="single" w:sz="4" w:space="0" w:color="auto"/>
              <w:right w:val="single" w:sz="4" w:space="0" w:color="auto"/>
            </w:tcBorders>
            <w:hideMark/>
          </w:tcPr>
          <w:p w14:paraId="2BF2AF92" w14:textId="77777777" w:rsidR="003629F3" w:rsidRDefault="003629F3">
            <w:r>
              <w:t>6140</w:t>
            </w:r>
          </w:p>
        </w:tc>
        <w:tc>
          <w:tcPr>
            <w:tcW w:w="0" w:type="auto"/>
            <w:tcBorders>
              <w:top w:val="single" w:sz="4" w:space="0" w:color="auto"/>
              <w:left w:val="single" w:sz="4" w:space="0" w:color="auto"/>
              <w:bottom w:val="single" w:sz="4" w:space="0" w:color="auto"/>
              <w:right w:val="single" w:sz="4" w:space="0" w:color="auto"/>
            </w:tcBorders>
            <w:hideMark/>
          </w:tcPr>
          <w:p w14:paraId="18463BF9" w14:textId="77777777" w:rsidR="003629F3" w:rsidRDefault="003629F3">
            <w:r>
              <w:t>6504</w:t>
            </w:r>
          </w:p>
        </w:tc>
      </w:tr>
      <w:tr w:rsidR="003629F3" w14:paraId="0FAC16CE"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58A8F3AA" w14:textId="77777777" w:rsidR="003629F3" w:rsidRDefault="003629F3">
            <w:r>
              <w:t>1993</w:t>
            </w:r>
          </w:p>
        </w:tc>
        <w:tc>
          <w:tcPr>
            <w:tcW w:w="0" w:type="auto"/>
            <w:tcBorders>
              <w:top w:val="single" w:sz="4" w:space="0" w:color="auto"/>
              <w:left w:val="single" w:sz="4" w:space="0" w:color="auto"/>
              <w:bottom w:val="single" w:sz="4" w:space="0" w:color="auto"/>
              <w:right w:val="single" w:sz="4" w:space="0" w:color="auto"/>
            </w:tcBorders>
            <w:hideMark/>
          </w:tcPr>
          <w:p w14:paraId="6498A888" w14:textId="77777777" w:rsidR="003629F3" w:rsidRDefault="003629F3">
            <w:r>
              <w:t>390</w:t>
            </w:r>
          </w:p>
        </w:tc>
        <w:tc>
          <w:tcPr>
            <w:tcW w:w="0" w:type="auto"/>
            <w:tcBorders>
              <w:top w:val="single" w:sz="4" w:space="0" w:color="auto"/>
              <w:left w:val="single" w:sz="4" w:space="0" w:color="auto"/>
              <w:bottom w:val="single" w:sz="4" w:space="0" w:color="auto"/>
              <w:right w:val="single" w:sz="4" w:space="0" w:color="auto"/>
            </w:tcBorders>
            <w:hideMark/>
          </w:tcPr>
          <w:p w14:paraId="4F865933" w14:textId="77777777" w:rsidR="003629F3" w:rsidRDefault="003629F3">
            <w:r>
              <w:t>5103</w:t>
            </w:r>
          </w:p>
        </w:tc>
        <w:tc>
          <w:tcPr>
            <w:tcW w:w="0" w:type="auto"/>
            <w:tcBorders>
              <w:top w:val="single" w:sz="4" w:space="0" w:color="auto"/>
              <w:left w:val="single" w:sz="4" w:space="0" w:color="auto"/>
              <w:bottom w:val="single" w:sz="4" w:space="0" w:color="auto"/>
              <w:right w:val="single" w:sz="4" w:space="0" w:color="auto"/>
            </w:tcBorders>
            <w:hideMark/>
          </w:tcPr>
          <w:p w14:paraId="7018D3AA" w14:textId="77777777" w:rsidR="003629F3" w:rsidRDefault="003629F3">
            <w:r>
              <w:t>4015</w:t>
            </w:r>
          </w:p>
        </w:tc>
        <w:tc>
          <w:tcPr>
            <w:tcW w:w="0" w:type="auto"/>
            <w:tcBorders>
              <w:top w:val="single" w:sz="4" w:space="0" w:color="auto"/>
              <w:left w:val="single" w:sz="4" w:space="0" w:color="auto"/>
              <w:bottom w:val="single" w:sz="4" w:space="0" w:color="auto"/>
              <w:right w:val="single" w:sz="4" w:space="0" w:color="auto"/>
            </w:tcBorders>
            <w:hideMark/>
          </w:tcPr>
          <w:p w14:paraId="037D0E4F" w14:textId="77777777" w:rsidR="003629F3" w:rsidRDefault="003629F3">
            <w:r>
              <w:t>4161</w:t>
            </w:r>
          </w:p>
        </w:tc>
        <w:tc>
          <w:tcPr>
            <w:tcW w:w="0" w:type="auto"/>
            <w:tcBorders>
              <w:top w:val="single" w:sz="4" w:space="0" w:color="auto"/>
              <w:left w:val="single" w:sz="4" w:space="0" w:color="auto"/>
              <w:bottom w:val="single" w:sz="4" w:space="0" w:color="auto"/>
              <w:right w:val="single" w:sz="4" w:space="0" w:color="auto"/>
            </w:tcBorders>
            <w:hideMark/>
          </w:tcPr>
          <w:p w14:paraId="6F9A8F63" w14:textId="77777777" w:rsidR="003629F3" w:rsidRDefault="003629F3">
            <w:r>
              <w:t>4148</w:t>
            </w:r>
          </w:p>
        </w:tc>
        <w:tc>
          <w:tcPr>
            <w:tcW w:w="0" w:type="auto"/>
            <w:tcBorders>
              <w:top w:val="single" w:sz="4" w:space="0" w:color="auto"/>
              <w:left w:val="single" w:sz="4" w:space="0" w:color="auto"/>
              <w:bottom w:val="single" w:sz="4" w:space="0" w:color="auto"/>
              <w:right w:val="single" w:sz="4" w:space="0" w:color="auto"/>
            </w:tcBorders>
            <w:hideMark/>
          </w:tcPr>
          <w:p w14:paraId="177BCCFE" w14:textId="77777777" w:rsidR="003629F3" w:rsidRDefault="003629F3">
            <w:r>
              <w:t>4155</w:t>
            </w:r>
          </w:p>
        </w:tc>
        <w:tc>
          <w:tcPr>
            <w:tcW w:w="0" w:type="auto"/>
            <w:tcBorders>
              <w:top w:val="single" w:sz="4" w:space="0" w:color="auto"/>
              <w:left w:val="single" w:sz="4" w:space="0" w:color="auto"/>
              <w:bottom w:val="single" w:sz="4" w:space="0" w:color="auto"/>
              <w:right w:val="single" w:sz="4" w:space="0" w:color="auto"/>
            </w:tcBorders>
            <w:hideMark/>
          </w:tcPr>
          <w:p w14:paraId="0373E1DA" w14:textId="77777777" w:rsidR="003629F3" w:rsidRDefault="003629F3">
            <w:r>
              <w:t>4288</w:t>
            </w:r>
          </w:p>
        </w:tc>
      </w:tr>
      <w:tr w:rsidR="003629F3" w14:paraId="282B0CC3"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57F38F90" w14:textId="77777777" w:rsidR="003629F3" w:rsidRDefault="003629F3">
            <w:r>
              <w:t>1994</w:t>
            </w:r>
          </w:p>
        </w:tc>
        <w:tc>
          <w:tcPr>
            <w:tcW w:w="0" w:type="auto"/>
            <w:tcBorders>
              <w:top w:val="single" w:sz="4" w:space="0" w:color="auto"/>
              <w:left w:val="single" w:sz="4" w:space="0" w:color="auto"/>
              <w:bottom w:val="single" w:sz="4" w:space="0" w:color="auto"/>
              <w:right w:val="single" w:sz="4" w:space="0" w:color="auto"/>
            </w:tcBorders>
            <w:hideMark/>
          </w:tcPr>
          <w:p w14:paraId="35D76007" w14:textId="77777777" w:rsidR="003629F3" w:rsidRDefault="003629F3">
            <w:r>
              <w:t>389</w:t>
            </w:r>
          </w:p>
        </w:tc>
        <w:tc>
          <w:tcPr>
            <w:tcW w:w="0" w:type="auto"/>
            <w:tcBorders>
              <w:top w:val="single" w:sz="4" w:space="0" w:color="auto"/>
              <w:left w:val="single" w:sz="4" w:space="0" w:color="auto"/>
              <w:bottom w:val="single" w:sz="4" w:space="0" w:color="auto"/>
              <w:right w:val="single" w:sz="4" w:space="0" w:color="auto"/>
            </w:tcBorders>
            <w:hideMark/>
          </w:tcPr>
          <w:p w14:paraId="228BC8C8" w14:textId="77777777" w:rsidR="003629F3" w:rsidRDefault="003629F3">
            <w:r>
              <w:t>3178</w:t>
            </w:r>
          </w:p>
        </w:tc>
        <w:tc>
          <w:tcPr>
            <w:tcW w:w="0" w:type="auto"/>
            <w:tcBorders>
              <w:top w:val="single" w:sz="4" w:space="0" w:color="auto"/>
              <w:left w:val="single" w:sz="4" w:space="0" w:color="auto"/>
              <w:bottom w:val="single" w:sz="4" w:space="0" w:color="auto"/>
              <w:right w:val="single" w:sz="4" w:space="0" w:color="auto"/>
            </w:tcBorders>
            <w:hideMark/>
          </w:tcPr>
          <w:p w14:paraId="67A26B22" w14:textId="77777777" w:rsidR="003629F3" w:rsidRDefault="003629F3">
            <w:r>
              <w:t>2777</w:t>
            </w:r>
          </w:p>
        </w:tc>
        <w:tc>
          <w:tcPr>
            <w:tcW w:w="0" w:type="auto"/>
            <w:tcBorders>
              <w:top w:val="single" w:sz="4" w:space="0" w:color="auto"/>
              <w:left w:val="single" w:sz="4" w:space="0" w:color="auto"/>
              <w:bottom w:val="single" w:sz="4" w:space="0" w:color="auto"/>
              <w:right w:val="single" w:sz="4" w:space="0" w:color="auto"/>
            </w:tcBorders>
            <w:hideMark/>
          </w:tcPr>
          <w:p w14:paraId="5CF4E652" w14:textId="77777777" w:rsidR="003629F3" w:rsidRDefault="003629F3">
            <w:r>
              <w:t>2754</w:t>
            </w:r>
          </w:p>
        </w:tc>
        <w:tc>
          <w:tcPr>
            <w:tcW w:w="0" w:type="auto"/>
            <w:tcBorders>
              <w:top w:val="single" w:sz="4" w:space="0" w:color="auto"/>
              <w:left w:val="single" w:sz="4" w:space="0" w:color="auto"/>
              <w:bottom w:val="single" w:sz="4" w:space="0" w:color="auto"/>
              <w:right w:val="single" w:sz="4" w:space="0" w:color="auto"/>
            </w:tcBorders>
            <w:hideMark/>
          </w:tcPr>
          <w:p w14:paraId="3A34B201" w14:textId="77777777" w:rsidR="003629F3" w:rsidRDefault="003629F3">
            <w:r>
              <w:t>2021</w:t>
            </w:r>
          </w:p>
        </w:tc>
        <w:tc>
          <w:tcPr>
            <w:tcW w:w="0" w:type="auto"/>
            <w:tcBorders>
              <w:top w:val="single" w:sz="4" w:space="0" w:color="auto"/>
              <w:left w:val="single" w:sz="4" w:space="0" w:color="auto"/>
              <w:bottom w:val="single" w:sz="4" w:space="0" w:color="auto"/>
              <w:right w:val="single" w:sz="4" w:space="0" w:color="auto"/>
            </w:tcBorders>
            <w:hideMark/>
          </w:tcPr>
          <w:p w14:paraId="129D9E84" w14:textId="77777777" w:rsidR="003629F3" w:rsidRDefault="003629F3">
            <w:r>
              <w:t>2231</w:t>
            </w:r>
          </w:p>
        </w:tc>
        <w:tc>
          <w:tcPr>
            <w:tcW w:w="0" w:type="auto"/>
            <w:tcBorders>
              <w:top w:val="single" w:sz="4" w:space="0" w:color="auto"/>
              <w:left w:val="single" w:sz="4" w:space="0" w:color="auto"/>
              <w:bottom w:val="single" w:sz="4" w:space="0" w:color="auto"/>
              <w:right w:val="single" w:sz="4" w:space="0" w:color="auto"/>
            </w:tcBorders>
            <w:hideMark/>
          </w:tcPr>
          <w:p w14:paraId="43D6F2BD" w14:textId="77777777" w:rsidR="003629F3" w:rsidRDefault="003629F3">
            <w:r>
              <w:t>2243</w:t>
            </w:r>
          </w:p>
        </w:tc>
      </w:tr>
      <w:tr w:rsidR="003629F3" w14:paraId="19CBA198"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6954EFD" w14:textId="77777777" w:rsidR="003629F3" w:rsidRDefault="003629F3">
            <w:r>
              <w:t>1995</w:t>
            </w:r>
          </w:p>
        </w:tc>
        <w:tc>
          <w:tcPr>
            <w:tcW w:w="0" w:type="auto"/>
            <w:tcBorders>
              <w:top w:val="single" w:sz="4" w:space="0" w:color="auto"/>
              <w:left w:val="single" w:sz="4" w:space="0" w:color="auto"/>
              <w:bottom w:val="single" w:sz="4" w:space="0" w:color="auto"/>
              <w:right w:val="single" w:sz="4" w:space="0" w:color="auto"/>
            </w:tcBorders>
            <w:hideMark/>
          </w:tcPr>
          <w:p w14:paraId="7903F196" w14:textId="77777777" w:rsidR="003629F3" w:rsidRDefault="003629F3">
            <w:r>
              <w:t>391</w:t>
            </w:r>
          </w:p>
        </w:tc>
        <w:tc>
          <w:tcPr>
            <w:tcW w:w="0" w:type="auto"/>
            <w:tcBorders>
              <w:top w:val="single" w:sz="4" w:space="0" w:color="auto"/>
              <w:left w:val="single" w:sz="4" w:space="0" w:color="auto"/>
              <w:bottom w:val="single" w:sz="4" w:space="0" w:color="auto"/>
              <w:right w:val="single" w:sz="4" w:space="0" w:color="auto"/>
            </w:tcBorders>
            <w:hideMark/>
          </w:tcPr>
          <w:p w14:paraId="2757F1BE" w14:textId="77777777" w:rsidR="003629F3" w:rsidRDefault="003629F3">
            <w:r>
              <w:t>3975</w:t>
            </w:r>
          </w:p>
        </w:tc>
        <w:tc>
          <w:tcPr>
            <w:tcW w:w="0" w:type="auto"/>
            <w:tcBorders>
              <w:top w:val="single" w:sz="4" w:space="0" w:color="auto"/>
              <w:left w:val="single" w:sz="4" w:space="0" w:color="auto"/>
              <w:bottom w:val="single" w:sz="4" w:space="0" w:color="auto"/>
              <w:right w:val="single" w:sz="4" w:space="0" w:color="auto"/>
            </w:tcBorders>
            <w:hideMark/>
          </w:tcPr>
          <w:p w14:paraId="73E1CF60" w14:textId="77777777" w:rsidR="003629F3" w:rsidRDefault="003629F3">
            <w:r>
              <w:t>3657</w:t>
            </w:r>
          </w:p>
        </w:tc>
        <w:tc>
          <w:tcPr>
            <w:tcW w:w="0" w:type="auto"/>
            <w:tcBorders>
              <w:top w:val="single" w:sz="4" w:space="0" w:color="auto"/>
              <w:left w:val="single" w:sz="4" w:space="0" w:color="auto"/>
              <w:bottom w:val="single" w:sz="4" w:space="0" w:color="auto"/>
              <w:right w:val="single" w:sz="4" w:space="0" w:color="auto"/>
            </w:tcBorders>
            <w:hideMark/>
          </w:tcPr>
          <w:p w14:paraId="38DD8F69" w14:textId="77777777" w:rsidR="003629F3" w:rsidRDefault="003629F3">
            <w:r>
              <w:t>3338</w:t>
            </w:r>
          </w:p>
        </w:tc>
        <w:tc>
          <w:tcPr>
            <w:tcW w:w="0" w:type="auto"/>
            <w:tcBorders>
              <w:top w:val="single" w:sz="4" w:space="0" w:color="auto"/>
              <w:left w:val="single" w:sz="4" w:space="0" w:color="auto"/>
              <w:bottom w:val="single" w:sz="4" w:space="0" w:color="auto"/>
              <w:right w:val="single" w:sz="4" w:space="0" w:color="auto"/>
            </w:tcBorders>
            <w:hideMark/>
          </w:tcPr>
          <w:p w14:paraId="26D37A99" w14:textId="77777777" w:rsidR="003629F3" w:rsidRDefault="003629F3">
            <w:r>
              <w:t>1962</w:t>
            </w:r>
          </w:p>
        </w:tc>
        <w:tc>
          <w:tcPr>
            <w:tcW w:w="0" w:type="auto"/>
            <w:tcBorders>
              <w:top w:val="single" w:sz="4" w:space="0" w:color="auto"/>
              <w:left w:val="single" w:sz="4" w:space="0" w:color="auto"/>
              <w:bottom w:val="single" w:sz="4" w:space="0" w:color="auto"/>
              <w:right w:val="single" w:sz="4" w:space="0" w:color="auto"/>
            </w:tcBorders>
            <w:hideMark/>
          </w:tcPr>
          <w:p w14:paraId="1A13160D" w14:textId="77777777" w:rsidR="003629F3" w:rsidRDefault="003629F3">
            <w:r>
              <w:t>2297</w:t>
            </w:r>
          </w:p>
        </w:tc>
        <w:tc>
          <w:tcPr>
            <w:tcW w:w="0" w:type="auto"/>
            <w:tcBorders>
              <w:top w:val="single" w:sz="4" w:space="0" w:color="auto"/>
              <w:left w:val="single" w:sz="4" w:space="0" w:color="auto"/>
              <w:bottom w:val="single" w:sz="4" w:space="0" w:color="auto"/>
              <w:right w:val="single" w:sz="4" w:space="0" w:color="auto"/>
            </w:tcBorders>
            <w:hideMark/>
          </w:tcPr>
          <w:p w14:paraId="6941BBB9" w14:textId="77777777" w:rsidR="003629F3" w:rsidRDefault="003629F3">
            <w:r>
              <w:t>2352</w:t>
            </w:r>
          </w:p>
        </w:tc>
      </w:tr>
      <w:tr w:rsidR="003629F3" w14:paraId="20B1819E"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4030196" w14:textId="77777777" w:rsidR="003629F3" w:rsidRDefault="003629F3">
            <w:r>
              <w:t>1996</w:t>
            </w:r>
          </w:p>
        </w:tc>
        <w:tc>
          <w:tcPr>
            <w:tcW w:w="0" w:type="auto"/>
            <w:tcBorders>
              <w:top w:val="single" w:sz="4" w:space="0" w:color="auto"/>
              <w:left w:val="single" w:sz="4" w:space="0" w:color="auto"/>
              <w:bottom w:val="single" w:sz="4" w:space="0" w:color="auto"/>
              <w:right w:val="single" w:sz="4" w:space="0" w:color="auto"/>
            </w:tcBorders>
            <w:hideMark/>
          </w:tcPr>
          <w:p w14:paraId="7260A843" w14:textId="77777777" w:rsidR="003629F3" w:rsidRDefault="003629F3">
            <w:r>
              <w:t>392</w:t>
            </w:r>
          </w:p>
        </w:tc>
        <w:tc>
          <w:tcPr>
            <w:tcW w:w="0" w:type="auto"/>
            <w:tcBorders>
              <w:top w:val="single" w:sz="4" w:space="0" w:color="auto"/>
              <w:left w:val="single" w:sz="4" w:space="0" w:color="auto"/>
              <w:bottom w:val="single" w:sz="4" w:space="0" w:color="auto"/>
              <w:right w:val="single" w:sz="4" w:space="0" w:color="auto"/>
            </w:tcBorders>
            <w:hideMark/>
          </w:tcPr>
          <w:p w14:paraId="01240B34" w14:textId="77777777" w:rsidR="003629F3" w:rsidRDefault="003629F3">
            <w:r>
              <w:t>4535</w:t>
            </w:r>
          </w:p>
        </w:tc>
        <w:tc>
          <w:tcPr>
            <w:tcW w:w="0" w:type="auto"/>
            <w:tcBorders>
              <w:top w:val="single" w:sz="4" w:space="0" w:color="auto"/>
              <w:left w:val="single" w:sz="4" w:space="0" w:color="auto"/>
              <w:bottom w:val="single" w:sz="4" w:space="0" w:color="auto"/>
              <w:right w:val="single" w:sz="4" w:space="0" w:color="auto"/>
            </w:tcBorders>
            <w:hideMark/>
          </w:tcPr>
          <w:p w14:paraId="5ECE7CEA" w14:textId="77777777" w:rsidR="003629F3" w:rsidRDefault="003629F3">
            <w:r>
              <w:t>4052</w:t>
            </w:r>
          </w:p>
        </w:tc>
        <w:tc>
          <w:tcPr>
            <w:tcW w:w="0" w:type="auto"/>
            <w:tcBorders>
              <w:top w:val="single" w:sz="4" w:space="0" w:color="auto"/>
              <w:left w:val="single" w:sz="4" w:space="0" w:color="auto"/>
              <w:bottom w:val="single" w:sz="4" w:space="0" w:color="auto"/>
              <w:right w:val="single" w:sz="4" w:space="0" w:color="auto"/>
            </w:tcBorders>
            <w:hideMark/>
          </w:tcPr>
          <w:p w14:paraId="329B1199" w14:textId="77777777" w:rsidR="003629F3" w:rsidRDefault="003629F3">
            <w:r>
              <w:t>3856</w:t>
            </w:r>
          </w:p>
        </w:tc>
        <w:tc>
          <w:tcPr>
            <w:tcW w:w="0" w:type="auto"/>
            <w:tcBorders>
              <w:top w:val="single" w:sz="4" w:space="0" w:color="auto"/>
              <w:left w:val="single" w:sz="4" w:space="0" w:color="auto"/>
              <w:bottom w:val="single" w:sz="4" w:space="0" w:color="auto"/>
              <w:right w:val="single" w:sz="4" w:space="0" w:color="auto"/>
            </w:tcBorders>
            <w:hideMark/>
          </w:tcPr>
          <w:p w14:paraId="01FEF1CD" w14:textId="77777777" w:rsidR="003629F3" w:rsidRDefault="003629F3">
            <w:r>
              <w:t>3066</w:t>
            </w:r>
          </w:p>
        </w:tc>
        <w:tc>
          <w:tcPr>
            <w:tcW w:w="0" w:type="auto"/>
            <w:tcBorders>
              <w:top w:val="single" w:sz="4" w:space="0" w:color="auto"/>
              <w:left w:val="single" w:sz="4" w:space="0" w:color="auto"/>
              <w:bottom w:val="single" w:sz="4" w:space="0" w:color="auto"/>
              <w:right w:val="single" w:sz="4" w:space="0" w:color="auto"/>
            </w:tcBorders>
            <w:hideMark/>
          </w:tcPr>
          <w:p w14:paraId="2C8F096F" w14:textId="77777777" w:rsidR="003629F3" w:rsidRDefault="003629F3">
            <w:r>
              <w:t>3220</w:t>
            </w:r>
          </w:p>
        </w:tc>
        <w:tc>
          <w:tcPr>
            <w:tcW w:w="0" w:type="auto"/>
            <w:tcBorders>
              <w:top w:val="single" w:sz="4" w:space="0" w:color="auto"/>
              <w:left w:val="single" w:sz="4" w:space="0" w:color="auto"/>
              <w:bottom w:val="single" w:sz="4" w:space="0" w:color="auto"/>
              <w:right w:val="single" w:sz="4" w:space="0" w:color="auto"/>
            </w:tcBorders>
            <w:hideMark/>
          </w:tcPr>
          <w:p w14:paraId="0669B781" w14:textId="77777777" w:rsidR="003629F3" w:rsidRDefault="003629F3">
            <w:r>
              <w:t>3295</w:t>
            </w:r>
          </w:p>
        </w:tc>
      </w:tr>
      <w:tr w:rsidR="003629F3" w14:paraId="5704BF39"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54C65540" w14:textId="77777777" w:rsidR="003629F3" w:rsidRDefault="003629F3">
            <w:r>
              <w:t>1997</w:t>
            </w:r>
          </w:p>
        </w:tc>
        <w:tc>
          <w:tcPr>
            <w:tcW w:w="0" w:type="auto"/>
            <w:tcBorders>
              <w:top w:val="single" w:sz="4" w:space="0" w:color="auto"/>
              <w:left w:val="single" w:sz="4" w:space="0" w:color="auto"/>
              <w:bottom w:val="single" w:sz="4" w:space="0" w:color="auto"/>
              <w:right w:val="single" w:sz="4" w:space="0" w:color="auto"/>
            </w:tcBorders>
            <w:hideMark/>
          </w:tcPr>
          <w:p w14:paraId="57C163B2" w14:textId="77777777" w:rsidR="003629F3" w:rsidRDefault="003629F3">
            <w:r>
              <w:t>394</w:t>
            </w:r>
          </w:p>
        </w:tc>
        <w:tc>
          <w:tcPr>
            <w:tcW w:w="0" w:type="auto"/>
            <w:tcBorders>
              <w:top w:val="single" w:sz="4" w:space="0" w:color="auto"/>
              <w:left w:val="single" w:sz="4" w:space="0" w:color="auto"/>
              <w:bottom w:val="single" w:sz="4" w:space="0" w:color="auto"/>
              <w:right w:val="single" w:sz="4" w:space="0" w:color="auto"/>
            </w:tcBorders>
            <w:hideMark/>
          </w:tcPr>
          <w:p w14:paraId="311A8FA3" w14:textId="77777777" w:rsidR="003629F3" w:rsidRDefault="003629F3">
            <w:r>
              <w:t>4119</w:t>
            </w:r>
          </w:p>
        </w:tc>
        <w:tc>
          <w:tcPr>
            <w:tcW w:w="0" w:type="auto"/>
            <w:tcBorders>
              <w:top w:val="single" w:sz="4" w:space="0" w:color="auto"/>
              <w:left w:val="single" w:sz="4" w:space="0" w:color="auto"/>
              <w:bottom w:val="single" w:sz="4" w:space="0" w:color="auto"/>
              <w:right w:val="single" w:sz="4" w:space="0" w:color="auto"/>
            </w:tcBorders>
            <w:hideMark/>
          </w:tcPr>
          <w:p w14:paraId="6305303D" w14:textId="77777777" w:rsidR="003629F3" w:rsidRDefault="003629F3">
            <w:r>
              <w:t>3735</w:t>
            </w:r>
          </w:p>
        </w:tc>
        <w:tc>
          <w:tcPr>
            <w:tcW w:w="0" w:type="auto"/>
            <w:tcBorders>
              <w:top w:val="single" w:sz="4" w:space="0" w:color="auto"/>
              <w:left w:val="single" w:sz="4" w:space="0" w:color="auto"/>
              <w:bottom w:val="single" w:sz="4" w:space="0" w:color="auto"/>
              <w:right w:val="single" w:sz="4" w:space="0" w:color="auto"/>
            </w:tcBorders>
            <w:hideMark/>
          </w:tcPr>
          <w:p w14:paraId="59186DB3" w14:textId="77777777" w:rsidR="003629F3" w:rsidRDefault="003629F3">
            <w:r>
              <w:t>3700</w:t>
            </w:r>
          </w:p>
        </w:tc>
        <w:tc>
          <w:tcPr>
            <w:tcW w:w="0" w:type="auto"/>
            <w:tcBorders>
              <w:top w:val="single" w:sz="4" w:space="0" w:color="auto"/>
              <w:left w:val="single" w:sz="4" w:space="0" w:color="auto"/>
              <w:bottom w:val="single" w:sz="4" w:space="0" w:color="auto"/>
              <w:right w:val="single" w:sz="4" w:space="0" w:color="auto"/>
            </w:tcBorders>
            <w:hideMark/>
          </w:tcPr>
          <w:p w14:paraId="19354831" w14:textId="77777777" w:rsidR="003629F3" w:rsidRDefault="003629F3">
            <w:r>
              <w:t>3390</w:t>
            </w:r>
          </w:p>
        </w:tc>
        <w:tc>
          <w:tcPr>
            <w:tcW w:w="0" w:type="auto"/>
            <w:tcBorders>
              <w:top w:val="single" w:sz="4" w:space="0" w:color="auto"/>
              <w:left w:val="single" w:sz="4" w:space="0" w:color="auto"/>
              <w:bottom w:val="single" w:sz="4" w:space="0" w:color="auto"/>
              <w:right w:val="single" w:sz="4" w:space="0" w:color="auto"/>
            </w:tcBorders>
            <w:hideMark/>
          </w:tcPr>
          <w:p w14:paraId="2C1F4350" w14:textId="77777777" w:rsidR="003629F3" w:rsidRDefault="003629F3">
            <w:r>
              <w:t>3421</w:t>
            </w:r>
          </w:p>
        </w:tc>
        <w:tc>
          <w:tcPr>
            <w:tcW w:w="0" w:type="auto"/>
            <w:tcBorders>
              <w:top w:val="single" w:sz="4" w:space="0" w:color="auto"/>
              <w:left w:val="single" w:sz="4" w:space="0" w:color="auto"/>
              <w:bottom w:val="single" w:sz="4" w:space="0" w:color="auto"/>
              <w:right w:val="single" w:sz="4" w:space="0" w:color="auto"/>
            </w:tcBorders>
            <w:hideMark/>
          </w:tcPr>
          <w:p w14:paraId="466620CA" w14:textId="77777777" w:rsidR="003629F3" w:rsidRDefault="003629F3">
            <w:r>
              <w:t>3474</w:t>
            </w:r>
          </w:p>
        </w:tc>
      </w:tr>
      <w:tr w:rsidR="003629F3" w14:paraId="13A78E92"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6C28BF60" w14:textId="77777777" w:rsidR="003629F3" w:rsidRDefault="003629F3">
            <w:r>
              <w:t>1998</w:t>
            </w:r>
          </w:p>
        </w:tc>
        <w:tc>
          <w:tcPr>
            <w:tcW w:w="0" w:type="auto"/>
            <w:tcBorders>
              <w:top w:val="single" w:sz="4" w:space="0" w:color="auto"/>
              <w:left w:val="single" w:sz="4" w:space="0" w:color="auto"/>
              <w:bottom w:val="single" w:sz="4" w:space="0" w:color="auto"/>
              <w:right w:val="single" w:sz="4" w:space="0" w:color="auto"/>
            </w:tcBorders>
            <w:hideMark/>
          </w:tcPr>
          <w:p w14:paraId="7242C5A0" w14:textId="77777777" w:rsidR="003629F3" w:rsidRDefault="003629F3">
            <w:r>
              <w:t>403</w:t>
            </w:r>
          </w:p>
        </w:tc>
        <w:tc>
          <w:tcPr>
            <w:tcW w:w="0" w:type="auto"/>
            <w:tcBorders>
              <w:top w:val="single" w:sz="4" w:space="0" w:color="auto"/>
              <w:left w:val="single" w:sz="4" w:space="0" w:color="auto"/>
              <w:bottom w:val="single" w:sz="4" w:space="0" w:color="auto"/>
              <w:right w:val="single" w:sz="4" w:space="0" w:color="auto"/>
            </w:tcBorders>
            <w:hideMark/>
          </w:tcPr>
          <w:p w14:paraId="06A47FCB" w14:textId="77777777" w:rsidR="003629F3" w:rsidRDefault="003629F3">
            <w:r>
              <w:t>4793</w:t>
            </w:r>
          </w:p>
        </w:tc>
        <w:tc>
          <w:tcPr>
            <w:tcW w:w="0" w:type="auto"/>
            <w:tcBorders>
              <w:top w:val="single" w:sz="4" w:space="0" w:color="auto"/>
              <w:left w:val="single" w:sz="4" w:space="0" w:color="auto"/>
              <w:bottom w:val="single" w:sz="4" w:space="0" w:color="auto"/>
              <w:right w:val="single" w:sz="4" w:space="0" w:color="auto"/>
            </w:tcBorders>
            <w:hideMark/>
          </w:tcPr>
          <w:p w14:paraId="6FC73B2D" w14:textId="77777777" w:rsidR="003629F3" w:rsidRDefault="003629F3">
            <w:r>
              <w:t>4698</w:t>
            </w:r>
          </w:p>
        </w:tc>
        <w:tc>
          <w:tcPr>
            <w:tcW w:w="0" w:type="auto"/>
            <w:tcBorders>
              <w:top w:val="single" w:sz="4" w:space="0" w:color="auto"/>
              <w:left w:val="single" w:sz="4" w:space="0" w:color="auto"/>
              <w:bottom w:val="single" w:sz="4" w:space="0" w:color="auto"/>
              <w:right w:val="single" w:sz="4" w:space="0" w:color="auto"/>
            </w:tcBorders>
            <w:hideMark/>
          </w:tcPr>
          <w:p w14:paraId="49362289" w14:textId="77777777" w:rsidR="003629F3" w:rsidRDefault="003629F3">
            <w:r>
              <w:t>4661</w:t>
            </w:r>
          </w:p>
        </w:tc>
        <w:tc>
          <w:tcPr>
            <w:tcW w:w="0" w:type="auto"/>
            <w:tcBorders>
              <w:top w:val="single" w:sz="4" w:space="0" w:color="auto"/>
              <w:left w:val="single" w:sz="4" w:space="0" w:color="auto"/>
              <w:bottom w:val="single" w:sz="4" w:space="0" w:color="auto"/>
              <w:right w:val="single" w:sz="4" w:space="0" w:color="auto"/>
            </w:tcBorders>
            <w:hideMark/>
          </w:tcPr>
          <w:p w14:paraId="3CD7BEE8" w14:textId="77777777" w:rsidR="003629F3" w:rsidRDefault="003629F3">
            <w:r>
              <w:t>4395</w:t>
            </w:r>
          </w:p>
        </w:tc>
        <w:tc>
          <w:tcPr>
            <w:tcW w:w="0" w:type="auto"/>
            <w:tcBorders>
              <w:top w:val="single" w:sz="4" w:space="0" w:color="auto"/>
              <w:left w:val="single" w:sz="4" w:space="0" w:color="auto"/>
              <w:bottom w:val="single" w:sz="4" w:space="0" w:color="auto"/>
              <w:right w:val="single" w:sz="4" w:space="0" w:color="auto"/>
            </w:tcBorders>
            <w:hideMark/>
          </w:tcPr>
          <w:p w14:paraId="3BC39BA7" w14:textId="77777777" w:rsidR="003629F3" w:rsidRDefault="003629F3">
            <w:r>
              <w:t>4413</w:t>
            </w:r>
          </w:p>
        </w:tc>
        <w:tc>
          <w:tcPr>
            <w:tcW w:w="0" w:type="auto"/>
            <w:tcBorders>
              <w:top w:val="single" w:sz="4" w:space="0" w:color="auto"/>
              <w:left w:val="single" w:sz="4" w:space="0" w:color="auto"/>
              <w:bottom w:val="single" w:sz="4" w:space="0" w:color="auto"/>
              <w:right w:val="single" w:sz="4" w:space="0" w:color="auto"/>
            </w:tcBorders>
            <w:hideMark/>
          </w:tcPr>
          <w:p w14:paraId="5A37398C" w14:textId="77777777" w:rsidR="003629F3" w:rsidRDefault="003629F3">
            <w:r>
              <w:t>4436</w:t>
            </w:r>
          </w:p>
        </w:tc>
      </w:tr>
      <w:tr w:rsidR="003629F3" w14:paraId="676EC3FA"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E15414C" w14:textId="77777777" w:rsidR="003629F3" w:rsidRDefault="003629F3">
            <w:r>
              <w:t>1999</w:t>
            </w:r>
          </w:p>
        </w:tc>
        <w:tc>
          <w:tcPr>
            <w:tcW w:w="0" w:type="auto"/>
            <w:tcBorders>
              <w:top w:val="single" w:sz="4" w:space="0" w:color="auto"/>
              <w:left w:val="single" w:sz="4" w:space="0" w:color="auto"/>
              <w:bottom w:val="single" w:sz="4" w:space="0" w:color="auto"/>
              <w:right w:val="single" w:sz="4" w:space="0" w:color="auto"/>
            </w:tcBorders>
            <w:hideMark/>
          </w:tcPr>
          <w:p w14:paraId="3076B450" w14:textId="77777777" w:rsidR="003629F3" w:rsidRDefault="003629F3">
            <w:r>
              <w:t>421</w:t>
            </w:r>
          </w:p>
        </w:tc>
        <w:tc>
          <w:tcPr>
            <w:tcW w:w="0" w:type="auto"/>
            <w:tcBorders>
              <w:top w:val="single" w:sz="4" w:space="0" w:color="auto"/>
              <w:left w:val="single" w:sz="4" w:space="0" w:color="auto"/>
              <w:bottom w:val="single" w:sz="4" w:space="0" w:color="auto"/>
              <w:right w:val="single" w:sz="4" w:space="0" w:color="auto"/>
            </w:tcBorders>
            <w:hideMark/>
          </w:tcPr>
          <w:p w14:paraId="54F02146" w14:textId="77777777" w:rsidR="003629F3" w:rsidRDefault="003629F3">
            <w:r>
              <w:t>5855</w:t>
            </w:r>
          </w:p>
        </w:tc>
        <w:tc>
          <w:tcPr>
            <w:tcW w:w="0" w:type="auto"/>
            <w:tcBorders>
              <w:top w:val="single" w:sz="4" w:space="0" w:color="auto"/>
              <w:left w:val="single" w:sz="4" w:space="0" w:color="auto"/>
              <w:bottom w:val="single" w:sz="4" w:space="0" w:color="auto"/>
              <w:right w:val="single" w:sz="4" w:space="0" w:color="auto"/>
            </w:tcBorders>
            <w:hideMark/>
          </w:tcPr>
          <w:p w14:paraId="1B396DD2" w14:textId="77777777" w:rsidR="003629F3" w:rsidRDefault="003629F3">
            <w:r>
              <w:t>5946</w:t>
            </w:r>
          </w:p>
        </w:tc>
        <w:tc>
          <w:tcPr>
            <w:tcW w:w="0" w:type="auto"/>
            <w:tcBorders>
              <w:top w:val="single" w:sz="4" w:space="0" w:color="auto"/>
              <w:left w:val="single" w:sz="4" w:space="0" w:color="auto"/>
              <w:bottom w:val="single" w:sz="4" w:space="0" w:color="auto"/>
              <w:right w:val="single" w:sz="4" w:space="0" w:color="auto"/>
            </w:tcBorders>
            <w:hideMark/>
          </w:tcPr>
          <w:p w14:paraId="0536E0A4" w14:textId="77777777" w:rsidR="003629F3" w:rsidRDefault="003629F3">
            <w:r>
              <w:t>5941</w:t>
            </w:r>
          </w:p>
        </w:tc>
        <w:tc>
          <w:tcPr>
            <w:tcW w:w="0" w:type="auto"/>
            <w:tcBorders>
              <w:top w:val="single" w:sz="4" w:space="0" w:color="auto"/>
              <w:left w:val="single" w:sz="4" w:space="0" w:color="auto"/>
              <w:bottom w:val="single" w:sz="4" w:space="0" w:color="auto"/>
              <w:right w:val="single" w:sz="4" w:space="0" w:color="auto"/>
            </w:tcBorders>
            <w:hideMark/>
          </w:tcPr>
          <w:p w14:paraId="2554B4C5" w14:textId="77777777" w:rsidR="003629F3" w:rsidRDefault="003629F3">
            <w:r>
              <w:t>5859</w:t>
            </w:r>
          </w:p>
        </w:tc>
        <w:tc>
          <w:tcPr>
            <w:tcW w:w="0" w:type="auto"/>
            <w:tcBorders>
              <w:top w:val="single" w:sz="4" w:space="0" w:color="auto"/>
              <w:left w:val="single" w:sz="4" w:space="0" w:color="auto"/>
              <w:bottom w:val="single" w:sz="4" w:space="0" w:color="auto"/>
              <w:right w:val="single" w:sz="4" w:space="0" w:color="auto"/>
            </w:tcBorders>
            <w:hideMark/>
          </w:tcPr>
          <w:p w14:paraId="3DA79E17" w14:textId="77777777" w:rsidR="003629F3" w:rsidRDefault="003629F3">
            <w:r>
              <w:t>5848</w:t>
            </w:r>
          </w:p>
        </w:tc>
        <w:tc>
          <w:tcPr>
            <w:tcW w:w="0" w:type="auto"/>
            <w:tcBorders>
              <w:top w:val="single" w:sz="4" w:space="0" w:color="auto"/>
              <w:left w:val="single" w:sz="4" w:space="0" w:color="auto"/>
              <w:bottom w:val="single" w:sz="4" w:space="0" w:color="auto"/>
              <w:right w:val="single" w:sz="4" w:space="0" w:color="auto"/>
            </w:tcBorders>
            <w:hideMark/>
          </w:tcPr>
          <w:p w14:paraId="6268BEDB" w14:textId="77777777" w:rsidR="003629F3" w:rsidRDefault="003629F3">
            <w:r>
              <w:t>5853</w:t>
            </w:r>
          </w:p>
        </w:tc>
      </w:tr>
    </w:tbl>
    <w:p w14:paraId="1F6147A8" w14:textId="77777777" w:rsidR="003629F3" w:rsidRDefault="003629F3" w:rsidP="003629F3">
      <w:pPr>
        <w:pStyle w:val="TableCaption"/>
        <w:rPr>
          <w:sz w:val="24"/>
        </w:rPr>
      </w:pPr>
    </w:p>
    <w:p w14:paraId="7206B8D7" w14:textId="77777777" w:rsidR="003629F3" w:rsidRDefault="003629F3" w:rsidP="003629F3">
      <w:pPr>
        <w:pStyle w:val="TableCaption"/>
        <w:rPr>
          <w:sz w:val="24"/>
        </w:rPr>
      </w:pPr>
      <w:r w:rsidRPr="00F652DD">
        <w:rPr>
          <w:sz w:val="24"/>
        </w:rPr>
        <w:lastRenderedPageBreak/>
        <w:t xml:space="preserve">Table </w:t>
      </w:r>
      <w:r>
        <w:rPr>
          <w:sz w:val="24"/>
        </w:rPr>
        <w:t>8</w:t>
      </w:r>
      <w:r w:rsidRPr="00F652DD">
        <w:rPr>
          <w:sz w:val="24"/>
        </w:rPr>
        <w:t xml:space="preserve">. Predicted annual </w:t>
      </w:r>
      <w:r>
        <w:rPr>
          <w:sz w:val="24"/>
        </w:rPr>
        <w:t>natural-origin</w:t>
      </w:r>
      <w:r w:rsidRPr="00F652DD">
        <w:rPr>
          <w:sz w:val="24"/>
        </w:rPr>
        <w:t xml:space="preserve"> winter-run spawner abundance in the Upper Sacramento River</w:t>
      </w:r>
      <w:r>
        <w:rPr>
          <w:sz w:val="24"/>
        </w:rPr>
        <w:t xml:space="preserve"> from deterministic model runs</w:t>
      </w:r>
      <w:r w:rsidRPr="00F652DD">
        <w:rPr>
          <w:sz w:val="24"/>
        </w:rPr>
        <w:t>.</w:t>
      </w:r>
      <w:r>
        <w:rPr>
          <w:sz w:val="24"/>
        </w:rPr>
        <w:t xml:space="preserve"> </w:t>
      </w:r>
    </w:p>
    <w:tbl>
      <w:tblPr>
        <w:tblStyle w:val="StyleAlpha"/>
        <w:tblW w:w="5000" w:type="pct"/>
        <w:jc w:val="center"/>
        <w:tblLook w:val="0420" w:firstRow="1" w:lastRow="0" w:firstColumn="0" w:lastColumn="0" w:noHBand="0" w:noVBand="1"/>
      </w:tblPr>
      <w:tblGrid>
        <w:gridCol w:w="528"/>
        <w:gridCol w:w="528"/>
        <w:gridCol w:w="657"/>
        <w:gridCol w:w="657"/>
        <w:gridCol w:w="1602"/>
        <w:gridCol w:w="1745"/>
        <w:gridCol w:w="1913"/>
        <w:gridCol w:w="1720"/>
      </w:tblGrid>
      <w:tr w:rsidR="003629F3" w14:paraId="42EBF597" w14:textId="77777777">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06EE14E2" w14:textId="77777777" w:rsidR="003629F3" w:rsidRDefault="003629F3">
            <w:r>
              <w:t>Year</w:t>
            </w:r>
          </w:p>
        </w:tc>
        <w:tc>
          <w:tcPr>
            <w:tcW w:w="0" w:type="auto"/>
            <w:tcBorders>
              <w:top w:val="single" w:sz="4" w:space="0" w:color="auto"/>
              <w:left w:val="single" w:sz="4" w:space="0" w:color="auto"/>
              <w:right w:val="single" w:sz="4" w:space="0" w:color="auto"/>
            </w:tcBorders>
            <w:hideMark/>
          </w:tcPr>
          <w:p w14:paraId="76A3D07B" w14:textId="77777777" w:rsidR="003629F3" w:rsidRDefault="003629F3">
            <w:r>
              <w:t>EXP1</w:t>
            </w:r>
          </w:p>
        </w:tc>
        <w:tc>
          <w:tcPr>
            <w:tcW w:w="0" w:type="auto"/>
            <w:tcBorders>
              <w:top w:val="single" w:sz="4" w:space="0" w:color="auto"/>
              <w:left w:val="single" w:sz="4" w:space="0" w:color="auto"/>
              <w:right w:val="single" w:sz="4" w:space="0" w:color="auto"/>
            </w:tcBorders>
            <w:hideMark/>
          </w:tcPr>
          <w:p w14:paraId="0581E93C" w14:textId="77777777" w:rsidR="003629F3" w:rsidRDefault="003629F3">
            <w:r>
              <w:t>EXP3</w:t>
            </w:r>
          </w:p>
        </w:tc>
        <w:tc>
          <w:tcPr>
            <w:tcW w:w="0" w:type="auto"/>
            <w:tcBorders>
              <w:top w:val="single" w:sz="4" w:space="0" w:color="auto"/>
              <w:left w:val="single" w:sz="4" w:space="0" w:color="auto"/>
              <w:right w:val="single" w:sz="4" w:space="0" w:color="auto"/>
            </w:tcBorders>
            <w:hideMark/>
          </w:tcPr>
          <w:p w14:paraId="63DD61A9" w14:textId="77777777" w:rsidR="003629F3" w:rsidRDefault="003629F3">
            <w:r>
              <w:t>NAA</w:t>
            </w:r>
          </w:p>
        </w:tc>
        <w:tc>
          <w:tcPr>
            <w:tcW w:w="0" w:type="auto"/>
            <w:tcBorders>
              <w:top w:val="single" w:sz="4" w:space="0" w:color="auto"/>
              <w:left w:val="single" w:sz="4" w:space="0" w:color="auto"/>
              <w:right w:val="single" w:sz="4" w:space="0" w:color="auto"/>
            </w:tcBorders>
            <w:hideMark/>
          </w:tcPr>
          <w:p w14:paraId="3EF87972" w14:textId="77777777" w:rsidR="003629F3" w:rsidRDefault="003629F3">
            <w:r>
              <w:t xml:space="preserve">Alt2 </w:t>
            </w:r>
            <w:proofErr w:type="spellStart"/>
            <w:r>
              <w:t>wTUCP</w:t>
            </w:r>
            <w:proofErr w:type="spellEnd"/>
            <w:r>
              <w:t xml:space="preserve"> </w:t>
            </w:r>
            <w:proofErr w:type="spellStart"/>
            <w:r>
              <w:t>woVA</w:t>
            </w:r>
            <w:proofErr w:type="spellEnd"/>
          </w:p>
        </w:tc>
        <w:tc>
          <w:tcPr>
            <w:tcW w:w="0" w:type="auto"/>
            <w:tcBorders>
              <w:top w:val="single" w:sz="4" w:space="0" w:color="auto"/>
              <w:left w:val="single" w:sz="4" w:space="0" w:color="auto"/>
              <w:right w:val="single" w:sz="4" w:space="0" w:color="auto"/>
            </w:tcBorders>
            <w:hideMark/>
          </w:tcPr>
          <w:p w14:paraId="5D57D737" w14:textId="77777777" w:rsidR="003629F3" w:rsidRDefault="003629F3">
            <w:r>
              <w:t xml:space="preserve">Alt2 </w:t>
            </w:r>
            <w:proofErr w:type="spellStart"/>
            <w:r>
              <w:t>woTUCP</w:t>
            </w:r>
            <w:proofErr w:type="spellEnd"/>
            <w:r>
              <w:t xml:space="preserve"> </w:t>
            </w:r>
            <w:proofErr w:type="spellStart"/>
            <w:r>
              <w:t>woVA</w:t>
            </w:r>
            <w:proofErr w:type="spellEnd"/>
          </w:p>
        </w:tc>
        <w:tc>
          <w:tcPr>
            <w:tcW w:w="0" w:type="auto"/>
            <w:tcBorders>
              <w:top w:val="single" w:sz="4" w:space="0" w:color="auto"/>
              <w:left w:val="single" w:sz="4" w:space="0" w:color="auto"/>
              <w:right w:val="single" w:sz="4" w:space="0" w:color="auto"/>
            </w:tcBorders>
            <w:hideMark/>
          </w:tcPr>
          <w:p w14:paraId="0DE839CB" w14:textId="77777777" w:rsidR="003629F3" w:rsidRDefault="003629F3">
            <w:r>
              <w:t xml:space="preserve">Alt2 </w:t>
            </w:r>
            <w:proofErr w:type="spellStart"/>
            <w:r>
              <w:t>woTUCP</w:t>
            </w:r>
            <w:proofErr w:type="spellEnd"/>
            <w:r>
              <w:t xml:space="preserve"> </w:t>
            </w:r>
            <w:proofErr w:type="spellStart"/>
            <w:r>
              <w:t>DeltaVA</w:t>
            </w:r>
            <w:proofErr w:type="spellEnd"/>
          </w:p>
        </w:tc>
        <w:tc>
          <w:tcPr>
            <w:tcW w:w="0" w:type="auto"/>
            <w:tcBorders>
              <w:top w:val="single" w:sz="4" w:space="0" w:color="auto"/>
              <w:left w:val="single" w:sz="4" w:space="0" w:color="auto"/>
              <w:right w:val="single" w:sz="4" w:space="0" w:color="auto"/>
            </w:tcBorders>
            <w:hideMark/>
          </w:tcPr>
          <w:p w14:paraId="20FDC7F0" w14:textId="77777777" w:rsidR="003629F3" w:rsidRDefault="003629F3">
            <w:r>
              <w:t xml:space="preserve">Alt2 </w:t>
            </w:r>
            <w:proofErr w:type="spellStart"/>
            <w:r>
              <w:t>woTUCP</w:t>
            </w:r>
            <w:proofErr w:type="spellEnd"/>
            <w:r>
              <w:t xml:space="preserve"> </w:t>
            </w:r>
            <w:proofErr w:type="spellStart"/>
            <w:r>
              <w:t>AllVA</w:t>
            </w:r>
            <w:proofErr w:type="spellEnd"/>
          </w:p>
        </w:tc>
      </w:tr>
      <w:tr w:rsidR="003629F3" w14:paraId="62F2EEBA"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71396C8E" w14:textId="77777777" w:rsidR="003629F3" w:rsidRDefault="003629F3">
            <w:r>
              <w:t>1980</w:t>
            </w:r>
          </w:p>
        </w:tc>
        <w:tc>
          <w:tcPr>
            <w:tcW w:w="0" w:type="auto"/>
            <w:tcBorders>
              <w:top w:val="single" w:sz="4" w:space="0" w:color="auto"/>
              <w:left w:val="single" w:sz="4" w:space="0" w:color="auto"/>
              <w:bottom w:val="single" w:sz="4" w:space="0" w:color="auto"/>
              <w:right w:val="single" w:sz="4" w:space="0" w:color="auto"/>
            </w:tcBorders>
            <w:hideMark/>
          </w:tcPr>
          <w:p w14:paraId="43068776" w14:textId="77777777" w:rsidR="003629F3" w:rsidRDefault="003629F3">
            <w:r>
              <w:t>8374</w:t>
            </w:r>
          </w:p>
        </w:tc>
        <w:tc>
          <w:tcPr>
            <w:tcW w:w="0" w:type="auto"/>
            <w:tcBorders>
              <w:top w:val="single" w:sz="4" w:space="0" w:color="auto"/>
              <w:left w:val="single" w:sz="4" w:space="0" w:color="auto"/>
              <w:bottom w:val="single" w:sz="4" w:space="0" w:color="auto"/>
              <w:right w:val="single" w:sz="4" w:space="0" w:color="auto"/>
            </w:tcBorders>
            <w:hideMark/>
          </w:tcPr>
          <w:p w14:paraId="6C8787B7" w14:textId="77777777" w:rsidR="003629F3" w:rsidRDefault="003629F3">
            <w:r>
              <w:t>8374</w:t>
            </w:r>
          </w:p>
        </w:tc>
        <w:tc>
          <w:tcPr>
            <w:tcW w:w="0" w:type="auto"/>
            <w:tcBorders>
              <w:top w:val="single" w:sz="4" w:space="0" w:color="auto"/>
              <w:left w:val="single" w:sz="4" w:space="0" w:color="auto"/>
              <w:bottom w:val="single" w:sz="4" w:space="0" w:color="auto"/>
              <w:right w:val="single" w:sz="4" w:space="0" w:color="auto"/>
            </w:tcBorders>
            <w:hideMark/>
          </w:tcPr>
          <w:p w14:paraId="266E6D1F" w14:textId="77777777" w:rsidR="003629F3" w:rsidRDefault="003629F3">
            <w:r>
              <w:t>8374</w:t>
            </w:r>
          </w:p>
        </w:tc>
        <w:tc>
          <w:tcPr>
            <w:tcW w:w="0" w:type="auto"/>
            <w:tcBorders>
              <w:top w:val="single" w:sz="4" w:space="0" w:color="auto"/>
              <w:left w:val="single" w:sz="4" w:space="0" w:color="auto"/>
              <w:bottom w:val="single" w:sz="4" w:space="0" w:color="auto"/>
              <w:right w:val="single" w:sz="4" w:space="0" w:color="auto"/>
            </w:tcBorders>
            <w:hideMark/>
          </w:tcPr>
          <w:p w14:paraId="755CF8A1" w14:textId="77777777" w:rsidR="003629F3" w:rsidRDefault="003629F3">
            <w:r>
              <w:t>8374</w:t>
            </w:r>
          </w:p>
        </w:tc>
        <w:tc>
          <w:tcPr>
            <w:tcW w:w="0" w:type="auto"/>
            <w:tcBorders>
              <w:top w:val="single" w:sz="4" w:space="0" w:color="auto"/>
              <w:left w:val="single" w:sz="4" w:space="0" w:color="auto"/>
              <w:bottom w:val="single" w:sz="4" w:space="0" w:color="auto"/>
              <w:right w:val="single" w:sz="4" w:space="0" w:color="auto"/>
            </w:tcBorders>
            <w:hideMark/>
          </w:tcPr>
          <w:p w14:paraId="0ABB2570" w14:textId="77777777" w:rsidR="003629F3" w:rsidRDefault="003629F3">
            <w:r>
              <w:t>8374</w:t>
            </w:r>
          </w:p>
        </w:tc>
        <w:tc>
          <w:tcPr>
            <w:tcW w:w="0" w:type="auto"/>
            <w:tcBorders>
              <w:top w:val="single" w:sz="4" w:space="0" w:color="auto"/>
              <w:left w:val="single" w:sz="4" w:space="0" w:color="auto"/>
              <w:bottom w:val="single" w:sz="4" w:space="0" w:color="auto"/>
              <w:right w:val="single" w:sz="4" w:space="0" w:color="auto"/>
            </w:tcBorders>
            <w:hideMark/>
          </w:tcPr>
          <w:p w14:paraId="4897F15C" w14:textId="77777777" w:rsidR="003629F3" w:rsidRDefault="003629F3">
            <w:r>
              <w:t>8374</w:t>
            </w:r>
          </w:p>
        </w:tc>
        <w:tc>
          <w:tcPr>
            <w:tcW w:w="0" w:type="auto"/>
            <w:tcBorders>
              <w:top w:val="single" w:sz="4" w:space="0" w:color="auto"/>
              <w:left w:val="single" w:sz="4" w:space="0" w:color="auto"/>
              <w:bottom w:val="single" w:sz="4" w:space="0" w:color="auto"/>
              <w:right w:val="single" w:sz="4" w:space="0" w:color="auto"/>
            </w:tcBorders>
            <w:hideMark/>
          </w:tcPr>
          <w:p w14:paraId="08132EB1" w14:textId="77777777" w:rsidR="003629F3" w:rsidRDefault="003629F3">
            <w:r>
              <w:t>8374</w:t>
            </w:r>
          </w:p>
        </w:tc>
      </w:tr>
      <w:tr w:rsidR="003629F3" w14:paraId="2729CC15"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CBD38C7" w14:textId="77777777" w:rsidR="003629F3" w:rsidRDefault="003629F3">
            <w:r>
              <w:t>1981</w:t>
            </w:r>
          </w:p>
        </w:tc>
        <w:tc>
          <w:tcPr>
            <w:tcW w:w="0" w:type="auto"/>
            <w:tcBorders>
              <w:top w:val="single" w:sz="4" w:space="0" w:color="auto"/>
              <w:left w:val="single" w:sz="4" w:space="0" w:color="auto"/>
              <w:bottom w:val="single" w:sz="4" w:space="0" w:color="auto"/>
              <w:right w:val="single" w:sz="4" w:space="0" w:color="auto"/>
            </w:tcBorders>
            <w:hideMark/>
          </w:tcPr>
          <w:p w14:paraId="2237F0A7" w14:textId="77777777" w:rsidR="003629F3" w:rsidRDefault="003629F3">
            <w:r>
              <w:t>8989</w:t>
            </w:r>
          </w:p>
        </w:tc>
        <w:tc>
          <w:tcPr>
            <w:tcW w:w="0" w:type="auto"/>
            <w:tcBorders>
              <w:top w:val="single" w:sz="4" w:space="0" w:color="auto"/>
              <w:left w:val="single" w:sz="4" w:space="0" w:color="auto"/>
              <w:bottom w:val="single" w:sz="4" w:space="0" w:color="auto"/>
              <w:right w:val="single" w:sz="4" w:space="0" w:color="auto"/>
            </w:tcBorders>
            <w:hideMark/>
          </w:tcPr>
          <w:p w14:paraId="5717FFA6" w14:textId="77777777" w:rsidR="003629F3" w:rsidRDefault="003629F3">
            <w:r>
              <w:t>8989</w:t>
            </w:r>
          </w:p>
        </w:tc>
        <w:tc>
          <w:tcPr>
            <w:tcW w:w="0" w:type="auto"/>
            <w:tcBorders>
              <w:top w:val="single" w:sz="4" w:space="0" w:color="auto"/>
              <w:left w:val="single" w:sz="4" w:space="0" w:color="auto"/>
              <w:bottom w:val="single" w:sz="4" w:space="0" w:color="auto"/>
              <w:right w:val="single" w:sz="4" w:space="0" w:color="auto"/>
            </w:tcBorders>
            <w:hideMark/>
          </w:tcPr>
          <w:p w14:paraId="4EB759FF" w14:textId="77777777" w:rsidR="003629F3" w:rsidRDefault="003629F3">
            <w:r>
              <w:t>8989</w:t>
            </w:r>
          </w:p>
        </w:tc>
        <w:tc>
          <w:tcPr>
            <w:tcW w:w="0" w:type="auto"/>
            <w:tcBorders>
              <w:top w:val="single" w:sz="4" w:space="0" w:color="auto"/>
              <w:left w:val="single" w:sz="4" w:space="0" w:color="auto"/>
              <w:bottom w:val="single" w:sz="4" w:space="0" w:color="auto"/>
              <w:right w:val="single" w:sz="4" w:space="0" w:color="auto"/>
            </w:tcBorders>
            <w:hideMark/>
          </w:tcPr>
          <w:p w14:paraId="6B046B8B" w14:textId="77777777" w:rsidR="003629F3" w:rsidRDefault="003629F3">
            <w:r>
              <w:t>8989</w:t>
            </w:r>
          </w:p>
        </w:tc>
        <w:tc>
          <w:tcPr>
            <w:tcW w:w="0" w:type="auto"/>
            <w:tcBorders>
              <w:top w:val="single" w:sz="4" w:space="0" w:color="auto"/>
              <w:left w:val="single" w:sz="4" w:space="0" w:color="auto"/>
              <w:bottom w:val="single" w:sz="4" w:space="0" w:color="auto"/>
              <w:right w:val="single" w:sz="4" w:space="0" w:color="auto"/>
            </w:tcBorders>
            <w:hideMark/>
          </w:tcPr>
          <w:p w14:paraId="239EA085" w14:textId="77777777" w:rsidR="003629F3" w:rsidRDefault="003629F3">
            <w:r>
              <w:t>8989</w:t>
            </w:r>
          </w:p>
        </w:tc>
        <w:tc>
          <w:tcPr>
            <w:tcW w:w="0" w:type="auto"/>
            <w:tcBorders>
              <w:top w:val="single" w:sz="4" w:space="0" w:color="auto"/>
              <w:left w:val="single" w:sz="4" w:space="0" w:color="auto"/>
              <w:bottom w:val="single" w:sz="4" w:space="0" w:color="auto"/>
              <w:right w:val="single" w:sz="4" w:space="0" w:color="auto"/>
            </w:tcBorders>
            <w:hideMark/>
          </w:tcPr>
          <w:p w14:paraId="1780CCE2" w14:textId="77777777" w:rsidR="003629F3" w:rsidRDefault="003629F3">
            <w:r>
              <w:t>8989</w:t>
            </w:r>
          </w:p>
        </w:tc>
        <w:tc>
          <w:tcPr>
            <w:tcW w:w="0" w:type="auto"/>
            <w:tcBorders>
              <w:top w:val="single" w:sz="4" w:space="0" w:color="auto"/>
              <w:left w:val="single" w:sz="4" w:space="0" w:color="auto"/>
              <w:bottom w:val="single" w:sz="4" w:space="0" w:color="auto"/>
              <w:right w:val="single" w:sz="4" w:space="0" w:color="auto"/>
            </w:tcBorders>
            <w:hideMark/>
          </w:tcPr>
          <w:p w14:paraId="4340C747" w14:textId="77777777" w:rsidR="003629F3" w:rsidRDefault="003629F3">
            <w:r>
              <w:t>8989</w:t>
            </w:r>
          </w:p>
        </w:tc>
      </w:tr>
      <w:tr w:rsidR="003629F3" w14:paraId="389A39A6"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0986FA94" w14:textId="77777777" w:rsidR="003629F3" w:rsidRDefault="003629F3">
            <w:r>
              <w:t>1982</w:t>
            </w:r>
          </w:p>
        </w:tc>
        <w:tc>
          <w:tcPr>
            <w:tcW w:w="0" w:type="auto"/>
            <w:tcBorders>
              <w:top w:val="single" w:sz="4" w:space="0" w:color="auto"/>
              <w:left w:val="single" w:sz="4" w:space="0" w:color="auto"/>
              <w:bottom w:val="single" w:sz="4" w:space="0" w:color="auto"/>
              <w:right w:val="single" w:sz="4" w:space="0" w:color="auto"/>
            </w:tcBorders>
            <w:hideMark/>
          </w:tcPr>
          <w:p w14:paraId="1A47B50B" w14:textId="77777777" w:rsidR="003629F3" w:rsidRDefault="003629F3">
            <w:r>
              <w:t>6069</w:t>
            </w:r>
          </w:p>
        </w:tc>
        <w:tc>
          <w:tcPr>
            <w:tcW w:w="0" w:type="auto"/>
            <w:tcBorders>
              <w:top w:val="single" w:sz="4" w:space="0" w:color="auto"/>
              <w:left w:val="single" w:sz="4" w:space="0" w:color="auto"/>
              <w:bottom w:val="single" w:sz="4" w:space="0" w:color="auto"/>
              <w:right w:val="single" w:sz="4" w:space="0" w:color="auto"/>
            </w:tcBorders>
            <w:hideMark/>
          </w:tcPr>
          <w:p w14:paraId="4BF92017" w14:textId="77777777" w:rsidR="003629F3" w:rsidRDefault="003629F3">
            <w:r>
              <w:t>7847</w:t>
            </w:r>
          </w:p>
        </w:tc>
        <w:tc>
          <w:tcPr>
            <w:tcW w:w="0" w:type="auto"/>
            <w:tcBorders>
              <w:top w:val="single" w:sz="4" w:space="0" w:color="auto"/>
              <w:left w:val="single" w:sz="4" w:space="0" w:color="auto"/>
              <w:bottom w:val="single" w:sz="4" w:space="0" w:color="auto"/>
              <w:right w:val="single" w:sz="4" w:space="0" w:color="auto"/>
            </w:tcBorders>
            <w:hideMark/>
          </w:tcPr>
          <w:p w14:paraId="2F50FBEE" w14:textId="77777777" w:rsidR="003629F3" w:rsidRDefault="003629F3">
            <w:r>
              <w:t>7769</w:t>
            </w:r>
          </w:p>
        </w:tc>
        <w:tc>
          <w:tcPr>
            <w:tcW w:w="0" w:type="auto"/>
            <w:tcBorders>
              <w:top w:val="single" w:sz="4" w:space="0" w:color="auto"/>
              <w:left w:val="single" w:sz="4" w:space="0" w:color="auto"/>
              <w:bottom w:val="single" w:sz="4" w:space="0" w:color="auto"/>
              <w:right w:val="single" w:sz="4" w:space="0" w:color="auto"/>
            </w:tcBorders>
            <w:hideMark/>
          </w:tcPr>
          <w:p w14:paraId="50DDB0AD" w14:textId="77777777" w:rsidR="003629F3" w:rsidRDefault="003629F3">
            <w:r>
              <w:t>7760</w:t>
            </w:r>
          </w:p>
        </w:tc>
        <w:tc>
          <w:tcPr>
            <w:tcW w:w="0" w:type="auto"/>
            <w:tcBorders>
              <w:top w:val="single" w:sz="4" w:space="0" w:color="auto"/>
              <w:left w:val="single" w:sz="4" w:space="0" w:color="auto"/>
              <w:bottom w:val="single" w:sz="4" w:space="0" w:color="auto"/>
              <w:right w:val="single" w:sz="4" w:space="0" w:color="auto"/>
            </w:tcBorders>
            <w:hideMark/>
          </w:tcPr>
          <w:p w14:paraId="63CFC72B" w14:textId="77777777" w:rsidR="003629F3" w:rsidRDefault="003629F3">
            <w:r>
              <w:t>7759</w:t>
            </w:r>
          </w:p>
        </w:tc>
        <w:tc>
          <w:tcPr>
            <w:tcW w:w="0" w:type="auto"/>
            <w:tcBorders>
              <w:top w:val="single" w:sz="4" w:space="0" w:color="auto"/>
              <w:left w:val="single" w:sz="4" w:space="0" w:color="auto"/>
              <w:bottom w:val="single" w:sz="4" w:space="0" w:color="auto"/>
              <w:right w:val="single" w:sz="4" w:space="0" w:color="auto"/>
            </w:tcBorders>
            <w:hideMark/>
          </w:tcPr>
          <w:p w14:paraId="3518B329" w14:textId="77777777" w:rsidR="003629F3" w:rsidRDefault="003629F3">
            <w:r>
              <w:t>7790</w:t>
            </w:r>
          </w:p>
        </w:tc>
        <w:tc>
          <w:tcPr>
            <w:tcW w:w="0" w:type="auto"/>
            <w:tcBorders>
              <w:top w:val="single" w:sz="4" w:space="0" w:color="auto"/>
              <w:left w:val="single" w:sz="4" w:space="0" w:color="auto"/>
              <w:bottom w:val="single" w:sz="4" w:space="0" w:color="auto"/>
              <w:right w:val="single" w:sz="4" w:space="0" w:color="auto"/>
            </w:tcBorders>
            <w:hideMark/>
          </w:tcPr>
          <w:p w14:paraId="0F9DED03" w14:textId="77777777" w:rsidR="003629F3" w:rsidRDefault="003629F3">
            <w:r>
              <w:t>7827</w:t>
            </w:r>
          </w:p>
        </w:tc>
      </w:tr>
      <w:tr w:rsidR="003629F3" w14:paraId="07545CEC"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0FA25991" w14:textId="77777777" w:rsidR="003629F3" w:rsidRDefault="003629F3">
            <w:r>
              <w:t>1983</w:t>
            </w:r>
          </w:p>
        </w:tc>
        <w:tc>
          <w:tcPr>
            <w:tcW w:w="0" w:type="auto"/>
            <w:tcBorders>
              <w:top w:val="single" w:sz="4" w:space="0" w:color="auto"/>
              <w:left w:val="single" w:sz="4" w:space="0" w:color="auto"/>
              <w:bottom w:val="single" w:sz="4" w:space="0" w:color="auto"/>
              <w:right w:val="single" w:sz="4" w:space="0" w:color="auto"/>
            </w:tcBorders>
            <w:hideMark/>
          </w:tcPr>
          <w:p w14:paraId="6252D55B" w14:textId="77777777" w:rsidR="003629F3" w:rsidRDefault="003629F3">
            <w:r>
              <w:t>2155</w:t>
            </w:r>
          </w:p>
        </w:tc>
        <w:tc>
          <w:tcPr>
            <w:tcW w:w="0" w:type="auto"/>
            <w:tcBorders>
              <w:top w:val="single" w:sz="4" w:space="0" w:color="auto"/>
              <w:left w:val="single" w:sz="4" w:space="0" w:color="auto"/>
              <w:bottom w:val="single" w:sz="4" w:space="0" w:color="auto"/>
              <w:right w:val="single" w:sz="4" w:space="0" w:color="auto"/>
            </w:tcBorders>
            <w:hideMark/>
          </w:tcPr>
          <w:p w14:paraId="1ED0016A" w14:textId="77777777" w:rsidR="003629F3" w:rsidRDefault="003629F3">
            <w:r>
              <w:t>8245</w:t>
            </w:r>
          </w:p>
        </w:tc>
        <w:tc>
          <w:tcPr>
            <w:tcW w:w="0" w:type="auto"/>
            <w:tcBorders>
              <w:top w:val="single" w:sz="4" w:space="0" w:color="auto"/>
              <w:left w:val="single" w:sz="4" w:space="0" w:color="auto"/>
              <w:bottom w:val="single" w:sz="4" w:space="0" w:color="auto"/>
              <w:right w:val="single" w:sz="4" w:space="0" w:color="auto"/>
            </w:tcBorders>
            <w:hideMark/>
          </w:tcPr>
          <w:p w14:paraId="2CD314ED" w14:textId="77777777" w:rsidR="003629F3" w:rsidRDefault="003629F3">
            <w:r>
              <w:t>7984</w:t>
            </w:r>
          </w:p>
        </w:tc>
        <w:tc>
          <w:tcPr>
            <w:tcW w:w="0" w:type="auto"/>
            <w:tcBorders>
              <w:top w:val="single" w:sz="4" w:space="0" w:color="auto"/>
              <w:left w:val="single" w:sz="4" w:space="0" w:color="auto"/>
              <w:bottom w:val="single" w:sz="4" w:space="0" w:color="auto"/>
              <w:right w:val="single" w:sz="4" w:space="0" w:color="auto"/>
            </w:tcBorders>
            <w:hideMark/>
          </w:tcPr>
          <w:p w14:paraId="38D6A4A3" w14:textId="77777777" w:rsidR="003629F3" w:rsidRDefault="003629F3">
            <w:r>
              <w:t>7980</w:t>
            </w:r>
          </w:p>
        </w:tc>
        <w:tc>
          <w:tcPr>
            <w:tcW w:w="0" w:type="auto"/>
            <w:tcBorders>
              <w:top w:val="single" w:sz="4" w:space="0" w:color="auto"/>
              <w:left w:val="single" w:sz="4" w:space="0" w:color="auto"/>
              <w:bottom w:val="single" w:sz="4" w:space="0" w:color="auto"/>
              <w:right w:val="single" w:sz="4" w:space="0" w:color="auto"/>
            </w:tcBorders>
            <w:hideMark/>
          </w:tcPr>
          <w:p w14:paraId="1D76C135" w14:textId="77777777" w:rsidR="003629F3" w:rsidRDefault="003629F3">
            <w:r>
              <w:t>7978</w:t>
            </w:r>
          </w:p>
        </w:tc>
        <w:tc>
          <w:tcPr>
            <w:tcW w:w="0" w:type="auto"/>
            <w:tcBorders>
              <w:top w:val="single" w:sz="4" w:space="0" w:color="auto"/>
              <w:left w:val="single" w:sz="4" w:space="0" w:color="auto"/>
              <w:bottom w:val="single" w:sz="4" w:space="0" w:color="auto"/>
              <w:right w:val="single" w:sz="4" w:space="0" w:color="auto"/>
            </w:tcBorders>
            <w:hideMark/>
          </w:tcPr>
          <w:p w14:paraId="6FDEC65F" w14:textId="77777777" w:rsidR="003629F3" w:rsidRDefault="003629F3">
            <w:r>
              <w:t>7987</w:t>
            </w:r>
          </w:p>
        </w:tc>
        <w:tc>
          <w:tcPr>
            <w:tcW w:w="0" w:type="auto"/>
            <w:tcBorders>
              <w:top w:val="single" w:sz="4" w:space="0" w:color="auto"/>
              <w:left w:val="single" w:sz="4" w:space="0" w:color="auto"/>
              <w:bottom w:val="single" w:sz="4" w:space="0" w:color="auto"/>
              <w:right w:val="single" w:sz="4" w:space="0" w:color="auto"/>
            </w:tcBorders>
            <w:hideMark/>
          </w:tcPr>
          <w:p w14:paraId="506D2C96" w14:textId="77777777" w:rsidR="003629F3" w:rsidRDefault="003629F3">
            <w:r>
              <w:t>8136</w:t>
            </w:r>
          </w:p>
        </w:tc>
      </w:tr>
      <w:tr w:rsidR="003629F3" w14:paraId="7AA1360C"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4A7D88D3" w14:textId="77777777" w:rsidR="003629F3" w:rsidRDefault="003629F3">
            <w:r>
              <w:t>1984</w:t>
            </w:r>
          </w:p>
        </w:tc>
        <w:tc>
          <w:tcPr>
            <w:tcW w:w="0" w:type="auto"/>
            <w:tcBorders>
              <w:top w:val="single" w:sz="4" w:space="0" w:color="auto"/>
              <w:left w:val="single" w:sz="4" w:space="0" w:color="auto"/>
              <w:bottom w:val="single" w:sz="4" w:space="0" w:color="auto"/>
              <w:right w:val="single" w:sz="4" w:space="0" w:color="auto"/>
            </w:tcBorders>
            <w:hideMark/>
          </w:tcPr>
          <w:p w14:paraId="4CF6DE3E" w14:textId="77777777" w:rsidR="003629F3" w:rsidRDefault="003629F3">
            <w:r>
              <w:t>1634</w:t>
            </w:r>
          </w:p>
        </w:tc>
        <w:tc>
          <w:tcPr>
            <w:tcW w:w="0" w:type="auto"/>
            <w:tcBorders>
              <w:top w:val="single" w:sz="4" w:space="0" w:color="auto"/>
              <w:left w:val="single" w:sz="4" w:space="0" w:color="auto"/>
              <w:bottom w:val="single" w:sz="4" w:space="0" w:color="auto"/>
              <w:right w:val="single" w:sz="4" w:space="0" w:color="auto"/>
            </w:tcBorders>
            <w:hideMark/>
          </w:tcPr>
          <w:p w14:paraId="35B8D753" w14:textId="77777777" w:rsidR="003629F3" w:rsidRDefault="003629F3">
            <w:r>
              <w:t>11183</w:t>
            </w:r>
          </w:p>
        </w:tc>
        <w:tc>
          <w:tcPr>
            <w:tcW w:w="0" w:type="auto"/>
            <w:tcBorders>
              <w:top w:val="single" w:sz="4" w:space="0" w:color="auto"/>
              <w:left w:val="single" w:sz="4" w:space="0" w:color="auto"/>
              <w:bottom w:val="single" w:sz="4" w:space="0" w:color="auto"/>
              <w:right w:val="single" w:sz="4" w:space="0" w:color="auto"/>
            </w:tcBorders>
            <w:hideMark/>
          </w:tcPr>
          <w:p w14:paraId="0F296D16" w14:textId="77777777" w:rsidR="003629F3" w:rsidRDefault="003629F3">
            <w:r>
              <w:t>11004</w:t>
            </w:r>
          </w:p>
        </w:tc>
        <w:tc>
          <w:tcPr>
            <w:tcW w:w="0" w:type="auto"/>
            <w:tcBorders>
              <w:top w:val="single" w:sz="4" w:space="0" w:color="auto"/>
              <w:left w:val="single" w:sz="4" w:space="0" w:color="auto"/>
              <w:bottom w:val="single" w:sz="4" w:space="0" w:color="auto"/>
              <w:right w:val="single" w:sz="4" w:space="0" w:color="auto"/>
            </w:tcBorders>
            <w:hideMark/>
          </w:tcPr>
          <w:p w14:paraId="434AA7FA" w14:textId="77777777" w:rsidR="003629F3" w:rsidRDefault="003629F3">
            <w:r>
              <w:t>11024</w:t>
            </w:r>
          </w:p>
        </w:tc>
        <w:tc>
          <w:tcPr>
            <w:tcW w:w="0" w:type="auto"/>
            <w:tcBorders>
              <w:top w:val="single" w:sz="4" w:space="0" w:color="auto"/>
              <w:left w:val="single" w:sz="4" w:space="0" w:color="auto"/>
              <w:bottom w:val="single" w:sz="4" w:space="0" w:color="auto"/>
              <w:right w:val="single" w:sz="4" w:space="0" w:color="auto"/>
            </w:tcBorders>
            <w:hideMark/>
          </w:tcPr>
          <w:p w14:paraId="221B0A7F" w14:textId="77777777" w:rsidR="003629F3" w:rsidRDefault="003629F3">
            <w:r>
              <w:t>11022</w:t>
            </w:r>
          </w:p>
        </w:tc>
        <w:tc>
          <w:tcPr>
            <w:tcW w:w="0" w:type="auto"/>
            <w:tcBorders>
              <w:top w:val="single" w:sz="4" w:space="0" w:color="auto"/>
              <w:left w:val="single" w:sz="4" w:space="0" w:color="auto"/>
              <w:bottom w:val="single" w:sz="4" w:space="0" w:color="auto"/>
              <w:right w:val="single" w:sz="4" w:space="0" w:color="auto"/>
            </w:tcBorders>
            <w:hideMark/>
          </w:tcPr>
          <w:p w14:paraId="026E7A77" w14:textId="77777777" w:rsidR="003629F3" w:rsidRDefault="003629F3">
            <w:r>
              <w:t>10951</w:t>
            </w:r>
          </w:p>
        </w:tc>
        <w:tc>
          <w:tcPr>
            <w:tcW w:w="0" w:type="auto"/>
            <w:tcBorders>
              <w:top w:val="single" w:sz="4" w:space="0" w:color="auto"/>
              <w:left w:val="single" w:sz="4" w:space="0" w:color="auto"/>
              <w:bottom w:val="single" w:sz="4" w:space="0" w:color="auto"/>
              <w:right w:val="single" w:sz="4" w:space="0" w:color="auto"/>
            </w:tcBorders>
            <w:hideMark/>
          </w:tcPr>
          <w:p w14:paraId="635CCFEA" w14:textId="77777777" w:rsidR="003629F3" w:rsidRDefault="003629F3">
            <w:r>
              <w:t>11152</w:t>
            </w:r>
          </w:p>
        </w:tc>
      </w:tr>
      <w:tr w:rsidR="003629F3" w14:paraId="2A505120"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5A36CBD" w14:textId="77777777" w:rsidR="003629F3" w:rsidRDefault="003629F3">
            <w:r>
              <w:t>1985</w:t>
            </w:r>
          </w:p>
        </w:tc>
        <w:tc>
          <w:tcPr>
            <w:tcW w:w="0" w:type="auto"/>
            <w:tcBorders>
              <w:top w:val="single" w:sz="4" w:space="0" w:color="auto"/>
              <w:left w:val="single" w:sz="4" w:space="0" w:color="auto"/>
              <w:bottom w:val="single" w:sz="4" w:space="0" w:color="auto"/>
              <w:right w:val="single" w:sz="4" w:space="0" w:color="auto"/>
            </w:tcBorders>
            <w:hideMark/>
          </w:tcPr>
          <w:p w14:paraId="398F443C" w14:textId="77777777" w:rsidR="003629F3" w:rsidRDefault="003629F3">
            <w:r>
              <w:t>2987</w:t>
            </w:r>
          </w:p>
        </w:tc>
        <w:tc>
          <w:tcPr>
            <w:tcW w:w="0" w:type="auto"/>
            <w:tcBorders>
              <w:top w:val="single" w:sz="4" w:space="0" w:color="auto"/>
              <w:left w:val="single" w:sz="4" w:space="0" w:color="auto"/>
              <w:bottom w:val="single" w:sz="4" w:space="0" w:color="auto"/>
              <w:right w:val="single" w:sz="4" w:space="0" w:color="auto"/>
            </w:tcBorders>
            <w:hideMark/>
          </w:tcPr>
          <w:p w14:paraId="483986C4" w14:textId="77777777" w:rsidR="003629F3" w:rsidRDefault="003629F3">
            <w:r>
              <w:t>13563</w:t>
            </w:r>
          </w:p>
        </w:tc>
        <w:tc>
          <w:tcPr>
            <w:tcW w:w="0" w:type="auto"/>
            <w:tcBorders>
              <w:top w:val="single" w:sz="4" w:space="0" w:color="auto"/>
              <w:left w:val="single" w:sz="4" w:space="0" w:color="auto"/>
              <w:bottom w:val="single" w:sz="4" w:space="0" w:color="auto"/>
              <w:right w:val="single" w:sz="4" w:space="0" w:color="auto"/>
            </w:tcBorders>
            <w:hideMark/>
          </w:tcPr>
          <w:p w14:paraId="61F3E64B" w14:textId="77777777" w:rsidR="003629F3" w:rsidRDefault="003629F3">
            <w:r>
              <w:t>13997</w:t>
            </w:r>
          </w:p>
        </w:tc>
        <w:tc>
          <w:tcPr>
            <w:tcW w:w="0" w:type="auto"/>
            <w:tcBorders>
              <w:top w:val="single" w:sz="4" w:space="0" w:color="auto"/>
              <w:left w:val="single" w:sz="4" w:space="0" w:color="auto"/>
              <w:bottom w:val="single" w:sz="4" w:space="0" w:color="auto"/>
              <w:right w:val="single" w:sz="4" w:space="0" w:color="auto"/>
            </w:tcBorders>
            <w:hideMark/>
          </w:tcPr>
          <w:p w14:paraId="64D6A3F6" w14:textId="77777777" w:rsidR="003629F3" w:rsidRDefault="003629F3">
            <w:r>
              <w:t>14016</w:t>
            </w:r>
          </w:p>
        </w:tc>
        <w:tc>
          <w:tcPr>
            <w:tcW w:w="0" w:type="auto"/>
            <w:tcBorders>
              <w:top w:val="single" w:sz="4" w:space="0" w:color="auto"/>
              <w:left w:val="single" w:sz="4" w:space="0" w:color="auto"/>
              <w:bottom w:val="single" w:sz="4" w:space="0" w:color="auto"/>
              <w:right w:val="single" w:sz="4" w:space="0" w:color="auto"/>
            </w:tcBorders>
            <w:hideMark/>
          </w:tcPr>
          <w:p w14:paraId="195CF09B" w14:textId="77777777" w:rsidR="003629F3" w:rsidRDefault="003629F3">
            <w:r>
              <w:t>14014</w:t>
            </w:r>
          </w:p>
        </w:tc>
        <w:tc>
          <w:tcPr>
            <w:tcW w:w="0" w:type="auto"/>
            <w:tcBorders>
              <w:top w:val="single" w:sz="4" w:space="0" w:color="auto"/>
              <w:left w:val="single" w:sz="4" w:space="0" w:color="auto"/>
              <w:bottom w:val="single" w:sz="4" w:space="0" w:color="auto"/>
              <w:right w:val="single" w:sz="4" w:space="0" w:color="auto"/>
            </w:tcBorders>
            <w:hideMark/>
          </w:tcPr>
          <w:p w14:paraId="1D8734CA" w14:textId="77777777" w:rsidR="003629F3" w:rsidRDefault="003629F3">
            <w:r>
              <w:t>13962</w:t>
            </w:r>
          </w:p>
        </w:tc>
        <w:tc>
          <w:tcPr>
            <w:tcW w:w="0" w:type="auto"/>
            <w:tcBorders>
              <w:top w:val="single" w:sz="4" w:space="0" w:color="auto"/>
              <w:left w:val="single" w:sz="4" w:space="0" w:color="auto"/>
              <w:bottom w:val="single" w:sz="4" w:space="0" w:color="auto"/>
              <w:right w:val="single" w:sz="4" w:space="0" w:color="auto"/>
            </w:tcBorders>
            <w:hideMark/>
          </w:tcPr>
          <w:p w14:paraId="6700F1FC" w14:textId="77777777" w:rsidR="003629F3" w:rsidRDefault="003629F3">
            <w:r>
              <w:t>14138</w:t>
            </w:r>
          </w:p>
        </w:tc>
      </w:tr>
      <w:tr w:rsidR="003629F3" w14:paraId="7C4833BF"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664506C6" w14:textId="77777777" w:rsidR="003629F3" w:rsidRDefault="003629F3">
            <w:r>
              <w:t>1986</w:t>
            </w:r>
          </w:p>
        </w:tc>
        <w:tc>
          <w:tcPr>
            <w:tcW w:w="0" w:type="auto"/>
            <w:tcBorders>
              <w:top w:val="single" w:sz="4" w:space="0" w:color="auto"/>
              <w:left w:val="single" w:sz="4" w:space="0" w:color="auto"/>
              <w:bottom w:val="single" w:sz="4" w:space="0" w:color="auto"/>
              <w:right w:val="single" w:sz="4" w:space="0" w:color="auto"/>
            </w:tcBorders>
            <w:hideMark/>
          </w:tcPr>
          <w:p w14:paraId="0121C515" w14:textId="77777777" w:rsidR="003629F3" w:rsidRDefault="003629F3">
            <w:r>
              <w:t>2682</w:t>
            </w:r>
          </w:p>
        </w:tc>
        <w:tc>
          <w:tcPr>
            <w:tcW w:w="0" w:type="auto"/>
            <w:tcBorders>
              <w:top w:val="single" w:sz="4" w:space="0" w:color="auto"/>
              <w:left w:val="single" w:sz="4" w:space="0" w:color="auto"/>
              <w:bottom w:val="single" w:sz="4" w:space="0" w:color="auto"/>
              <w:right w:val="single" w:sz="4" w:space="0" w:color="auto"/>
            </w:tcBorders>
            <w:hideMark/>
          </w:tcPr>
          <w:p w14:paraId="0792605E" w14:textId="77777777" w:rsidR="003629F3" w:rsidRDefault="003629F3">
            <w:r>
              <w:t>13808</w:t>
            </w:r>
          </w:p>
        </w:tc>
        <w:tc>
          <w:tcPr>
            <w:tcW w:w="0" w:type="auto"/>
            <w:tcBorders>
              <w:top w:val="single" w:sz="4" w:space="0" w:color="auto"/>
              <w:left w:val="single" w:sz="4" w:space="0" w:color="auto"/>
              <w:bottom w:val="single" w:sz="4" w:space="0" w:color="auto"/>
              <w:right w:val="single" w:sz="4" w:space="0" w:color="auto"/>
            </w:tcBorders>
            <w:hideMark/>
          </w:tcPr>
          <w:p w14:paraId="1587B04C" w14:textId="77777777" w:rsidR="003629F3" w:rsidRDefault="003629F3">
            <w:r>
              <w:t>14497</w:t>
            </w:r>
          </w:p>
        </w:tc>
        <w:tc>
          <w:tcPr>
            <w:tcW w:w="0" w:type="auto"/>
            <w:tcBorders>
              <w:top w:val="single" w:sz="4" w:space="0" w:color="auto"/>
              <w:left w:val="single" w:sz="4" w:space="0" w:color="auto"/>
              <w:bottom w:val="single" w:sz="4" w:space="0" w:color="auto"/>
              <w:right w:val="single" w:sz="4" w:space="0" w:color="auto"/>
            </w:tcBorders>
            <w:hideMark/>
          </w:tcPr>
          <w:p w14:paraId="118310CB" w14:textId="77777777" w:rsidR="003629F3" w:rsidRDefault="003629F3">
            <w:r>
              <w:t>14544</w:t>
            </w:r>
          </w:p>
        </w:tc>
        <w:tc>
          <w:tcPr>
            <w:tcW w:w="0" w:type="auto"/>
            <w:tcBorders>
              <w:top w:val="single" w:sz="4" w:space="0" w:color="auto"/>
              <w:left w:val="single" w:sz="4" w:space="0" w:color="auto"/>
              <w:bottom w:val="single" w:sz="4" w:space="0" w:color="auto"/>
              <w:right w:val="single" w:sz="4" w:space="0" w:color="auto"/>
            </w:tcBorders>
            <w:hideMark/>
          </w:tcPr>
          <w:p w14:paraId="6C27E7EA" w14:textId="77777777" w:rsidR="003629F3" w:rsidRDefault="003629F3">
            <w:r>
              <w:t>14542</w:t>
            </w:r>
          </w:p>
        </w:tc>
        <w:tc>
          <w:tcPr>
            <w:tcW w:w="0" w:type="auto"/>
            <w:tcBorders>
              <w:top w:val="single" w:sz="4" w:space="0" w:color="auto"/>
              <w:left w:val="single" w:sz="4" w:space="0" w:color="auto"/>
              <w:bottom w:val="single" w:sz="4" w:space="0" w:color="auto"/>
              <w:right w:val="single" w:sz="4" w:space="0" w:color="auto"/>
            </w:tcBorders>
            <w:hideMark/>
          </w:tcPr>
          <w:p w14:paraId="51F8EBFD" w14:textId="77777777" w:rsidR="003629F3" w:rsidRDefault="003629F3">
            <w:r>
              <w:t>14528</w:t>
            </w:r>
          </w:p>
        </w:tc>
        <w:tc>
          <w:tcPr>
            <w:tcW w:w="0" w:type="auto"/>
            <w:tcBorders>
              <w:top w:val="single" w:sz="4" w:space="0" w:color="auto"/>
              <w:left w:val="single" w:sz="4" w:space="0" w:color="auto"/>
              <w:bottom w:val="single" w:sz="4" w:space="0" w:color="auto"/>
              <w:right w:val="single" w:sz="4" w:space="0" w:color="auto"/>
            </w:tcBorders>
            <w:hideMark/>
          </w:tcPr>
          <w:p w14:paraId="55822166" w14:textId="77777777" w:rsidR="003629F3" w:rsidRDefault="003629F3">
            <w:r>
              <w:t>14738</w:t>
            </w:r>
          </w:p>
        </w:tc>
      </w:tr>
      <w:tr w:rsidR="003629F3" w14:paraId="5C87F6B4"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78F62397" w14:textId="77777777" w:rsidR="003629F3" w:rsidRDefault="003629F3">
            <w:r>
              <w:t>1987</w:t>
            </w:r>
          </w:p>
        </w:tc>
        <w:tc>
          <w:tcPr>
            <w:tcW w:w="0" w:type="auto"/>
            <w:tcBorders>
              <w:top w:val="single" w:sz="4" w:space="0" w:color="auto"/>
              <w:left w:val="single" w:sz="4" w:space="0" w:color="auto"/>
              <w:bottom w:val="single" w:sz="4" w:space="0" w:color="auto"/>
              <w:right w:val="single" w:sz="4" w:space="0" w:color="auto"/>
            </w:tcBorders>
            <w:hideMark/>
          </w:tcPr>
          <w:p w14:paraId="15C045C7" w14:textId="77777777" w:rsidR="003629F3" w:rsidRDefault="003629F3">
            <w:r>
              <w:t>1066</w:t>
            </w:r>
          </w:p>
        </w:tc>
        <w:tc>
          <w:tcPr>
            <w:tcW w:w="0" w:type="auto"/>
            <w:tcBorders>
              <w:top w:val="single" w:sz="4" w:space="0" w:color="auto"/>
              <w:left w:val="single" w:sz="4" w:space="0" w:color="auto"/>
              <w:bottom w:val="single" w:sz="4" w:space="0" w:color="auto"/>
              <w:right w:val="single" w:sz="4" w:space="0" w:color="auto"/>
            </w:tcBorders>
            <w:hideMark/>
          </w:tcPr>
          <w:p w14:paraId="0C41A8C1" w14:textId="77777777" w:rsidR="003629F3" w:rsidRDefault="003629F3">
            <w:r>
              <w:t>12995</w:t>
            </w:r>
          </w:p>
        </w:tc>
        <w:tc>
          <w:tcPr>
            <w:tcW w:w="0" w:type="auto"/>
            <w:tcBorders>
              <w:top w:val="single" w:sz="4" w:space="0" w:color="auto"/>
              <w:left w:val="single" w:sz="4" w:space="0" w:color="auto"/>
              <w:bottom w:val="single" w:sz="4" w:space="0" w:color="auto"/>
              <w:right w:val="single" w:sz="4" w:space="0" w:color="auto"/>
            </w:tcBorders>
            <w:hideMark/>
          </w:tcPr>
          <w:p w14:paraId="4DF3B633" w14:textId="77777777" w:rsidR="003629F3" w:rsidRDefault="003629F3">
            <w:r>
              <w:t>12962</w:t>
            </w:r>
          </w:p>
        </w:tc>
        <w:tc>
          <w:tcPr>
            <w:tcW w:w="0" w:type="auto"/>
            <w:tcBorders>
              <w:top w:val="single" w:sz="4" w:space="0" w:color="auto"/>
              <w:left w:val="single" w:sz="4" w:space="0" w:color="auto"/>
              <w:bottom w:val="single" w:sz="4" w:space="0" w:color="auto"/>
              <w:right w:val="single" w:sz="4" w:space="0" w:color="auto"/>
            </w:tcBorders>
            <w:hideMark/>
          </w:tcPr>
          <w:p w14:paraId="19A1A450" w14:textId="77777777" w:rsidR="003629F3" w:rsidRDefault="003629F3">
            <w:r>
              <w:t>13066</w:t>
            </w:r>
          </w:p>
        </w:tc>
        <w:tc>
          <w:tcPr>
            <w:tcW w:w="0" w:type="auto"/>
            <w:tcBorders>
              <w:top w:val="single" w:sz="4" w:space="0" w:color="auto"/>
              <w:left w:val="single" w:sz="4" w:space="0" w:color="auto"/>
              <w:bottom w:val="single" w:sz="4" w:space="0" w:color="auto"/>
              <w:right w:val="single" w:sz="4" w:space="0" w:color="auto"/>
            </w:tcBorders>
            <w:hideMark/>
          </w:tcPr>
          <w:p w14:paraId="6929461C" w14:textId="77777777" w:rsidR="003629F3" w:rsidRDefault="003629F3">
            <w:r>
              <w:t>13064</w:t>
            </w:r>
          </w:p>
        </w:tc>
        <w:tc>
          <w:tcPr>
            <w:tcW w:w="0" w:type="auto"/>
            <w:tcBorders>
              <w:top w:val="single" w:sz="4" w:space="0" w:color="auto"/>
              <w:left w:val="single" w:sz="4" w:space="0" w:color="auto"/>
              <w:bottom w:val="single" w:sz="4" w:space="0" w:color="auto"/>
              <w:right w:val="single" w:sz="4" w:space="0" w:color="auto"/>
            </w:tcBorders>
            <w:hideMark/>
          </w:tcPr>
          <w:p w14:paraId="6F739116" w14:textId="77777777" w:rsidR="003629F3" w:rsidRDefault="003629F3">
            <w:r>
              <w:t>12993</w:t>
            </w:r>
          </w:p>
        </w:tc>
        <w:tc>
          <w:tcPr>
            <w:tcW w:w="0" w:type="auto"/>
            <w:tcBorders>
              <w:top w:val="single" w:sz="4" w:space="0" w:color="auto"/>
              <w:left w:val="single" w:sz="4" w:space="0" w:color="auto"/>
              <w:bottom w:val="single" w:sz="4" w:space="0" w:color="auto"/>
              <w:right w:val="single" w:sz="4" w:space="0" w:color="auto"/>
            </w:tcBorders>
            <w:hideMark/>
          </w:tcPr>
          <w:p w14:paraId="3F91EEEE" w14:textId="77777777" w:rsidR="003629F3" w:rsidRDefault="003629F3">
            <w:r>
              <w:t>13321</w:t>
            </w:r>
          </w:p>
        </w:tc>
      </w:tr>
      <w:tr w:rsidR="003629F3" w14:paraId="6E406E58"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671033DA" w14:textId="77777777" w:rsidR="003629F3" w:rsidRDefault="003629F3">
            <w:r>
              <w:t>1988</w:t>
            </w:r>
          </w:p>
        </w:tc>
        <w:tc>
          <w:tcPr>
            <w:tcW w:w="0" w:type="auto"/>
            <w:tcBorders>
              <w:top w:val="single" w:sz="4" w:space="0" w:color="auto"/>
              <w:left w:val="single" w:sz="4" w:space="0" w:color="auto"/>
              <w:bottom w:val="single" w:sz="4" w:space="0" w:color="auto"/>
              <w:right w:val="single" w:sz="4" w:space="0" w:color="auto"/>
            </w:tcBorders>
            <w:hideMark/>
          </w:tcPr>
          <w:p w14:paraId="73A21194" w14:textId="77777777" w:rsidR="003629F3" w:rsidRDefault="003629F3">
            <w:r>
              <w:t>198</w:t>
            </w:r>
          </w:p>
        </w:tc>
        <w:tc>
          <w:tcPr>
            <w:tcW w:w="0" w:type="auto"/>
            <w:tcBorders>
              <w:top w:val="single" w:sz="4" w:space="0" w:color="auto"/>
              <w:left w:val="single" w:sz="4" w:space="0" w:color="auto"/>
              <w:bottom w:val="single" w:sz="4" w:space="0" w:color="auto"/>
              <w:right w:val="single" w:sz="4" w:space="0" w:color="auto"/>
            </w:tcBorders>
            <w:hideMark/>
          </w:tcPr>
          <w:p w14:paraId="2B893D5F" w14:textId="77777777" w:rsidR="003629F3" w:rsidRDefault="003629F3">
            <w:r>
              <w:t>13259</w:t>
            </w:r>
          </w:p>
        </w:tc>
        <w:tc>
          <w:tcPr>
            <w:tcW w:w="0" w:type="auto"/>
            <w:tcBorders>
              <w:top w:val="single" w:sz="4" w:space="0" w:color="auto"/>
              <w:left w:val="single" w:sz="4" w:space="0" w:color="auto"/>
              <w:bottom w:val="single" w:sz="4" w:space="0" w:color="auto"/>
              <w:right w:val="single" w:sz="4" w:space="0" w:color="auto"/>
            </w:tcBorders>
            <w:hideMark/>
          </w:tcPr>
          <w:p w14:paraId="4B0440D9" w14:textId="77777777" w:rsidR="003629F3" w:rsidRDefault="003629F3">
            <w:r>
              <w:t>12726</w:t>
            </w:r>
          </w:p>
        </w:tc>
        <w:tc>
          <w:tcPr>
            <w:tcW w:w="0" w:type="auto"/>
            <w:tcBorders>
              <w:top w:val="single" w:sz="4" w:space="0" w:color="auto"/>
              <w:left w:val="single" w:sz="4" w:space="0" w:color="auto"/>
              <w:bottom w:val="single" w:sz="4" w:space="0" w:color="auto"/>
              <w:right w:val="single" w:sz="4" w:space="0" w:color="auto"/>
            </w:tcBorders>
            <w:hideMark/>
          </w:tcPr>
          <w:p w14:paraId="7D38AEC7" w14:textId="77777777" w:rsidR="003629F3" w:rsidRDefault="003629F3">
            <w:r>
              <w:t>12845</w:t>
            </w:r>
          </w:p>
        </w:tc>
        <w:tc>
          <w:tcPr>
            <w:tcW w:w="0" w:type="auto"/>
            <w:tcBorders>
              <w:top w:val="single" w:sz="4" w:space="0" w:color="auto"/>
              <w:left w:val="single" w:sz="4" w:space="0" w:color="auto"/>
              <w:bottom w:val="single" w:sz="4" w:space="0" w:color="auto"/>
              <w:right w:val="single" w:sz="4" w:space="0" w:color="auto"/>
            </w:tcBorders>
            <w:hideMark/>
          </w:tcPr>
          <w:p w14:paraId="0296025B" w14:textId="77777777" w:rsidR="003629F3" w:rsidRDefault="003629F3">
            <w:r>
              <w:t>12843</w:t>
            </w:r>
          </w:p>
        </w:tc>
        <w:tc>
          <w:tcPr>
            <w:tcW w:w="0" w:type="auto"/>
            <w:tcBorders>
              <w:top w:val="single" w:sz="4" w:space="0" w:color="auto"/>
              <w:left w:val="single" w:sz="4" w:space="0" w:color="auto"/>
              <w:bottom w:val="single" w:sz="4" w:space="0" w:color="auto"/>
              <w:right w:val="single" w:sz="4" w:space="0" w:color="auto"/>
            </w:tcBorders>
            <w:hideMark/>
          </w:tcPr>
          <w:p w14:paraId="4FE50C7D" w14:textId="77777777" w:rsidR="003629F3" w:rsidRDefault="003629F3">
            <w:r>
              <w:t>12731</w:t>
            </w:r>
          </w:p>
        </w:tc>
        <w:tc>
          <w:tcPr>
            <w:tcW w:w="0" w:type="auto"/>
            <w:tcBorders>
              <w:top w:val="single" w:sz="4" w:space="0" w:color="auto"/>
              <w:left w:val="single" w:sz="4" w:space="0" w:color="auto"/>
              <w:bottom w:val="single" w:sz="4" w:space="0" w:color="auto"/>
              <w:right w:val="single" w:sz="4" w:space="0" w:color="auto"/>
            </w:tcBorders>
            <w:hideMark/>
          </w:tcPr>
          <w:p w14:paraId="211CF06E" w14:textId="77777777" w:rsidR="003629F3" w:rsidRDefault="003629F3">
            <w:r>
              <w:t>13171</w:t>
            </w:r>
          </w:p>
        </w:tc>
      </w:tr>
      <w:tr w:rsidR="003629F3" w14:paraId="04F30DE6"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8D623A0" w14:textId="77777777" w:rsidR="003629F3" w:rsidRDefault="003629F3">
            <w:r>
              <w:t>1989</w:t>
            </w:r>
          </w:p>
        </w:tc>
        <w:tc>
          <w:tcPr>
            <w:tcW w:w="0" w:type="auto"/>
            <w:tcBorders>
              <w:top w:val="single" w:sz="4" w:space="0" w:color="auto"/>
              <w:left w:val="single" w:sz="4" w:space="0" w:color="auto"/>
              <w:bottom w:val="single" w:sz="4" w:space="0" w:color="auto"/>
              <w:right w:val="single" w:sz="4" w:space="0" w:color="auto"/>
            </w:tcBorders>
            <w:hideMark/>
          </w:tcPr>
          <w:p w14:paraId="0A217C22" w14:textId="77777777" w:rsidR="003629F3" w:rsidRDefault="003629F3">
            <w:r>
              <w:t>96</w:t>
            </w:r>
          </w:p>
        </w:tc>
        <w:tc>
          <w:tcPr>
            <w:tcW w:w="0" w:type="auto"/>
            <w:tcBorders>
              <w:top w:val="single" w:sz="4" w:space="0" w:color="auto"/>
              <w:left w:val="single" w:sz="4" w:space="0" w:color="auto"/>
              <w:bottom w:val="single" w:sz="4" w:space="0" w:color="auto"/>
              <w:right w:val="single" w:sz="4" w:space="0" w:color="auto"/>
            </w:tcBorders>
            <w:hideMark/>
          </w:tcPr>
          <w:p w14:paraId="41A3D102" w14:textId="77777777" w:rsidR="003629F3" w:rsidRDefault="003629F3">
            <w:r>
              <w:t>12343</w:t>
            </w:r>
          </w:p>
        </w:tc>
        <w:tc>
          <w:tcPr>
            <w:tcW w:w="0" w:type="auto"/>
            <w:tcBorders>
              <w:top w:val="single" w:sz="4" w:space="0" w:color="auto"/>
              <w:left w:val="single" w:sz="4" w:space="0" w:color="auto"/>
              <w:bottom w:val="single" w:sz="4" w:space="0" w:color="auto"/>
              <w:right w:val="single" w:sz="4" w:space="0" w:color="auto"/>
            </w:tcBorders>
            <w:hideMark/>
          </w:tcPr>
          <w:p w14:paraId="44961D75" w14:textId="77777777" w:rsidR="003629F3" w:rsidRDefault="003629F3">
            <w:r>
              <w:t>11927</w:t>
            </w:r>
          </w:p>
        </w:tc>
        <w:tc>
          <w:tcPr>
            <w:tcW w:w="0" w:type="auto"/>
            <w:tcBorders>
              <w:top w:val="single" w:sz="4" w:space="0" w:color="auto"/>
              <w:left w:val="single" w:sz="4" w:space="0" w:color="auto"/>
              <w:bottom w:val="single" w:sz="4" w:space="0" w:color="auto"/>
              <w:right w:val="single" w:sz="4" w:space="0" w:color="auto"/>
            </w:tcBorders>
            <w:hideMark/>
          </w:tcPr>
          <w:p w14:paraId="4DF4E247" w14:textId="77777777" w:rsidR="003629F3" w:rsidRDefault="003629F3">
            <w:r>
              <w:t>11949</w:t>
            </w:r>
          </w:p>
        </w:tc>
        <w:tc>
          <w:tcPr>
            <w:tcW w:w="0" w:type="auto"/>
            <w:tcBorders>
              <w:top w:val="single" w:sz="4" w:space="0" w:color="auto"/>
              <w:left w:val="single" w:sz="4" w:space="0" w:color="auto"/>
              <w:bottom w:val="single" w:sz="4" w:space="0" w:color="auto"/>
              <w:right w:val="single" w:sz="4" w:space="0" w:color="auto"/>
            </w:tcBorders>
            <w:hideMark/>
          </w:tcPr>
          <w:p w14:paraId="4699904A" w14:textId="77777777" w:rsidR="003629F3" w:rsidRDefault="003629F3">
            <w:r>
              <w:t>11948</w:t>
            </w:r>
          </w:p>
        </w:tc>
        <w:tc>
          <w:tcPr>
            <w:tcW w:w="0" w:type="auto"/>
            <w:tcBorders>
              <w:top w:val="single" w:sz="4" w:space="0" w:color="auto"/>
              <w:left w:val="single" w:sz="4" w:space="0" w:color="auto"/>
              <w:bottom w:val="single" w:sz="4" w:space="0" w:color="auto"/>
              <w:right w:val="single" w:sz="4" w:space="0" w:color="auto"/>
            </w:tcBorders>
            <w:hideMark/>
          </w:tcPr>
          <w:p w14:paraId="0C414033" w14:textId="77777777" w:rsidR="003629F3" w:rsidRDefault="003629F3">
            <w:r>
              <w:t>11897</w:t>
            </w:r>
          </w:p>
        </w:tc>
        <w:tc>
          <w:tcPr>
            <w:tcW w:w="0" w:type="auto"/>
            <w:tcBorders>
              <w:top w:val="single" w:sz="4" w:space="0" w:color="auto"/>
              <w:left w:val="single" w:sz="4" w:space="0" w:color="auto"/>
              <w:bottom w:val="single" w:sz="4" w:space="0" w:color="auto"/>
              <w:right w:val="single" w:sz="4" w:space="0" w:color="auto"/>
            </w:tcBorders>
            <w:hideMark/>
          </w:tcPr>
          <w:p w14:paraId="3E48ABC9" w14:textId="77777777" w:rsidR="003629F3" w:rsidRDefault="003629F3">
            <w:r>
              <w:t>12240</w:t>
            </w:r>
          </w:p>
        </w:tc>
      </w:tr>
      <w:tr w:rsidR="003629F3" w14:paraId="6BEB0CAA"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7B68D5CA" w14:textId="77777777" w:rsidR="003629F3" w:rsidRDefault="003629F3">
            <w:r>
              <w:t>1990</w:t>
            </w:r>
          </w:p>
        </w:tc>
        <w:tc>
          <w:tcPr>
            <w:tcW w:w="0" w:type="auto"/>
            <w:tcBorders>
              <w:top w:val="single" w:sz="4" w:space="0" w:color="auto"/>
              <w:left w:val="single" w:sz="4" w:space="0" w:color="auto"/>
              <w:bottom w:val="single" w:sz="4" w:space="0" w:color="auto"/>
              <w:right w:val="single" w:sz="4" w:space="0" w:color="auto"/>
            </w:tcBorders>
            <w:hideMark/>
          </w:tcPr>
          <w:p w14:paraId="7FDEB125" w14:textId="77777777" w:rsidR="003629F3" w:rsidRDefault="003629F3">
            <w:r>
              <w:t>40</w:t>
            </w:r>
          </w:p>
        </w:tc>
        <w:tc>
          <w:tcPr>
            <w:tcW w:w="0" w:type="auto"/>
            <w:tcBorders>
              <w:top w:val="single" w:sz="4" w:space="0" w:color="auto"/>
              <w:left w:val="single" w:sz="4" w:space="0" w:color="auto"/>
              <w:bottom w:val="single" w:sz="4" w:space="0" w:color="auto"/>
              <w:right w:val="single" w:sz="4" w:space="0" w:color="auto"/>
            </w:tcBorders>
            <w:hideMark/>
          </w:tcPr>
          <w:p w14:paraId="1D3EE7EE" w14:textId="77777777" w:rsidR="003629F3" w:rsidRDefault="003629F3">
            <w:r>
              <w:t>8735</w:t>
            </w:r>
          </w:p>
        </w:tc>
        <w:tc>
          <w:tcPr>
            <w:tcW w:w="0" w:type="auto"/>
            <w:tcBorders>
              <w:top w:val="single" w:sz="4" w:space="0" w:color="auto"/>
              <w:left w:val="single" w:sz="4" w:space="0" w:color="auto"/>
              <w:bottom w:val="single" w:sz="4" w:space="0" w:color="auto"/>
              <w:right w:val="single" w:sz="4" w:space="0" w:color="auto"/>
            </w:tcBorders>
            <w:hideMark/>
          </w:tcPr>
          <w:p w14:paraId="1154694F" w14:textId="77777777" w:rsidR="003629F3" w:rsidRDefault="003629F3">
            <w:r>
              <w:t>7847</w:t>
            </w:r>
          </w:p>
        </w:tc>
        <w:tc>
          <w:tcPr>
            <w:tcW w:w="0" w:type="auto"/>
            <w:tcBorders>
              <w:top w:val="single" w:sz="4" w:space="0" w:color="auto"/>
              <w:left w:val="single" w:sz="4" w:space="0" w:color="auto"/>
              <w:bottom w:val="single" w:sz="4" w:space="0" w:color="auto"/>
              <w:right w:val="single" w:sz="4" w:space="0" w:color="auto"/>
            </w:tcBorders>
            <w:hideMark/>
          </w:tcPr>
          <w:p w14:paraId="6E58B8FD" w14:textId="77777777" w:rsidR="003629F3" w:rsidRDefault="003629F3">
            <w:r>
              <w:t>7754</w:t>
            </w:r>
          </w:p>
        </w:tc>
        <w:tc>
          <w:tcPr>
            <w:tcW w:w="0" w:type="auto"/>
            <w:tcBorders>
              <w:top w:val="single" w:sz="4" w:space="0" w:color="auto"/>
              <w:left w:val="single" w:sz="4" w:space="0" w:color="auto"/>
              <w:bottom w:val="single" w:sz="4" w:space="0" w:color="auto"/>
              <w:right w:val="single" w:sz="4" w:space="0" w:color="auto"/>
            </w:tcBorders>
            <w:hideMark/>
          </w:tcPr>
          <w:p w14:paraId="5CBDB214" w14:textId="77777777" w:rsidR="003629F3" w:rsidRDefault="003629F3">
            <w:r>
              <w:t>7752</w:t>
            </w:r>
          </w:p>
        </w:tc>
        <w:tc>
          <w:tcPr>
            <w:tcW w:w="0" w:type="auto"/>
            <w:tcBorders>
              <w:top w:val="single" w:sz="4" w:space="0" w:color="auto"/>
              <w:left w:val="single" w:sz="4" w:space="0" w:color="auto"/>
              <w:bottom w:val="single" w:sz="4" w:space="0" w:color="auto"/>
              <w:right w:val="single" w:sz="4" w:space="0" w:color="auto"/>
            </w:tcBorders>
            <w:hideMark/>
          </w:tcPr>
          <w:p w14:paraId="74657FF4" w14:textId="77777777" w:rsidR="003629F3" w:rsidRDefault="003629F3">
            <w:r>
              <w:t>7727</w:t>
            </w:r>
          </w:p>
        </w:tc>
        <w:tc>
          <w:tcPr>
            <w:tcW w:w="0" w:type="auto"/>
            <w:tcBorders>
              <w:top w:val="single" w:sz="4" w:space="0" w:color="auto"/>
              <w:left w:val="single" w:sz="4" w:space="0" w:color="auto"/>
              <w:bottom w:val="single" w:sz="4" w:space="0" w:color="auto"/>
              <w:right w:val="single" w:sz="4" w:space="0" w:color="auto"/>
            </w:tcBorders>
            <w:hideMark/>
          </w:tcPr>
          <w:p w14:paraId="74EAB9E9" w14:textId="77777777" w:rsidR="003629F3" w:rsidRDefault="003629F3">
            <w:r>
              <w:t>7938</w:t>
            </w:r>
          </w:p>
        </w:tc>
      </w:tr>
      <w:tr w:rsidR="003629F3" w14:paraId="148E9265"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351BAB0" w14:textId="77777777" w:rsidR="003629F3" w:rsidRDefault="003629F3">
            <w:r>
              <w:t>1991</w:t>
            </w:r>
          </w:p>
        </w:tc>
        <w:tc>
          <w:tcPr>
            <w:tcW w:w="0" w:type="auto"/>
            <w:tcBorders>
              <w:top w:val="single" w:sz="4" w:space="0" w:color="auto"/>
              <w:left w:val="single" w:sz="4" w:space="0" w:color="auto"/>
              <w:bottom w:val="single" w:sz="4" w:space="0" w:color="auto"/>
              <w:right w:val="single" w:sz="4" w:space="0" w:color="auto"/>
            </w:tcBorders>
            <w:hideMark/>
          </w:tcPr>
          <w:p w14:paraId="6173BF30" w14:textId="77777777" w:rsidR="003629F3" w:rsidRDefault="003629F3">
            <w:r>
              <w:t>5</w:t>
            </w:r>
          </w:p>
        </w:tc>
        <w:tc>
          <w:tcPr>
            <w:tcW w:w="0" w:type="auto"/>
            <w:tcBorders>
              <w:top w:val="single" w:sz="4" w:space="0" w:color="auto"/>
              <w:left w:val="single" w:sz="4" w:space="0" w:color="auto"/>
              <w:bottom w:val="single" w:sz="4" w:space="0" w:color="auto"/>
              <w:right w:val="single" w:sz="4" w:space="0" w:color="auto"/>
            </w:tcBorders>
            <w:hideMark/>
          </w:tcPr>
          <w:p w14:paraId="307A78B1" w14:textId="77777777" w:rsidR="003629F3" w:rsidRDefault="003629F3">
            <w:r>
              <w:t>7729</w:t>
            </w:r>
          </w:p>
        </w:tc>
        <w:tc>
          <w:tcPr>
            <w:tcW w:w="0" w:type="auto"/>
            <w:tcBorders>
              <w:top w:val="single" w:sz="4" w:space="0" w:color="auto"/>
              <w:left w:val="single" w:sz="4" w:space="0" w:color="auto"/>
              <w:bottom w:val="single" w:sz="4" w:space="0" w:color="auto"/>
              <w:right w:val="single" w:sz="4" w:space="0" w:color="auto"/>
            </w:tcBorders>
            <w:hideMark/>
          </w:tcPr>
          <w:p w14:paraId="6574F97D" w14:textId="77777777" w:rsidR="003629F3" w:rsidRDefault="003629F3">
            <w:r>
              <w:t>5842</w:t>
            </w:r>
          </w:p>
        </w:tc>
        <w:tc>
          <w:tcPr>
            <w:tcW w:w="0" w:type="auto"/>
            <w:tcBorders>
              <w:top w:val="single" w:sz="4" w:space="0" w:color="auto"/>
              <w:left w:val="single" w:sz="4" w:space="0" w:color="auto"/>
              <w:bottom w:val="single" w:sz="4" w:space="0" w:color="auto"/>
              <w:right w:val="single" w:sz="4" w:space="0" w:color="auto"/>
            </w:tcBorders>
            <w:hideMark/>
          </w:tcPr>
          <w:p w14:paraId="53940C6C" w14:textId="77777777" w:rsidR="003629F3" w:rsidRDefault="003629F3">
            <w:r>
              <w:t>5814</w:t>
            </w:r>
          </w:p>
        </w:tc>
        <w:tc>
          <w:tcPr>
            <w:tcW w:w="0" w:type="auto"/>
            <w:tcBorders>
              <w:top w:val="single" w:sz="4" w:space="0" w:color="auto"/>
              <w:left w:val="single" w:sz="4" w:space="0" w:color="auto"/>
              <w:bottom w:val="single" w:sz="4" w:space="0" w:color="auto"/>
              <w:right w:val="single" w:sz="4" w:space="0" w:color="auto"/>
            </w:tcBorders>
            <w:hideMark/>
          </w:tcPr>
          <w:p w14:paraId="71AD672B" w14:textId="77777777" w:rsidR="003629F3" w:rsidRDefault="003629F3">
            <w:r>
              <w:t>5809</w:t>
            </w:r>
          </w:p>
        </w:tc>
        <w:tc>
          <w:tcPr>
            <w:tcW w:w="0" w:type="auto"/>
            <w:tcBorders>
              <w:top w:val="single" w:sz="4" w:space="0" w:color="auto"/>
              <w:left w:val="single" w:sz="4" w:space="0" w:color="auto"/>
              <w:bottom w:val="single" w:sz="4" w:space="0" w:color="auto"/>
              <w:right w:val="single" w:sz="4" w:space="0" w:color="auto"/>
            </w:tcBorders>
            <w:hideMark/>
          </w:tcPr>
          <w:p w14:paraId="245BD7F5" w14:textId="77777777" w:rsidR="003629F3" w:rsidRDefault="003629F3">
            <w:r>
              <w:t>5766</w:t>
            </w:r>
          </w:p>
        </w:tc>
        <w:tc>
          <w:tcPr>
            <w:tcW w:w="0" w:type="auto"/>
            <w:tcBorders>
              <w:top w:val="single" w:sz="4" w:space="0" w:color="auto"/>
              <w:left w:val="single" w:sz="4" w:space="0" w:color="auto"/>
              <w:bottom w:val="single" w:sz="4" w:space="0" w:color="auto"/>
              <w:right w:val="single" w:sz="4" w:space="0" w:color="auto"/>
            </w:tcBorders>
            <w:hideMark/>
          </w:tcPr>
          <w:p w14:paraId="727884E1" w14:textId="77777777" w:rsidR="003629F3" w:rsidRDefault="003629F3">
            <w:r>
              <w:t>6097</w:t>
            </w:r>
          </w:p>
        </w:tc>
      </w:tr>
      <w:tr w:rsidR="003629F3" w14:paraId="5BECCED5"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C92DA79" w14:textId="77777777" w:rsidR="003629F3" w:rsidRDefault="003629F3">
            <w:r>
              <w:t>1992</w:t>
            </w:r>
          </w:p>
        </w:tc>
        <w:tc>
          <w:tcPr>
            <w:tcW w:w="0" w:type="auto"/>
            <w:tcBorders>
              <w:top w:val="single" w:sz="4" w:space="0" w:color="auto"/>
              <w:left w:val="single" w:sz="4" w:space="0" w:color="auto"/>
              <w:bottom w:val="single" w:sz="4" w:space="0" w:color="auto"/>
              <w:right w:val="single" w:sz="4" w:space="0" w:color="auto"/>
            </w:tcBorders>
            <w:hideMark/>
          </w:tcPr>
          <w:p w14:paraId="68D42D1F" w14:textId="77777777" w:rsidR="003629F3" w:rsidRDefault="003629F3">
            <w:r>
              <w:t>4</w:t>
            </w:r>
          </w:p>
        </w:tc>
        <w:tc>
          <w:tcPr>
            <w:tcW w:w="0" w:type="auto"/>
            <w:tcBorders>
              <w:top w:val="single" w:sz="4" w:space="0" w:color="auto"/>
              <w:left w:val="single" w:sz="4" w:space="0" w:color="auto"/>
              <w:bottom w:val="single" w:sz="4" w:space="0" w:color="auto"/>
              <w:right w:val="single" w:sz="4" w:space="0" w:color="auto"/>
            </w:tcBorders>
            <w:hideMark/>
          </w:tcPr>
          <w:p w14:paraId="2ED3DDF2" w14:textId="77777777" w:rsidR="003629F3" w:rsidRDefault="003629F3">
            <w:r>
              <w:t>7670</w:t>
            </w:r>
          </w:p>
        </w:tc>
        <w:tc>
          <w:tcPr>
            <w:tcW w:w="0" w:type="auto"/>
            <w:tcBorders>
              <w:top w:val="single" w:sz="4" w:space="0" w:color="auto"/>
              <w:left w:val="single" w:sz="4" w:space="0" w:color="auto"/>
              <w:bottom w:val="single" w:sz="4" w:space="0" w:color="auto"/>
              <w:right w:val="single" w:sz="4" w:space="0" w:color="auto"/>
            </w:tcBorders>
            <w:hideMark/>
          </w:tcPr>
          <w:p w14:paraId="10F66508" w14:textId="77777777" w:rsidR="003629F3" w:rsidRDefault="003629F3">
            <w:r>
              <w:t>5702</w:t>
            </w:r>
          </w:p>
        </w:tc>
        <w:tc>
          <w:tcPr>
            <w:tcW w:w="0" w:type="auto"/>
            <w:tcBorders>
              <w:top w:val="single" w:sz="4" w:space="0" w:color="auto"/>
              <w:left w:val="single" w:sz="4" w:space="0" w:color="auto"/>
              <w:bottom w:val="single" w:sz="4" w:space="0" w:color="auto"/>
              <w:right w:val="single" w:sz="4" w:space="0" w:color="auto"/>
            </w:tcBorders>
            <w:hideMark/>
          </w:tcPr>
          <w:p w14:paraId="578EAEC2" w14:textId="77777777" w:rsidR="003629F3" w:rsidRDefault="003629F3">
            <w:r>
              <w:t>5773</w:t>
            </w:r>
          </w:p>
        </w:tc>
        <w:tc>
          <w:tcPr>
            <w:tcW w:w="0" w:type="auto"/>
            <w:tcBorders>
              <w:top w:val="single" w:sz="4" w:space="0" w:color="auto"/>
              <w:left w:val="single" w:sz="4" w:space="0" w:color="auto"/>
              <w:bottom w:val="single" w:sz="4" w:space="0" w:color="auto"/>
              <w:right w:val="single" w:sz="4" w:space="0" w:color="auto"/>
            </w:tcBorders>
            <w:hideMark/>
          </w:tcPr>
          <w:p w14:paraId="17D333ED" w14:textId="77777777" w:rsidR="003629F3" w:rsidRDefault="003629F3">
            <w:r>
              <w:t>5782</w:t>
            </w:r>
          </w:p>
        </w:tc>
        <w:tc>
          <w:tcPr>
            <w:tcW w:w="0" w:type="auto"/>
            <w:tcBorders>
              <w:top w:val="single" w:sz="4" w:space="0" w:color="auto"/>
              <w:left w:val="single" w:sz="4" w:space="0" w:color="auto"/>
              <w:bottom w:val="single" w:sz="4" w:space="0" w:color="auto"/>
              <w:right w:val="single" w:sz="4" w:space="0" w:color="auto"/>
            </w:tcBorders>
            <w:hideMark/>
          </w:tcPr>
          <w:p w14:paraId="1C7BD0B5" w14:textId="77777777" w:rsidR="003629F3" w:rsidRDefault="003629F3">
            <w:r>
              <w:t>5753</w:t>
            </w:r>
          </w:p>
        </w:tc>
        <w:tc>
          <w:tcPr>
            <w:tcW w:w="0" w:type="auto"/>
            <w:tcBorders>
              <w:top w:val="single" w:sz="4" w:space="0" w:color="auto"/>
              <w:left w:val="single" w:sz="4" w:space="0" w:color="auto"/>
              <w:bottom w:val="single" w:sz="4" w:space="0" w:color="auto"/>
              <w:right w:val="single" w:sz="4" w:space="0" w:color="auto"/>
            </w:tcBorders>
            <w:hideMark/>
          </w:tcPr>
          <w:p w14:paraId="55027FC7" w14:textId="77777777" w:rsidR="003629F3" w:rsidRDefault="003629F3">
            <w:r>
              <w:t>6117</w:t>
            </w:r>
          </w:p>
        </w:tc>
      </w:tr>
      <w:tr w:rsidR="003629F3" w14:paraId="74DB16C7"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26C79D8B" w14:textId="77777777" w:rsidR="003629F3" w:rsidRDefault="003629F3">
            <w:r>
              <w:t>1993</w:t>
            </w:r>
          </w:p>
        </w:tc>
        <w:tc>
          <w:tcPr>
            <w:tcW w:w="0" w:type="auto"/>
            <w:tcBorders>
              <w:top w:val="single" w:sz="4" w:space="0" w:color="auto"/>
              <w:left w:val="single" w:sz="4" w:space="0" w:color="auto"/>
              <w:bottom w:val="single" w:sz="4" w:space="0" w:color="auto"/>
              <w:right w:val="single" w:sz="4" w:space="0" w:color="auto"/>
            </w:tcBorders>
            <w:hideMark/>
          </w:tcPr>
          <w:p w14:paraId="52F3A101" w14:textId="77777777" w:rsidR="003629F3" w:rsidRDefault="003629F3">
            <w:r>
              <w:t>3</w:t>
            </w:r>
          </w:p>
        </w:tc>
        <w:tc>
          <w:tcPr>
            <w:tcW w:w="0" w:type="auto"/>
            <w:tcBorders>
              <w:top w:val="single" w:sz="4" w:space="0" w:color="auto"/>
              <w:left w:val="single" w:sz="4" w:space="0" w:color="auto"/>
              <w:bottom w:val="single" w:sz="4" w:space="0" w:color="auto"/>
              <w:right w:val="single" w:sz="4" w:space="0" w:color="auto"/>
            </w:tcBorders>
            <w:hideMark/>
          </w:tcPr>
          <w:p w14:paraId="67749673" w14:textId="77777777" w:rsidR="003629F3" w:rsidRDefault="003629F3">
            <w:r>
              <w:t>4716</w:t>
            </w:r>
          </w:p>
        </w:tc>
        <w:tc>
          <w:tcPr>
            <w:tcW w:w="0" w:type="auto"/>
            <w:tcBorders>
              <w:top w:val="single" w:sz="4" w:space="0" w:color="auto"/>
              <w:left w:val="single" w:sz="4" w:space="0" w:color="auto"/>
              <w:bottom w:val="single" w:sz="4" w:space="0" w:color="auto"/>
              <w:right w:val="single" w:sz="4" w:space="0" w:color="auto"/>
            </w:tcBorders>
            <w:hideMark/>
          </w:tcPr>
          <w:p w14:paraId="7EBCB9FA" w14:textId="77777777" w:rsidR="003629F3" w:rsidRDefault="003629F3">
            <w:r>
              <w:t>3627</w:t>
            </w:r>
          </w:p>
        </w:tc>
        <w:tc>
          <w:tcPr>
            <w:tcW w:w="0" w:type="auto"/>
            <w:tcBorders>
              <w:top w:val="single" w:sz="4" w:space="0" w:color="auto"/>
              <w:left w:val="single" w:sz="4" w:space="0" w:color="auto"/>
              <w:bottom w:val="single" w:sz="4" w:space="0" w:color="auto"/>
              <w:right w:val="single" w:sz="4" w:space="0" w:color="auto"/>
            </w:tcBorders>
            <w:hideMark/>
          </w:tcPr>
          <w:p w14:paraId="2937A3DB" w14:textId="77777777" w:rsidR="003629F3" w:rsidRDefault="003629F3">
            <w:r>
              <w:t>3774</w:t>
            </w:r>
          </w:p>
        </w:tc>
        <w:tc>
          <w:tcPr>
            <w:tcW w:w="0" w:type="auto"/>
            <w:tcBorders>
              <w:top w:val="single" w:sz="4" w:space="0" w:color="auto"/>
              <w:left w:val="single" w:sz="4" w:space="0" w:color="auto"/>
              <w:bottom w:val="single" w:sz="4" w:space="0" w:color="auto"/>
              <w:right w:val="single" w:sz="4" w:space="0" w:color="auto"/>
            </w:tcBorders>
            <w:hideMark/>
          </w:tcPr>
          <w:p w14:paraId="5695E219" w14:textId="77777777" w:rsidR="003629F3" w:rsidRDefault="003629F3">
            <w:r>
              <w:t>3761</w:t>
            </w:r>
          </w:p>
        </w:tc>
        <w:tc>
          <w:tcPr>
            <w:tcW w:w="0" w:type="auto"/>
            <w:tcBorders>
              <w:top w:val="single" w:sz="4" w:space="0" w:color="auto"/>
              <w:left w:val="single" w:sz="4" w:space="0" w:color="auto"/>
              <w:bottom w:val="single" w:sz="4" w:space="0" w:color="auto"/>
              <w:right w:val="single" w:sz="4" w:space="0" w:color="auto"/>
            </w:tcBorders>
            <w:hideMark/>
          </w:tcPr>
          <w:p w14:paraId="4F0FB53E" w14:textId="77777777" w:rsidR="003629F3" w:rsidRDefault="003629F3">
            <w:r>
              <w:t>3768</w:t>
            </w:r>
          </w:p>
        </w:tc>
        <w:tc>
          <w:tcPr>
            <w:tcW w:w="0" w:type="auto"/>
            <w:tcBorders>
              <w:top w:val="single" w:sz="4" w:space="0" w:color="auto"/>
              <w:left w:val="single" w:sz="4" w:space="0" w:color="auto"/>
              <w:bottom w:val="single" w:sz="4" w:space="0" w:color="auto"/>
              <w:right w:val="single" w:sz="4" w:space="0" w:color="auto"/>
            </w:tcBorders>
            <w:hideMark/>
          </w:tcPr>
          <w:p w14:paraId="28A8F566" w14:textId="77777777" w:rsidR="003629F3" w:rsidRDefault="003629F3">
            <w:r>
              <w:t>3901</w:t>
            </w:r>
          </w:p>
        </w:tc>
      </w:tr>
      <w:tr w:rsidR="003629F3" w14:paraId="3CDBB2F9"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405D080" w14:textId="77777777" w:rsidR="003629F3" w:rsidRDefault="003629F3">
            <w:r>
              <w:t>1994</w:t>
            </w:r>
          </w:p>
        </w:tc>
        <w:tc>
          <w:tcPr>
            <w:tcW w:w="0" w:type="auto"/>
            <w:tcBorders>
              <w:top w:val="single" w:sz="4" w:space="0" w:color="auto"/>
              <w:left w:val="single" w:sz="4" w:space="0" w:color="auto"/>
              <w:bottom w:val="single" w:sz="4" w:space="0" w:color="auto"/>
              <w:right w:val="single" w:sz="4" w:space="0" w:color="auto"/>
            </w:tcBorders>
            <w:hideMark/>
          </w:tcPr>
          <w:p w14:paraId="3E1C69E2" w14:textId="77777777" w:rsidR="003629F3" w:rsidRDefault="003629F3">
            <w:r>
              <w:t>2</w:t>
            </w:r>
          </w:p>
        </w:tc>
        <w:tc>
          <w:tcPr>
            <w:tcW w:w="0" w:type="auto"/>
            <w:tcBorders>
              <w:top w:val="single" w:sz="4" w:space="0" w:color="auto"/>
              <w:left w:val="single" w:sz="4" w:space="0" w:color="auto"/>
              <w:bottom w:val="single" w:sz="4" w:space="0" w:color="auto"/>
              <w:right w:val="single" w:sz="4" w:space="0" w:color="auto"/>
            </w:tcBorders>
            <w:hideMark/>
          </w:tcPr>
          <w:p w14:paraId="6316E375" w14:textId="77777777" w:rsidR="003629F3" w:rsidRDefault="003629F3">
            <w:r>
              <w:t>2791</w:t>
            </w:r>
          </w:p>
        </w:tc>
        <w:tc>
          <w:tcPr>
            <w:tcW w:w="0" w:type="auto"/>
            <w:tcBorders>
              <w:top w:val="single" w:sz="4" w:space="0" w:color="auto"/>
              <w:left w:val="single" w:sz="4" w:space="0" w:color="auto"/>
              <w:bottom w:val="single" w:sz="4" w:space="0" w:color="auto"/>
              <w:right w:val="single" w:sz="4" w:space="0" w:color="auto"/>
            </w:tcBorders>
            <w:hideMark/>
          </w:tcPr>
          <w:p w14:paraId="0020EFFA" w14:textId="77777777" w:rsidR="003629F3" w:rsidRDefault="003629F3">
            <w:r>
              <w:t>2390</w:t>
            </w:r>
          </w:p>
        </w:tc>
        <w:tc>
          <w:tcPr>
            <w:tcW w:w="0" w:type="auto"/>
            <w:tcBorders>
              <w:top w:val="single" w:sz="4" w:space="0" w:color="auto"/>
              <w:left w:val="single" w:sz="4" w:space="0" w:color="auto"/>
              <w:bottom w:val="single" w:sz="4" w:space="0" w:color="auto"/>
              <w:right w:val="single" w:sz="4" w:space="0" w:color="auto"/>
            </w:tcBorders>
            <w:hideMark/>
          </w:tcPr>
          <w:p w14:paraId="0AA2EF96" w14:textId="77777777" w:rsidR="003629F3" w:rsidRDefault="003629F3">
            <w:r>
              <w:t>2367</w:t>
            </w:r>
          </w:p>
        </w:tc>
        <w:tc>
          <w:tcPr>
            <w:tcW w:w="0" w:type="auto"/>
            <w:tcBorders>
              <w:top w:val="single" w:sz="4" w:space="0" w:color="auto"/>
              <w:left w:val="single" w:sz="4" w:space="0" w:color="auto"/>
              <w:bottom w:val="single" w:sz="4" w:space="0" w:color="auto"/>
              <w:right w:val="single" w:sz="4" w:space="0" w:color="auto"/>
            </w:tcBorders>
            <w:hideMark/>
          </w:tcPr>
          <w:p w14:paraId="27CE15F3" w14:textId="77777777" w:rsidR="003629F3" w:rsidRDefault="003629F3">
            <w:r>
              <w:t>1634</w:t>
            </w:r>
          </w:p>
        </w:tc>
        <w:tc>
          <w:tcPr>
            <w:tcW w:w="0" w:type="auto"/>
            <w:tcBorders>
              <w:top w:val="single" w:sz="4" w:space="0" w:color="auto"/>
              <w:left w:val="single" w:sz="4" w:space="0" w:color="auto"/>
              <w:bottom w:val="single" w:sz="4" w:space="0" w:color="auto"/>
              <w:right w:val="single" w:sz="4" w:space="0" w:color="auto"/>
            </w:tcBorders>
            <w:hideMark/>
          </w:tcPr>
          <w:p w14:paraId="282CE5EF" w14:textId="77777777" w:rsidR="003629F3" w:rsidRDefault="003629F3">
            <w:r>
              <w:t>1844</w:t>
            </w:r>
          </w:p>
        </w:tc>
        <w:tc>
          <w:tcPr>
            <w:tcW w:w="0" w:type="auto"/>
            <w:tcBorders>
              <w:top w:val="single" w:sz="4" w:space="0" w:color="auto"/>
              <w:left w:val="single" w:sz="4" w:space="0" w:color="auto"/>
              <w:bottom w:val="single" w:sz="4" w:space="0" w:color="auto"/>
              <w:right w:val="single" w:sz="4" w:space="0" w:color="auto"/>
            </w:tcBorders>
            <w:hideMark/>
          </w:tcPr>
          <w:p w14:paraId="5D7DC42C" w14:textId="77777777" w:rsidR="003629F3" w:rsidRDefault="003629F3">
            <w:r>
              <w:t>1856</w:t>
            </w:r>
          </w:p>
        </w:tc>
      </w:tr>
      <w:tr w:rsidR="003629F3" w14:paraId="31228C68"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536DDAAA" w14:textId="77777777" w:rsidR="003629F3" w:rsidRDefault="003629F3">
            <w:r>
              <w:t>1995</w:t>
            </w:r>
          </w:p>
        </w:tc>
        <w:tc>
          <w:tcPr>
            <w:tcW w:w="0" w:type="auto"/>
            <w:tcBorders>
              <w:top w:val="single" w:sz="4" w:space="0" w:color="auto"/>
              <w:left w:val="single" w:sz="4" w:space="0" w:color="auto"/>
              <w:bottom w:val="single" w:sz="4" w:space="0" w:color="auto"/>
              <w:right w:val="single" w:sz="4" w:space="0" w:color="auto"/>
            </w:tcBorders>
            <w:hideMark/>
          </w:tcPr>
          <w:p w14:paraId="386A8E4A" w14:textId="77777777" w:rsidR="003629F3" w:rsidRDefault="003629F3">
            <w:r>
              <w:t>3</w:t>
            </w:r>
          </w:p>
        </w:tc>
        <w:tc>
          <w:tcPr>
            <w:tcW w:w="0" w:type="auto"/>
            <w:tcBorders>
              <w:top w:val="single" w:sz="4" w:space="0" w:color="auto"/>
              <w:left w:val="single" w:sz="4" w:space="0" w:color="auto"/>
              <w:bottom w:val="single" w:sz="4" w:space="0" w:color="auto"/>
              <w:right w:val="single" w:sz="4" w:space="0" w:color="auto"/>
            </w:tcBorders>
            <w:hideMark/>
          </w:tcPr>
          <w:p w14:paraId="6AE18140" w14:textId="77777777" w:rsidR="003629F3" w:rsidRDefault="003629F3">
            <w:r>
              <w:t>3588</w:t>
            </w:r>
          </w:p>
        </w:tc>
        <w:tc>
          <w:tcPr>
            <w:tcW w:w="0" w:type="auto"/>
            <w:tcBorders>
              <w:top w:val="single" w:sz="4" w:space="0" w:color="auto"/>
              <w:left w:val="single" w:sz="4" w:space="0" w:color="auto"/>
              <w:bottom w:val="single" w:sz="4" w:space="0" w:color="auto"/>
              <w:right w:val="single" w:sz="4" w:space="0" w:color="auto"/>
            </w:tcBorders>
            <w:hideMark/>
          </w:tcPr>
          <w:p w14:paraId="68286251" w14:textId="77777777" w:rsidR="003629F3" w:rsidRDefault="003629F3">
            <w:r>
              <w:t>3270</w:t>
            </w:r>
          </w:p>
        </w:tc>
        <w:tc>
          <w:tcPr>
            <w:tcW w:w="0" w:type="auto"/>
            <w:tcBorders>
              <w:top w:val="single" w:sz="4" w:space="0" w:color="auto"/>
              <w:left w:val="single" w:sz="4" w:space="0" w:color="auto"/>
              <w:bottom w:val="single" w:sz="4" w:space="0" w:color="auto"/>
              <w:right w:val="single" w:sz="4" w:space="0" w:color="auto"/>
            </w:tcBorders>
            <w:hideMark/>
          </w:tcPr>
          <w:p w14:paraId="7050B72E" w14:textId="77777777" w:rsidR="003629F3" w:rsidRDefault="003629F3">
            <w:r>
              <w:t>2951</w:t>
            </w:r>
          </w:p>
        </w:tc>
        <w:tc>
          <w:tcPr>
            <w:tcW w:w="0" w:type="auto"/>
            <w:tcBorders>
              <w:top w:val="single" w:sz="4" w:space="0" w:color="auto"/>
              <w:left w:val="single" w:sz="4" w:space="0" w:color="auto"/>
              <w:bottom w:val="single" w:sz="4" w:space="0" w:color="auto"/>
              <w:right w:val="single" w:sz="4" w:space="0" w:color="auto"/>
            </w:tcBorders>
            <w:hideMark/>
          </w:tcPr>
          <w:p w14:paraId="63906648" w14:textId="77777777" w:rsidR="003629F3" w:rsidRDefault="003629F3">
            <w:r>
              <w:t>1575</w:t>
            </w:r>
          </w:p>
        </w:tc>
        <w:tc>
          <w:tcPr>
            <w:tcW w:w="0" w:type="auto"/>
            <w:tcBorders>
              <w:top w:val="single" w:sz="4" w:space="0" w:color="auto"/>
              <w:left w:val="single" w:sz="4" w:space="0" w:color="auto"/>
              <w:bottom w:val="single" w:sz="4" w:space="0" w:color="auto"/>
              <w:right w:val="single" w:sz="4" w:space="0" w:color="auto"/>
            </w:tcBorders>
            <w:hideMark/>
          </w:tcPr>
          <w:p w14:paraId="35B0BAB0" w14:textId="77777777" w:rsidR="003629F3" w:rsidRDefault="003629F3">
            <w:r>
              <w:t>1909</w:t>
            </w:r>
          </w:p>
        </w:tc>
        <w:tc>
          <w:tcPr>
            <w:tcW w:w="0" w:type="auto"/>
            <w:tcBorders>
              <w:top w:val="single" w:sz="4" w:space="0" w:color="auto"/>
              <w:left w:val="single" w:sz="4" w:space="0" w:color="auto"/>
              <w:bottom w:val="single" w:sz="4" w:space="0" w:color="auto"/>
              <w:right w:val="single" w:sz="4" w:space="0" w:color="auto"/>
            </w:tcBorders>
            <w:hideMark/>
          </w:tcPr>
          <w:p w14:paraId="57F6C64E" w14:textId="77777777" w:rsidR="003629F3" w:rsidRDefault="003629F3">
            <w:r>
              <w:t>1965</w:t>
            </w:r>
          </w:p>
        </w:tc>
      </w:tr>
      <w:tr w:rsidR="003629F3" w14:paraId="45CE6316"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571451B" w14:textId="77777777" w:rsidR="003629F3" w:rsidRDefault="003629F3">
            <w:r>
              <w:t>1996</w:t>
            </w:r>
          </w:p>
        </w:tc>
        <w:tc>
          <w:tcPr>
            <w:tcW w:w="0" w:type="auto"/>
            <w:tcBorders>
              <w:top w:val="single" w:sz="4" w:space="0" w:color="auto"/>
              <w:left w:val="single" w:sz="4" w:space="0" w:color="auto"/>
              <w:bottom w:val="single" w:sz="4" w:space="0" w:color="auto"/>
              <w:right w:val="single" w:sz="4" w:space="0" w:color="auto"/>
            </w:tcBorders>
            <w:hideMark/>
          </w:tcPr>
          <w:p w14:paraId="3574CFB0" w14:textId="77777777" w:rsidR="003629F3" w:rsidRDefault="003629F3">
            <w:r>
              <w:t>5</w:t>
            </w:r>
          </w:p>
        </w:tc>
        <w:tc>
          <w:tcPr>
            <w:tcW w:w="0" w:type="auto"/>
            <w:tcBorders>
              <w:top w:val="single" w:sz="4" w:space="0" w:color="auto"/>
              <w:left w:val="single" w:sz="4" w:space="0" w:color="auto"/>
              <w:bottom w:val="single" w:sz="4" w:space="0" w:color="auto"/>
              <w:right w:val="single" w:sz="4" w:space="0" w:color="auto"/>
            </w:tcBorders>
            <w:hideMark/>
          </w:tcPr>
          <w:p w14:paraId="5D505339" w14:textId="77777777" w:rsidR="003629F3" w:rsidRDefault="003629F3">
            <w:r>
              <w:t>4148</w:t>
            </w:r>
          </w:p>
        </w:tc>
        <w:tc>
          <w:tcPr>
            <w:tcW w:w="0" w:type="auto"/>
            <w:tcBorders>
              <w:top w:val="single" w:sz="4" w:space="0" w:color="auto"/>
              <w:left w:val="single" w:sz="4" w:space="0" w:color="auto"/>
              <w:bottom w:val="single" w:sz="4" w:space="0" w:color="auto"/>
              <w:right w:val="single" w:sz="4" w:space="0" w:color="auto"/>
            </w:tcBorders>
            <w:hideMark/>
          </w:tcPr>
          <w:p w14:paraId="6D95AC10" w14:textId="77777777" w:rsidR="003629F3" w:rsidRDefault="003629F3">
            <w:r>
              <w:t>3665</w:t>
            </w:r>
          </w:p>
        </w:tc>
        <w:tc>
          <w:tcPr>
            <w:tcW w:w="0" w:type="auto"/>
            <w:tcBorders>
              <w:top w:val="single" w:sz="4" w:space="0" w:color="auto"/>
              <w:left w:val="single" w:sz="4" w:space="0" w:color="auto"/>
              <w:bottom w:val="single" w:sz="4" w:space="0" w:color="auto"/>
              <w:right w:val="single" w:sz="4" w:space="0" w:color="auto"/>
            </w:tcBorders>
            <w:hideMark/>
          </w:tcPr>
          <w:p w14:paraId="21F6D368" w14:textId="77777777" w:rsidR="003629F3" w:rsidRDefault="003629F3">
            <w:r>
              <w:t>3469</w:t>
            </w:r>
          </w:p>
        </w:tc>
        <w:tc>
          <w:tcPr>
            <w:tcW w:w="0" w:type="auto"/>
            <w:tcBorders>
              <w:top w:val="single" w:sz="4" w:space="0" w:color="auto"/>
              <w:left w:val="single" w:sz="4" w:space="0" w:color="auto"/>
              <w:bottom w:val="single" w:sz="4" w:space="0" w:color="auto"/>
              <w:right w:val="single" w:sz="4" w:space="0" w:color="auto"/>
            </w:tcBorders>
            <w:hideMark/>
          </w:tcPr>
          <w:p w14:paraId="1518FE59" w14:textId="77777777" w:rsidR="003629F3" w:rsidRDefault="003629F3">
            <w:r>
              <w:t>2679</w:t>
            </w:r>
          </w:p>
        </w:tc>
        <w:tc>
          <w:tcPr>
            <w:tcW w:w="0" w:type="auto"/>
            <w:tcBorders>
              <w:top w:val="single" w:sz="4" w:space="0" w:color="auto"/>
              <w:left w:val="single" w:sz="4" w:space="0" w:color="auto"/>
              <w:bottom w:val="single" w:sz="4" w:space="0" w:color="auto"/>
              <w:right w:val="single" w:sz="4" w:space="0" w:color="auto"/>
            </w:tcBorders>
            <w:hideMark/>
          </w:tcPr>
          <w:p w14:paraId="7AE24D55" w14:textId="77777777" w:rsidR="003629F3" w:rsidRDefault="003629F3">
            <w:r>
              <w:t>2833</w:t>
            </w:r>
          </w:p>
        </w:tc>
        <w:tc>
          <w:tcPr>
            <w:tcW w:w="0" w:type="auto"/>
            <w:tcBorders>
              <w:top w:val="single" w:sz="4" w:space="0" w:color="auto"/>
              <w:left w:val="single" w:sz="4" w:space="0" w:color="auto"/>
              <w:bottom w:val="single" w:sz="4" w:space="0" w:color="auto"/>
              <w:right w:val="single" w:sz="4" w:space="0" w:color="auto"/>
            </w:tcBorders>
            <w:hideMark/>
          </w:tcPr>
          <w:p w14:paraId="56BDAE23" w14:textId="77777777" w:rsidR="003629F3" w:rsidRDefault="003629F3">
            <w:r>
              <w:t>2908</w:t>
            </w:r>
          </w:p>
        </w:tc>
      </w:tr>
      <w:tr w:rsidR="003629F3" w14:paraId="7AA04429"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19BC0BD3" w14:textId="77777777" w:rsidR="003629F3" w:rsidRDefault="003629F3">
            <w:r>
              <w:t>1997</w:t>
            </w:r>
          </w:p>
        </w:tc>
        <w:tc>
          <w:tcPr>
            <w:tcW w:w="0" w:type="auto"/>
            <w:tcBorders>
              <w:top w:val="single" w:sz="4" w:space="0" w:color="auto"/>
              <w:left w:val="single" w:sz="4" w:space="0" w:color="auto"/>
              <w:bottom w:val="single" w:sz="4" w:space="0" w:color="auto"/>
              <w:right w:val="single" w:sz="4" w:space="0" w:color="auto"/>
            </w:tcBorders>
            <w:hideMark/>
          </w:tcPr>
          <w:p w14:paraId="5E1E6668" w14:textId="77777777" w:rsidR="003629F3" w:rsidRDefault="003629F3">
            <w:r>
              <w:t>7</w:t>
            </w:r>
          </w:p>
        </w:tc>
        <w:tc>
          <w:tcPr>
            <w:tcW w:w="0" w:type="auto"/>
            <w:tcBorders>
              <w:top w:val="single" w:sz="4" w:space="0" w:color="auto"/>
              <w:left w:val="single" w:sz="4" w:space="0" w:color="auto"/>
              <w:bottom w:val="single" w:sz="4" w:space="0" w:color="auto"/>
              <w:right w:val="single" w:sz="4" w:space="0" w:color="auto"/>
            </w:tcBorders>
            <w:hideMark/>
          </w:tcPr>
          <w:p w14:paraId="4F4B8BEE" w14:textId="77777777" w:rsidR="003629F3" w:rsidRDefault="003629F3">
            <w:r>
              <w:t>3732</w:t>
            </w:r>
          </w:p>
        </w:tc>
        <w:tc>
          <w:tcPr>
            <w:tcW w:w="0" w:type="auto"/>
            <w:tcBorders>
              <w:top w:val="single" w:sz="4" w:space="0" w:color="auto"/>
              <w:left w:val="single" w:sz="4" w:space="0" w:color="auto"/>
              <w:bottom w:val="single" w:sz="4" w:space="0" w:color="auto"/>
              <w:right w:val="single" w:sz="4" w:space="0" w:color="auto"/>
            </w:tcBorders>
            <w:hideMark/>
          </w:tcPr>
          <w:p w14:paraId="204415BC" w14:textId="77777777" w:rsidR="003629F3" w:rsidRDefault="003629F3">
            <w:r>
              <w:t>3348</w:t>
            </w:r>
          </w:p>
        </w:tc>
        <w:tc>
          <w:tcPr>
            <w:tcW w:w="0" w:type="auto"/>
            <w:tcBorders>
              <w:top w:val="single" w:sz="4" w:space="0" w:color="auto"/>
              <w:left w:val="single" w:sz="4" w:space="0" w:color="auto"/>
              <w:bottom w:val="single" w:sz="4" w:space="0" w:color="auto"/>
              <w:right w:val="single" w:sz="4" w:space="0" w:color="auto"/>
            </w:tcBorders>
            <w:hideMark/>
          </w:tcPr>
          <w:p w14:paraId="6F0292D4" w14:textId="77777777" w:rsidR="003629F3" w:rsidRDefault="003629F3">
            <w:r>
              <w:t>3313</w:t>
            </w:r>
          </w:p>
        </w:tc>
        <w:tc>
          <w:tcPr>
            <w:tcW w:w="0" w:type="auto"/>
            <w:tcBorders>
              <w:top w:val="single" w:sz="4" w:space="0" w:color="auto"/>
              <w:left w:val="single" w:sz="4" w:space="0" w:color="auto"/>
              <w:bottom w:val="single" w:sz="4" w:space="0" w:color="auto"/>
              <w:right w:val="single" w:sz="4" w:space="0" w:color="auto"/>
            </w:tcBorders>
            <w:hideMark/>
          </w:tcPr>
          <w:p w14:paraId="50C7BE6F" w14:textId="77777777" w:rsidR="003629F3" w:rsidRDefault="003629F3">
            <w:r>
              <w:t>3002</w:t>
            </w:r>
          </w:p>
        </w:tc>
        <w:tc>
          <w:tcPr>
            <w:tcW w:w="0" w:type="auto"/>
            <w:tcBorders>
              <w:top w:val="single" w:sz="4" w:space="0" w:color="auto"/>
              <w:left w:val="single" w:sz="4" w:space="0" w:color="auto"/>
              <w:bottom w:val="single" w:sz="4" w:space="0" w:color="auto"/>
              <w:right w:val="single" w:sz="4" w:space="0" w:color="auto"/>
            </w:tcBorders>
            <w:hideMark/>
          </w:tcPr>
          <w:p w14:paraId="19E18610" w14:textId="77777777" w:rsidR="003629F3" w:rsidRDefault="003629F3">
            <w:r>
              <w:t>3033</w:t>
            </w:r>
          </w:p>
        </w:tc>
        <w:tc>
          <w:tcPr>
            <w:tcW w:w="0" w:type="auto"/>
            <w:tcBorders>
              <w:top w:val="single" w:sz="4" w:space="0" w:color="auto"/>
              <w:left w:val="single" w:sz="4" w:space="0" w:color="auto"/>
              <w:bottom w:val="single" w:sz="4" w:space="0" w:color="auto"/>
              <w:right w:val="single" w:sz="4" w:space="0" w:color="auto"/>
            </w:tcBorders>
            <w:hideMark/>
          </w:tcPr>
          <w:p w14:paraId="7BE0D034" w14:textId="77777777" w:rsidR="003629F3" w:rsidRDefault="003629F3">
            <w:r>
              <w:t>3087</w:t>
            </w:r>
          </w:p>
        </w:tc>
      </w:tr>
      <w:tr w:rsidR="003629F3" w14:paraId="5D9C48FF"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7163E109" w14:textId="77777777" w:rsidR="003629F3" w:rsidRDefault="003629F3">
            <w:r>
              <w:lastRenderedPageBreak/>
              <w:t>1998</w:t>
            </w:r>
          </w:p>
        </w:tc>
        <w:tc>
          <w:tcPr>
            <w:tcW w:w="0" w:type="auto"/>
            <w:tcBorders>
              <w:top w:val="single" w:sz="4" w:space="0" w:color="auto"/>
              <w:left w:val="single" w:sz="4" w:space="0" w:color="auto"/>
              <w:bottom w:val="single" w:sz="4" w:space="0" w:color="auto"/>
              <w:right w:val="single" w:sz="4" w:space="0" w:color="auto"/>
            </w:tcBorders>
            <w:hideMark/>
          </w:tcPr>
          <w:p w14:paraId="1FBD181F" w14:textId="77777777" w:rsidR="003629F3" w:rsidRDefault="003629F3">
            <w:r>
              <w:t>16</w:t>
            </w:r>
          </w:p>
        </w:tc>
        <w:tc>
          <w:tcPr>
            <w:tcW w:w="0" w:type="auto"/>
            <w:tcBorders>
              <w:top w:val="single" w:sz="4" w:space="0" w:color="auto"/>
              <w:left w:val="single" w:sz="4" w:space="0" w:color="auto"/>
              <w:bottom w:val="single" w:sz="4" w:space="0" w:color="auto"/>
              <w:right w:val="single" w:sz="4" w:space="0" w:color="auto"/>
            </w:tcBorders>
            <w:hideMark/>
          </w:tcPr>
          <w:p w14:paraId="34532EDC" w14:textId="77777777" w:rsidR="003629F3" w:rsidRDefault="003629F3">
            <w:r>
              <w:t>4405</w:t>
            </w:r>
          </w:p>
        </w:tc>
        <w:tc>
          <w:tcPr>
            <w:tcW w:w="0" w:type="auto"/>
            <w:tcBorders>
              <w:top w:val="single" w:sz="4" w:space="0" w:color="auto"/>
              <w:left w:val="single" w:sz="4" w:space="0" w:color="auto"/>
              <w:bottom w:val="single" w:sz="4" w:space="0" w:color="auto"/>
              <w:right w:val="single" w:sz="4" w:space="0" w:color="auto"/>
            </w:tcBorders>
            <w:hideMark/>
          </w:tcPr>
          <w:p w14:paraId="76398057" w14:textId="77777777" w:rsidR="003629F3" w:rsidRDefault="003629F3">
            <w:r>
              <w:t>4311</w:t>
            </w:r>
          </w:p>
        </w:tc>
        <w:tc>
          <w:tcPr>
            <w:tcW w:w="0" w:type="auto"/>
            <w:tcBorders>
              <w:top w:val="single" w:sz="4" w:space="0" w:color="auto"/>
              <w:left w:val="single" w:sz="4" w:space="0" w:color="auto"/>
              <w:bottom w:val="single" w:sz="4" w:space="0" w:color="auto"/>
              <w:right w:val="single" w:sz="4" w:space="0" w:color="auto"/>
            </w:tcBorders>
            <w:hideMark/>
          </w:tcPr>
          <w:p w14:paraId="16FD8251" w14:textId="77777777" w:rsidR="003629F3" w:rsidRDefault="003629F3">
            <w:r>
              <w:t>4273</w:t>
            </w:r>
          </w:p>
        </w:tc>
        <w:tc>
          <w:tcPr>
            <w:tcW w:w="0" w:type="auto"/>
            <w:tcBorders>
              <w:top w:val="single" w:sz="4" w:space="0" w:color="auto"/>
              <w:left w:val="single" w:sz="4" w:space="0" w:color="auto"/>
              <w:bottom w:val="single" w:sz="4" w:space="0" w:color="auto"/>
              <w:right w:val="single" w:sz="4" w:space="0" w:color="auto"/>
            </w:tcBorders>
            <w:hideMark/>
          </w:tcPr>
          <w:p w14:paraId="167D28E2" w14:textId="77777777" w:rsidR="003629F3" w:rsidRDefault="003629F3">
            <w:r>
              <w:t>4008</w:t>
            </w:r>
          </w:p>
        </w:tc>
        <w:tc>
          <w:tcPr>
            <w:tcW w:w="0" w:type="auto"/>
            <w:tcBorders>
              <w:top w:val="single" w:sz="4" w:space="0" w:color="auto"/>
              <w:left w:val="single" w:sz="4" w:space="0" w:color="auto"/>
              <w:bottom w:val="single" w:sz="4" w:space="0" w:color="auto"/>
              <w:right w:val="single" w:sz="4" w:space="0" w:color="auto"/>
            </w:tcBorders>
            <w:hideMark/>
          </w:tcPr>
          <w:p w14:paraId="5A961634" w14:textId="77777777" w:rsidR="003629F3" w:rsidRDefault="003629F3">
            <w:r>
              <w:t>4026</w:t>
            </w:r>
          </w:p>
        </w:tc>
        <w:tc>
          <w:tcPr>
            <w:tcW w:w="0" w:type="auto"/>
            <w:tcBorders>
              <w:top w:val="single" w:sz="4" w:space="0" w:color="auto"/>
              <w:left w:val="single" w:sz="4" w:space="0" w:color="auto"/>
              <w:bottom w:val="single" w:sz="4" w:space="0" w:color="auto"/>
              <w:right w:val="single" w:sz="4" w:space="0" w:color="auto"/>
            </w:tcBorders>
            <w:hideMark/>
          </w:tcPr>
          <w:p w14:paraId="4ADEBA42" w14:textId="77777777" w:rsidR="003629F3" w:rsidRDefault="003629F3">
            <w:r>
              <w:t>4049</w:t>
            </w:r>
          </w:p>
        </w:tc>
      </w:tr>
      <w:tr w:rsidR="003629F3" w14:paraId="476EB677"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4FA9425E" w14:textId="77777777" w:rsidR="003629F3" w:rsidRDefault="003629F3">
            <w:r>
              <w:t>1999</w:t>
            </w:r>
          </w:p>
        </w:tc>
        <w:tc>
          <w:tcPr>
            <w:tcW w:w="0" w:type="auto"/>
            <w:tcBorders>
              <w:top w:val="single" w:sz="4" w:space="0" w:color="auto"/>
              <w:left w:val="single" w:sz="4" w:space="0" w:color="auto"/>
              <w:bottom w:val="single" w:sz="4" w:space="0" w:color="auto"/>
              <w:right w:val="single" w:sz="4" w:space="0" w:color="auto"/>
            </w:tcBorders>
            <w:hideMark/>
          </w:tcPr>
          <w:p w14:paraId="2B63E0EC" w14:textId="77777777" w:rsidR="003629F3" w:rsidRDefault="003629F3">
            <w:r>
              <w:t>33</w:t>
            </w:r>
          </w:p>
        </w:tc>
        <w:tc>
          <w:tcPr>
            <w:tcW w:w="0" w:type="auto"/>
            <w:tcBorders>
              <w:top w:val="single" w:sz="4" w:space="0" w:color="auto"/>
              <w:left w:val="single" w:sz="4" w:space="0" w:color="auto"/>
              <w:bottom w:val="single" w:sz="4" w:space="0" w:color="auto"/>
              <w:right w:val="single" w:sz="4" w:space="0" w:color="auto"/>
            </w:tcBorders>
            <w:hideMark/>
          </w:tcPr>
          <w:p w14:paraId="31B8903B" w14:textId="77777777" w:rsidR="003629F3" w:rsidRDefault="003629F3">
            <w:r>
              <w:t>5467</w:t>
            </w:r>
          </w:p>
        </w:tc>
        <w:tc>
          <w:tcPr>
            <w:tcW w:w="0" w:type="auto"/>
            <w:tcBorders>
              <w:top w:val="single" w:sz="4" w:space="0" w:color="auto"/>
              <w:left w:val="single" w:sz="4" w:space="0" w:color="auto"/>
              <w:bottom w:val="single" w:sz="4" w:space="0" w:color="auto"/>
              <w:right w:val="single" w:sz="4" w:space="0" w:color="auto"/>
            </w:tcBorders>
            <w:hideMark/>
          </w:tcPr>
          <w:p w14:paraId="108200C0" w14:textId="77777777" w:rsidR="003629F3" w:rsidRDefault="003629F3">
            <w:r>
              <w:t>5558</w:t>
            </w:r>
          </w:p>
        </w:tc>
        <w:tc>
          <w:tcPr>
            <w:tcW w:w="0" w:type="auto"/>
            <w:tcBorders>
              <w:top w:val="single" w:sz="4" w:space="0" w:color="auto"/>
              <w:left w:val="single" w:sz="4" w:space="0" w:color="auto"/>
              <w:bottom w:val="single" w:sz="4" w:space="0" w:color="auto"/>
              <w:right w:val="single" w:sz="4" w:space="0" w:color="auto"/>
            </w:tcBorders>
            <w:hideMark/>
          </w:tcPr>
          <w:p w14:paraId="66638D01" w14:textId="77777777" w:rsidR="003629F3" w:rsidRDefault="003629F3">
            <w:r>
              <w:t>5554</w:t>
            </w:r>
          </w:p>
        </w:tc>
        <w:tc>
          <w:tcPr>
            <w:tcW w:w="0" w:type="auto"/>
            <w:tcBorders>
              <w:top w:val="single" w:sz="4" w:space="0" w:color="auto"/>
              <w:left w:val="single" w:sz="4" w:space="0" w:color="auto"/>
              <w:bottom w:val="single" w:sz="4" w:space="0" w:color="auto"/>
              <w:right w:val="single" w:sz="4" w:space="0" w:color="auto"/>
            </w:tcBorders>
            <w:hideMark/>
          </w:tcPr>
          <w:p w14:paraId="1425559A" w14:textId="77777777" w:rsidR="003629F3" w:rsidRDefault="003629F3">
            <w:r>
              <w:t>5471</w:t>
            </w:r>
          </w:p>
        </w:tc>
        <w:tc>
          <w:tcPr>
            <w:tcW w:w="0" w:type="auto"/>
            <w:tcBorders>
              <w:top w:val="single" w:sz="4" w:space="0" w:color="auto"/>
              <w:left w:val="single" w:sz="4" w:space="0" w:color="auto"/>
              <w:bottom w:val="single" w:sz="4" w:space="0" w:color="auto"/>
              <w:right w:val="single" w:sz="4" w:space="0" w:color="auto"/>
            </w:tcBorders>
            <w:hideMark/>
          </w:tcPr>
          <w:p w14:paraId="7751C08B" w14:textId="77777777" w:rsidR="003629F3" w:rsidRDefault="003629F3">
            <w:r>
              <w:t>5461</w:t>
            </w:r>
          </w:p>
        </w:tc>
        <w:tc>
          <w:tcPr>
            <w:tcW w:w="0" w:type="auto"/>
            <w:tcBorders>
              <w:top w:val="single" w:sz="4" w:space="0" w:color="auto"/>
              <w:left w:val="single" w:sz="4" w:space="0" w:color="auto"/>
              <w:bottom w:val="single" w:sz="4" w:space="0" w:color="auto"/>
              <w:right w:val="single" w:sz="4" w:space="0" w:color="auto"/>
            </w:tcBorders>
            <w:hideMark/>
          </w:tcPr>
          <w:p w14:paraId="16549F44" w14:textId="77777777" w:rsidR="003629F3" w:rsidRDefault="003629F3">
            <w:r>
              <w:t>5466</w:t>
            </w:r>
          </w:p>
        </w:tc>
      </w:tr>
    </w:tbl>
    <w:p w14:paraId="7D5AC6FF" w14:textId="77777777" w:rsidR="003629F3" w:rsidRPr="00F652DD" w:rsidRDefault="003629F3" w:rsidP="003629F3">
      <w:pPr>
        <w:pStyle w:val="TableCaption"/>
        <w:rPr>
          <w:sz w:val="24"/>
        </w:rPr>
      </w:pPr>
    </w:p>
    <w:p w14:paraId="1E9127B0" w14:textId="77777777" w:rsidR="003629F3" w:rsidRDefault="003629F3" w:rsidP="003629F3">
      <w:pPr>
        <w:pStyle w:val="TableCaption"/>
        <w:rPr>
          <w:sz w:val="24"/>
        </w:rPr>
      </w:pPr>
      <w:r w:rsidRPr="00F652DD">
        <w:rPr>
          <w:sz w:val="24"/>
        </w:rPr>
        <w:t xml:space="preserve">Table </w:t>
      </w:r>
      <w:r>
        <w:rPr>
          <w:sz w:val="24"/>
        </w:rPr>
        <w:t>9</w:t>
      </w:r>
      <w:r w:rsidRPr="00F652DD">
        <w:rPr>
          <w:sz w:val="24"/>
        </w:rPr>
        <w:t xml:space="preserve">. Predicted </w:t>
      </w:r>
      <w:r>
        <w:rPr>
          <w:sz w:val="24"/>
        </w:rPr>
        <w:t>mean lambda (N</w:t>
      </w:r>
      <w:r w:rsidRPr="00546269">
        <w:rPr>
          <w:sz w:val="24"/>
          <w:vertAlign w:val="subscript"/>
        </w:rPr>
        <w:t>t</w:t>
      </w:r>
      <w:r>
        <w:rPr>
          <w:sz w:val="24"/>
          <w:vertAlign w:val="subscript"/>
        </w:rPr>
        <w:t>+1</w:t>
      </w:r>
      <w:r>
        <w:rPr>
          <w:sz w:val="24"/>
        </w:rPr>
        <w:t>/</w:t>
      </w:r>
      <w:proofErr w:type="spellStart"/>
      <w:r>
        <w:rPr>
          <w:sz w:val="24"/>
        </w:rPr>
        <w:t>N</w:t>
      </w:r>
      <w:r w:rsidRPr="00546269">
        <w:rPr>
          <w:sz w:val="24"/>
          <w:vertAlign w:val="subscript"/>
        </w:rPr>
        <w:t>t</w:t>
      </w:r>
      <w:proofErr w:type="spellEnd"/>
      <w:r>
        <w:rPr>
          <w:sz w:val="24"/>
        </w:rPr>
        <w:t>) for total winter-run spawner abundance in the Upper Sacramento River, including both natural- and hatchery-origin fish, from deterministic model runs</w:t>
      </w:r>
      <w:r w:rsidRPr="00F652DD">
        <w:rPr>
          <w:sz w:val="24"/>
        </w:rPr>
        <w:t>.</w:t>
      </w:r>
      <w:r>
        <w:rPr>
          <w:sz w:val="24"/>
        </w:rPr>
        <w:t xml:space="preserve"> </w:t>
      </w:r>
    </w:p>
    <w:tbl>
      <w:tblPr>
        <w:tblStyle w:val="StyleAlpha"/>
        <w:tblW w:w="5000" w:type="pct"/>
        <w:jc w:val="center"/>
        <w:tblLook w:val="0420" w:firstRow="1" w:lastRow="0" w:firstColumn="0" w:lastColumn="0" w:noHBand="0" w:noVBand="1"/>
      </w:tblPr>
      <w:tblGrid>
        <w:gridCol w:w="514"/>
        <w:gridCol w:w="580"/>
        <w:gridCol w:w="580"/>
        <w:gridCol w:w="580"/>
        <w:gridCol w:w="1629"/>
        <w:gridCol w:w="1773"/>
        <w:gridCol w:w="1947"/>
        <w:gridCol w:w="1747"/>
      </w:tblGrid>
      <w:tr w:rsidR="003629F3" w14:paraId="49573985" w14:textId="77777777">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41AC58F0" w14:textId="77777777" w:rsidR="003629F3" w:rsidRDefault="003629F3">
            <w:r>
              <w:t>WYT</w:t>
            </w:r>
          </w:p>
        </w:tc>
        <w:tc>
          <w:tcPr>
            <w:tcW w:w="0" w:type="auto"/>
            <w:tcBorders>
              <w:top w:val="single" w:sz="4" w:space="0" w:color="auto"/>
              <w:left w:val="single" w:sz="4" w:space="0" w:color="auto"/>
              <w:right w:val="single" w:sz="4" w:space="0" w:color="auto"/>
            </w:tcBorders>
            <w:hideMark/>
          </w:tcPr>
          <w:p w14:paraId="0BDCCC67" w14:textId="77777777" w:rsidR="003629F3" w:rsidRDefault="003629F3">
            <w:r>
              <w:t>EXP1</w:t>
            </w:r>
          </w:p>
        </w:tc>
        <w:tc>
          <w:tcPr>
            <w:tcW w:w="0" w:type="auto"/>
            <w:tcBorders>
              <w:top w:val="single" w:sz="4" w:space="0" w:color="auto"/>
              <w:left w:val="single" w:sz="4" w:space="0" w:color="auto"/>
              <w:right w:val="single" w:sz="4" w:space="0" w:color="auto"/>
            </w:tcBorders>
            <w:hideMark/>
          </w:tcPr>
          <w:p w14:paraId="309A3D65" w14:textId="77777777" w:rsidR="003629F3" w:rsidRDefault="003629F3">
            <w:r>
              <w:t>EXP3</w:t>
            </w:r>
          </w:p>
        </w:tc>
        <w:tc>
          <w:tcPr>
            <w:tcW w:w="0" w:type="auto"/>
            <w:tcBorders>
              <w:top w:val="single" w:sz="4" w:space="0" w:color="auto"/>
              <w:left w:val="single" w:sz="4" w:space="0" w:color="auto"/>
              <w:right w:val="single" w:sz="4" w:space="0" w:color="auto"/>
            </w:tcBorders>
            <w:hideMark/>
          </w:tcPr>
          <w:p w14:paraId="28322B74" w14:textId="77777777" w:rsidR="003629F3" w:rsidRDefault="003629F3">
            <w:r>
              <w:t>NAA</w:t>
            </w:r>
          </w:p>
        </w:tc>
        <w:tc>
          <w:tcPr>
            <w:tcW w:w="0" w:type="auto"/>
            <w:tcBorders>
              <w:top w:val="single" w:sz="4" w:space="0" w:color="auto"/>
              <w:left w:val="single" w:sz="4" w:space="0" w:color="auto"/>
              <w:right w:val="single" w:sz="4" w:space="0" w:color="auto"/>
            </w:tcBorders>
            <w:hideMark/>
          </w:tcPr>
          <w:p w14:paraId="27B9B9DD" w14:textId="77777777" w:rsidR="003629F3" w:rsidRDefault="003629F3">
            <w:r>
              <w:t xml:space="preserve">Alt2 </w:t>
            </w:r>
            <w:proofErr w:type="spellStart"/>
            <w:r>
              <w:t>wTUCP</w:t>
            </w:r>
            <w:proofErr w:type="spellEnd"/>
            <w:r>
              <w:t xml:space="preserve"> </w:t>
            </w:r>
            <w:proofErr w:type="spellStart"/>
            <w:r>
              <w:t>woVA</w:t>
            </w:r>
            <w:proofErr w:type="spellEnd"/>
          </w:p>
        </w:tc>
        <w:tc>
          <w:tcPr>
            <w:tcW w:w="0" w:type="auto"/>
            <w:tcBorders>
              <w:top w:val="single" w:sz="4" w:space="0" w:color="auto"/>
              <w:left w:val="single" w:sz="4" w:space="0" w:color="auto"/>
              <w:right w:val="single" w:sz="4" w:space="0" w:color="auto"/>
            </w:tcBorders>
            <w:hideMark/>
          </w:tcPr>
          <w:p w14:paraId="1B1C1A05" w14:textId="77777777" w:rsidR="003629F3" w:rsidRDefault="003629F3">
            <w:r>
              <w:t xml:space="preserve">Alt2 </w:t>
            </w:r>
            <w:proofErr w:type="spellStart"/>
            <w:r>
              <w:t>woTUCP</w:t>
            </w:r>
            <w:proofErr w:type="spellEnd"/>
            <w:r>
              <w:t xml:space="preserve"> </w:t>
            </w:r>
            <w:proofErr w:type="spellStart"/>
            <w:r>
              <w:t>woVA</w:t>
            </w:r>
            <w:proofErr w:type="spellEnd"/>
          </w:p>
        </w:tc>
        <w:tc>
          <w:tcPr>
            <w:tcW w:w="0" w:type="auto"/>
            <w:tcBorders>
              <w:top w:val="single" w:sz="4" w:space="0" w:color="auto"/>
              <w:left w:val="single" w:sz="4" w:space="0" w:color="auto"/>
              <w:right w:val="single" w:sz="4" w:space="0" w:color="auto"/>
            </w:tcBorders>
            <w:hideMark/>
          </w:tcPr>
          <w:p w14:paraId="201EF747" w14:textId="77777777" w:rsidR="003629F3" w:rsidRDefault="003629F3">
            <w:r>
              <w:t xml:space="preserve">Alt2 </w:t>
            </w:r>
            <w:proofErr w:type="spellStart"/>
            <w:r>
              <w:t>woTUCP</w:t>
            </w:r>
            <w:proofErr w:type="spellEnd"/>
            <w:r>
              <w:t xml:space="preserve"> </w:t>
            </w:r>
            <w:proofErr w:type="spellStart"/>
            <w:r>
              <w:t>DeltaVA</w:t>
            </w:r>
            <w:proofErr w:type="spellEnd"/>
          </w:p>
        </w:tc>
        <w:tc>
          <w:tcPr>
            <w:tcW w:w="0" w:type="auto"/>
            <w:tcBorders>
              <w:top w:val="single" w:sz="4" w:space="0" w:color="auto"/>
              <w:left w:val="single" w:sz="4" w:space="0" w:color="auto"/>
              <w:right w:val="single" w:sz="4" w:space="0" w:color="auto"/>
            </w:tcBorders>
            <w:hideMark/>
          </w:tcPr>
          <w:p w14:paraId="5F0120E1" w14:textId="77777777" w:rsidR="003629F3" w:rsidRDefault="003629F3">
            <w:r>
              <w:t xml:space="preserve">Alt2 </w:t>
            </w:r>
            <w:proofErr w:type="spellStart"/>
            <w:r>
              <w:t>woTUCP</w:t>
            </w:r>
            <w:proofErr w:type="spellEnd"/>
            <w:r>
              <w:t xml:space="preserve"> </w:t>
            </w:r>
            <w:proofErr w:type="spellStart"/>
            <w:r>
              <w:t>AllVA</w:t>
            </w:r>
            <w:proofErr w:type="spellEnd"/>
          </w:p>
        </w:tc>
      </w:tr>
      <w:tr w:rsidR="003629F3" w14:paraId="60801455"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2467EBB" w14:textId="77777777" w:rsidR="003629F3" w:rsidRDefault="003629F3">
            <w:r>
              <w:t>C</w:t>
            </w:r>
          </w:p>
        </w:tc>
        <w:tc>
          <w:tcPr>
            <w:tcW w:w="0" w:type="auto"/>
            <w:tcBorders>
              <w:top w:val="single" w:sz="4" w:space="0" w:color="auto"/>
              <w:left w:val="single" w:sz="4" w:space="0" w:color="auto"/>
              <w:bottom w:val="single" w:sz="4" w:space="0" w:color="auto"/>
              <w:right w:val="single" w:sz="4" w:space="0" w:color="auto"/>
            </w:tcBorders>
            <w:hideMark/>
          </w:tcPr>
          <w:p w14:paraId="5578967C" w14:textId="77777777" w:rsidR="003629F3" w:rsidRDefault="003629F3">
            <w:r>
              <w:t>0.840</w:t>
            </w:r>
          </w:p>
        </w:tc>
        <w:tc>
          <w:tcPr>
            <w:tcW w:w="0" w:type="auto"/>
            <w:tcBorders>
              <w:top w:val="single" w:sz="4" w:space="0" w:color="auto"/>
              <w:left w:val="single" w:sz="4" w:space="0" w:color="auto"/>
              <w:bottom w:val="single" w:sz="4" w:space="0" w:color="auto"/>
              <w:right w:val="single" w:sz="4" w:space="0" w:color="auto"/>
            </w:tcBorders>
            <w:hideMark/>
          </w:tcPr>
          <w:p w14:paraId="0E3208FD" w14:textId="77777777" w:rsidR="003629F3" w:rsidRDefault="003629F3">
            <w:r>
              <w:t>0.848</w:t>
            </w:r>
          </w:p>
        </w:tc>
        <w:tc>
          <w:tcPr>
            <w:tcW w:w="0" w:type="auto"/>
            <w:tcBorders>
              <w:top w:val="single" w:sz="4" w:space="0" w:color="auto"/>
              <w:left w:val="single" w:sz="4" w:space="0" w:color="auto"/>
              <w:bottom w:val="single" w:sz="4" w:space="0" w:color="auto"/>
              <w:right w:val="single" w:sz="4" w:space="0" w:color="auto"/>
            </w:tcBorders>
            <w:hideMark/>
          </w:tcPr>
          <w:p w14:paraId="308F81A4" w14:textId="77777777" w:rsidR="003629F3" w:rsidRDefault="003629F3">
            <w:r>
              <w:t>0.815</w:t>
            </w:r>
          </w:p>
        </w:tc>
        <w:tc>
          <w:tcPr>
            <w:tcW w:w="0" w:type="auto"/>
            <w:tcBorders>
              <w:top w:val="single" w:sz="4" w:space="0" w:color="auto"/>
              <w:left w:val="single" w:sz="4" w:space="0" w:color="auto"/>
              <w:bottom w:val="single" w:sz="4" w:space="0" w:color="auto"/>
              <w:right w:val="single" w:sz="4" w:space="0" w:color="auto"/>
            </w:tcBorders>
            <w:hideMark/>
          </w:tcPr>
          <w:p w14:paraId="0C6D3F1B" w14:textId="77777777" w:rsidR="003629F3" w:rsidRDefault="003629F3">
            <w:r>
              <w:t>0.812</w:t>
            </w:r>
          </w:p>
        </w:tc>
        <w:tc>
          <w:tcPr>
            <w:tcW w:w="0" w:type="auto"/>
            <w:tcBorders>
              <w:top w:val="single" w:sz="4" w:space="0" w:color="auto"/>
              <w:left w:val="single" w:sz="4" w:space="0" w:color="auto"/>
              <w:bottom w:val="single" w:sz="4" w:space="0" w:color="auto"/>
              <w:right w:val="single" w:sz="4" w:space="0" w:color="auto"/>
            </w:tcBorders>
            <w:hideMark/>
          </w:tcPr>
          <w:p w14:paraId="561AB012" w14:textId="77777777" w:rsidR="003629F3" w:rsidRDefault="003629F3">
            <w:r>
              <w:t>0.778</w:t>
            </w:r>
          </w:p>
        </w:tc>
        <w:tc>
          <w:tcPr>
            <w:tcW w:w="0" w:type="auto"/>
            <w:tcBorders>
              <w:top w:val="single" w:sz="4" w:space="0" w:color="auto"/>
              <w:left w:val="single" w:sz="4" w:space="0" w:color="auto"/>
              <w:bottom w:val="single" w:sz="4" w:space="0" w:color="auto"/>
              <w:right w:val="single" w:sz="4" w:space="0" w:color="auto"/>
            </w:tcBorders>
            <w:hideMark/>
          </w:tcPr>
          <w:p w14:paraId="58E18465" w14:textId="77777777" w:rsidR="003629F3" w:rsidRDefault="003629F3">
            <w:r>
              <w:t>0.787</w:t>
            </w:r>
          </w:p>
        </w:tc>
        <w:tc>
          <w:tcPr>
            <w:tcW w:w="0" w:type="auto"/>
            <w:tcBorders>
              <w:top w:val="single" w:sz="4" w:space="0" w:color="auto"/>
              <w:left w:val="single" w:sz="4" w:space="0" w:color="auto"/>
              <w:bottom w:val="single" w:sz="4" w:space="0" w:color="auto"/>
              <w:right w:val="single" w:sz="4" w:space="0" w:color="auto"/>
            </w:tcBorders>
            <w:hideMark/>
          </w:tcPr>
          <w:p w14:paraId="5EA0F912" w14:textId="77777777" w:rsidR="003629F3" w:rsidRDefault="003629F3">
            <w:r>
              <w:t>0.791</w:t>
            </w:r>
          </w:p>
        </w:tc>
      </w:tr>
      <w:tr w:rsidR="003629F3" w14:paraId="680F9414"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2C98F731" w14:textId="77777777" w:rsidR="003629F3" w:rsidRDefault="003629F3">
            <w:r>
              <w:t>D</w:t>
            </w:r>
          </w:p>
        </w:tc>
        <w:tc>
          <w:tcPr>
            <w:tcW w:w="0" w:type="auto"/>
            <w:tcBorders>
              <w:top w:val="single" w:sz="4" w:space="0" w:color="auto"/>
              <w:left w:val="single" w:sz="4" w:space="0" w:color="auto"/>
              <w:bottom w:val="single" w:sz="4" w:space="0" w:color="auto"/>
              <w:right w:val="single" w:sz="4" w:space="0" w:color="auto"/>
            </w:tcBorders>
            <w:hideMark/>
          </w:tcPr>
          <w:p w14:paraId="034FE560" w14:textId="77777777" w:rsidR="003629F3" w:rsidRDefault="003629F3">
            <w:r>
              <w:t>1.010</w:t>
            </w:r>
          </w:p>
        </w:tc>
        <w:tc>
          <w:tcPr>
            <w:tcW w:w="0" w:type="auto"/>
            <w:tcBorders>
              <w:top w:val="single" w:sz="4" w:space="0" w:color="auto"/>
              <w:left w:val="single" w:sz="4" w:space="0" w:color="auto"/>
              <w:bottom w:val="single" w:sz="4" w:space="0" w:color="auto"/>
              <w:right w:val="single" w:sz="4" w:space="0" w:color="auto"/>
            </w:tcBorders>
            <w:hideMark/>
          </w:tcPr>
          <w:p w14:paraId="2B1F4DCC" w14:textId="77777777" w:rsidR="003629F3" w:rsidRDefault="003629F3">
            <w:r>
              <w:t>1.038</w:t>
            </w:r>
          </w:p>
        </w:tc>
        <w:tc>
          <w:tcPr>
            <w:tcW w:w="0" w:type="auto"/>
            <w:tcBorders>
              <w:top w:val="single" w:sz="4" w:space="0" w:color="auto"/>
              <w:left w:val="single" w:sz="4" w:space="0" w:color="auto"/>
              <w:bottom w:val="single" w:sz="4" w:space="0" w:color="auto"/>
              <w:right w:val="single" w:sz="4" w:space="0" w:color="auto"/>
            </w:tcBorders>
            <w:hideMark/>
          </w:tcPr>
          <w:p w14:paraId="6AF84E3F" w14:textId="77777777" w:rsidR="003629F3" w:rsidRDefault="003629F3">
            <w:r>
              <w:t>1.042</w:t>
            </w:r>
          </w:p>
        </w:tc>
        <w:tc>
          <w:tcPr>
            <w:tcW w:w="0" w:type="auto"/>
            <w:tcBorders>
              <w:top w:val="single" w:sz="4" w:space="0" w:color="auto"/>
              <w:left w:val="single" w:sz="4" w:space="0" w:color="auto"/>
              <w:bottom w:val="single" w:sz="4" w:space="0" w:color="auto"/>
              <w:right w:val="single" w:sz="4" w:space="0" w:color="auto"/>
            </w:tcBorders>
            <w:hideMark/>
          </w:tcPr>
          <w:p w14:paraId="52DEAE23" w14:textId="77777777" w:rsidR="003629F3" w:rsidRDefault="003629F3">
            <w:r>
              <w:t>1.041</w:t>
            </w:r>
          </w:p>
        </w:tc>
        <w:tc>
          <w:tcPr>
            <w:tcW w:w="0" w:type="auto"/>
            <w:tcBorders>
              <w:top w:val="single" w:sz="4" w:space="0" w:color="auto"/>
              <w:left w:val="single" w:sz="4" w:space="0" w:color="auto"/>
              <w:bottom w:val="single" w:sz="4" w:space="0" w:color="auto"/>
              <w:right w:val="single" w:sz="4" w:space="0" w:color="auto"/>
            </w:tcBorders>
            <w:hideMark/>
          </w:tcPr>
          <w:p w14:paraId="43CB5A3E" w14:textId="77777777" w:rsidR="003629F3" w:rsidRDefault="003629F3">
            <w:r>
              <w:t>1.041</w:t>
            </w:r>
          </w:p>
        </w:tc>
        <w:tc>
          <w:tcPr>
            <w:tcW w:w="0" w:type="auto"/>
            <w:tcBorders>
              <w:top w:val="single" w:sz="4" w:space="0" w:color="auto"/>
              <w:left w:val="single" w:sz="4" w:space="0" w:color="auto"/>
              <w:bottom w:val="single" w:sz="4" w:space="0" w:color="auto"/>
              <w:right w:val="single" w:sz="4" w:space="0" w:color="auto"/>
            </w:tcBorders>
            <w:hideMark/>
          </w:tcPr>
          <w:p w14:paraId="6B51DB15" w14:textId="77777777" w:rsidR="003629F3" w:rsidRDefault="003629F3">
            <w:r>
              <w:t>1.042</w:t>
            </w:r>
          </w:p>
        </w:tc>
        <w:tc>
          <w:tcPr>
            <w:tcW w:w="0" w:type="auto"/>
            <w:tcBorders>
              <w:top w:val="single" w:sz="4" w:space="0" w:color="auto"/>
              <w:left w:val="single" w:sz="4" w:space="0" w:color="auto"/>
              <w:bottom w:val="single" w:sz="4" w:space="0" w:color="auto"/>
              <w:right w:val="single" w:sz="4" w:space="0" w:color="auto"/>
            </w:tcBorders>
            <w:hideMark/>
          </w:tcPr>
          <w:p w14:paraId="3E4E974F" w14:textId="77777777" w:rsidR="003629F3" w:rsidRDefault="003629F3">
            <w:r>
              <w:t>1.042</w:t>
            </w:r>
          </w:p>
        </w:tc>
      </w:tr>
      <w:tr w:rsidR="003629F3" w14:paraId="2B9822B7"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38B0B010" w14:textId="77777777" w:rsidR="003629F3" w:rsidRDefault="003629F3">
            <w:r>
              <w:t>AN</w:t>
            </w:r>
          </w:p>
        </w:tc>
        <w:tc>
          <w:tcPr>
            <w:tcW w:w="0" w:type="auto"/>
            <w:tcBorders>
              <w:top w:val="single" w:sz="4" w:space="0" w:color="auto"/>
              <w:left w:val="single" w:sz="4" w:space="0" w:color="auto"/>
              <w:bottom w:val="single" w:sz="4" w:space="0" w:color="auto"/>
              <w:right w:val="single" w:sz="4" w:space="0" w:color="auto"/>
            </w:tcBorders>
            <w:hideMark/>
          </w:tcPr>
          <w:p w14:paraId="6D5F25C2" w14:textId="77777777" w:rsidR="003629F3" w:rsidRDefault="003629F3">
            <w:r>
              <w:t>0.998</w:t>
            </w:r>
          </w:p>
        </w:tc>
        <w:tc>
          <w:tcPr>
            <w:tcW w:w="0" w:type="auto"/>
            <w:tcBorders>
              <w:top w:val="single" w:sz="4" w:space="0" w:color="auto"/>
              <w:left w:val="single" w:sz="4" w:space="0" w:color="auto"/>
              <w:bottom w:val="single" w:sz="4" w:space="0" w:color="auto"/>
              <w:right w:val="single" w:sz="4" w:space="0" w:color="auto"/>
            </w:tcBorders>
            <w:hideMark/>
          </w:tcPr>
          <w:p w14:paraId="76387C68" w14:textId="77777777" w:rsidR="003629F3" w:rsidRDefault="003629F3">
            <w:r>
              <w:t>0.633</w:t>
            </w:r>
          </w:p>
        </w:tc>
        <w:tc>
          <w:tcPr>
            <w:tcW w:w="0" w:type="auto"/>
            <w:tcBorders>
              <w:top w:val="single" w:sz="4" w:space="0" w:color="auto"/>
              <w:left w:val="single" w:sz="4" w:space="0" w:color="auto"/>
              <w:bottom w:val="single" w:sz="4" w:space="0" w:color="auto"/>
              <w:right w:val="single" w:sz="4" w:space="0" w:color="auto"/>
            </w:tcBorders>
            <w:hideMark/>
          </w:tcPr>
          <w:p w14:paraId="7009A893" w14:textId="77777777" w:rsidR="003629F3" w:rsidRDefault="003629F3">
            <w:r>
              <w:t>0.659</w:t>
            </w:r>
          </w:p>
        </w:tc>
        <w:tc>
          <w:tcPr>
            <w:tcW w:w="0" w:type="auto"/>
            <w:tcBorders>
              <w:top w:val="single" w:sz="4" w:space="0" w:color="auto"/>
              <w:left w:val="single" w:sz="4" w:space="0" w:color="auto"/>
              <w:bottom w:val="single" w:sz="4" w:space="0" w:color="auto"/>
              <w:right w:val="single" w:sz="4" w:space="0" w:color="auto"/>
            </w:tcBorders>
            <w:hideMark/>
          </w:tcPr>
          <w:p w14:paraId="3D9506EA" w14:textId="77777777" w:rsidR="003629F3" w:rsidRDefault="003629F3">
            <w:r>
              <w:t>0.676</w:t>
            </w:r>
          </w:p>
        </w:tc>
        <w:tc>
          <w:tcPr>
            <w:tcW w:w="0" w:type="auto"/>
            <w:tcBorders>
              <w:top w:val="single" w:sz="4" w:space="0" w:color="auto"/>
              <w:left w:val="single" w:sz="4" w:space="0" w:color="auto"/>
              <w:bottom w:val="single" w:sz="4" w:space="0" w:color="auto"/>
              <w:right w:val="single" w:sz="4" w:space="0" w:color="auto"/>
            </w:tcBorders>
            <w:hideMark/>
          </w:tcPr>
          <w:p w14:paraId="19370E0F" w14:textId="77777777" w:rsidR="003629F3" w:rsidRDefault="003629F3">
            <w:r>
              <w:t>0.672</w:t>
            </w:r>
          </w:p>
        </w:tc>
        <w:tc>
          <w:tcPr>
            <w:tcW w:w="0" w:type="auto"/>
            <w:tcBorders>
              <w:top w:val="single" w:sz="4" w:space="0" w:color="auto"/>
              <w:left w:val="single" w:sz="4" w:space="0" w:color="auto"/>
              <w:bottom w:val="single" w:sz="4" w:space="0" w:color="auto"/>
              <w:right w:val="single" w:sz="4" w:space="0" w:color="auto"/>
            </w:tcBorders>
            <w:hideMark/>
          </w:tcPr>
          <w:p w14:paraId="70232120" w14:textId="77777777" w:rsidR="003629F3" w:rsidRDefault="003629F3">
            <w:r>
              <w:t>0.677</w:t>
            </w:r>
          </w:p>
        </w:tc>
        <w:tc>
          <w:tcPr>
            <w:tcW w:w="0" w:type="auto"/>
            <w:tcBorders>
              <w:top w:val="single" w:sz="4" w:space="0" w:color="auto"/>
              <w:left w:val="single" w:sz="4" w:space="0" w:color="auto"/>
              <w:bottom w:val="single" w:sz="4" w:space="0" w:color="auto"/>
              <w:right w:val="single" w:sz="4" w:space="0" w:color="auto"/>
            </w:tcBorders>
            <w:hideMark/>
          </w:tcPr>
          <w:p w14:paraId="0EBAB400" w14:textId="77777777" w:rsidR="003629F3" w:rsidRDefault="003629F3">
            <w:r>
              <w:t>0.659</w:t>
            </w:r>
          </w:p>
        </w:tc>
      </w:tr>
      <w:tr w:rsidR="003629F3" w14:paraId="045E38D0"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0678A199" w14:textId="77777777" w:rsidR="003629F3" w:rsidRDefault="003629F3">
            <w:r>
              <w:t>W</w:t>
            </w:r>
          </w:p>
        </w:tc>
        <w:tc>
          <w:tcPr>
            <w:tcW w:w="0" w:type="auto"/>
            <w:tcBorders>
              <w:top w:val="single" w:sz="4" w:space="0" w:color="auto"/>
              <w:left w:val="single" w:sz="4" w:space="0" w:color="auto"/>
              <w:bottom w:val="single" w:sz="4" w:space="0" w:color="auto"/>
              <w:right w:val="single" w:sz="4" w:space="0" w:color="auto"/>
            </w:tcBorders>
            <w:hideMark/>
          </w:tcPr>
          <w:p w14:paraId="5CDC1943" w14:textId="77777777" w:rsidR="003629F3" w:rsidRDefault="003629F3">
            <w:r>
              <w:t>0.874</w:t>
            </w:r>
          </w:p>
        </w:tc>
        <w:tc>
          <w:tcPr>
            <w:tcW w:w="0" w:type="auto"/>
            <w:tcBorders>
              <w:top w:val="single" w:sz="4" w:space="0" w:color="auto"/>
              <w:left w:val="single" w:sz="4" w:space="0" w:color="auto"/>
              <w:bottom w:val="single" w:sz="4" w:space="0" w:color="auto"/>
              <w:right w:val="single" w:sz="4" w:space="0" w:color="auto"/>
            </w:tcBorders>
            <w:hideMark/>
          </w:tcPr>
          <w:p w14:paraId="02C1FF67" w14:textId="77777777" w:rsidR="003629F3" w:rsidRDefault="003629F3">
            <w:r>
              <w:t>1.108</w:t>
            </w:r>
          </w:p>
        </w:tc>
        <w:tc>
          <w:tcPr>
            <w:tcW w:w="0" w:type="auto"/>
            <w:tcBorders>
              <w:top w:val="single" w:sz="4" w:space="0" w:color="auto"/>
              <w:left w:val="single" w:sz="4" w:space="0" w:color="auto"/>
              <w:bottom w:val="single" w:sz="4" w:space="0" w:color="auto"/>
              <w:right w:val="single" w:sz="4" w:space="0" w:color="auto"/>
            </w:tcBorders>
            <w:hideMark/>
          </w:tcPr>
          <w:p w14:paraId="676FC0A6" w14:textId="77777777" w:rsidR="003629F3" w:rsidRDefault="003629F3">
            <w:r>
              <w:t>1.129</w:t>
            </w:r>
          </w:p>
        </w:tc>
        <w:tc>
          <w:tcPr>
            <w:tcW w:w="0" w:type="auto"/>
            <w:tcBorders>
              <w:top w:val="single" w:sz="4" w:space="0" w:color="auto"/>
              <w:left w:val="single" w:sz="4" w:space="0" w:color="auto"/>
              <w:bottom w:val="single" w:sz="4" w:space="0" w:color="auto"/>
              <w:right w:val="single" w:sz="4" w:space="0" w:color="auto"/>
            </w:tcBorders>
            <w:hideMark/>
          </w:tcPr>
          <w:p w14:paraId="453E7CEB" w14:textId="77777777" w:rsidR="003629F3" w:rsidRDefault="003629F3">
            <w:r>
              <w:t>1.129</w:t>
            </w:r>
          </w:p>
        </w:tc>
        <w:tc>
          <w:tcPr>
            <w:tcW w:w="0" w:type="auto"/>
            <w:tcBorders>
              <w:top w:val="single" w:sz="4" w:space="0" w:color="auto"/>
              <w:left w:val="single" w:sz="4" w:space="0" w:color="auto"/>
              <w:bottom w:val="single" w:sz="4" w:space="0" w:color="auto"/>
              <w:right w:val="single" w:sz="4" w:space="0" w:color="auto"/>
            </w:tcBorders>
            <w:hideMark/>
          </w:tcPr>
          <w:p w14:paraId="094B2156" w14:textId="77777777" w:rsidR="003629F3" w:rsidRDefault="003629F3">
            <w:r>
              <w:t>1.174</w:t>
            </w:r>
          </w:p>
        </w:tc>
        <w:tc>
          <w:tcPr>
            <w:tcW w:w="0" w:type="auto"/>
            <w:tcBorders>
              <w:top w:val="single" w:sz="4" w:space="0" w:color="auto"/>
              <w:left w:val="single" w:sz="4" w:space="0" w:color="auto"/>
              <w:bottom w:val="single" w:sz="4" w:space="0" w:color="auto"/>
              <w:right w:val="single" w:sz="4" w:space="0" w:color="auto"/>
            </w:tcBorders>
            <w:hideMark/>
          </w:tcPr>
          <w:p w14:paraId="224A8B2E" w14:textId="77777777" w:rsidR="003629F3" w:rsidRDefault="003629F3">
            <w:r>
              <w:t>1.155</w:t>
            </w:r>
          </w:p>
        </w:tc>
        <w:tc>
          <w:tcPr>
            <w:tcW w:w="0" w:type="auto"/>
            <w:tcBorders>
              <w:top w:val="single" w:sz="4" w:space="0" w:color="auto"/>
              <w:left w:val="single" w:sz="4" w:space="0" w:color="auto"/>
              <w:bottom w:val="single" w:sz="4" w:space="0" w:color="auto"/>
              <w:right w:val="single" w:sz="4" w:space="0" w:color="auto"/>
            </w:tcBorders>
            <w:hideMark/>
          </w:tcPr>
          <w:p w14:paraId="20CA1A43" w14:textId="77777777" w:rsidR="003629F3" w:rsidRDefault="003629F3">
            <w:r>
              <w:t>1.157</w:t>
            </w:r>
          </w:p>
        </w:tc>
      </w:tr>
      <w:tr w:rsidR="003629F3" w14:paraId="7F429EC6"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2DB62714" w14:textId="77777777" w:rsidR="003629F3" w:rsidRDefault="003629F3">
            <w:r>
              <w:t>All</w:t>
            </w:r>
          </w:p>
        </w:tc>
        <w:tc>
          <w:tcPr>
            <w:tcW w:w="0" w:type="auto"/>
            <w:tcBorders>
              <w:top w:val="single" w:sz="4" w:space="0" w:color="auto"/>
              <w:left w:val="single" w:sz="4" w:space="0" w:color="auto"/>
              <w:bottom w:val="single" w:sz="4" w:space="0" w:color="auto"/>
              <w:right w:val="single" w:sz="4" w:space="0" w:color="auto"/>
            </w:tcBorders>
            <w:hideMark/>
          </w:tcPr>
          <w:p w14:paraId="400607DA" w14:textId="77777777" w:rsidR="003629F3" w:rsidRDefault="003629F3">
            <w:r>
              <w:t>0.852</w:t>
            </w:r>
          </w:p>
        </w:tc>
        <w:tc>
          <w:tcPr>
            <w:tcW w:w="0" w:type="auto"/>
            <w:tcBorders>
              <w:top w:val="single" w:sz="4" w:space="0" w:color="auto"/>
              <w:left w:val="single" w:sz="4" w:space="0" w:color="auto"/>
              <w:bottom w:val="single" w:sz="4" w:space="0" w:color="auto"/>
              <w:right w:val="single" w:sz="4" w:space="0" w:color="auto"/>
            </w:tcBorders>
            <w:hideMark/>
          </w:tcPr>
          <w:p w14:paraId="42680B04" w14:textId="77777777" w:rsidR="003629F3" w:rsidRDefault="003629F3">
            <w:r>
              <w:t>0.979</w:t>
            </w:r>
          </w:p>
        </w:tc>
        <w:tc>
          <w:tcPr>
            <w:tcW w:w="0" w:type="auto"/>
            <w:tcBorders>
              <w:top w:val="single" w:sz="4" w:space="0" w:color="auto"/>
              <w:left w:val="single" w:sz="4" w:space="0" w:color="auto"/>
              <w:bottom w:val="single" w:sz="4" w:space="0" w:color="auto"/>
              <w:right w:val="single" w:sz="4" w:space="0" w:color="auto"/>
            </w:tcBorders>
            <w:hideMark/>
          </w:tcPr>
          <w:p w14:paraId="2C7B639C" w14:textId="77777777" w:rsidR="003629F3" w:rsidRDefault="003629F3">
            <w:r>
              <w:t>0.980</w:t>
            </w:r>
          </w:p>
        </w:tc>
        <w:tc>
          <w:tcPr>
            <w:tcW w:w="0" w:type="auto"/>
            <w:tcBorders>
              <w:top w:val="single" w:sz="4" w:space="0" w:color="auto"/>
              <w:left w:val="single" w:sz="4" w:space="0" w:color="auto"/>
              <w:bottom w:val="single" w:sz="4" w:space="0" w:color="auto"/>
              <w:right w:val="single" w:sz="4" w:space="0" w:color="auto"/>
            </w:tcBorders>
            <w:hideMark/>
          </w:tcPr>
          <w:p w14:paraId="14A91245" w14:textId="77777777" w:rsidR="003629F3" w:rsidRDefault="003629F3">
            <w:r>
              <w:t>0.980</w:t>
            </w:r>
          </w:p>
        </w:tc>
        <w:tc>
          <w:tcPr>
            <w:tcW w:w="0" w:type="auto"/>
            <w:tcBorders>
              <w:top w:val="single" w:sz="4" w:space="0" w:color="auto"/>
              <w:left w:val="single" w:sz="4" w:space="0" w:color="auto"/>
              <w:bottom w:val="single" w:sz="4" w:space="0" w:color="auto"/>
              <w:right w:val="single" w:sz="4" w:space="0" w:color="auto"/>
            </w:tcBorders>
            <w:hideMark/>
          </w:tcPr>
          <w:p w14:paraId="352E9631" w14:textId="77777777" w:rsidR="003629F3" w:rsidRDefault="003629F3">
            <w:r>
              <w:t>0.979</w:t>
            </w:r>
          </w:p>
        </w:tc>
        <w:tc>
          <w:tcPr>
            <w:tcW w:w="0" w:type="auto"/>
            <w:tcBorders>
              <w:top w:val="single" w:sz="4" w:space="0" w:color="auto"/>
              <w:left w:val="single" w:sz="4" w:space="0" w:color="auto"/>
              <w:bottom w:val="single" w:sz="4" w:space="0" w:color="auto"/>
              <w:right w:val="single" w:sz="4" w:space="0" w:color="auto"/>
            </w:tcBorders>
            <w:hideMark/>
          </w:tcPr>
          <w:p w14:paraId="5744A752" w14:textId="77777777" w:rsidR="003629F3" w:rsidRDefault="003629F3">
            <w:r>
              <w:t>0.979</w:t>
            </w:r>
          </w:p>
        </w:tc>
        <w:tc>
          <w:tcPr>
            <w:tcW w:w="0" w:type="auto"/>
            <w:tcBorders>
              <w:top w:val="single" w:sz="4" w:space="0" w:color="auto"/>
              <w:left w:val="single" w:sz="4" w:space="0" w:color="auto"/>
              <w:bottom w:val="single" w:sz="4" w:space="0" w:color="auto"/>
              <w:right w:val="single" w:sz="4" w:space="0" w:color="auto"/>
            </w:tcBorders>
            <w:hideMark/>
          </w:tcPr>
          <w:p w14:paraId="7FD3E69A" w14:textId="77777777" w:rsidR="003629F3" w:rsidRDefault="003629F3">
            <w:r>
              <w:t>0.979</w:t>
            </w:r>
          </w:p>
        </w:tc>
      </w:tr>
    </w:tbl>
    <w:p w14:paraId="39D20372" w14:textId="77777777" w:rsidR="003629F3" w:rsidRPr="00F652DD" w:rsidRDefault="003629F3" w:rsidP="003629F3">
      <w:pPr>
        <w:pStyle w:val="TableCaption"/>
        <w:rPr>
          <w:sz w:val="24"/>
        </w:rPr>
      </w:pPr>
    </w:p>
    <w:p w14:paraId="48DB0D72" w14:textId="77777777" w:rsidR="003629F3" w:rsidRDefault="003629F3" w:rsidP="003629F3">
      <w:pPr>
        <w:pStyle w:val="TableCaption"/>
        <w:rPr>
          <w:sz w:val="24"/>
        </w:rPr>
      </w:pPr>
      <w:r w:rsidRPr="00F652DD">
        <w:rPr>
          <w:sz w:val="24"/>
        </w:rPr>
        <w:t xml:space="preserve">Table </w:t>
      </w:r>
      <w:r>
        <w:rPr>
          <w:sz w:val="24"/>
        </w:rPr>
        <w:t>10</w:t>
      </w:r>
      <w:r w:rsidRPr="00F652DD">
        <w:rPr>
          <w:sz w:val="24"/>
        </w:rPr>
        <w:t xml:space="preserve">. Predicted </w:t>
      </w:r>
      <w:r>
        <w:rPr>
          <w:sz w:val="24"/>
        </w:rPr>
        <w:t>terminal lambda (</w:t>
      </w:r>
      <w:proofErr w:type="spellStart"/>
      <w:r>
        <w:rPr>
          <w:sz w:val="24"/>
        </w:rPr>
        <w:t>N</w:t>
      </w:r>
      <w:r w:rsidRPr="00546269">
        <w:rPr>
          <w:sz w:val="24"/>
          <w:vertAlign w:val="subscript"/>
        </w:rPr>
        <w:t>t</w:t>
      </w:r>
      <w:proofErr w:type="spellEnd"/>
      <w:r w:rsidRPr="00546269">
        <w:rPr>
          <w:sz w:val="24"/>
          <w:vertAlign w:val="subscript"/>
        </w:rPr>
        <w:t>=19</w:t>
      </w:r>
      <w:r>
        <w:rPr>
          <w:sz w:val="24"/>
        </w:rPr>
        <w:t>/</w:t>
      </w:r>
      <w:proofErr w:type="spellStart"/>
      <w:r>
        <w:rPr>
          <w:sz w:val="24"/>
        </w:rPr>
        <w:t>N</w:t>
      </w:r>
      <w:r w:rsidRPr="00546269">
        <w:rPr>
          <w:sz w:val="24"/>
          <w:vertAlign w:val="subscript"/>
        </w:rPr>
        <w:t>t</w:t>
      </w:r>
      <w:proofErr w:type="spellEnd"/>
      <w:r w:rsidRPr="00546269">
        <w:rPr>
          <w:sz w:val="24"/>
          <w:vertAlign w:val="subscript"/>
        </w:rPr>
        <w:t>=1</w:t>
      </w:r>
      <w:r>
        <w:rPr>
          <w:sz w:val="24"/>
        </w:rPr>
        <w:t>) for total winter-run spawner abundance in the Upper Sacramento River, including both natural- and hatchery-origin fish, from deterministic model runs</w:t>
      </w:r>
      <w:r w:rsidRPr="00F652DD">
        <w:rPr>
          <w:sz w:val="24"/>
        </w:rPr>
        <w:t>.</w:t>
      </w:r>
      <w:r>
        <w:rPr>
          <w:sz w:val="24"/>
        </w:rPr>
        <w:t xml:space="preserve"> </w:t>
      </w:r>
    </w:p>
    <w:tbl>
      <w:tblPr>
        <w:tblStyle w:val="StyleAlpha"/>
        <w:tblW w:w="5000" w:type="pct"/>
        <w:jc w:val="center"/>
        <w:tblLook w:val="0420" w:firstRow="1" w:lastRow="0" w:firstColumn="0" w:lastColumn="0" w:noHBand="0" w:noVBand="1"/>
      </w:tblPr>
      <w:tblGrid>
        <w:gridCol w:w="580"/>
        <w:gridCol w:w="580"/>
        <w:gridCol w:w="580"/>
        <w:gridCol w:w="1753"/>
        <w:gridCol w:w="1896"/>
        <w:gridCol w:w="2095"/>
        <w:gridCol w:w="1866"/>
      </w:tblGrid>
      <w:tr w:rsidR="003629F3" w14:paraId="3B7FB7E5" w14:textId="77777777">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169FB0DF" w14:textId="77777777" w:rsidR="003629F3" w:rsidRDefault="003629F3">
            <w:r>
              <w:t>EXP1</w:t>
            </w:r>
          </w:p>
        </w:tc>
        <w:tc>
          <w:tcPr>
            <w:tcW w:w="0" w:type="auto"/>
            <w:tcBorders>
              <w:top w:val="single" w:sz="4" w:space="0" w:color="auto"/>
              <w:left w:val="single" w:sz="4" w:space="0" w:color="auto"/>
              <w:right w:val="single" w:sz="4" w:space="0" w:color="auto"/>
            </w:tcBorders>
            <w:hideMark/>
          </w:tcPr>
          <w:p w14:paraId="0751286B" w14:textId="77777777" w:rsidR="003629F3" w:rsidRDefault="003629F3">
            <w:r>
              <w:t>EXP3</w:t>
            </w:r>
          </w:p>
        </w:tc>
        <w:tc>
          <w:tcPr>
            <w:tcW w:w="0" w:type="auto"/>
            <w:tcBorders>
              <w:top w:val="single" w:sz="4" w:space="0" w:color="auto"/>
              <w:left w:val="single" w:sz="4" w:space="0" w:color="auto"/>
              <w:right w:val="single" w:sz="4" w:space="0" w:color="auto"/>
            </w:tcBorders>
            <w:hideMark/>
          </w:tcPr>
          <w:p w14:paraId="4F883656" w14:textId="77777777" w:rsidR="003629F3" w:rsidRDefault="003629F3">
            <w:r>
              <w:t>NAA</w:t>
            </w:r>
          </w:p>
        </w:tc>
        <w:tc>
          <w:tcPr>
            <w:tcW w:w="0" w:type="auto"/>
            <w:tcBorders>
              <w:top w:val="single" w:sz="4" w:space="0" w:color="auto"/>
              <w:left w:val="single" w:sz="4" w:space="0" w:color="auto"/>
              <w:right w:val="single" w:sz="4" w:space="0" w:color="auto"/>
            </w:tcBorders>
            <w:hideMark/>
          </w:tcPr>
          <w:p w14:paraId="37995430" w14:textId="77777777" w:rsidR="003629F3" w:rsidRDefault="003629F3">
            <w:r>
              <w:t xml:space="preserve">Alt2 </w:t>
            </w:r>
            <w:proofErr w:type="spellStart"/>
            <w:r>
              <w:t>wTUCP</w:t>
            </w:r>
            <w:proofErr w:type="spellEnd"/>
            <w:r>
              <w:t xml:space="preserve"> </w:t>
            </w:r>
            <w:proofErr w:type="spellStart"/>
            <w:r>
              <w:t>woVA</w:t>
            </w:r>
            <w:proofErr w:type="spellEnd"/>
          </w:p>
        </w:tc>
        <w:tc>
          <w:tcPr>
            <w:tcW w:w="0" w:type="auto"/>
            <w:tcBorders>
              <w:top w:val="single" w:sz="4" w:space="0" w:color="auto"/>
              <w:left w:val="single" w:sz="4" w:space="0" w:color="auto"/>
              <w:right w:val="single" w:sz="4" w:space="0" w:color="auto"/>
            </w:tcBorders>
            <w:hideMark/>
          </w:tcPr>
          <w:p w14:paraId="103F9234" w14:textId="77777777" w:rsidR="003629F3" w:rsidRDefault="003629F3">
            <w:r>
              <w:t xml:space="preserve">Alt2 </w:t>
            </w:r>
            <w:proofErr w:type="spellStart"/>
            <w:r>
              <w:t>woTUCP</w:t>
            </w:r>
            <w:proofErr w:type="spellEnd"/>
            <w:r>
              <w:t xml:space="preserve"> </w:t>
            </w:r>
            <w:proofErr w:type="spellStart"/>
            <w:r>
              <w:t>woVA</w:t>
            </w:r>
            <w:proofErr w:type="spellEnd"/>
          </w:p>
        </w:tc>
        <w:tc>
          <w:tcPr>
            <w:tcW w:w="0" w:type="auto"/>
            <w:tcBorders>
              <w:top w:val="single" w:sz="4" w:space="0" w:color="auto"/>
              <w:left w:val="single" w:sz="4" w:space="0" w:color="auto"/>
              <w:right w:val="single" w:sz="4" w:space="0" w:color="auto"/>
            </w:tcBorders>
            <w:hideMark/>
          </w:tcPr>
          <w:p w14:paraId="71D8836B" w14:textId="77777777" w:rsidR="003629F3" w:rsidRDefault="003629F3">
            <w:r>
              <w:t xml:space="preserve">Alt2 </w:t>
            </w:r>
            <w:proofErr w:type="spellStart"/>
            <w:r>
              <w:t>woTUCP</w:t>
            </w:r>
            <w:proofErr w:type="spellEnd"/>
            <w:r>
              <w:t xml:space="preserve"> </w:t>
            </w:r>
            <w:proofErr w:type="spellStart"/>
            <w:r>
              <w:t>DeltaVA</w:t>
            </w:r>
            <w:proofErr w:type="spellEnd"/>
          </w:p>
        </w:tc>
        <w:tc>
          <w:tcPr>
            <w:tcW w:w="0" w:type="auto"/>
            <w:tcBorders>
              <w:top w:val="single" w:sz="4" w:space="0" w:color="auto"/>
              <w:left w:val="single" w:sz="4" w:space="0" w:color="auto"/>
              <w:right w:val="single" w:sz="4" w:space="0" w:color="auto"/>
            </w:tcBorders>
            <w:hideMark/>
          </w:tcPr>
          <w:p w14:paraId="1A36985C" w14:textId="77777777" w:rsidR="003629F3" w:rsidRDefault="003629F3">
            <w:r>
              <w:t xml:space="preserve">Alt2 </w:t>
            </w:r>
            <w:proofErr w:type="spellStart"/>
            <w:r>
              <w:t>woTUCP</w:t>
            </w:r>
            <w:proofErr w:type="spellEnd"/>
            <w:r>
              <w:t xml:space="preserve"> </w:t>
            </w:r>
            <w:proofErr w:type="spellStart"/>
            <w:r>
              <w:t>AllVA</w:t>
            </w:r>
            <w:proofErr w:type="spellEnd"/>
          </w:p>
        </w:tc>
      </w:tr>
      <w:tr w:rsidR="003629F3" w14:paraId="267780FD" w14:textId="77777777">
        <w:trPr>
          <w:jc w:val="center"/>
        </w:trPr>
        <w:tc>
          <w:tcPr>
            <w:tcW w:w="0" w:type="auto"/>
            <w:tcBorders>
              <w:top w:val="single" w:sz="4" w:space="0" w:color="auto"/>
              <w:left w:val="single" w:sz="4" w:space="0" w:color="auto"/>
              <w:bottom w:val="single" w:sz="4" w:space="0" w:color="auto"/>
              <w:right w:val="single" w:sz="4" w:space="0" w:color="auto"/>
            </w:tcBorders>
            <w:hideMark/>
          </w:tcPr>
          <w:p w14:paraId="2DBEA80E" w14:textId="77777777" w:rsidR="003629F3" w:rsidRDefault="003629F3">
            <w:r>
              <w:t>0.048</w:t>
            </w:r>
          </w:p>
        </w:tc>
        <w:tc>
          <w:tcPr>
            <w:tcW w:w="0" w:type="auto"/>
            <w:tcBorders>
              <w:top w:val="single" w:sz="4" w:space="0" w:color="auto"/>
              <w:left w:val="single" w:sz="4" w:space="0" w:color="auto"/>
              <w:bottom w:val="single" w:sz="4" w:space="0" w:color="auto"/>
              <w:right w:val="single" w:sz="4" w:space="0" w:color="auto"/>
            </w:tcBorders>
            <w:hideMark/>
          </w:tcPr>
          <w:p w14:paraId="0641EF17" w14:textId="77777777" w:rsidR="003629F3" w:rsidRDefault="003629F3">
            <w:r>
              <w:t>0.668</w:t>
            </w:r>
          </w:p>
        </w:tc>
        <w:tc>
          <w:tcPr>
            <w:tcW w:w="0" w:type="auto"/>
            <w:tcBorders>
              <w:top w:val="single" w:sz="4" w:space="0" w:color="auto"/>
              <w:left w:val="single" w:sz="4" w:space="0" w:color="auto"/>
              <w:bottom w:val="single" w:sz="4" w:space="0" w:color="auto"/>
              <w:right w:val="single" w:sz="4" w:space="0" w:color="auto"/>
            </w:tcBorders>
            <w:hideMark/>
          </w:tcPr>
          <w:p w14:paraId="2A7DFC34" w14:textId="77777777" w:rsidR="003629F3" w:rsidRDefault="003629F3">
            <w:r>
              <w:t>0.679</w:t>
            </w:r>
          </w:p>
        </w:tc>
        <w:tc>
          <w:tcPr>
            <w:tcW w:w="0" w:type="auto"/>
            <w:tcBorders>
              <w:top w:val="single" w:sz="4" w:space="0" w:color="auto"/>
              <w:left w:val="single" w:sz="4" w:space="0" w:color="auto"/>
              <w:bottom w:val="single" w:sz="4" w:space="0" w:color="auto"/>
              <w:right w:val="single" w:sz="4" w:space="0" w:color="auto"/>
            </w:tcBorders>
            <w:hideMark/>
          </w:tcPr>
          <w:p w14:paraId="3E412F3B" w14:textId="77777777" w:rsidR="003629F3" w:rsidRDefault="003629F3">
            <w:r>
              <w:t>0.678</w:t>
            </w:r>
          </w:p>
        </w:tc>
        <w:tc>
          <w:tcPr>
            <w:tcW w:w="0" w:type="auto"/>
            <w:tcBorders>
              <w:top w:val="single" w:sz="4" w:space="0" w:color="auto"/>
              <w:left w:val="single" w:sz="4" w:space="0" w:color="auto"/>
              <w:bottom w:val="single" w:sz="4" w:space="0" w:color="auto"/>
              <w:right w:val="single" w:sz="4" w:space="0" w:color="auto"/>
            </w:tcBorders>
            <w:hideMark/>
          </w:tcPr>
          <w:p w14:paraId="65BDCA31" w14:textId="77777777" w:rsidR="003629F3" w:rsidRDefault="003629F3">
            <w:r>
              <w:t>0.669</w:t>
            </w:r>
          </w:p>
        </w:tc>
        <w:tc>
          <w:tcPr>
            <w:tcW w:w="0" w:type="auto"/>
            <w:tcBorders>
              <w:top w:val="single" w:sz="4" w:space="0" w:color="auto"/>
              <w:left w:val="single" w:sz="4" w:space="0" w:color="auto"/>
              <w:bottom w:val="single" w:sz="4" w:space="0" w:color="auto"/>
              <w:right w:val="single" w:sz="4" w:space="0" w:color="auto"/>
            </w:tcBorders>
            <w:hideMark/>
          </w:tcPr>
          <w:p w14:paraId="3D0298E3" w14:textId="77777777" w:rsidR="003629F3" w:rsidRDefault="003629F3">
            <w:r>
              <w:t>0.668</w:t>
            </w:r>
          </w:p>
        </w:tc>
        <w:tc>
          <w:tcPr>
            <w:tcW w:w="0" w:type="auto"/>
            <w:tcBorders>
              <w:top w:val="single" w:sz="4" w:space="0" w:color="auto"/>
              <w:left w:val="single" w:sz="4" w:space="0" w:color="auto"/>
              <w:bottom w:val="single" w:sz="4" w:space="0" w:color="auto"/>
              <w:right w:val="single" w:sz="4" w:space="0" w:color="auto"/>
            </w:tcBorders>
            <w:hideMark/>
          </w:tcPr>
          <w:p w14:paraId="27B00333" w14:textId="77777777" w:rsidR="003629F3" w:rsidRDefault="003629F3">
            <w:r>
              <w:t>0.668</w:t>
            </w:r>
          </w:p>
        </w:tc>
      </w:tr>
    </w:tbl>
    <w:p w14:paraId="519C2BFF" w14:textId="77777777" w:rsidR="003629F3" w:rsidRDefault="003629F3" w:rsidP="003629F3">
      <w:pPr>
        <w:pStyle w:val="TableCaption"/>
        <w:rPr>
          <w:sz w:val="24"/>
        </w:rPr>
      </w:pPr>
    </w:p>
    <w:p w14:paraId="6F50B76A" w14:textId="77777777" w:rsidR="003629F3" w:rsidRDefault="003629F3" w:rsidP="003629F3">
      <w:pPr>
        <w:pStyle w:val="TableCaption"/>
        <w:rPr>
          <w:sz w:val="24"/>
        </w:rPr>
      </w:pPr>
      <w:r>
        <w:rPr>
          <w:noProof/>
        </w:rPr>
        <w:lastRenderedPageBreak/>
        <w:drawing>
          <wp:inline distT="0" distB="0" distL="0" distR="0" wp14:anchorId="2D00ECCF" wp14:editId="17899E7D">
            <wp:extent cx="5469147" cy="54691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1241" cy="5471241"/>
                    </a:xfrm>
                    <a:prstGeom prst="rect">
                      <a:avLst/>
                    </a:prstGeom>
                  </pic:spPr>
                </pic:pic>
              </a:graphicData>
            </a:graphic>
          </wp:inline>
        </w:drawing>
      </w:r>
    </w:p>
    <w:p w14:paraId="06995F4A" w14:textId="2904DD93" w:rsidR="003629F3" w:rsidRDefault="003629F3" w:rsidP="003629F3">
      <w:pPr>
        <w:pStyle w:val="TableCaption"/>
        <w:rPr>
          <w:sz w:val="24"/>
        </w:rPr>
      </w:pPr>
      <w:r>
        <w:rPr>
          <w:sz w:val="24"/>
        </w:rPr>
        <w:t>Figure 2</w:t>
      </w:r>
      <w:r w:rsidR="00910594">
        <w:rPr>
          <w:sz w:val="24"/>
        </w:rPr>
        <w:t>4</w:t>
      </w:r>
      <w:r>
        <w:rPr>
          <w:sz w:val="24"/>
        </w:rPr>
        <w:t xml:space="preserve">. Expected annual abundances of natural-origin winter-run Chinook salmon spawners in the Upper Sacramento River from deterministic model runs. </w:t>
      </w:r>
    </w:p>
    <w:p w14:paraId="44E93E13" w14:textId="77777777" w:rsidR="003629F3" w:rsidRDefault="003629F3" w:rsidP="003629F3">
      <w:pPr>
        <w:pStyle w:val="TableCaption"/>
        <w:rPr>
          <w:sz w:val="24"/>
        </w:rPr>
      </w:pPr>
      <w:r>
        <w:rPr>
          <w:noProof/>
        </w:rPr>
        <w:lastRenderedPageBreak/>
        <w:drawing>
          <wp:inline distT="0" distB="0" distL="0" distR="0" wp14:anchorId="1591DA5C" wp14:editId="1772B0B3">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43600"/>
                    </a:xfrm>
                    <a:prstGeom prst="rect">
                      <a:avLst/>
                    </a:prstGeom>
                  </pic:spPr>
                </pic:pic>
              </a:graphicData>
            </a:graphic>
          </wp:inline>
        </w:drawing>
      </w:r>
    </w:p>
    <w:p w14:paraId="42FF2E7A" w14:textId="4DF819AF" w:rsidR="003629F3" w:rsidRDefault="003629F3" w:rsidP="003629F3">
      <w:pPr>
        <w:pStyle w:val="TableCaption"/>
        <w:rPr>
          <w:sz w:val="24"/>
        </w:rPr>
      </w:pPr>
      <w:r>
        <w:rPr>
          <w:sz w:val="24"/>
        </w:rPr>
        <w:t>Figure 2</w:t>
      </w:r>
      <w:r w:rsidR="00910594">
        <w:rPr>
          <w:sz w:val="24"/>
        </w:rPr>
        <w:t>5</w:t>
      </w:r>
      <w:r>
        <w:rPr>
          <w:sz w:val="24"/>
        </w:rPr>
        <w:t xml:space="preserve">. Expected annual abundances of natural-origin winter-run Chinook salmon spawners in the Upper Sacramento River from stochastic model runs. Black lines represent iteration-specific abundances over time and the blue line represents an expected trend obtained by ‘gam’ smoothing in ggplot2. </w:t>
      </w:r>
    </w:p>
    <w:p w14:paraId="52A6D469" w14:textId="77777777" w:rsidR="003629F3" w:rsidRDefault="003629F3" w:rsidP="003629F3">
      <w:pPr>
        <w:pStyle w:val="TableCaption"/>
        <w:rPr>
          <w:sz w:val="24"/>
        </w:rPr>
      </w:pPr>
      <w:r>
        <w:rPr>
          <w:noProof/>
        </w:rPr>
        <w:lastRenderedPageBreak/>
        <w:drawing>
          <wp:inline distT="0" distB="0" distL="0" distR="0" wp14:anchorId="25F17C20" wp14:editId="3C339AD6">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943600"/>
                    </a:xfrm>
                    <a:prstGeom prst="rect">
                      <a:avLst/>
                    </a:prstGeom>
                  </pic:spPr>
                </pic:pic>
              </a:graphicData>
            </a:graphic>
          </wp:inline>
        </w:drawing>
      </w:r>
    </w:p>
    <w:p w14:paraId="652FB508" w14:textId="50B1618A" w:rsidR="003629F3" w:rsidRDefault="003629F3" w:rsidP="003629F3">
      <w:pPr>
        <w:pStyle w:val="TableCaption"/>
        <w:rPr>
          <w:sz w:val="24"/>
        </w:rPr>
      </w:pPr>
      <w:r>
        <w:rPr>
          <w:sz w:val="24"/>
        </w:rPr>
        <w:t>Figure 2</w:t>
      </w:r>
      <w:r w:rsidR="00910594">
        <w:rPr>
          <w:sz w:val="24"/>
        </w:rPr>
        <w:t>6</w:t>
      </w:r>
      <w:r>
        <w:rPr>
          <w:sz w:val="24"/>
        </w:rPr>
        <w:t>. Predicted annual lambda values (N</w:t>
      </w:r>
      <w:r w:rsidRPr="008044E9">
        <w:rPr>
          <w:sz w:val="24"/>
          <w:vertAlign w:val="subscript"/>
        </w:rPr>
        <w:t>t</w:t>
      </w:r>
      <w:r>
        <w:rPr>
          <w:sz w:val="24"/>
          <w:vertAlign w:val="subscript"/>
        </w:rPr>
        <w:t>+1</w:t>
      </w:r>
      <w:r>
        <w:rPr>
          <w:sz w:val="24"/>
        </w:rPr>
        <w:t>/</w:t>
      </w:r>
      <w:proofErr w:type="spellStart"/>
      <w:r>
        <w:rPr>
          <w:sz w:val="24"/>
        </w:rPr>
        <w:t>N</w:t>
      </w:r>
      <w:r w:rsidRPr="008044E9">
        <w:rPr>
          <w:sz w:val="24"/>
          <w:vertAlign w:val="subscript"/>
        </w:rPr>
        <w:t>t</w:t>
      </w:r>
      <w:proofErr w:type="spellEnd"/>
      <w:r>
        <w:rPr>
          <w:sz w:val="24"/>
        </w:rPr>
        <w:t>) for total winter-run spawner abundance in the Upper Sacramento River, including both natural- and hatchery-origin fish, from deterministic model runs</w:t>
      </w:r>
      <w:r w:rsidRPr="00F652DD">
        <w:rPr>
          <w:sz w:val="24"/>
        </w:rPr>
        <w:t>.</w:t>
      </w:r>
      <w:r>
        <w:rPr>
          <w:sz w:val="24"/>
        </w:rPr>
        <w:t xml:space="preserve"> </w:t>
      </w:r>
    </w:p>
    <w:p w14:paraId="7240DB88" w14:textId="77777777" w:rsidR="003629F3" w:rsidRDefault="003629F3" w:rsidP="003629F3">
      <w:pPr>
        <w:pStyle w:val="TableCaption"/>
        <w:rPr>
          <w:sz w:val="24"/>
        </w:rPr>
      </w:pPr>
      <w:r>
        <w:rPr>
          <w:noProof/>
        </w:rPr>
        <w:lastRenderedPageBreak/>
        <w:drawing>
          <wp:inline distT="0" distB="0" distL="0" distR="0" wp14:anchorId="22C7DAF6" wp14:editId="6827D353">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62400"/>
                    </a:xfrm>
                    <a:prstGeom prst="rect">
                      <a:avLst/>
                    </a:prstGeom>
                  </pic:spPr>
                </pic:pic>
              </a:graphicData>
            </a:graphic>
          </wp:inline>
        </w:drawing>
      </w:r>
    </w:p>
    <w:p w14:paraId="3D32D243" w14:textId="1E7D5F71" w:rsidR="003629F3" w:rsidRDefault="003629F3" w:rsidP="003629F3">
      <w:pPr>
        <w:pStyle w:val="TableCaption"/>
        <w:rPr>
          <w:sz w:val="24"/>
        </w:rPr>
      </w:pPr>
      <w:r>
        <w:rPr>
          <w:sz w:val="24"/>
        </w:rPr>
        <w:t>Figure 2</w:t>
      </w:r>
      <w:r w:rsidR="00910594">
        <w:rPr>
          <w:sz w:val="24"/>
        </w:rPr>
        <w:t>7</w:t>
      </w:r>
      <w:r>
        <w:rPr>
          <w:sz w:val="24"/>
        </w:rPr>
        <w:t>. Predicted mean lambda values (N</w:t>
      </w:r>
      <w:r w:rsidRPr="00447751">
        <w:rPr>
          <w:sz w:val="24"/>
          <w:vertAlign w:val="subscript"/>
        </w:rPr>
        <w:t>t+1</w:t>
      </w:r>
      <w:r>
        <w:rPr>
          <w:sz w:val="24"/>
        </w:rPr>
        <w:t>/</w:t>
      </w:r>
      <w:proofErr w:type="spellStart"/>
      <w:r>
        <w:rPr>
          <w:sz w:val="24"/>
        </w:rPr>
        <w:t>N</w:t>
      </w:r>
      <w:r w:rsidRPr="008044E9">
        <w:rPr>
          <w:sz w:val="24"/>
          <w:vertAlign w:val="subscript"/>
        </w:rPr>
        <w:t>t</w:t>
      </w:r>
      <w:proofErr w:type="spellEnd"/>
      <w:r>
        <w:rPr>
          <w:sz w:val="24"/>
        </w:rPr>
        <w:t xml:space="preserve">) for total winter-run spawner abundance in the Upper Sacramento River, including both natural- and hatchery-origin fish, across 100 stochastic model iterations. </w:t>
      </w:r>
    </w:p>
    <w:p w14:paraId="61B936DE" w14:textId="77777777" w:rsidR="003629F3" w:rsidRDefault="003629F3" w:rsidP="003629F3">
      <w:pPr>
        <w:pStyle w:val="TableCaption"/>
        <w:rPr>
          <w:sz w:val="24"/>
        </w:rPr>
      </w:pPr>
    </w:p>
    <w:p w14:paraId="197ADD62" w14:textId="77777777" w:rsidR="003629F3" w:rsidRDefault="003629F3" w:rsidP="003629F3">
      <w:pPr>
        <w:pStyle w:val="TableCaption"/>
        <w:rPr>
          <w:sz w:val="24"/>
        </w:rPr>
      </w:pPr>
      <w:r>
        <w:rPr>
          <w:noProof/>
        </w:rPr>
        <w:lastRenderedPageBreak/>
        <w:drawing>
          <wp:inline distT="0" distB="0" distL="0" distR="0" wp14:anchorId="5AE30DB0" wp14:editId="5391006A">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62400"/>
                    </a:xfrm>
                    <a:prstGeom prst="rect">
                      <a:avLst/>
                    </a:prstGeom>
                  </pic:spPr>
                </pic:pic>
              </a:graphicData>
            </a:graphic>
          </wp:inline>
        </w:drawing>
      </w:r>
    </w:p>
    <w:p w14:paraId="198BC050" w14:textId="3FAB0DDD" w:rsidR="003629F3" w:rsidRDefault="003629F3" w:rsidP="003629F3">
      <w:pPr>
        <w:pStyle w:val="TableCaption"/>
        <w:rPr>
          <w:sz w:val="24"/>
        </w:rPr>
      </w:pPr>
      <w:r w:rsidRPr="1213A6FB">
        <w:rPr>
          <w:sz w:val="24"/>
        </w:rPr>
        <w:t xml:space="preserve">Figure </w:t>
      </w:r>
      <w:r w:rsidRPr="053DA7F6">
        <w:rPr>
          <w:sz w:val="24"/>
        </w:rPr>
        <w:t>2</w:t>
      </w:r>
      <w:r w:rsidR="00910594">
        <w:rPr>
          <w:sz w:val="24"/>
        </w:rPr>
        <w:t>8</w:t>
      </w:r>
      <w:r w:rsidRPr="1213A6FB">
        <w:rPr>
          <w:sz w:val="24"/>
        </w:rPr>
        <w:t xml:space="preserve">. Predicted lambda values </w:t>
      </w:r>
      <w:r w:rsidR="00DB55DA">
        <w:rPr>
          <w:sz w:val="24"/>
        </w:rPr>
        <w:t>for each</w:t>
      </w:r>
      <w:r w:rsidRPr="6BB6236A">
        <w:rPr>
          <w:sz w:val="24"/>
        </w:rPr>
        <w:t xml:space="preserve"> water year </w:t>
      </w:r>
      <w:r w:rsidRPr="08552FEF">
        <w:rPr>
          <w:sz w:val="24"/>
        </w:rPr>
        <w:t>type</w:t>
      </w:r>
      <w:r w:rsidRPr="2BC79190">
        <w:rPr>
          <w:sz w:val="24"/>
        </w:rPr>
        <w:t xml:space="preserve"> </w:t>
      </w:r>
      <w:r w:rsidRPr="1213A6FB">
        <w:rPr>
          <w:sz w:val="24"/>
        </w:rPr>
        <w:t>(N</w:t>
      </w:r>
      <w:r w:rsidRPr="00DF101E">
        <w:rPr>
          <w:sz w:val="24"/>
          <w:vertAlign w:val="subscript"/>
        </w:rPr>
        <w:t>t+1</w:t>
      </w:r>
      <w:r w:rsidRPr="1213A6FB">
        <w:rPr>
          <w:sz w:val="24"/>
        </w:rPr>
        <w:t>/</w:t>
      </w:r>
      <w:proofErr w:type="spellStart"/>
      <w:r w:rsidRPr="1213A6FB">
        <w:rPr>
          <w:sz w:val="24"/>
        </w:rPr>
        <w:t>N</w:t>
      </w:r>
      <w:r w:rsidRPr="1213A6FB">
        <w:rPr>
          <w:sz w:val="24"/>
          <w:vertAlign w:val="subscript"/>
        </w:rPr>
        <w:t>t</w:t>
      </w:r>
      <w:proofErr w:type="spellEnd"/>
      <w:r w:rsidRPr="1213A6FB">
        <w:rPr>
          <w:sz w:val="24"/>
        </w:rPr>
        <w:t>) for total winter-run spawner abundance in the Upper Sacramento River, including both natural- and hatchery-origin fish, across 100 stochastic model iterations.</w:t>
      </w:r>
    </w:p>
    <w:p w14:paraId="215D6A06" w14:textId="77777777" w:rsidR="003629F3" w:rsidRDefault="003629F3" w:rsidP="003629F3">
      <w:pPr>
        <w:pStyle w:val="TableCaption"/>
        <w:rPr>
          <w:sz w:val="24"/>
        </w:rPr>
      </w:pPr>
    </w:p>
    <w:p w14:paraId="17B91B0F" w14:textId="77777777" w:rsidR="003629F3" w:rsidRDefault="003629F3" w:rsidP="003629F3">
      <w:pPr>
        <w:pStyle w:val="TableCaption"/>
        <w:rPr>
          <w:sz w:val="24"/>
        </w:rPr>
      </w:pPr>
      <w:r>
        <w:rPr>
          <w:noProof/>
        </w:rPr>
        <w:lastRenderedPageBreak/>
        <w:drawing>
          <wp:inline distT="0" distB="0" distL="0" distR="0" wp14:anchorId="7CC9B66D" wp14:editId="61685E38">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62400"/>
                    </a:xfrm>
                    <a:prstGeom prst="rect">
                      <a:avLst/>
                    </a:prstGeom>
                  </pic:spPr>
                </pic:pic>
              </a:graphicData>
            </a:graphic>
          </wp:inline>
        </w:drawing>
      </w:r>
    </w:p>
    <w:p w14:paraId="334FCEBD" w14:textId="47DF5A43" w:rsidR="003629F3" w:rsidRPr="00674D48" w:rsidRDefault="003629F3" w:rsidP="003629F3">
      <w:pPr>
        <w:pStyle w:val="TableCaption"/>
        <w:rPr>
          <w:sz w:val="24"/>
        </w:rPr>
      </w:pPr>
      <w:r>
        <w:rPr>
          <w:sz w:val="24"/>
        </w:rPr>
        <w:t xml:space="preserve">Figure </w:t>
      </w:r>
      <w:r w:rsidRPr="79833F61">
        <w:rPr>
          <w:sz w:val="24"/>
        </w:rPr>
        <w:t>2</w:t>
      </w:r>
      <w:r w:rsidR="00910594">
        <w:rPr>
          <w:sz w:val="24"/>
        </w:rPr>
        <w:t>9</w:t>
      </w:r>
      <w:r>
        <w:rPr>
          <w:sz w:val="24"/>
        </w:rPr>
        <w:t>. Predicted terminal lambda values (</w:t>
      </w:r>
      <w:proofErr w:type="spellStart"/>
      <w:r>
        <w:rPr>
          <w:sz w:val="24"/>
        </w:rPr>
        <w:t>N</w:t>
      </w:r>
      <w:r w:rsidRPr="008044E9">
        <w:rPr>
          <w:sz w:val="24"/>
          <w:vertAlign w:val="subscript"/>
        </w:rPr>
        <w:t>t</w:t>
      </w:r>
      <w:proofErr w:type="spellEnd"/>
      <w:r w:rsidRPr="008044E9">
        <w:rPr>
          <w:sz w:val="24"/>
          <w:vertAlign w:val="subscript"/>
        </w:rPr>
        <w:t>=19</w:t>
      </w:r>
      <w:r>
        <w:rPr>
          <w:sz w:val="24"/>
        </w:rPr>
        <w:t>/</w:t>
      </w:r>
      <w:proofErr w:type="spellStart"/>
      <w:r>
        <w:rPr>
          <w:sz w:val="24"/>
        </w:rPr>
        <w:t>N</w:t>
      </w:r>
      <w:r w:rsidRPr="008044E9">
        <w:rPr>
          <w:sz w:val="24"/>
          <w:vertAlign w:val="subscript"/>
        </w:rPr>
        <w:t>t</w:t>
      </w:r>
      <w:proofErr w:type="spellEnd"/>
      <w:r w:rsidRPr="008044E9">
        <w:rPr>
          <w:sz w:val="24"/>
          <w:vertAlign w:val="subscript"/>
        </w:rPr>
        <w:t>=1</w:t>
      </w:r>
      <w:r>
        <w:rPr>
          <w:sz w:val="24"/>
        </w:rPr>
        <w:t xml:space="preserve">) for total winter-run spawner abundance in the Upper Sacramento River, including both natural- and hatchery-origin fish, across 100 stochastic model iterations. </w:t>
      </w:r>
    </w:p>
    <w:p w14:paraId="17BAFCA8" w14:textId="77777777" w:rsidR="003629F3" w:rsidRDefault="003629F3" w:rsidP="003629F3">
      <w:pPr>
        <w:pStyle w:val="Heading4"/>
      </w:pPr>
      <w:r>
        <w:lastRenderedPageBreak/>
        <w:t>Life stage-specific demographic parameters</w:t>
      </w:r>
    </w:p>
    <w:p w14:paraId="7B7B8442" w14:textId="77777777" w:rsidR="003629F3" w:rsidRDefault="003629F3" w:rsidP="003629F3">
      <w:pPr>
        <w:pStyle w:val="TableCaption"/>
        <w:rPr>
          <w:sz w:val="24"/>
        </w:rPr>
      </w:pPr>
      <w:r>
        <w:rPr>
          <w:noProof/>
        </w:rPr>
        <w:drawing>
          <wp:inline distT="0" distB="0" distL="0" distR="0" wp14:anchorId="7BF37676" wp14:editId="46149131">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53000"/>
                    </a:xfrm>
                    <a:prstGeom prst="rect">
                      <a:avLst/>
                    </a:prstGeom>
                  </pic:spPr>
                </pic:pic>
              </a:graphicData>
            </a:graphic>
          </wp:inline>
        </w:drawing>
      </w:r>
    </w:p>
    <w:p w14:paraId="4C8DBFE7" w14:textId="7E801B93" w:rsidR="003629F3" w:rsidRDefault="003629F3" w:rsidP="003629F3">
      <w:pPr>
        <w:pStyle w:val="TableCaption"/>
        <w:rPr>
          <w:sz w:val="24"/>
        </w:rPr>
      </w:pPr>
      <w:r>
        <w:rPr>
          <w:sz w:val="24"/>
        </w:rPr>
        <w:t xml:space="preserve">Figure </w:t>
      </w:r>
      <w:r w:rsidR="00910594">
        <w:rPr>
          <w:sz w:val="24"/>
        </w:rPr>
        <w:t>30</w:t>
      </w:r>
      <w:r>
        <w:rPr>
          <w:sz w:val="24"/>
        </w:rPr>
        <w:t xml:space="preserve">. </w:t>
      </w:r>
      <w:r w:rsidRPr="00F652DD">
        <w:rPr>
          <w:sz w:val="24"/>
        </w:rPr>
        <w:t xml:space="preserve">Predicted </w:t>
      </w:r>
      <w:r>
        <w:rPr>
          <w:sz w:val="24"/>
        </w:rPr>
        <w:t xml:space="preserve">small juvenile rearing survival for winter-run Chinook salmon in the Upper Sacramento River from deterministic model runs across the </w:t>
      </w:r>
      <w:proofErr w:type="gramStart"/>
      <w:r>
        <w:rPr>
          <w:sz w:val="24"/>
        </w:rPr>
        <w:t>20 year</w:t>
      </w:r>
      <w:proofErr w:type="gramEnd"/>
      <w:r>
        <w:rPr>
          <w:sz w:val="24"/>
        </w:rPr>
        <w:t xml:space="preserve"> timeseries</w:t>
      </w:r>
      <w:r w:rsidRPr="00F652DD">
        <w:rPr>
          <w:sz w:val="24"/>
        </w:rPr>
        <w:t>.</w:t>
      </w:r>
      <w:r>
        <w:rPr>
          <w:sz w:val="24"/>
        </w:rPr>
        <w:t xml:space="preserve"> </w:t>
      </w:r>
    </w:p>
    <w:p w14:paraId="7507D85B" w14:textId="03A72389" w:rsidR="003629F3" w:rsidRPr="00F652DD" w:rsidRDefault="00CC6280" w:rsidP="003629F3">
      <w:pPr>
        <w:pStyle w:val="TableCaption"/>
        <w:rPr>
          <w:sz w:val="24"/>
        </w:rPr>
      </w:pPr>
      <w:r>
        <w:rPr>
          <w:noProof/>
        </w:rPr>
        <w:lastRenderedPageBreak/>
        <w:drawing>
          <wp:inline distT="0" distB="0" distL="0" distR="0" wp14:anchorId="3E0AE043" wp14:editId="7B79DC8F">
            <wp:extent cx="5791200" cy="74456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419" cy="7445933"/>
                    </a:xfrm>
                    <a:prstGeom prst="rect">
                      <a:avLst/>
                    </a:prstGeom>
                  </pic:spPr>
                </pic:pic>
              </a:graphicData>
            </a:graphic>
          </wp:inline>
        </w:drawing>
      </w:r>
    </w:p>
    <w:p w14:paraId="49041A49" w14:textId="35A267AD" w:rsidR="003629F3" w:rsidRDefault="003629F3" w:rsidP="003629F3">
      <w:pPr>
        <w:pStyle w:val="TableCaption"/>
        <w:rPr>
          <w:sz w:val="24"/>
        </w:rPr>
      </w:pPr>
      <w:r>
        <w:rPr>
          <w:sz w:val="24"/>
        </w:rPr>
        <w:t xml:space="preserve">Figure </w:t>
      </w:r>
      <w:r w:rsidRPr="194FD413">
        <w:rPr>
          <w:sz w:val="24"/>
        </w:rPr>
        <w:t>3</w:t>
      </w:r>
      <w:r w:rsidR="00910594">
        <w:rPr>
          <w:sz w:val="24"/>
        </w:rPr>
        <w:t>1</w:t>
      </w:r>
      <w:r>
        <w:rPr>
          <w:sz w:val="24"/>
        </w:rPr>
        <w:t xml:space="preserve">. </w:t>
      </w:r>
      <w:r w:rsidRPr="00F652DD">
        <w:rPr>
          <w:sz w:val="24"/>
        </w:rPr>
        <w:t xml:space="preserve">Predicted </w:t>
      </w:r>
      <w:r>
        <w:rPr>
          <w:sz w:val="24"/>
        </w:rPr>
        <w:t xml:space="preserve">smolt migratory survival for winter-run Chinook salmon in the Upper-mid Sacramento River from deterministic model runs across the </w:t>
      </w:r>
      <w:proofErr w:type="gramStart"/>
      <w:r>
        <w:rPr>
          <w:sz w:val="24"/>
        </w:rPr>
        <w:t>20 year</w:t>
      </w:r>
      <w:proofErr w:type="gramEnd"/>
      <w:r>
        <w:rPr>
          <w:sz w:val="24"/>
        </w:rPr>
        <w:t xml:space="preserve"> timeseries, faceted by month</w:t>
      </w:r>
      <w:r w:rsidRPr="00F652DD">
        <w:rPr>
          <w:sz w:val="24"/>
        </w:rPr>
        <w:t>.</w:t>
      </w:r>
      <w:r>
        <w:rPr>
          <w:sz w:val="24"/>
        </w:rPr>
        <w:t xml:space="preserve"> </w:t>
      </w:r>
    </w:p>
    <w:p w14:paraId="3D714CD8" w14:textId="352633E2" w:rsidR="003629F3" w:rsidRDefault="004B73C7" w:rsidP="003629F3">
      <w:pPr>
        <w:pStyle w:val="TableCaption"/>
        <w:rPr>
          <w:sz w:val="24"/>
        </w:rPr>
      </w:pPr>
      <w:r>
        <w:rPr>
          <w:noProof/>
        </w:rPr>
        <w:lastRenderedPageBreak/>
        <w:drawing>
          <wp:inline distT="0" distB="0" distL="0" distR="0" wp14:anchorId="15A13341" wp14:editId="62CFC629">
            <wp:extent cx="5791200" cy="744565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2889" cy="7447823"/>
                    </a:xfrm>
                    <a:prstGeom prst="rect">
                      <a:avLst/>
                    </a:prstGeom>
                  </pic:spPr>
                </pic:pic>
              </a:graphicData>
            </a:graphic>
          </wp:inline>
        </w:drawing>
      </w:r>
    </w:p>
    <w:p w14:paraId="3E9DCAA4" w14:textId="11384C44" w:rsidR="003629F3" w:rsidRDefault="003629F3" w:rsidP="003629F3">
      <w:pPr>
        <w:pStyle w:val="TableCaption"/>
        <w:rPr>
          <w:sz w:val="24"/>
        </w:rPr>
      </w:pPr>
      <w:r>
        <w:rPr>
          <w:sz w:val="24"/>
        </w:rPr>
        <w:t xml:space="preserve">Figure </w:t>
      </w:r>
      <w:r w:rsidRPr="2F149B0E">
        <w:rPr>
          <w:sz w:val="24"/>
        </w:rPr>
        <w:t>3</w:t>
      </w:r>
      <w:r w:rsidR="00910594">
        <w:rPr>
          <w:sz w:val="24"/>
        </w:rPr>
        <w:t>2</w:t>
      </w:r>
      <w:r>
        <w:rPr>
          <w:sz w:val="24"/>
        </w:rPr>
        <w:t xml:space="preserve">. </w:t>
      </w:r>
      <w:r w:rsidRPr="00F652DD">
        <w:rPr>
          <w:sz w:val="24"/>
        </w:rPr>
        <w:t xml:space="preserve">Predicted </w:t>
      </w:r>
      <w:r>
        <w:rPr>
          <w:sz w:val="24"/>
        </w:rPr>
        <w:t xml:space="preserve">smolt migratory survival for winter-run Chinook salmon in the Lower-mid Sacramento River from deterministic model runs across the </w:t>
      </w:r>
      <w:proofErr w:type="gramStart"/>
      <w:r>
        <w:rPr>
          <w:sz w:val="24"/>
        </w:rPr>
        <w:t>20 year</w:t>
      </w:r>
      <w:proofErr w:type="gramEnd"/>
      <w:r>
        <w:rPr>
          <w:sz w:val="24"/>
        </w:rPr>
        <w:t xml:space="preserve"> timeseries, faceted by month</w:t>
      </w:r>
      <w:r w:rsidRPr="00F652DD">
        <w:rPr>
          <w:sz w:val="24"/>
        </w:rPr>
        <w:t>.</w:t>
      </w:r>
      <w:r>
        <w:rPr>
          <w:sz w:val="24"/>
        </w:rPr>
        <w:t xml:space="preserve"> </w:t>
      </w:r>
    </w:p>
    <w:p w14:paraId="4673DD0E" w14:textId="6FEC5010" w:rsidR="003629F3" w:rsidRDefault="007967C7" w:rsidP="003629F3">
      <w:pPr>
        <w:pStyle w:val="TableCaption"/>
        <w:rPr>
          <w:sz w:val="24"/>
        </w:rPr>
      </w:pPr>
      <w:r>
        <w:rPr>
          <w:noProof/>
        </w:rPr>
        <w:lastRenderedPageBreak/>
        <w:drawing>
          <wp:inline distT="0" distB="0" distL="0" distR="0" wp14:anchorId="57C863BB" wp14:editId="3EACE6FE">
            <wp:extent cx="5786046" cy="743902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7446" cy="7440825"/>
                    </a:xfrm>
                    <a:prstGeom prst="rect">
                      <a:avLst/>
                    </a:prstGeom>
                  </pic:spPr>
                </pic:pic>
              </a:graphicData>
            </a:graphic>
          </wp:inline>
        </w:drawing>
      </w:r>
    </w:p>
    <w:p w14:paraId="65F43601" w14:textId="21051C77" w:rsidR="003629F3" w:rsidRDefault="003629F3" w:rsidP="003629F3">
      <w:pPr>
        <w:pStyle w:val="TableCaption"/>
        <w:rPr>
          <w:sz w:val="24"/>
        </w:rPr>
      </w:pPr>
      <w:r>
        <w:rPr>
          <w:sz w:val="24"/>
        </w:rPr>
        <w:t xml:space="preserve">Figure </w:t>
      </w:r>
      <w:r w:rsidRPr="451E58F8">
        <w:rPr>
          <w:sz w:val="24"/>
        </w:rPr>
        <w:t>3</w:t>
      </w:r>
      <w:r w:rsidR="00910594">
        <w:rPr>
          <w:sz w:val="24"/>
        </w:rPr>
        <w:t>3</w:t>
      </w:r>
      <w:r>
        <w:rPr>
          <w:sz w:val="24"/>
        </w:rPr>
        <w:t xml:space="preserve">. </w:t>
      </w:r>
      <w:r w:rsidRPr="00F652DD">
        <w:rPr>
          <w:sz w:val="24"/>
        </w:rPr>
        <w:t xml:space="preserve">Predicted </w:t>
      </w:r>
      <w:r>
        <w:rPr>
          <w:sz w:val="24"/>
        </w:rPr>
        <w:t xml:space="preserve">smolt migratory survival for winter-run Chinook salmon in the Lower Sacramento River from deterministic model runs across the </w:t>
      </w:r>
      <w:proofErr w:type="gramStart"/>
      <w:r>
        <w:rPr>
          <w:sz w:val="24"/>
        </w:rPr>
        <w:t>20 year</w:t>
      </w:r>
      <w:proofErr w:type="gramEnd"/>
      <w:r>
        <w:rPr>
          <w:sz w:val="24"/>
        </w:rPr>
        <w:t xml:space="preserve"> timeseries, faceted by month</w:t>
      </w:r>
      <w:r w:rsidRPr="00F652DD">
        <w:rPr>
          <w:sz w:val="24"/>
        </w:rPr>
        <w:t>.</w:t>
      </w:r>
      <w:r>
        <w:rPr>
          <w:sz w:val="24"/>
        </w:rPr>
        <w:t xml:space="preserve"> </w:t>
      </w:r>
    </w:p>
    <w:p w14:paraId="64C8AEFC" w14:textId="399643EB" w:rsidR="003629F3" w:rsidRDefault="00EB6064" w:rsidP="003629F3">
      <w:pPr>
        <w:pStyle w:val="TableCaption"/>
        <w:rPr>
          <w:sz w:val="24"/>
        </w:rPr>
      </w:pPr>
      <w:r>
        <w:rPr>
          <w:noProof/>
        </w:rPr>
        <w:lastRenderedPageBreak/>
        <w:drawing>
          <wp:inline distT="0" distB="0" distL="0" distR="0" wp14:anchorId="54B862AA" wp14:editId="2F299FD1">
            <wp:extent cx="5810250" cy="74701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0680" cy="7470697"/>
                    </a:xfrm>
                    <a:prstGeom prst="rect">
                      <a:avLst/>
                    </a:prstGeom>
                  </pic:spPr>
                </pic:pic>
              </a:graphicData>
            </a:graphic>
          </wp:inline>
        </w:drawing>
      </w:r>
    </w:p>
    <w:p w14:paraId="01EDE599" w14:textId="1454F2F9" w:rsidR="003629F3" w:rsidRDefault="003629F3" w:rsidP="003629F3">
      <w:pPr>
        <w:pStyle w:val="TableCaption"/>
        <w:rPr>
          <w:sz w:val="24"/>
        </w:rPr>
      </w:pPr>
      <w:r>
        <w:rPr>
          <w:sz w:val="24"/>
        </w:rPr>
        <w:t xml:space="preserve">Figure </w:t>
      </w:r>
      <w:r w:rsidRPr="093A14F0">
        <w:rPr>
          <w:sz w:val="24"/>
        </w:rPr>
        <w:t>3</w:t>
      </w:r>
      <w:r w:rsidR="00910594">
        <w:rPr>
          <w:sz w:val="24"/>
        </w:rPr>
        <w:t>4</w:t>
      </w:r>
      <w:r>
        <w:rPr>
          <w:sz w:val="24"/>
        </w:rPr>
        <w:t xml:space="preserve">. </w:t>
      </w:r>
      <w:r w:rsidRPr="00F652DD">
        <w:rPr>
          <w:sz w:val="24"/>
        </w:rPr>
        <w:t xml:space="preserve">Predicted </w:t>
      </w:r>
      <w:r>
        <w:rPr>
          <w:sz w:val="24"/>
        </w:rPr>
        <w:t xml:space="preserve">smolt migratory survival for winter-run Chinook salmon in the North Delta from deterministic model runs across the </w:t>
      </w:r>
      <w:proofErr w:type="gramStart"/>
      <w:r>
        <w:rPr>
          <w:sz w:val="24"/>
        </w:rPr>
        <w:t>20 year</w:t>
      </w:r>
      <w:proofErr w:type="gramEnd"/>
      <w:r>
        <w:rPr>
          <w:sz w:val="24"/>
        </w:rPr>
        <w:t xml:space="preserve"> timeseries, faceted by month</w:t>
      </w:r>
      <w:r w:rsidRPr="00F652DD">
        <w:rPr>
          <w:sz w:val="24"/>
        </w:rPr>
        <w:t>.</w:t>
      </w:r>
      <w:r>
        <w:rPr>
          <w:sz w:val="24"/>
        </w:rPr>
        <w:t xml:space="preserve"> </w:t>
      </w:r>
    </w:p>
    <w:p w14:paraId="1E8DCF36" w14:textId="32893432" w:rsidR="003629F3" w:rsidRDefault="000560E3" w:rsidP="003629F3">
      <w:pPr>
        <w:pStyle w:val="TableCaption"/>
        <w:rPr>
          <w:sz w:val="24"/>
        </w:rPr>
      </w:pPr>
      <w:r>
        <w:rPr>
          <w:noProof/>
        </w:rPr>
        <w:lastRenderedPageBreak/>
        <w:drawing>
          <wp:inline distT="0" distB="0" distL="0" distR="0" wp14:anchorId="54A42945" wp14:editId="70CC2509">
            <wp:extent cx="5772150" cy="74211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3780" cy="7423256"/>
                    </a:xfrm>
                    <a:prstGeom prst="rect">
                      <a:avLst/>
                    </a:prstGeom>
                  </pic:spPr>
                </pic:pic>
              </a:graphicData>
            </a:graphic>
          </wp:inline>
        </w:drawing>
      </w:r>
    </w:p>
    <w:p w14:paraId="4153200A" w14:textId="23DC1EFD" w:rsidR="003629F3" w:rsidRPr="00613299" w:rsidRDefault="003629F3" w:rsidP="003629F3">
      <w:pPr>
        <w:pStyle w:val="TableCaption"/>
        <w:rPr>
          <w:sz w:val="24"/>
        </w:rPr>
      </w:pPr>
      <w:r>
        <w:rPr>
          <w:sz w:val="24"/>
        </w:rPr>
        <w:t xml:space="preserve">Figure </w:t>
      </w:r>
      <w:r w:rsidRPr="63FFAFB4">
        <w:rPr>
          <w:sz w:val="24"/>
        </w:rPr>
        <w:t>3</w:t>
      </w:r>
      <w:r w:rsidR="00910594">
        <w:rPr>
          <w:sz w:val="24"/>
        </w:rPr>
        <w:t>5</w:t>
      </w:r>
      <w:r>
        <w:rPr>
          <w:sz w:val="24"/>
        </w:rPr>
        <w:t xml:space="preserve">. </w:t>
      </w:r>
      <w:r w:rsidRPr="00F652DD">
        <w:rPr>
          <w:sz w:val="24"/>
        </w:rPr>
        <w:t xml:space="preserve">Predicted </w:t>
      </w:r>
      <w:r>
        <w:rPr>
          <w:sz w:val="24"/>
        </w:rPr>
        <w:t xml:space="preserve">smolt migratory survival for winter-run Chinook salmon in the South Delta from deterministic model runs across the </w:t>
      </w:r>
      <w:proofErr w:type="gramStart"/>
      <w:r>
        <w:rPr>
          <w:sz w:val="24"/>
        </w:rPr>
        <w:t>20 year</w:t>
      </w:r>
      <w:proofErr w:type="gramEnd"/>
      <w:r>
        <w:rPr>
          <w:sz w:val="24"/>
        </w:rPr>
        <w:t xml:space="preserve"> timeseries, faceted by month</w:t>
      </w:r>
      <w:r w:rsidRPr="00F652DD">
        <w:rPr>
          <w:sz w:val="24"/>
        </w:rPr>
        <w:t>.</w:t>
      </w:r>
      <w:r>
        <w:rPr>
          <w:sz w:val="24"/>
        </w:rPr>
        <w:t xml:space="preserve"> </w:t>
      </w:r>
    </w:p>
    <w:p w14:paraId="417822C0" w14:textId="286A5FF2" w:rsidR="00BA2D3B" w:rsidRDefault="00695049" w:rsidP="00695049">
      <w:pPr>
        <w:pStyle w:val="Heading3"/>
      </w:pPr>
      <w:r>
        <w:lastRenderedPageBreak/>
        <w:t>EIS</w:t>
      </w:r>
    </w:p>
    <w:p w14:paraId="026F26A1" w14:textId="549B82B1" w:rsidR="00C73C1E" w:rsidRDefault="00C73C1E" w:rsidP="00C73C1E">
      <w:r>
        <w:t xml:space="preserve">Results for the </w:t>
      </w:r>
      <w:r w:rsidR="00347BBF">
        <w:t>EIS</w:t>
      </w:r>
      <w:r>
        <w:t xml:space="preserve"> are summarized in Tables 3-6 and Figures 11-23.</w:t>
      </w:r>
    </w:p>
    <w:p w14:paraId="7D29AB07" w14:textId="0D018318" w:rsidR="00C73C1E" w:rsidRDefault="00C73C1E" w:rsidP="00C73C1E">
      <w:r>
        <w:t xml:space="preserve">Predicted total and natural-origin-only spawner abundances in the Upper Sacramento River for deterministic model runs generally peaked in 1986, decreased steadily until 1994, and then generally increased steadily through 1999 (Tables 3, 4; Fig. 11). The range of natural-origin-only spawner abundances across alternatives at the end of the time series was narrow, ranging from a </w:t>
      </w:r>
      <w:r w:rsidRPr="00E705D0">
        <w:t>low of 5</w:t>
      </w:r>
      <w:r w:rsidR="00681250" w:rsidRPr="00E705D0">
        <w:t>,</w:t>
      </w:r>
      <w:r w:rsidRPr="00E705D0">
        <w:t>461 (</w:t>
      </w:r>
      <w:r w:rsidRPr="00812C6E">
        <w:t xml:space="preserve">Alt2woTUCPDeltaVA) to a high of </w:t>
      </w:r>
      <w:r w:rsidR="001A6734" w:rsidRPr="00812C6E">
        <w:t>5,</w:t>
      </w:r>
      <w:r w:rsidR="000E6835" w:rsidRPr="00812C6E">
        <w:t>606</w:t>
      </w:r>
      <w:r w:rsidR="001A6734" w:rsidRPr="00812C6E">
        <w:t xml:space="preserve"> </w:t>
      </w:r>
      <w:r w:rsidRPr="00812C6E">
        <w:t>(</w:t>
      </w:r>
      <w:r w:rsidR="001A6734" w:rsidRPr="00812C6E">
        <w:t>Alt3</w:t>
      </w:r>
      <w:r w:rsidRPr="00812C6E">
        <w:t>); over the entire time series predicted natural-origin-spawner abundances ranged from 1,575 (Alt2woTUCPwoVA) to 14,738 (Alt2woTUCPAllVA; Table 4). The alternative Alt1 generally resulted in reduced spawner abundances relative to NAA over the modeled time series (i.e., -16.7 to 1.2% differences relative to NAA) (Fig. 12). The four components of Alt2, in addition to Alt4, generally resulted in small increases in spawner abundance for the years 1980-1993 (i.e., -1.5% to 7.6% differences relative to NAA) but decreases in spawner abundance for 1994-1999 (i.e., -51.8% to 0.4% differences).</w:t>
      </w:r>
      <w:r w:rsidR="00D53FA7" w:rsidRPr="00812C6E">
        <w:t xml:space="preserve"> Alt3 resulted in </w:t>
      </w:r>
      <w:r w:rsidR="00702F7B" w:rsidRPr="00812C6E">
        <w:t>small decreases</w:t>
      </w:r>
      <w:r w:rsidR="00350BFC" w:rsidRPr="00812C6E">
        <w:t xml:space="preserve"> in spawner abundance for the years (1980-19</w:t>
      </w:r>
      <w:r w:rsidR="00231D74" w:rsidRPr="00812C6E">
        <w:t>96</w:t>
      </w:r>
      <w:r w:rsidR="00350BFC" w:rsidRPr="00812C6E">
        <w:t xml:space="preserve"> (i.e., </w:t>
      </w:r>
      <w:r w:rsidR="003D1A34" w:rsidRPr="00812C6E">
        <w:t>-12.4% to -0.1% differences</w:t>
      </w:r>
      <w:r w:rsidR="001347E2" w:rsidRPr="00812C6E">
        <w:t xml:space="preserve">) </w:t>
      </w:r>
      <w:r w:rsidR="00563A6B" w:rsidRPr="00812C6E">
        <w:t>and increases in spawner abundance for 19</w:t>
      </w:r>
      <w:r w:rsidR="00231D74" w:rsidRPr="00812C6E">
        <w:t>97</w:t>
      </w:r>
      <w:r w:rsidR="00563A6B" w:rsidRPr="00812C6E">
        <w:t xml:space="preserve">-1999 (i.e., </w:t>
      </w:r>
      <w:r w:rsidR="00231D74" w:rsidRPr="00812C6E">
        <w:t>0.9% to 3.1%</w:t>
      </w:r>
      <w:r w:rsidR="003D1A34" w:rsidRPr="00812C6E">
        <w:t xml:space="preserve"> differences</w:t>
      </w:r>
      <w:r w:rsidR="00563A6B" w:rsidRPr="00812C6E">
        <w:t>).</w:t>
      </w:r>
      <w:r w:rsidRPr="00812C6E">
        <w:t xml:space="preserve"> The Alt2wTUCPwoVA components resulted in less dramatic decreases in abundance, relative to NAA, for 1994-1999 (i.e., -9.8 to -0.1% differences) than the remaining Alt2 components (-51.8 to -1.6% differences</w:t>
      </w:r>
      <w:r>
        <w:t xml:space="preserve">).  Predicted natural-origin-only spawner abundances varied more widely across stochastic model runs, </w:t>
      </w:r>
      <w:r w:rsidRPr="009A4886">
        <w:t>from a low of approximately 0 to a high of approximately 30,000 spawners</w:t>
      </w:r>
      <w:r>
        <w:t xml:space="preserve"> (Fig. 13). </w:t>
      </w:r>
    </w:p>
    <w:p w14:paraId="70371D94" w14:textId="15AC9EF9" w:rsidR="002F60DE" w:rsidRDefault="00C73C1E" w:rsidP="00C73C1E">
      <w:r>
        <w:t>For deterministic model runs, population change over time, defined by mean (i.e., geometric) lambda values (</w:t>
      </w:r>
      <w:proofErr w:type="spellStart"/>
      <w:r>
        <w:t>N</w:t>
      </w:r>
      <w:r w:rsidRPr="00546269">
        <w:rPr>
          <w:vertAlign w:val="subscript"/>
        </w:rPr>
        <w:t>t</w:t>
      </w:r>
      <w:proofErr w:type="spellEnd"/>
      <w:r>
        <w:t>/N</w:t>
      </w:r>
      <w:r w:rsidRPr="00546269">
        <w:rPr>
          <w:vertAlign w:val="subscript"/>
        </w:rPr>
        <w:t>t+1</w:t>
      </w:r>
      <w:r>
        <w:t xml:space="preserve">), over the entire 1980-1999 time series ranged from </w:t>
      </w:r>
      <w:r w:rsidRPr="00923997">
        <w:t xml:space="preserve">only 0.979 to 0.980, and terminal lambda </w:t>
      </w:r>
      <w:r w:rsidRPr="00812C6E">
        <w:t>values (</w:t>
      </w:r>
      <w:proofErr w:type="spellStart"/>
      <w:r w:rsidRPr="00812C6E">
        <w:t>N</w:t>
      </w:r>
      <w:r w:rsidRPr="00812C6E">
        <w:rPr>
          <w:vertAlign w:val="subscript"/>
        </w:rPr>
        <w:t>t</w:t>
      </w:r>
      <w:proofErr w:type="spellEnd"/>
      <w:r w:rsidRPr="00812C6E">
        <w:rPr>
          <w:vertAlign w:val="subscript"/>
        </w:rPr>
        <w:t>=19</w:t>
      </w:r>
      <w:r w:rsidRPr="00812C6E">
        <w:t>/</w:t>
      </w:r>
      <w:proofErr w:type="spellStart"/>
      <w:r w:rsidRPr="00812C6E">
        <w:t>N</w:t>
      </w:r>
      <w:r w:rsidRPr="00812C6E">
        <w:rPr>
          <w:vertAlign w:val="subscript"/>
        </w:rPr>
        <w:t>t</w:t>
      </w:r>
      <w:proofErr w:type="spellEnd"/>
      <w:r w:rsidRPr="00812C6E">
        <w:rPr>
          <w:vertAlign w:val="subscript"/>
        </w:rPr>
        <w:t>=1</w:t>
      </w:r>
      <w:r w:rsidRPr="00812C6E">
        <w:t xml:space="preserve">) ranged from 0.668 (Alt2woTUCP with either </w:t>
      </w:r>
      <w:proofErr w:type="spellStart"/>
      <w:r w:rsidRPr="00812C6E">
        <w:t>DeltaVa</w:t>
      </w:r>
      <w:proofErr w:type="spellEnd"/>
      <w:r w:rsidRPr="00812C6E">
        <w:t xml:space="preserve"> or </w:t>
      </w:r>
      <w:proofErr w:type="spellStart"/>
      <w:r w:rsidRPr="00812C6E">
        <w:t>AllVA</w:t>
      </w:r>
      <w:proofErr w:type="spellEnd"/>
      <w:r w:rsidRPr="00812C6E">
        <w:t>) to 0.6</w:t>
      </w:r>
      <w:r w:rsidR="00923997" w:rsidRPr="00812C6E">
        <w:t>84</w:t>
      </w:r>
      <w:r w:rsidRPr="00812C6E">
        <w:t xml:space="preserve"> (</w:t>
      </w:r>
      <w:r w:rsidR="00923997" w:rsidRPr="00812C6E">
        <w:t>Alt3</w:t>
      </w:r>
      <w:r w:rsidRPr="00812C6E">
        <w:t>); these values indicated that predicted spawner abundances declined over the course of the time series (Tables 5, 6).</w:t>
      </w:r>
      <w:r w:rsidR="00200749" w:rsidRPr="00812C6E">
        <w:t xml:space="preserve"> </w:t>
      </w:r>
      <w:r w:rsidR="00160EF2" w:rsidRPr="00812C6E">
        <w:t xml:space="preserve">Mean lambda values across all WYs either did not change relative to NAA or declined slightly for all alternatives (i.e., -0.1% to 0.0% difference; Table 5). </w:t>
      </w:r>
      <w:r w:rsidR="00200749" w:rsidRPr="00812C6E">
        <w:t>All alternatives but Alt2wTUCPwoVA</w:t>
      </w:r>
      <w:r w:rsidR="003241F2" w:rsidRPr="00812C6E">
        <w:t xml:space="preserve"> (i.e., 0.1% difference relative to NAA) and Alt3 (i.e., 0.8% difference)</w:t>
      </w:r>
      <w:r w:rsidR="00200749" w:rsidRPr="00812C6E">
        <w:t xml:space="preserve"> resulted in a decrease in terminal lambda relative to NAA (i.e., 1.6% to -0.1% difference for all other alternatives</w:t>
      </w:r>
      <w:r w:rsidR="00160EF2" w:rsidRPr="00812C6E">
        <w:t>; Table 6</w:t>
      </w:r>
      <w:r w:rsidR="00200749" w:rsidRPr="00812C6E">
        <w:t>).</w:t>
      </w:r>
      <w:r w:rsidR="00200749" w:rsidRPr="002F60DE">
        <w:t xml:space="preserve"> </w:t>
      </w:r>
    </w:p>
    <w:p w14:paraId="429322C2" w14:textId="628DAD1D" w:rsidR="00C73C1E" w:rsidRDefault="00C73C1E" w:rsidP="00C73C1E">
      <w:r>
        <w:t xml:space="preserve">Annual lambda values from deterministic model runs </w:t>
      </w:r>
      <w:r w:rsidRPr="000F1FBF">
        <w:t>ranged from approximately 0.5 to 1.55</w:t>
      </w:r>
      <w:r>
        <w:t xml:space="preserve"> (Fig. 14). Wet water years had the highest mean annual lambdas (&gt;1.1 for all Alternatives) and Dry water years also had a mean annual lambda greater than 1, indicating that the population grew in Wet or Dry years (Table 5). Mean lambdas were less than 1 in Critical and Above normal water years, indicating that populations declined. Reclamation staff emphasize that analyzing population growth rate by WYT in this manner does not account for the effects of spawning abundances and environmental conditions during spawning and rearing in previous years</w:t>
      </w:r>
      <w:r w:rsidR="00F44787">
        <w:t>, which is an important consideration for the multi-year life histories of Chinook Salmon</w:t>
      </w:r>
      <w:r>
        <w:t xml:space="preserve">. Across stochastic model runs, mean lambda values over individual stochastic iterations ranged from approximately 0.925 to 1.025 (Fig. 15) and Critical water years had a lower mean lambda value than other water year types (Fig. 16). Terminal lambda values ranged from approximately 0.2 to 1.75 (Fig. 17), suggesting some model runs resulted in expected population growth over the time series. </w:t>
      </w:r>
    </w:p>
    <w:p w14:paraId="0CB47813" w14:textId="7F55D99C" w:rsidR="00C73C1E" w:rsidRPr="00C73C1E" w:rsidRDefault="00C73C1E" w:rsidP="00C73C1E">
      <w:pPr>
        <w:spacing w:line="259" w:lineRule="auto"/>
      </w:pPr>
      <w:r>
        <w:lastRenderedPageBreak/>
        <w:t>Population trends may be explained by differences in life stage-specific demographic parameters. It is worth emphasizing again that the egg-to-fry survival life stage transition in the DSM is not sensitive to alternative-dependent flow or temperature values, and thus will be constant across alternatives. Across deterministic runs, monthly rearing survival for small juveniles (i.e., &lt;42 mm) in the Upper Sacram</w:t>
      </w:r>
      <w:r w:rsidRPr="007915AF">
        <w:t>ento River varied from a low of approximately 0.01 to a high of approximately 0.2; rearing</w:t>
      </w:r>
      <w:r>
        <w:t xml:space="preserve"> survival also varied across months, peaking in November and December (Fig. 18). Model-estimated migratory survival for very large fish (i.e., smolt size, &gt;110 mm) in the Upper-mid, Lower-mid, and Lower Sacramento River was very close to 1, with slight variations across months and water year types (WYTs) (Figs. 19-21). In the Upper-mid and Lower-mid Sacramento River, expected survival was consistently lower in May than other migratory months; no such patterns were observed in the Lower Sacramento River. Migratory survival for very large fish also varied across months and WYT in the North and South Delta (Figs. 22-23). Migratory survival often increased moving from a Critical to Dry to Above Normal to Wet WYT. Expected migratory survival in the North Delta was greatest in February and March and lowest in September, October, and May. </w:t>
      </w:r>
      <w:r w:rsidR="0051259D">
        <w:t>Expected migratory survival in the South Delta was greatest in Wet and Above Normal Years in February and March and lowest in Critical Years in September, November, April, and May.</w:t>
      </w:r>
      <w:r>
        <w:t xml:space="preserve"> With migratory survival in the mainstem Sacramento River high across the alternatives, rearing survival and migratory survival in the Delta likely act as drivers of lambda, creating a negative feedback loop with winter-run spawner abundance.</w:t>
      </w:r>
    </w:p>
    <w:p w14:paraId="5819A8C4" w14:textId="1C73F590" w:rsidR="007E63E9" w:rsidRPr="00221B4A" w:rsidRDefault="000430C2" w:rsidP="00221B4A">
      <w:pPr>
        <w:pStyle w:val="Heading4"/>
      </w:pPr>
      <w:r>
        <w:t>Population abundance, trends</w:t>
      </w:r>
    </w:p>
    <w:p w14:paraId="5CF7BB7D" w14:textId="6C26BA15" w:rsidR="00A83A58" w:rsidRDefault="009C4DEB" w:rsidP="00A83A58">
      <w:pPr>
        <w:pStyle w:val="TableCaption"/>
        <w:rPr>
          <w:sz w:val="24"/>
        </w:rPr>
      </w:pPr>
      <w:r w:rsidRPr="00F652DD">
        <w:rPr>
          <w:sz w:val="24"/>
        </w:rPr>
        <w:t xml:space="preserve">Table </w:t>
      </w:r>
      <w:r w:rsidR="00B27162">
        <w:rPr>
          <w:sz w:val="24"/>
        </w:rPr>
        <w:t>3</w:t>
      </w:r>
      <w:r w:rsidRPr="00F652DD">
        <w:rPr>
          <w:sz w:val="24"/>
        </w:rPr>
        <w:t>. Predicted annual total winter-run spawner abundance in the Upper Sacramento River, including both natural- and hatchery-origin fish</w:t>
      </w:r>
      <w:r w:rsidR="00D33ABC">
        <w:rPr>
          <w:sz w:val="24"/>
        </w:rPr>
        <w:t>, from deterministic model runs</w:t>
      </w:r>
      <w:r w:rsidRPr="00F652DD">
        <w:rPr>
          <w:sz w:val="24"/>
        </w:rPr>
        <w:t>.</w:t>
      </w:r>
      <w:r w:rsidR="00747193">
        <w:rPr>
          <w:sz w:val="24"/>
        </w:rPr>
        <w:t xml:space="preserve"> Parentheses indicate percent difference from NAA (negative values indicate a decrease in annual spawner abundance).</w:t>
      </w:r>
    </w:p>
    <w:tbl>
      <w:tblPr>
        <w:tblStyle w:val="StyleAlpha"/>
        <w:tblW w:w="4859" w:type="pct"/>
        <w:jc w:val="center"/>
        <w:tblLook w:val="0420" w:firstRow="1" w:lastRow="0" w:firstColumn="0" w:lastColumn="0" w:noHBand="0" w:noVBand="1"/>
      </w:tblPr>
      <w:tblGrid>
        <w:gridCol w:w="528"/>
        <w:gridCol w:w="657"/>
        <w:gridCol w:w="697"/>
        <w:gridCol w:w="1443"/>
        <w:gridCol w:w="1168"/>
        <w:gridCol w:w="1172"/>
        <w:gridCol w:w="1081"/>
        <w:gridCol w:w="1170"/>
        <w:gridCol w:w="1170"/>
      </w:tblGrid>
      <w:tr w:rsidR="00D35DEB" w14:paraId="228A0AB4" w14:textId="77777777" w:rsidTr="00D35DE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37DC30E9" w14:textId="77777777" w:rsidR="00D35DEB" w:rsidRDefault="00D35DEB">
            <w:r>
              <w:t>Year</w:t>
            </w:r>
          </w:p>
        </w:tc>
        <w:tc>
          <w:tcPr>
            <w:tcW w:w="0" w:type="auto"/>
            <w:tcBorders>
              <w:top w:val="single" w:sz="4" w:space="0" w:color="auto"/>
              <w:left w:val="single" w:sz="4" w:space="0" w:color="auto"/>
              <w:right w:val="single" w:sz="4" w:space="0" w:color="auto"/>
            </w:tcBorders>
            <w:hideMark/>
          </w:tcPr>
          <w:p w14:paraId="154D3922" w14:textId="77777777" w:rsidR="00D35DEB" w:rsidRDefault="00D35DEB">
            <w:r>
              <w:t>NAA</w:t>
            </w:r>
          </w:p>
        </w:tc>
        <w:tc>
          <w:tcPr>
            <w:tcW w:w="384" w:type="pct"/>
            <w:tcBorders>
              <w:top w:val="single" w:sz="4" w:space="0" w:color="auto"/>
              <w:left w:val="single" w:sz="4" w:space="0" w:color="auto"/>
              <w:right w:val="single" w:sz="4" w:space="0" w:color="auto"/>
            </w:tcBorders>
            <w:hideMark/>
          </w:tcPr>
          <w:p w14:paraId="4E9582B3" w14:textId="77777777" w:rsidR="00D35DEB" w:rsidRDefault="00D35DEB">
            <w:r>
              <w:t>Alt1</w:t>
            </w:r>
          </w:p>
        </w:tc>
        <w:tc>
          <w:tcPr>
            <w:tcW w:w="794" w:type="pct"/>
            <w:tcBorders>
              <w:top w:val="single" w:sz="4" w:space="0" w:color="auto"/>
              <w:left w:val="single" w:sz="4" w:space="0" w:color="auto"/>
              <w:right w:val="single" w:sz="4" w:space="0" w:color="auto"/>
            </w:tcBorders>
            <w:hideMark/>
          </w:tcPr>
          <w:p w14:paraId="58C3F374" w14:textId="15F0A6DB" w:rsidR="00D35DEB" w:rsidRDefault="00D35DEB">
            <w:r>
              <w:t xml:space="preserve">Alt2 </w:t>
            </w:r>
            <w:proofErr w:type="spellStart"/>
            <w:r>
              <w:t>wTUCP</w:t>
            </w:r>
            <w:proofErr w:type="spellEnd"/>
            <w:r>
              <w:t xml:space="preserve"> </w:t>
            </w:r>
            <w:proofErr w:type="spellStart"/>
            <w:r>
              <w:t>woVA</w:t>
            </w:r>
            <w:proofErr w:type="spellEnd"/>
          </w:p>
        </w:tc>
        <w:tc>
          <w:tcPr>
            <w:tcW w:w="643" w:type="pct"/>
            <w:tcBorders>
              <w:top w:val="single" w:sz="4" w:space="0" w:color="auto"/>
              <w:left w:val="single" w:sz="4" w:space="0" w:color="auto"/>
              <w:right w:val="single" w:sz="4" w:space="0" w:color="auto"/>
            </w:tcBorders>
            <w:hideMark/>
          </w:tcPr>
          <w:p w14:paraId="705F8E97" w14:textId="7B430D06" w:rsidR="00D35DEB" w:rsidRDefault="00D35DEB">
            <w:r>
              <w:t xml:space="preserve">Alt2 </w:t>
            </w:r>
            <w:proofErr w:type="spellStart"/>
            <w:r>
              <w:t>woTUCP</w:t>
            </w:r>
            <w:proofErr w:type="spellEnd"/>
            <w:r>
              <w:t xml:space="preserve"> </w:t>
            </w:r>
            <w:proofErr w:type="spellStart"/>
            <w:r>
              <w:t>woVA</w:t>
            </w:r>
            <w:proofErr w:type="spellEnd"/>
          </w:p>
        </w:tc>
        <w:tc>
          <w:tcPr>
            <w:tcW w:w="645" w:type="pct"/>
            <w:tcBorders>
              <w:top w:val="single" w:sz="4" w:space="0" w:color="auto"/>
              <w:left w:val="single" w:sz="4" w:space="0" w:color="auto"/>
              <w:right w:val="single" w:sz="4" w:space="0" w:color="auto"/>
            </w:tcBorders>
            <w:hideMark/>
          </w:tcPr>
          <w:p w14:paraId="1CEE34D0" w14:textId="7A004A8E" w:rsidR="00D35DEB" w:rsidRDefault="00D35DEB">
            <w:r>
              <w:t xml:space="preserve">Alt2 </w:t>
            </w:r>
            <w:proofErr w:type="spellStart"/>
            <w:r>
              <w:t>woTUCP</w:t>
            </w:r>
            <w:proofErr w:type="spellEnd"/>
            <w:r>
              <w:t xml:space="preserve"> </w:t>
            </w:r>
            <w:proofErr w:type="spellStart"/>
            <w:r>
              <w:t>DeltaVA</w:t>
            </w:r>
            <w:proofErr w:type="spellEnd"/>
          </w:p>
        </w:tc>
        <w:tc>
          <w:tcPr>
            <w:tcW w:w="595" w:type="pct"/>
            <w:tcBorders>
              <w:top w:val="single" w:sz="4" w:space="0" w:color="auto"/>
              <w:left w:val="single" w:sz="4" w:space="0" w:color="auto"/>
              <w:right w:val="single" w:sz="4" w:space="0" w:color="auto"/>
            </w:tcBorders>
            <w:hideMark/>
          </w:tcPr>
          <w:p w14:paraId="796CD013" w14:textId="402548D2" w:rsidR="00D35DEB" w:rsidRDefault="00D35DEB">
            <w:r>
              <w:t xml:space="preserve">Alt2 </w:t>
            </w:r>
            <w:proofErr w:type="spellStart"/>
            <w:r>
              <w:t>woTUCP</w:t>
            </w:r>
            <w:proofErr w:type="spellEnd"/>
            <w:r>
              <w:t xml:space="preserve"> </w:t>
            </w:r>
            <w:proofErr w:type="spellStart"/>
            <w:r>
              <w:t>AllVA</w:t>
            </w:r>
            <w:proofErr w:type="spellEnd"/>
          </w:p>
        </w:tc>
        <w:tc>
          <w:tcPr>
            <w:tcW w:w="644" w:type="pct"/>
            <w:tcBorders>
              <w:top w:val="single" w:sz="4" w:space="0" w:color="auto"/>
              <w:left w:val="single" w:sz="4" w:space="0" w:color="auto"/>
              <w:right w:val="single" w:sz="4" w:space="0" w:color="auto"/>
            </w:tcBorders>
          </w:tcPr>
          <w:p w14:paraId="6805F0A8" w14:textId="59E8E31E" w:rsidR="00D35DEB" w:rsidRDefault="007C342A">
            <w:r>
              <w:t>Alt3</w:t>
            </w:r>
          </w:p>
        </w:tc>
        <w:tc>
          <w:tcPr>
            <w:tcW w:w="644" w:type="pct"/>
            <w:tcBorders>
              <w:top w:val="single" w:sz="4" w:space="0" w:color="auto"/>
              <w:left w:val="single" w:sz="4" w:space="0" w:color="auto"/>
              <w:right w:val="single" w:sz="4" w:space="0" w:color="auto"/>
            </w:tcBorders>
            <w:hideMark/>
          </w:tcPr>
          <w:p w14:paraId="5E7751CD" w14:textId="19BC4DEB" w:rsidR="00D35DEB" w:rsidRDefault="00D35DEB">
            <w:r>
              <w:t>Alt4</w:t>
            </w:r>
          </w:p>
        </w:tc>
      </w:tr>
      <w:tr w:rsidR="009D01B3" w14:paraId="10A9BE5F"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24C95E14" w14:textId="77777777" w:rsidR="009D01B3" w:rsidRDefault="009D01B3" w:rsidP="009D01B3">
            <w:r>
              <w:t>1980</w:t>
            </w:r>
          </w:p>
        </w:tc>
        <w:tc>
          <w:tcPr>
            <w:tcW w:w="0" w:type="auto"/>
            <w:tcBorders>
              <w:top w:val="single" w:sz="4" w:space="0" w:color="auto"/>
              <w:left w:val="single" w:sz="4" w:space="0" w:color="auto"/>
              <w:bottom w:val="single" w:sz="4" w:space="0" w:color="auto"/>
              <w:right w:val="single" w:sz="4" w:space="0" w:color="auto"/>
            </w:tcBorders>
            <w:hideMark/>
          </w:tcPr>
          <w:p w14:paraId="5C2AF211" w14:textId="77777777" w:rsidR="009D01B3" w:rsidRDefault="009D01B3" w:rsidP="009D01B3">
            <w:r>
              <w:t>8762</w:t>
            </w:r>
          </w:p>
        </w:tc>
        <w:tc>
          <w:tcPr>
            <w:tcW w:w="384" w:type="pct"/>
            <w:tcBorders>
              <w:top w:val="single" w:sz="4" w:space="0" w:color="auto"/>
              <w:left w:val="single" w:sz="4" w:space="0" w:color="auto"/>
              <w:bottom w:val="single" w:sz="4" w:space="0" w:color="auto"/>
              <w:right w:val="single" w:sz="4" w:space="0" w:color="auto"/>
            </w:tcBorders>
            <w:hideMark/>
          </w:tcPr>
          <w:p w14:paraId="769556FB" w14:textId="4B215750" w:rsidR="009D01B3" w:rsidRDefault="009D01B3" w:rsidP="009D01B3">
            <w:r>
              <w:t>8762 (0.0)</w:t>
            </w:r>
          </w:p>
        </w:tc>
        <w:tc>
          <w:tcPr>
            <w:tcW w:w="794" w:type="pct"/>
            <w:tcBorders>
              <w:top w:val="single" w:sz="4" w:space="0" w:color="auto"/>
              <w:left w:val="single" w:sz="4" w:space="0" w:color="auto"/>
              <w:bottom w:val="single" w:sz="4" w:space="0" w:color="auto"/>
              <w:right w:val="single" w:sz="4" w:space="0" w:color="auto"/>
            </w:tcBorders>
            <w:hideMark/>
          </w:tcPr>
          <w:p w14:paraId="5A36CF19" w14:textId="57023CBE" w:rsidR="009D01B3" w:rsidRDefault="009D01B3" w:rsidP="009D01B3">
            <w:r>
              <w:t>8762 (0.0)</w:t>
            </w:r>
          </w:p>
        </w:tc>
        <w:tc>
          <w:tcPr>
            <w:tcW w:w="643" w:type="pct"/>
            <w:tcBorders>
              <w:top w:val="single" w:sz="4" w:space="0" w:color="auto"/>
              <w:left w:val="single" w:sz="4" w:space="0" w:color="auto"/>
              <w:bottom w:val="single" w:sz="4" w:space="0" w:color="auto"/>
              <w:right w:val="single" w:sz="4" w:space="0" w:color="auto"/>
            </w:tcBorders>
            <w:hideMark/>
          </w:tcPr>
          <w:p w14:paraId="03B3CBED" w14:textId="5A57E8B1" w:rsidR="009D01B3" w:rsidRDefault="009D01B3" w:rsidP="009D01B3">
            <w:r>
              <w:t>8762 (0.0)</w:t>
            </w:r>
          </w:p>
        </w:tc>
        <w:tc>
          <w:tcPr>
            <w:tcW w:w="645" w:type="pct"/>
            <w:tcBorders>
              <w:top w:val="single" w:sz="4" w:space="0" w:color="auto"/>
              <w:left w:val="single" w:sz="4" w:space="0" w:color="auto"/>
              <w:bottom w:val="single" w:sz="4" w:space="0" w:color="auto"/>
              <w:right w:val="single" w:sz="4" w:space="0" w:color="auto"/>
            </w:tcBorders>
            <w:hideMark/>
          </w:tcPr>
          <w:p w14:paraId="23A2EE69" w14:textId="402C24E3" w:rsidR="009D01B3" w:rsidRDefault="009D01B3" w:rsidP="009D01B3">
            <w:r>
              <w:t>8762 (0.0)</w:t>
            </w:r>
          </w:p>
        </w:tc>
        <w:tc>
          <w:tcPr>
            <w:tcW w:w="595" w:type="pct"/>
            <w:tcBorders>
              <w:top w:val="single" w:sz="4" w:space="0" w:color="auto"/>
              <w:left w:val="single" w:sz="4" w:space="0" w:color="auto"/>
              <w:bottom w:val="single" w:sz="4" w:space="0" w:color="auto"/>
              <w:right w:val="single" w:sz="4" w:space="0" w:color="auto"/>
            </w:tcBorders>
            <w:hideMark/>
          </w:tcPr>
          <w:p w14:paraId="3CA0E52C" w14:textId="059F25D3" w:rsidR="009D01B3" w:rsidRDefault="009D01B3" w:rsidP="009D01B3">
            <w:r>
              <w:t>8762 (0.0)</w:t>
            </w:r>
          </w:p>
        </w:tc>
        <w:tc>
          <w:tcPr>
            <w:tcW w:w="644" w:type="pct"/>
          </w:tcPr>
          <w:p w14:paraId="1F8580E8" w14:textId="25EEC2F9" w:rsidR="009D01B3" w:rsidRDefault="009D01B3" w:rsidP="009D01B3">
            <w:r>
              <w:t>8762</w:t>
            </w:r>
            <w:r w:rsidR="00876B81">
              <w:t xml:space="preserve"> (0.0)</w:t>
            </w:r>
          </w:p>
        </w:tc>
        <w:tc>
          <w:tcPr>
            <w:tcW w:w="644" w:type="pct"/>
            <w:tcBorders>
              <w:top w:val="single" w:sz="4" w:space="0" w:color="auto"/>
              <w:left w:val="single" w:sz="4" w:space="0" w:color="auto"/>
              <w:bottom w:val="single" w:sz="4" w:space="0" w:color="auto"/>
              <w:right w:val="single" w:sz="4" w:space="0" w:color="auto"/>
            </w:tcBorders>
            <w:hideMark/>
          </w:tcPr>
          <w:p w14:paraId="03849737" w14:textId="2DF80932" w:rsidR="009D01B3" w:rsidRDefault="009D01B3" w:rsidP="009D01B3">
            <w:r>
              <w:t>8762 (0.0)</w:t>
            </w:r>
          </w:p>
        </w:tc>
      </w:tr>
      <w:tr w:rsidR="009D01B3" w14:paraId="6FA882DF"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5AF90E7D" w14:textId="77777777" w:rsidR="009D01B3" w:rsidRDefault="009D01B3" w:rsidP="009D01B3">
            <w:r>
              <w:t>1981</w:t>
            </w:r>
          </w:p>
        </w:tc>
        <w:tc>
          <w:tcPr>
            <w:tcW w:w="0" w:type="auto"/>
            <w:tcBorders>
              <w:top w:val="single" w:sz="4" w:space="0" w:color="auto"/>
              <w:left w:val="single" w:sz="4" w:space="0" w:color="auto"/>
              <w:bottom w:val="single" w:sz="4" w:space="0" w:color="auto"/>
              <w:right w:val="single" w:sz="4" w:space="0" w:color="auto"/>
            </w:tcBorders>
            <w:hideMark/>
          </w:tcPr>
          <w:p w14:paraId="1FADB24B" w14:textId="77777777" w:rsidR="009D01B3" w:rsidRDefault="009D01B3" w:rsidP="009D01B3">
            <w:r>
              <w:t>9376</w:t>
            </w:r>
          </w:p>
        </w:tc>
        <w:tc>
          <w:tcPr>
            <w:tcW w:w="384" w:type="pct"/>
            <w:tcBorders>
              <w:top w:val="single" w:sz="4" w:space="0" w:color="auto"/>
              <w:left w:val="single" w:sz="4" w:space="0" w:color="auto"/>
              <w:bottom w:val="single" w:sz="4" w:space="0" w:color="auto"/>
              <w:right w:val="single" w:sz="4" w:space="0" w:color="auto"/>
            </w:tcBorders>
            <w:hideMark/>
          </w:tcPr>
          <w:p w14:paraId="659DBBC3" w14:textId="221874BD" w:rsidR="009D01B3" w:rsidRDefault="009D01B3" w:rsidP="009D01B3">
            <w:r>
              <w:t>9376 (0.0)</w:t>
            </w:r>
          </w:p>
        </w:tc>
        <w:tc>
          <w:tcPr>
            <w:tcW w:w="794" w:type="pct"/>
            <w:tcBorders>
              <w:top w:val="single" w:sz="4" w:space="0" w:color="auto"/>
              <w:left w:val="single" w:sz="4" w:space="0" w:color="auto"/>
              <w:bottom w:val="single" w:sz="4" w:space="0" w:color="auto"/>
              <w:right w:val="single" w:sz="4" w:space="0" w:color="auto"/>
            </w:tcBorders>
            <w:hideMark/>
          </w:tcPr>
          <w:p w14:paraId="6F3923D8" w14:textId="0BE13917" w:rsidR="009D01B3" w:rsidRDefault="009D01B3" w:rsidP="009D01B3">
            <w:r>
              <w:t>9376 (0.0)</w:t>
            </w:r>
          </w:p>
        </w:tc>
        <w:tc>
          <w:tcPr>
            <w:tcW w:w="643" w:type="pct"/>
            <w:tcBorders>
              <w:top w:val="single" w:sz="4" w:space="0" w:color="auto"/>
              <w:left w:val="single" w:sz="4" w:space="0" w:color="auto"/>
              <w:bottom w:val="single" w:sz="4" w:space="0" w:color="auto"/>
              <w:right w:val="single" w:sz="4" w:space="0" w:color="auto"/>
            </w:tcBorders>
            <w:hideMark/>
          </w:tcPr>
          <w:p w14:paraId="7E2106E8" w14:textId="7986B71F" w:rsidR="009D01B3" w:rsidRDefault="009D01B3" w:rsidP="009D01B3">
            <w:r>
              <w:t>9376 (0.0)</w:t>
            </w:r>
          </w:p>
        </w:tc>
        <w:tc>
          <w:tcPr>
            <w:tcW w:w="645" w:type="pct"/>
            <w:tcBorders>
              <w:top w:val="single" w:sz="4" w:space="0" w:color="auto"/>
              <w:left w:val="single" w:sz="4" w:space="0" w:color="auto"/>
              <w:bottom w:val="single" w:sz="4" w:space="0" w:color="auto"/>
              <w:right w:val="single" w:sz="4" w:space="0" w:color="auto"/>
            </w:tcBorders>
            <w:hideMark/>
          </w:tcPr>
          <w:p w14:paraId="5412F2C8" w14:textId="788FDF6B" w:rsidR="009D01B3" w:rsidRDefault="009D01B3" w:rsidP="009D01B3">
            <w:r>
              <w:t>9376 (0.0)</w:t>
            </w:r>
          </w:p>
        </w:tc>
        <w:tc>
          <w:tcPr>
            <w:tcW w:w="595" w:type="pct"/>
            <w:tcBorders>
              <w:top w:val="single" w:sz="4" w:space="0" w:color="auto"/>
              <w:left w:val="single" w:sz="4" w:space="0" w:color="auto"/>
              <w:bottom w:val="single" w:sz="4" w:space="0" w:color="auto"/>
              <w:right w:val="single" w:sz="4" w:space="0" w:color="auto"/>
            </w:tcBorders>
            <w:hideMark/>
          </w:tcPr>
          <w:p w14:paraId="75F8D046" w14:textId="427B0C99" w:rsidR="009D01B3" w:rsidRDefault="009D01B3" w:rsidP="009D01B3">
            <w:r>
              <w:t>9376 (0.0)</w:t>
            </w:r>
          </w:p>
        </w:tc>
        <w:tc>
          <w:tcPr>
            <w:tcW w:w="644" w:type="pct"/>
          </w:tcPr>
          <w:p w14:paraId="21996825" w14:textId="2183BCCC" w:rsidR="009D01B3" w:rsidRDefault="009D01B3" w:rsidP="009D01B3">
            <w:r>
              <w:t>9376</w:t>
            </w:r>
            <w:r w:rsidR="00876B81">
              <w:t xml:space="preserve"> (0.0)</w:t>
            </w:r>
          </w:p>
        </w:tc>
        <w:tc>
          <w:tcPr>
            <w:tcW w:w="644" w:type="pct"/>
            <w:tcBorders>
              <w:top w:val="single" w:sz="4" w:space="0" w:color="auto"/>
              <w:left w:val="single" w:sz="4" w:space="0" w:color="auto"/>
              <w:bottom w:val="single" w:sz="4" w:space="0" w:color="auto"/>
              <w:right w:val="single" w:sz="4" w:space="0" w:color="auto"/>
            </w:tcBorders>
            <w:hideMark/>
          </w:tcPr>
          <w:p w14:paraId="655B03AA" w14:textId="757B9894" w:rsidR="009D01B3" w:rsidRDefault="009D01B3" w:rsidP="009D01B3">
            <w:r>
              <w:t>9376 (0.0)</w:t>
            </w:r>
          </w:p>
        </w:tc>
      </w:tr>
      <w:tr w:rsidR="009D01B3" w14:paraId="5412E313"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2EB1975B" w14:textId="77777777" w:rsidR="009D01B3" w:rsidRDefault="009D01B3" w:rsidP="009D01B3">
            <w:r>
              <w:t>1982</w:t>
            </w:r>
          </w:p>
        </w:tc>
        <w:tc>
          <w:tcPr>
            <w:tcW w:w="0" w:type="auto"/>
            <w:tcBorders>
              <w:top w:val="single" w:sz="4" w:space="0" w:color="auto"/>
              <w:left w:val="single" w:sz="4" w:space="0" w:color="auto"/>
              <w:bottom w:val="single" w:sz="4" w:space="0" w:color="auto"/>
              <w:right w:val="single" w:sz="4" w:space="0" w:color="auto"/>
            </w:tcBorders>
            <w:hideMark/>
          </w:tcPr>
          <w:p w14:paraId="6E0838BA" w14:textId="77777777" w:rsidR="009D01B3" w:rsidRDefault="009D01B3" w:rsidP="009D01B3">
            <w:r>
              <w:t>8156</w:t>
            </w:r>
          </w:p>
        </w:tc>
        <w:tc>
          <w:tcPr>
            <w:tcW w:w="384" w:type="pct"/>
            <w:tcBorders>
              <w:top w:val="single" w:sz="4" w:space="0" w:color="auto"/>
              <w:left w:val="single" w:sz="4" w:space="0" w:color="auto"/>
              <w:bottom w:val="single" w:sz="4" w:space="0" w:color="auto"/>
              <w:right w:val="single" w:sz="4" w:space="0" w:color="auto"/>
            </w:tcBorders>
            <w:hideMark/>
          </w:tcPr>
          <w:p w14:paraId="4C751A07" w14:textId="57734B71" w:rsidR="009D01B3" w:rsidRDefault="009D01B3" w:rsidP="009D01B3">
            <w:r>
              <w:t>8035 (-1.5)</w:t>
            </w:r>
          </w:p>
        </w:tc>
        <w:tc>
          <w:tcPr>
            <w:tcW w:w="794" w:type="pct"/>
            <w:tcBorders>
              <w:top w:val="single" w:sz="4" w:space="0" w:color="auto"/>
              <w:left w:val="single" w:sz="4" w:space="0" w:color="auto"/>
              <w:bottom w:val="single" w:sz="4" w:space="0" w:color="auto"/>
              <w:right w:val="single" w:sz="4" w:space="0" w:color="auto"/>
            </w:tcBorders>
            <w:hideMark/>
          </w:tcPr>
          <w:p w14:paraId="43744C18" w14:textId="6A0F5D4D" w:rsidR="009D01B3" w:rsidRDefault="009D01B3" w:rsidP="009D01B3">
            <w:r>
              <w:t>8147 (-0.1)</w:t>
            </w:r>
          </w:p>
        </w:tc>
        <w:tc>
          <w:tcPr>
            <w:tcW w:w="643" w:type="pct"/>
            <w:tcBorders>
              <w:top w:val="single" w:sz="4" w:space="0" w:color="auto"/>
              <w:left w:val="single" w:sz="4" w:space="0" w:color="auto"/>
              <w:bottom w:val="single" w:sz="4" w:space="0" w:color="auto"/>
              <w:right w:val="single" w:sz="4" w:space="0" w:color="auto"/>
            </w:tcBorders>
            <w:hideMark/>
          </w:tcPr>
          <w:p w14:paraId="5F980E7B" w14:textId="6C30D6C5" w:rsidR="009D01B3" w:rsidRDefault="009D01B3" w:rsidP="009D01B3">
            <w:r>
              <w:t>8146 (-0.1)</w:t>
            </w:r>
          </w:p>
        </w:tc>
        <w:tc>
          <w:tcPr>
            <w:tcW w:w="645" w:type="pct"/>
            <w:tcBorders>
              <w:top w:val="single" w:sz="4" w:space="0" w:color="auto"/>
              <w:left w:val="single" w:sz="4" w:space="0" w:color="auto"/>
              <w:bottom w:val="single" w:sz="4" w:space="0" w:color="auto"/>
              <w:right w:val="single" w:sz="4" w:space="0" w:color="auto"/>
            </w:tcBorders>
            <w:hideMark/>
          </w:tcPr>
          <w:p w14:paraId="677075C0" w14:textId="726A3523" w:rsidR="009D01B3" w:rsidRDefault="009D01B3" w:rsidP="009D01B3">
            <w:r>
              <w:t>8177 (0.3)</w:t>
            </w:r>
          </w:p>
        </w:tc>
        <w:tc>
          <w:tcPr>
            <w:tcW w:w="595" w:type="pct"/>
            <w:tcBorders>
              <w:top w:val="single" w:sz="4" w:space="0" w:color="auto"/>
              <w:left w:val="single" w:sz="4" w:space="0" w:color="auto"/>
              <w:bottom w:val="single" w:sz="4" w:space="0" w:color="auto"/>
              <w:right w:val="single" w:sz="4" w:space="0" w:color="auto"/>
            </w:tcBorders>
            <w:hideMark/>
          </w:tcPr>
          <w:p w14:paraId="60622442" w14:textId="669E6747" w:rsidR="009D01B3" w:rsidRDefault="009D01B3" w:rsidP="009D01B3">
            <w:r>
              <w:t>8215 (0.7)</w:t>
            </w:r>
          </w:p>
        </w:tc>
        <w:tc>
          <w:tcPr>
            <w:tcW w:w="644" w:type="pct"/>
          </w:tcPr>
          <w:p w14:paraId="01CFBBDF" w14:textId="3221FA20" w:rsidR="009D01B3" w:rsidRDefault="009D01B3" w:rsidP="009D01B3">
            <w:r>
              <w:t>8151</w:t>
            </w:r>
            <w:r w:rsidR="00876B81">
              <w:t xml:space="preserve"> (</w:t>
            </w:r>
            <w:r w:rsidR="003C0CF7">
              <w:t>-0.1</w:t>
            </w:r>
            <w:r w:rsidR="00FA47C9">
              <w:t>)</w:t>
            </w:r>
          </w:p>
        </w:tc>
        <w:tc>
          <w:tcPr>
            <w:tcW w:w="644" w:type="pct"/>
            <w:tcBorders>
              <w:top w:val="single" w:sz="4" w:space="0" w:color="auto"/>
              <w:left w:val="single" w:sz="4" w:space="0" w:color="auto"/>
              <w:bottom w:val="single" w:sz="4" w:space="0" w:color="auto"/>
              <w:right w:val="single" w:sz="4" w:space="0" w:color="auto"/>
            </w:tcBorders>
            <w:hideMark/>
          </w:tcPr>
          <w:p w14:paraId="3015EC31" w14:textId="60E30F53" w:rsidR="009D01B3" w:rsidRDefault="009D01B3" w:rsidP="009D01B3">
            <w:r>
              <w:t>8137 (-0.2)</w:t>
            </w:r>
          </w:p>
        </w:tc>
      </w:tr>
      <w:tr w:rsidR="009D01B3" w14:paraId="309100E7"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739E307B" w14:textId="77777777" w:rsidR="009D01B3" w:rsidRDefault="009D01B3" w:rsidP="009D01B3">
            <w:r>
              <w:lastRenderedPageBreak/>
              <w:t>1983</w:t>
            </w:r>
          </w:p>
        </w:tc>
        <w:tc>
          <w:tcPr>
            <w:tcW w:w="0" w:type="auto"/>
            <w:tcBorders>
              <w:top w:val="single" w:sz="4" w:space="0" w:color="auto"/>
              <w:left w:val="single" w:sz="4" w:space="0" w:color="auto"/>
              <w:bottom w:val="single" w:sz="4" w:space="0" w:color="auto"/>
              <w:right w:val="single" w:sz="4" w:space="0" w:color="auto"/>
            </w:tcBorders>
            <w:hideMark/>
          </w:tcPr>
          <w:p w14:paraId="16B6E40F" w14:textId="77777777" w:rsidR="009D01B3" w:rsidRDefault="009D01B3" w:rsidP="009D01B3">
            <w:r>
              <w:t>8371</w:t>
            </w:r>
          </w:p>
        </w:tc>
        <w:tc>
          <w:tcPr>
            <w:tcW w:w="384" w:type="pct"/>
            <w:tcBorders>
              <w:top w:val="single" w:sz="4" w:space="0" w:color="auto"/>
              <w:left w:val="single" w:sz="4" w:space="0" w:color="auto"/>
              <w:bottom w:val="single" w:sz="4" w:space="0" w:color="auto"/>
              <w:right w:val="single" w:sz="4" w:space="0" w:color="auto"/>
            </w:tcBorders>
            <w:hideMark/>
          </w:tcPr>
          <w:p w14:paraId="0157D338" w14:textId="0CF39DC7" w:rsidR="009D01B3" w:rsidRDefault="009D01B3" w:rsidP="009D01B3">
            <w:r>
              <w:t>8143 (-2.7)</w:t>
            </w:r>
          </w:p>
        </w:tc>
        <w:tc>
          <w:tcPr>
            <w:tcW w:w="794" w:type="pct"/>
            <w:tcBorders>
              <w:top w:val="single" w:sz="4" w:space="0" w:color="auto"/>
              <w:left w:val="single" w:sz="4" w:space="0" w:color="auto"/>
              <w:bottom w:val="single" w:sz="4" w:space="0" w:color="auto"/>
              <w:right w:val="single" w:sz="4" w:space="0" w:color="auto"/>
            </w:tcBorders>
            <w:hideMark/>
          </w:tcPr>
          <w:p w14:paraId="214EAE90" w14:textId="1BD5155A" w:rsidR="009D01B3" w:rsidRDefault="009D01B3" w:rsidP="009D01B3">
            <w:r>
              <w:t>8367 (-0.1)</w:t>
            </w:r>
          </w:p>
        </w:tc>
        <w:tc>
          <w:tcPr>
            <w:tcW w:w="643" w:type="pct"/>
            <w:tcBorders>
              <w:top w:val="single" w:sz="4" w:space="0" w:color="auto"/>
              <w:left w:val="single" w:sz="4" w:space="0" w:color="auto"/>
              <w:bottom w:val="single" w:sz="4" w:space="0" w:color="auto"/>
              <w:right w:val="single" w:sz="4" w:space="0" w:color="auto"/>
            </w:tcBorders>
            <w:hideMark/>
          </w:tcPr>
          <w:p w14:paraId="628B8C06" w14:textId="46A577D8" w:rsidR="009D01B3" w:rsidRDefault="009D01B3" w:rsidP="009D01B3">
            <w:r>
              <w:t>8366 (-0.1)</w:t>
            </w:r>
          </w:p>
        </w:tc>
        <w:tc>
          <w:tcPr>
            <w:tcW w:w="645" w:type="pct"/>
            <w:tcBorders>
              <w:top w:val="single" w:sz="4" w:space="0" w:color="auto"/>
              <w:left w:val="single" w:sz="4" w:space="0" w:color="auto"/>
              <w:bottom w:val="single" w:sz="4" w:space="0" w:color="auto"/>
              <w:right w:val="single" w:sz="4" w:space="0" w:color="auto"/>
            </w:tcBorders>
            <w:hideMark/>
          </w:tcPr>
          <w:p w14:paraId="1E87B2FD" w14:textId="762A8A8C" w:rsidR="009D01B3" w:rsidRDefault="009D01B3" w:rsidP="009D01B3">
            <w:r>
              <w:t>8375 (0.1)</w:t>
            </w:r>
          </w:p>
        </w:tc>
        <w:tc>
          <w:tcPr>
            <w:tcW w:w="595" w:type="pct"/>
            <w:tcBorders>
              <w:top w:val="single" w:sz="4" w:space="0" w:color="auto"/>
              <w:left w:val="single" w:sz="4" w:space="0" w:color="auto"/>
              <w:bottom w:val="single" w:sz="4" w:space="0" w:color="auto"/>
              <w:right w:val="single" w:sz="4" w:space="0" w:color="auto"/>
            </w:tcBorders>
            <w:hideMark/>
          </w:tcPr>
          <w:p w14:paraId="56EA45D0" w14:textId="1F054A8D" w:rsidR="009D01B3" w:rsidRDefault="009D01B3" w:rsidP="009D01B3">
            <w:r>
              <w:t>8523 (1.8)</w:t>
            </w:r>
          </w:p>
        </w:tc>
        <w:tc>
          <w:tcPr>
            <w:tcW w:w="644" w:type="pct"/>
          </w:tcPr>
          <w:p w14:paraId="3EBDA5D4" w14:textId="507BC649" w:rsidR="009D01B3" w:rsidRDefault="009D01B3" w:rsidP="009D01B3">
            <w:r>
              <w:t>8345</w:t>
            </w:r>
            <w:r w:rsidR="00FA47C9">
              <w:t xml:space="preserve"> (</w:t>
            </w:r>
            <w:r w:rsidR="003C0CF7">
              <w:t>-0.3)</w:t>
            </w:r>
          </w:p>
        </w:tc>
        <w:tc>
          <w:tcPr>
            <w:tcW w:w="644" w:type="pct"/>
            <w:tcBorders>
              <w:top w:val="single" w:sz="4" w:space="0" w:color="auto"/>
              <w:left w:val="single" w:sz="4" w:space="0" w:color="auto"/>
              <w:bottom w:val="single" w:sz="4" w:space="0" w:color="auto"/>
              <w:right w:val="single" w:sz="4" w:space="0" w:color="auto"/>
            </w:tcBorders>
            <w:hideMark/>
          </w:tcPr>
          <w:p w14:paraId="7485155A" w14:textId="26C3C086" w:rsidR="009D01B3" w:rsidRDefault="009D01B3" w:rsidP="009D01B3">
            <w:r>
              <w:t>8387 (0.2)</w:t>
            </w:r>
          </w:p>
        </w:tc>
      </w:tr>
      <w:tr w:rsidR="009D01B3" w14:paraId="44D661FF"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45DC6447" w14:textId="77777777" w:rsidR="009D01B3" w:rsidRDefault="009D01B3" w:rsidP="009D01B3">
            <w:r>
              <w:t>1984</w:t>
            </w:r>
          </w:p>
        </w:tc>
        <w:tc>
          <w:tcPr>
            <w:tcW w:w="0" w:type="auto"/>
            <w:tcBorders>
              <w:top w:val="single" w:sz="4" w:space="0" w:color="auto"/>
              <w:left w:val="single" w:sz="4" w:space="0" w:color="auto"/>
              <w:bottom w:val="single" w:sz="4" w:space="0" w:color="auto"/>
              <w:right w:val="single" w:sz="4" w:space="0" w:color="auto"/>
            </w:tcBorders>
            <w:hideMark/>
          </w:tcPr>
          <w:p w14:paraId="32FFC0C6" w14:textId="77777777" w:rsidR="009D01B3" w:rsidRDefault="009D01B3" w:rsidP="009D01B3">
            <w:r>
              <w:t>11391</w:t>
            </w:r>
          </w:p>
        </w:tc>
        <w:tc>
          <w:tcPr>
            <w:tcW w:w="384" w:type="pct"/>
            <w:tcBorders>
              <w:top w:val="single" w:sz="4" w:space="0" w:color="auto"/>
              <w:left w:val="single" w:sz="4" w:space="0" w:color="auto"/>
              <w:bottom w:val="single" w:sz="4" w:space="0" w:color="auto"/>
              <w:right w:val="single" w:sz="4" w:space="0" w:color="auto"/>
            </w:tcBorders>
            <w:hideMark/>
          </w:tcPr>
          <w:p w14:paraId="189342A0" w14:textId="51A8D7E6" w:rsidR="009D01B3" w:rsidRDefault="009D01B3" w:rsidP="009D01B3">
            <w:r>
              <w:t>11246 (-1.3)</w:t>
            </w:r>
          </w:p>
        </w:tc>
        <w:tc>
          <w:tcPr>
            <w:tcW w:w="794" w:type="pct"/>
            <w:tcBorders>
              <w:top w:val="single" w:sz="4" w:space="0" w:color="auto"/>
              <w:left w:val="single" w:sz="4" w:space="0" w:color="auto"/>
              <w:bottom w:val="single" w:sz="4" w:space="0" w:color="auto"/>
              <w:right w:val="single" w:sz="4" w:space="0" w:color="auto"/>
            </w:tcBorders>
            <w:hideMark/>
          </w:tcPr>
          <w:p w14:paraId="646FADAB" w14:textId="4E590F88" w:rsidR="009D01B3" w:rsidRDefault="009D01B3" w:rsidP="009D01B3">
            <w:r>
              <w:t>11411 (0.2)</w:t>
            </w:r>
          </w:p>
        </w:tc>
        <w:tc>
          <w:tcPr>
            <w:tcW w:w="643" w:type="pct"/>
            <w:tcBorders>
              <w:top w:val="single" w:sz="4" w:space="0" w:color="auto"/>
              <w:left w:val="single" w:sz="4" w:space="0" w:color="auto"/>
              <w:bottom w:val="single" w:sz="4" w:space="0" w:color="auto"/>
              <w:right w:val="single" w:sz="4" w:space="0" w:color="auto"/>
            </w:tcBorders>
            <w:hideMark/>
          </w:tcPr>
          <w:p w14:paraId="2B666625" w14:textId="2060A131" w:rsidR="009D01B3" w:rsidRDefault="009D01B3" w:rsidP="009D01B3">
            <w:r>
              <w:t>11410 (0.2)</w:t>
            </w:r>
          </w:p>
        </w:tc>
        <w:tc>
          <w:tcPr>
            <w:tcW w:w="645" w:type="pct"/>
            <w:tcBorders>
              <w:top w:val="single" w:sz="4" w:space="0" w:color="auto"/>
              <w:left w:val="single" w:sz="4" w:space="0" w:color="auto"/>
              <w:bottom w:val="single" w:sz="4" w:space="0" w:color="auto"/>
              <w:right w:val="single" w:sz="4" w:space="0" w:color="auto"/>
            </w:tcBorders>
            <w:hideMark/>
          </w:tcPr>
          <w:p w14:paraId="126957EF" w14:textId="0DAD7008" w:rsidR="009D01B3" w:rsidRDefault="009D01B3" w:rsidP="009D01B3">
            <w:r>
              <w:t>11339 (-0.5)</w:t>
            </w:r>
          </w:p>
        </w:tc>
        <w:tc>
          <w:tcPr>
            <w:tcW w:w="595" w:type="pct"/>
            <w:tcBorders>
              <w:top w:val="single" w:sz="4" w:space="0" w:color="auto"/>
              <w:left w:val="single" w:sz="4" w:space="0" w:color="auto"/>
              <w:bottom w:val="single" w:sz="4" w:space="0" w:color="auto"/>
              <w:right w:val="single" w:sz="4" w:space="0" w:color="auto"/>
            </w:tcBorders>
            <w:hideMark/>
          </w:tcPr>
          <w:p w14:paraId="6E5F3208" w14:textId="54681941" w:rsidR="009D01B3" w:rsidRDefault="009D01B3" w:rsidP="009D01B3">
            <w:r>
              <w:t>11540 (1.3)</w:t>
            </w:r>
          </w:p>
        </w:tc>
        <w:tc>
          <w:tcPr>
            <w:tcW w:w="644" w:type="pct"/>
          </w:tcPr>
          <w:p w14:paraId="34A5B57A" w14:textId="233D7B2D" w:rsidR="009D01B3" w:rsidRDefault="009D01B3" w:rsidP="009D01B3">
            <w:r>
              <w:t>11338</w:t>
            </w:r>
            <w:r w:rsidR="003C0CF7">
              <w:t xml:space="preserve"> (-0.5)</w:t>
            </w:r>
          </w:p>
        </w:tc>
        <w:tc>
          <w:tcPr>
            <w:tcW w:w="644" w:type="pct"/>
            <w:tcBorders>
              <w:top w:val="single" w:sz="4" w:space="0" w:color="auto"/>
              <w:left w:val="single" w:sz="4" w:space="0" w:color="auto"/>
              <w:bottom w:val="single" w:sz="4" w:space="0" w:color="auto"/>
              <w:right w:val="single" w:sz="4" w:space="0" w:color="auto"/>
            </w:tcBorders>
            <w:hideMark/>
          </w:tcPr>
          <w:p w14:paraId="550F3E50" w14:textId="554434AD" w:rsidR="009D01B3" w:rsidRDefault="009D01B3" w:rsidP="009D01B3">
            <w:r>
              <w:t>11465 (0.7)</w:t>
            </w:r>
          </w:p>
        </w:tc>
      </w:tr>
      <w:tr w:rsidR="009D01B3" w14:paraId="0A23BDBC"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6F7A52CB" w14:textId="77777777" w:rsidR="009D01B3" w:rsidRDefault="009D01B3" w:rsidP="009D01B3">
            <w:r>
              <w:t>1985</w:t>
            </w:r>
          </w:p>
        </w:tc>
        <w:tc>
          <w:tcPr>
            <w:tcW w:w="0" w:type="auto"/>
            <w:tcBorders>
              <w:top w:val="single" w:sz="4" w:space="0" w:color="auto"/>
              <w:left w:val="single" w:sz="4" w:space="0" w:color="auto"/>
              <w:bottom w:val="single" w:sz="4" w:space="0" w:color="auto"/>
              <w:right w:val="single" w:sz="4" w:space="0" w:color="auto"/>
            </w:tcBorders>
            <w:hideMark/>
          </w:tcPr>
          <w:p w14:paraId="42C729CF" w14:textId="77777777" w:rsidR="009D01B3" w:rsidRDefault="009D01B3" w:rsidP="009D01B3">
            <w:r>
              <w:t>14384</w:t>
            </w:r>
          </w:p>
        </w:tc>
        <w:tc>
          <w:tcPr>
            <w:tcW w:w="384" w:type="pct"/>
            <w:tcBorders>
              <w:top w:val="single" w:sz="4" w:space="0" w:color="auto"/>
              <w:left w:val="single" w:sz="4" w:space="0" w:color="auto"/>
              <w:bottom w:val="single" w:sz="4" w:space="0" w:color="auto"/>
              <w:right w:val="single" w:sz="4" w:space="0" w:color="auto"/>
            </w:tcBorders>
            <w:hideMark/>
          </w:tcPr>
          <w:p w14:paraId="6D9BD1F9" w14:textId="007C1F9E" w:rsidR="009D01B3" w:rsidRDefault="009D01B3" w:rsidP="009D01B3">
            <w:r>
              <w:t>14178 (-1.4)</w:t>
            </w:r>
          </w:p>
        </w:tc>
        <w:tc>
          <w:tcPr>
            <w:tcW w:w="794" w:type="pct"/>
            <w:tcBorders>
              <w:top w:val="single" w:sz="4" w:space="0" w:color="auto"/>
              <w:left w:val="single" w:sz="4" w:space="0" w:color="auto"/>
              <w:bottom w:val="single" w:sz="4" w:space="0" w:color="auto"/>
              <w:right w:val="single" w:sz="4" w:space="0" w:color="auto"/>
            </w:tcBorders>
            <w:hideMark/>
          </w:tcPr>
          <w:p w14:paraId="0DD32D41" w14:textId="0CB7407F" w:rsidR="009D01B3" w:rsidRDefault="009D01B3" w:rsidP="009D01B3">
            <w:r>
              <w:t>14403 (0.1)</w:t>
            </w:r>
          </w:p>
        </w:tc>
        <w:tc>
          <w:tcPr>
            <w:tcW w:w="643" w:type="pct"/>
            <w:tcBorders>
              <w:top w:val="single" w:sz="4" w:space="0" w:color="auto"/>
              <w:left w:val="single" w:sz="4" w:space="0" w:color="auto"/>
              <w:bottom w:val="single" w:sz="4" w:space="0" w:color="auto"/>
              <w:right w:val="single" w:sz="4" w:space="0" w:color="auto"/>
            </w:tcBorders>
            <w:hideMark/>
          </w:tcPr>
          <w:p w14:paraId="797BCA63" w14:textId="2583BBFE" w:rsidR="009D01B3" w:rsidRDefault="009D01B3" w:rsidP="009D01B3">
            <w:r>
              <w:t>14402 (0.1)</w:t>
            </w:r>
          </w:p>
        </w:tc>
        <w:tc>
          <w:tcPr>
            <w:tcW w:w="645" w:type="pct"/>
            <w:tcBorders>
              <w:top w:val="single" w:sz="4" w:space="0" w:color="auto"/>
              <w:left w:val="single" w:sz="4" w:space="0" w:color="auto"/>
              <w:bottom w:val="single" w:sz="4" w:space="0" w:color="auto"/>
              <w:right w:val="single" w:sz="4" w:space="0" w:color="auto"/>
            </w:tcBorders>
            <w:hideMark/>
          </w:tcPr>
          <w:p w14:paraId="1D102583" w14:textId="5DFFE65E" w:rsidR="009D01B3" w:rsidRDefault="009D01B3" w:rsidP="009D01B3">
            <w:r>
              <w:t>14350 (-0.2)</w:t>
            </w:r>
          </w:p>
        </w:tc>
        <w:tc>
          <w:tcPr>
            <w:tcW w:w="595" w:type="pct"/>
            <w:tcBorders>
              <w:top w:val="single" w:sz="4" w:space="0" w:color="auto"/>
              <w:left w:val="single" w:sz="4" w:space="0" w:color="auto"/>
              <w:bottom w:val="single" w:sz="4" w:space="0" w:color="auto"/>
              <w:right w:val="single" w:sz="4" w:space="0" w:color="auto"/>
            </w:tcBorders>
            <w:hideMark/>
          </w:tcPr>
          <w:p w14:paraId="0F7BDBA6" w14:textId="4468DD9E" w:rsidR="009D01B3" w:rsidRDefault="009D01B3" w:rsidP="009D01B3">
            <w:r>
              <w:t>14526 (1.0)</w:t>
            </w:r>
          </w:p>
        </w:tc>
        <w:tc>
          <w:tcPr>
            <w:tcW w:w="644" w:type="pct"/>
          </w:tcPr>
          <w:p w14:paraId="2BBA9D86" w14:textId="10ED5E97" w:rsidR="009D01B3" w:rsidRDefault="009D01B3" w:rsidP="009D01B3">
            <w:r>
              <w:t>14331</w:t>
            </w:r>
            <w:r w:rsidR="003C0CF7">
              <w:t xml:space="preserve"> (-0.4)</w:t>
            </w:r>
          </w:p>
        </w:tc>
        <w:tc>
          <w:tcPr>
            <w:tcW w:w="644" w:type="pct"/>
            <w:tcBorders>
              <w:top w:val="single" w:sz="4" w:space="0" w:color="auto"/>
              <w:left w:val="single" w:sz="4" w:space="0" w:color="auto"/>
              <w:bottom w:val="single" w:sz="4" w:space="0" w:color="auto"/>
              <w:right w:val="single" w:sz="4" w:space="0" w:color="auto"/>
            </w:tcBorders>
            <w:hideMark/>
          </w:tcPr>
          <w:p w14:paraId="1DA6269B" w14:textId="14C02E3D" w:rsidR="009D01B3" w:rsidRDefault="009D01B3" w:rsidP="009D01B3">
            <w:r>
              <w:t>14414 (0.2)</w:t>
            </w:r>
          </w:p>
        </w:tc>
      </w:tr>
      <w:tr w:rsidR="009D01B3" w14:paraId="2D69D96C"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18329C55" w14:textId="77777777" w:rsidR="009D01B3" w:rsidRDefault="009D01B3" w:rsidP="009D01B3">
            <w:r>
              <w:t>1986</w:t>
            </w:r>
          </w:p>
        </w:tc>
        <w:tc>
          <w:tcPr>
            <w:tcW w:w="0" w:type="auto"/>
            <w:tcBorders>
              <w:top w:val="single" w:sz="4" w:space="0" w:color="auto"/>
              <w:left w:val="single" w:sz="4" w:space="0" w:color="auto"/>
              <w:bottom w:val="single" w:sz="4" w:space="0" w:color="auto"/>
              <w:right w:val="single" w:sz="4" w:space="0" w:color="auto"/>
            </w:tcBorders>
            <w:hideMark/>
          </w:tcPr>
          <w:p w14:paraId="68A423D8" w14:textId="77777777" w:rsidR="009D01B3" w:rsidRDefault="009D01B3" w:rsidP="009D01B3">
            <w:r>
              <w:t>14884</w:t>
            </w:r>
          </w:p>
        </w:tc>
        <w:tc>
          <w:tcPr>
            <w:tcW w:w="384" w:type="pct"/>
            <w:tcBorders>
              <w:top w:val="single" w:sz="4" w:space="0" w:color="auto"/>
              <w:left w:val="single" w:sz="4" w:space="0" w:color="auto"/>
              <w:bottom w:val="single" w:sz="4" w:space="0" w:color="auto"/>
              <w:right w:val="single" w:sz="4" w:space="0" w:color="auto"/>
            </w:tcBorders>
            <w:hideMark/>
          </w:tcPr>
          <w:p w14:paraId="7C0013CB" w14:textId="798A9C9E" w:rsidR="009D01B3" w:rsidRDefault="009D01B3" w:rsidP="009D01B3">
            <w:r>
              <w:t>14491 (-2.6)</w:t>
            </w:r>
          </w:p>
        </w:tc>
        <w:tc>
          <w:tcPr>
            <w:tcW w:w="794" w:type="pct"/>
            <w:tcBorders>
              <w:top w:val="single" w:sz="4" w:space="0" w:color="auto"/>
              <w:left w:val="single" w:sz="4" w:space="0" w:color="auto"/>
              <w:bottom w:val="single" w:sz="4" w:space="0" w:color="auto"/>
              <w:right w:val="single" w:sz="4" w:space="0" w:color="auto"/>
            </w:tcBorders>
            <w:hideMark/>
          </w:tcPr>
          <w:p w14:paraId="2A045C64" w14:textId="6C5E55BD" w:rsidR="009D01B3" w:rsidRDefault="009D01B3" w:rsidP="009D01B3">
            <w:r>
              <w:t>14931 (0.3)</w:t>
            </w:r>
          </w:p>
        </w:tc>
        <w:tc>
          <w:tcPr>
            <w:tcW w:w="643" w:type="pct"/>
            <w:tcBorders>
              <w:top w:val="single" w:sz="4" w:space="0" w:color="auto"/>
              <w:left w:val="single" w:sz="4" w:space="0" w:color="auto"/>
              <w:bottom w:val="single" w:sz="4" w:space="0" w:color="auto"/>
              <w:right w:val="single" w:sz="4" w:space="0" w:color="auto"/>
            </w:tcBorders>
            <w:hideMark/>
          </w:tcPr>
          <w:p w14:paraId="045935BC" w14:textId="105607A9" w:rsidR="009D01B3" w:rsidRDefault="009D01B3" w:rsidP="009D01B3">
            <w:r>
              <w:t>14929 (0.3)</w:t>
            </w:r>
          </w:p>
        </w:tc>
        <w:tc>
          <w:tcPr>
            <w:tcW w:w="645" w:type="pct"/>
            <w:tcBorders>
              <w:top w:val="single" w:sz="4" w:space="0" w:color="auto"/>
              <w:left w:val="single" w:sz="4" w:space="0" w:color="auto"/>
              <w:bottom w:val="single" w:sz="4" w:space="0" w:color="auto"/>
              <w:right w:val="single" w:sz="4" w:space="0" w:color="auto"/>
            </w:tcBorders>
            <w:hideMark/>
          </w:tcPr>
          <w:p w14:paraId="6D6F12C2" w14:textId="16888CCE" w:rsidR="009D01B3" w:rsidRDefault="009D01B3" w:rsidP="009D01B3">
            <w:r>
              <w:t>14915 (0.2)</w:t>
            </w:r>
          </w:p>
        </w:tc>
        <w:tc>
          <w:tcPr>
            <w:tcW w:w="595" w:type="pct"/>
            <w:tcBorders>
              <w:top w:val="single" w:sz="4" w:space="0" w:color="auto"/>
              <w:left w:val="single" w:sz="4" w:space="0" w:color="auto"/>
              <w:bottom w:val="single" w:sz="4" w:space="0" w:color="auto"/>
              <w:right w:val="single" w:sz="4" w:space="0" w:color="auto"/>
            </w:tcBorders>
            <w:hideMark/>
          </w:tcPr>
          <w:p w14:paraId="592F95C9" w14:textId="298F723A" w:rsidR="009D01B3" w:rsidRDefault="009D01B3" w:rsidP="009D01B3">
            <w:r>
              <w:t>15125 (1.6)</w:t>
            </w:r>
          </w:p>
        </w:tc>
        <w:tc>
          <w:tcPr>
            <w:tcW w:w="644" w:type="pct"/>
          </w:tcPr>
          <w:p w14:paraId="2DB0E000" w14:textId="5CE78C3A" w:rsidR="009D01B3" w:rsidRDefault="009D01B3" w:rsidP="009D01B3">
            <w:r>
              <w:t>14790</w:t>
            </w:r>
            <w:r w:rsidR="003C0CF7">
              <w:t xml:space="preserve"> (-0.6)</w:t>
            </w:r>
          </w:p>
        </w:tc>
        <w:tc>
          <w:tcPr>
            <w:tcW w:w="644" w:type="pct"/>
            <w:tcBorders>
              <w:top w:val="single" w:sz="4" w:space="0" w:color="auto"/>
              <w:left w:val="single" w:sz="4" w:space="0" w:color="auto"/>
              <w:bottom w:val="single" w:sz="4" w:space="0" w:color="auto"/>
              <w:right w:val="single" w:sz="4" w:space="0" w:color="auto"/>
            </w:tcBorders>
            <w:hideMark/>
          </w:tcPr>
          <w:p w14:paraId="11921CDC" w14:textId="0C04C2C6" w:rsidR="009D01B3" w:rsidRDefault="009D01B3" w:rsidP="009D01B3">
            <w:r>
              <w:t>14926 (0.3)</w:t>
            </w:r>
          </w:p>
        </w:tc>
      </w:tr>
      <w:tr w:rsidR="009D01B3" w14:paraId="4727E539"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50C6D23C" w14:textId="77777777" w:rsidR="009D01B3" w:rsidRDefault="009D01B3" w:rsidP="009D01B3">
            <w:r>
              <w:t>1987</w:t>
            </w:r>
          </w:p>
        </w:tc>
        <w:tc>
          <w:tcPr>
            <w:tcW w:w="0" w:type="auto"/>
            <w:tcBorders>
              <w:top w:val="single" w:sz="4" w:space="0" w:color="auto"/>
              <w:left w:val="single" w:sz="4" w:space="0" w:color="auto"/>
              <w:bottom w:val="single" w:sz="4" w:space="0" w:color="auto"/>
              <w:right w:val="single" w:sz="4" w:space="0" w:color="auto"/>
            </w:tcBorders>
            <w:hideMark/>
          </w:tcPr>
          <w:p w14:paraId="767C2501" w14:textId="77777777" w:rsidR="009D01B3" w:rsidRDefault="009D01B3" w:rsidP="009D01B3">
            <w:r>
              <w:t>13350</w:t>
            </w:r>
          </w:p>
        </w:tc>
        <w:tc>
          <w:tcPr>
            <w:tcW w:w="384" w:type="pct"/>
            <w:tcBorders>
              <w:top w:val="single" w:sz="4" w:space="0" w:color="auto"/>
              <w:left w:val="single" w:sz="4" w:space="0" w:color="auto"/>
              <w:bottom w:val="single" w:sz="4" w:space="0" w:color="auto"/>
              <w:right w:val="single" w:sz="4" w:space="0" w:color="auto"/>
            </w:tcBorders>
            <w:hideMark/>
          </w:tcPr>
          <w:p w14:paraId="13A49612" w14:textId="2344329B" w:rsidR="009D01B3" w:rsidRDefault="009D01B3" w:rsidP="009D01B3">
            <w:r>
              <w:t>12817 (-4.0)</w:t>
            </w:r>
          </w:p>
        </w:tc>
        <w:tc>
          <w:tcPr>
            <w:tcW w:w="794" w:type="pct"/>
            <w:tcBorders>
              <w:top w:val="single" w:sz="4" w:space="0" w:color="auto"/>
              <w:left w:val="single" w:sz="4" w:space="0" w:color="auto"/>
              <w:bottom w:val="single" w:sz="4" w:space="0" w:color="auto"/>
              <w:right w:val="single" w:sz="4" w:space="0" w:color="auto"/>
            </w:tcBorders>
            <w:hideMark/>
          </w:tcPr>
          <w:p w14:paraId="2C1DEA03" w14:textId="048880C2" w:rsidR="009D01B3" w:rsidRDefault="009D01B3" w:rsidP="009D01B3">
            <w:r>
              <w:t>13454 (0.8)</w:t>
            </w:r>
          </w:p>
        </w:tc>
        <w:tc>
          <w:tcPr>
            <w:tcW w:w="643" w:type="pct"/>
            <w:tcBorders>
              <w:top w:val="single" w:sz="4" w:space="0" w:color="auto"/>
              <w:left w:val="single" w:sz="4" w:space="0" w:color="auto"/>
              <w:bottom w:val="single" w:sz="4" w:space="0" w:color="auto"/>
              <w:right w:val="single" w:sz="4" w:space="0" w:color="auto"/>
            </w:tcBorders>
            <w:hideMark/>
          </w:tcPr>
          <w:p w14:paraId="12A734C8" w14:textId="2C436185" w:rsidR="009D01B3" w:rsidRDefault="009D01B3" w:rsidP="009D01B3">
            <w:r>
              <w:t>13451 (0.8)</w:t>
            </w:r>
          </w:p>
        </w:tc>
        <w:tc>
          <w:tcPr>
            <w:tcW w:w="645" w:type="pct"/>
            <w:tcBorders>
              <w:top w:val="single" w:sz="4" w:space="0" w:color="auto"/>
              <w:left w:val="single" w:sz="4" w:space="0" w:color="auto"/>
              <w:bottom w:val="single" w:sz="4" w:space="0" w:color="auto"/>
              <w:right w:val="single" w:sz="4" w:space="0" w:color="auto"/>
            </w:tcBorders>
            <w:hideMark/>
          </w:tcPr>
          <w:p w14:paraId="33A09F45" w14:textId="6ACCEC51" w:rsidR="009D01B3" w:rsidRDefault="009D01B3" w:rsidP="009D01B3">
            <w:r>
              <w:t>13381 (0.2)</w:t>
            </w:r>
          </w:p>
        </w:tc>
        <w:tc>
          <w:tcPr>
            <w:tcW w:w="595" w:type="pct"/>
            <w:tcBorders>
              <w:top w:val="single" w:sz="4" w:space="0" w:color="auto"/>
              <w:left w:val="single" w:sz="4" w:space="0" w:color="auto"/>
              <w:bottom w:val="single" w:sz="4" w:space="0" w:color="auto"/>
              <w:right w:val="single" w:sz="4" w:space="0" w:color="auto"/>
            </w:tcBorders>
            <w:hideMark/>
          </w:tcPr>
          <w:p w14:paraId="340ADFE7" w14:textId="36FB91AC" w:rsidR="009D01B3" w:rsidRDefault="009D01B3" w:rsidP="009D01B3">
            <w:r>
              <w:t>13708 (2.7)</w:t>
            </w:r>
          </w:p>
        </w:tc>
        <w:tc>
          <w:tcPr>
            <w:tcW w:w="644" w:type="pct"/>
          </w:tcPr>
          <w:p w14:paraId="7D7B8D05" w14:textId="65CA2C84" w:rsidR="009D01B3" w:rsidRDefault="009D01B3" w:rsidP="009D01B3">
            <w:r>
              <w:t>13128</w:t>
            </w:r>
            <w:r w:rsidR="003C0CF7">
              <w:t xml:space="preserve"> (-1.7)</w:t>
            </w:r>
          </w:p>
        </w:tc>
        <w:tc>
          <w:tcPr>
            <w:tcW w:w="644" w:type="pct"/>
            <w:tcBorders>
              <w:top w:val="single" w:sz="4" w:space="0" w:color="auto"/>
              <w:left w:val="single" w:sz="4" w:space="0" w:color="auto"/>
              <w:bottom w:val="single" w:sz="4" w:space="0" w:color="auto"/>
              <w:right w:val="single" w:sz="4" w:space="0" w:color="auto"/>
            </w:tcBorders>
            <w:hideMark/>
          </w:tcPr>
          <w:p w14:paraId="203C5F7C" w14:textId="176E4C8D" w:rsidR="009D01B3" w:rsidRDefault="009D01B3" w:rsidP="009D01B3">
            <w:r>
              <w:t>13470 (0.9)</w:t>
            </w:r>
          </w:p>
        </w:tc>
      </w:tr>
      <w:tr w:rsidR="009D01B3" w14:paraId="52253C2C"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609198FE" w14:textId="77777777" w:rsidR="009D01B3" w:rsidRDefault="009D01B3" w:rsidP="009D01B3">
            <w:r>
              <w:t>1988</w:t>
            </w:r>
          </w:p>
        </w:tc>
        <w:tc>
          <w:tcPr>
            <w:tcW w:w="0" w:type="auto"/>
            <w:tcBorders>
              <w:top w:val="single" w:sz="4" w:space="0" w:color="auto"/>
              <w:left w:val="single" w:sz="4" w:space="0" w:color="auto"/>
              <w:bottom w:val="single" w:sz="4" w:space="0" w:color="auto"/>
              <w:right w:val="single" w:sz="4" w:space="0" w:color="auto"/>
            </w:tcBorders>
            <w:hideMark/>
          </w:tcPr>
          <w:p w14:paraId="4CA72795" w14:textId="77777777" w:rsidR="009D01B3" w:rsidRDefault="009D01B3" w:rsidP="009D01B3">
            <w:r>
              <w:t>13113</w:t>
            </w:r>
          </w:p>
        </w:tc>
        <w:tc>
          <w:tcPr>
            <w:tcW w:w="384" w:type="pct"/>
            <w:tcBorders>
              <w:top w:val="single" w:sz="4" w:space="0" w:color="auto"/>
              <w:left w:val="single" w:sz="4" w:space="0" w:color="auto"/>
              <w:bottom w:val="single" w:sz="4" w:space="0" w:color="auto"/>
              <w:right w:val="single" w:sz="4" w:space="0" w:color="auto"/>
            </w:tcBorders>
            <w:hideMark/>
          </w:tcPr>
          <w:p w14:paraId="43A65AC4" w14:textId="03757062" w:rsidR="009D01B3" w:rsidRDefault="009D01B3" w:rsidP="009D01B3">
            <w:r>
              <w:t>12260 (-6.5)</w:t>
            </w:r>
          </w:p>
        </w:tc>
        <w:tc>
          <w:tcPr>
            <w:tcW w:w="794" w:type="pct"/>
            <w:tcBorders>
              <w:top w:val="single" w:sz="4" w:space="0" w:color="auto"/>
              <w:left w:val="single" w:sz="4" w:space="0" w:color="auto"/>
              <w:bottom w:val="single" w:sz="4" w:space="0" w:color="auto"/>
              <w:right w:val="single" w:sz="4" w:space="0" w:color="auto"/>
            </w:tcBorders>
            <w:hideMark/>
          </w:tcPr>
          <w:p w14:paraId="5FF4F0A9" w14:textId="068D18A8" w:rsidR="009D01B3" w:rsidRDefault="009D01B3" w:rsidP="009D01B3">
            <w:r>
              <w:t>13232 (0.9)</w:t>
            </w:r>
          </w:p>
        </w:tc>
        <w:tc>
          <w:tcPr>
            <w:tcW w:w="643" w:type="pct"/>
            <w:tcBorders>
              <w:top w:val="single" w:sz="4" w:space="0" w:color="auto"/>
              <w:left w:val="single" w:sz="4" w:space="0" w:color="auto"/>
              <w:bottom w:val="single" w:sz="4" w:space="0" w:color="auto"/>
              <w:right w:val="single" w:sz="4" w:space="0" w:color="auto"/>
            </w:tcBorders>
            <w:hideMark/>
          </w:tcPr>
          <w:p w14:paraId="52C16CF8" w14:textId="342B32C1" w:rsidR="009D01B3" w:rsidRDefault="009D01B3" w:rsidP="009D01B3">
            <w:r>
              <w:t>13230 (0.9)</w:t>
            </w:r>
          </w:p>
        </w:tc>
        <w:tc>
          <w:tcPr>
            <w:tcW w:w="645" w:type="pct"/>
            <w:tcBorders>
              <w:top w:val="single" w:sz="4" w:space="0" w:color="auto"/>
              <w:left w:val="single" w:sz="4" w:space="0" w:color="auto"/>
              <w:bottom w:val="single" w:sz="4" w:space="0" w:color="auto"/>
              <w:right w:val="single" w:sz="4" w:space="0" w:color="auto"/>
            </w:tcBorders>
            <w:hideMark/>
          </w:tcPr>
          <w:p w14:paraId="617E3D4F" w14:textId="6B8916D1" w:rsidR="009D01B3" w:rsidRDefault="009D01B3" w:rsidP="009D01B3">
            <w:r>
              <w:t>13118 (0.0)</w:t>
            </w:r>
          </w:p>
        </w:tc>
        <w:tc>
          <w:tcPr>
            <w:tcW w:w="595" w:type="pct"/>
            <w:tcBorders>
              <w:top w:val="single" w:sz="4" w:space="0" w:color="auto"/>
              <w:left w:val="single" w:sz="4" w:space="0" w:color="auto"/>
              <w:bottom w:val="single" w:sz="4" w:space="0" w:color="auto"/>
              <w:right w:val="single" w:sz="4" w:space="0" w:color="auto"/>
            </w:tcBorders>
            <w:hideMark/>
          </w:tcPr>
          <w:p w14:paraId="4302EA06" w14:textId="185F6DFE" w:rsidR="009D01B3" w:rsidRDefault="009D01B3" w:rsidP="009D01B3">
            <w:r>
              <w:t>13558 (3.4)</w:t>
            </w:r>
          </w:p>
        </w:tc>
        <w:tc>
          <w:tcPr>
            <w:tcW w:w="644" w:type="pct"/>
          </w:tcPr>
          <w:p w14:paraId="3DD15751" w14:textId="08260D42" w:rsidR="009D01B3" w:rsidRDefault="009D01B3" w:rsidP="009D01B3">
            <w:r>
              <w:t>12744</w:t>
            </w:r>
            <w:r w:rsidR="007F391D">
              <w:t xml:space="preserve"> (-2.8)</w:t>
            </w:r>
          </w:p>
        </w:tc>
        <w:tc>
          <w:tcPr>
            <w:tcW w:w="644" w:type="pct"/>
            <w:tcBorders>
              <w:top w:val="single" w:sz="4" w:space="0" w:color="auto"/>
              <w:left w:val="single" w:sz="4" w:space="0" w:color="auto"/>
              <w:bottom w:val="single" w:sz="4" w:space="0" w:color="auto"/>
              <w:right w:val="single" w:sz="4" w:space="0" w:color="auto"/>
            </w:tcBorders>
            <w:hideMark/>
          </w:tcPr>
          <w:p w14:paraId="61D8B85A" w14:textId="5FD9B3BE" w:rsidR="009D01B3" w:rsidRDefault="009D01B3" w:rsidP="009D01B3">
            <w:r>
              <w:t>13201 (0.7)</w:t>
            </w:r>
          </w:p>
        </w:tc>
      </w:tr>
      <w:tr w:rsidR="009D01B3" w14:paraId="3EE28440"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798237E7" w14:textId="77777777" w:rsidR="009D01B3" w:rsidRDefault="009D01B3" w:rsidP="009D01B3">
            <w:r>
              <w:t>1989</w:t>
            </w:r>
          </w:p>
        </w:tc>
        <w:tc>
          <w:tcPr>
            <w:tcW w:w="0" w:type="auto"/>
            <w:tcBorders>
              <w:top w:val="single" w:sz="4" w:space="0" w:color="auto"/>
              <w:left w:val="single" w:sz="4" w:space="0" w:color="auto"/>
              <w:bottom w:val="single" w:sz="4" w:space="0" w:color="auto"/>
              <w:right w:val="single" w:sz="4" w:space="0" w:color="auto"/>
            </w:tcBorders>
            <w:hideMark/>
          </w:tcPr>
          <w:p w14:paraId="13A7838B" w14:textId="77777777" w:rsidR="009D01B3" w:rsidRDefault="009D01B3" w:rsidP="009D01B3">
            <w:r>
              <w:t>12314</w:t>
            </w:r>
          </w:p>
        </w:tc>
        <w:tc>
          <w:tcPr>
            <w:tcW w:w="384" w:type="pct"/>
            <w:tcBorders>
              <w:top w:val="single" w:sz="4" w:space="0" w:color="auto"/>
              <w:left w:val="single" w:sz="4" w:space="0" w:color="auto"/>
              <w:bottom w:val="single" w:sz="4" w:space="0" w:color="auto"/>
              <w:right w:val="single" w:sz="4" w:space="0" w:color="auto"/>
            </w:tcBorders>
            <w:hideMark/>
          </w:tcPr>
          <w:p w14:paraId="1C6E3142" w14:textId="246E9B6E" w:rsidR="009D01B3" w:rsidRDefault="009D01B3" w:rsidP="009D01B3">
            <w:r>
              <w:t>11354 (-7.8)</w:t>
            </w:r>
          </w:p>
        </w:tc>
        <w:tc>
          <w:tcPr>
            <w:tcW w:w="794" w:type="pct"/>
            <w:tcBorders>
              <w:top w:val="single" w:sz="4" w:space="0" w:color="auto"/>
              <w:left w:val="single" w:sz="4" w:space="0" w:color="auto"/>
              <w:bottom w:val="single" w:sz="4" w:space="0" w:color="auto"/>
              <w:right w:val="single" w:sz="4" w:space="0" w:color="auto"/>
            </w:tcBorders>
            <w:hideMark/>
          </w:tcPr>
          <w:p w14:paraId="4A646893" w14:textId="681DF0DF" w:rsidR="009D01B3" w:rsidRDefault="009D01B3" w:rsidP="009D01B3">
            <w:r>
              <w:t>12336 (0.2)</w:t>
            </w:r>
          </w:p>
        </w:tc>
        <w:tc>
          <w:tcPr>
            <w:tcW w:w="643" w:type="pct"/>
            <w:tcBorders>
              <w:top w:val="single" w:sz="4" w:space="0" w:color="auto"/>
              <w:left w:val="single" w:sz="4" w:space="0" w:color="auto"/>
              <w:bottom w:val="single" w:sz="4" w:space="0" w:color="auto"/>
              <w:right w:val="single" w:sz="4" w:space="0" w:color="auto"/>
            </w:tcBorders>
            <w:hideMark/>
          </w:tcPr>
          <w:p w14:paraId="090CA0B4" w14:textId="0718ACD6" w:rsidR="009D01B3" w:rsidRDefault="009D01B3" w:rsidP="009D01B3">
            <w:r>
              <w:t>12336 (0.2)</w:t>
            </w:r>
          </w:p>
        </w:tc>
        <w:tc>
          <w:tcPr>
            <w:tcW w:w="645" w:type="pct"/>
            <w:tcBorders>
              <w:top w:val="single" w:sz="4" w:space="0" w:color="auto"/>
              <w:left w:val="single" w:sz="4" w:space="0" w:color="auto"/>
              <w:bottom w:val="single" w:sz="4" w:space="0" w:color="auto"/>
              <w:right w:val="single" w:sz="4" w:space="0" w:color="auto"/>
            </w:tcBorders>
            <w:hideMark/>
          </w:tcPr>
          <w:p w14:paraId="447DCFF0" w14:textId="68246B9F" w:rsidR="009D01B3" w:rsidRDefault="009D01B3" w:rsidP="009D01B3">
            <w:r>
              <w:t>12284 (-0.2)</w:t>
            </w:r>
          </w:p>
        </w:tc>
        <w:tc>
          <w:tcPr>
            <w:tcW w:w="595" w:type="pct"/>
            <w:tcBorders>
              <w:top w:val="single" w:sz="4" w:space="0" w:color="auto"/>
              <w:left w:val="single" w:sz="4" w:space="0" w:color="auto"/>
              <w:bottom w:val="single" w:sz="4" w:space="0" w:color="auto"/>
              <w:right w:val="single" w:sz="4" w:space="0" w:color="auto"/>
            </w:tcBorders>
            <w:hideMark/>
          </w:tcPr>
          <w:p w14:paraId="299F0D05" w14:textId="1720198A" w:rsidR="009D01B3" w:rsidRDefault="009D01B3" w:rsidP="009D01B3">
            <w:r>
              <w:t>12627 (2.5)</w:t>
            </w:r>
          </w:p>
        </w:tc>
        <w:tc>
          <w:tcPr>
            <w:tcW w:w="644" w:type="pct"/>
          </w:tcPr>
          <w:p w14:paraId="5429FC94" w14:textId="673FEAD1" w:rsidR="009D01B3" w:rsidRDefault="009D01B3" w:rsidP="009D01B3">
            <w:r>
              <w:t>11928</w:t>
            </w:r>
            <w:r w:rsidR="008B2AEE">
              <w:t xml:space="preserve"> (-3.1)</w:t>
            </w:r>
          </w:p>
        </w:tc>
        <w:tc>
          <w:tcPr>
            <w:tcW w:w="644" w:type="pct"/>
            <w:tcBorders>
              <w:top w:val="single" w:sz="4" w:space="0" w:color="auto"/>
              <w:left w:val="single" w:sz="4" w:space="0" w:color="auto"/>
              <w:bottom w:val="single" w:sz="4" w:space="0" w:color="auto"/>
              <w:right w:val="single" w:sz="4" w:space="0" w:color="auto"/>
            </w:tcBorders>
            <w:hideMark/>
          </w:tcPr>
          <w:p w14:paraId="55C342B2" w14:textId="167CFE06" w:rsidR="009D01B3" w:rsidRDefault="009D01B3" w:rsidP="009D01B3">
            <w:r>
              <w:t>12331 (0.1)</w:t>
            </w:r>
          </w:p>
        </w:tc>
      </w:tr>
      <w:tr w:rsidR="009D01B3" w14:paraId="7F425B3F"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12F86012" w14:textId="77777777" w:rsidR="009D01B3" w:rsidRDefault="009D01B3" w:rsidP="009D01B3">
            <w:r>
              <w:t>1990</w:t>
            </w:r>
          </w:p>
        </w:tc>
        <w:tc>
          <w:tcPr>
            <w:tcW w:w="0" w:type="auto"/>
            <w:tcBorders>
              <w:top w:val="single" w:sz="4" w:space="0" w:color="auto"/>
              <w:left w:val="single" w:sz="4" w:space="0" w:color="auto"/>
              <w:bottom w:val="single" w:sz="4" w:space="0" w:color="auto"/>
              <w:right w:val="single" w:sz="4" w:space="0" w:color="auto"/>
            </w:tcBorders>
            <w:hideMark/>
          </w:tcPr>
          <w:p w14:paraId="5D8A5DB1" w14:textId="77777777" w:rsidR="009D01B3" w:rsidRDefault="009D01B3" w:rsidP="009D01B3">
            <w:r>
              <w:t>8234</w:t>
            </w:r>
          </w:p>
        </w:tc>
        <w:tc>
          <w:tcPr>
            <w:tcW w:w="384" w:type="pct"/>
            <w:tcBorders>
              <w:top w:val="single" w:sz="4" w:space="0" w:color="auto"/>
              <w:left w:val="single" w:sz="4" w:space="0" w:color="auto"/>
              <w:bottom w:val="single" w:sz="4" w:space="0" w:color="auto"/>
              <w:right w:val="single" w:sz="4" w:space="0" w:color="auto"/>
            </w:tcBorders>
            <w:hideMark/>
          </w:tcPr>
          <w:p w14:paraId="20393043" w14:textId="0892CD84" w:rsidR="009D01B3" w:rsidRDefault="009D01B3" w:rsidP="009D01B3">
            <w:r>
              <w:t>7513 (-8.8)</w:t>
            </w:r>
          </w:p>
        </w:tc>
        <w:tc>
          <w:tcPr>
            <w:tcW w:w="794" w:type="pct"/>
            <w:tcBorders>
              <w:top w:val="single" w:sz="4" w:space="0" w:color="auto"/>
              <w:left w:val="single" w:sz="4" w:space="0" w:color="auto"/>
              <w:bottom w:val="single" w:sz="4" w:space="0" w:color="auto"/>
              <w:right w:val="single" w:sz="4" w:space="0" w:color="auto"/>
            </w:tcBorders>
            <w:hideMark/>
          </w:tcPr>
          <w:p w14:paraId="4CFD2F77" w14:textId="09FFC2F7" w:rsidR="009D01B3" w:rsidRDefault="009D01B3" w:rsidP="009D01B3">
            <w:r>
              <w:t>8141 (-1.1)</w:t>
            </w:r>
          </w:p>
        </w:tc>
        <w:tc>
          <w:tcPr>
            <w:tcW w:w="643" w:type="pct"/>
            <w:tcBorders>
              <w:top w:val="single" w:sz="4" w:space="0" w:color="auto"/>
              <w:left w:val="single" w:sz="4" w:space="0" w:color="auto"/>
              <w:bottom w:val="single" w:sz="4" w:space="0" w:color="auto"/>
              <w:right w:val="single" w:sz="4" w:space="0" w:color="auto"/>
            </w:tcBorders>
            <w:hideMark/>
          </w:tcPr>
          <w:p w14:paraId="2812B9C1" w14:textId="7AFCCE9E" w:rsidR="009D01B3" w:rsidRDefault="009D01B3" w:rsidP="009D01B3">
            <w:r>
              <w:t>8140 (-1.1)</w:t>
            </w:r>
          </w:p>
        </w:tc>
        <w:tc>
          <w:tcPr>
            <w:tcW w:w="645" w:type="pct"/>
            <w:tcBorders>
              <w:top w:val="single" w:sz="4" w:space="0" w:color="auto"/>
              <w:left w:val="single" w:sz="4" w:space="0" w:color="auto"/>
              <w:bottom w:val="single" w:sz="4" w:space="0" w:color="auto"/>
              <w:right w:val="single" w:sz="4" w:space="0" w:color="auto"/>
            </w:tcBorders>
            <w:hideMark/>
          </w:tcPr>
          <w:p w14:paraId="716CEC90" w14:textId="5B2B831A" w:rsidR="009D01B3" w:rsidRDefault="009D01B3" w:rsidP="009D01B3">
            <w:r>
              <w:t>8114 (-1.5)</w:t>
            </w:r>
          </w:p>
        </w:tc>
        <w:tc>
          <w:tcPr>
            <w:tcW w:w="595" w:type="pct"/>
            <w:tcBorders>
              <w:top w:val="single" w:sz="4" w:space="0" w:color="auto"/>
              <w:left w:val="single" w:sz="4" w:space="0" w:color="auto"/>
              <w:bottom w:val="single" w:sz="4" w:space="0" w:color="auto"/>
              <w:right w:val="single" w:sz="4" w:space="0" w:color="auto"/>
            </w:tcBorders>
            <w:hideMark/>
          </w:tcPr>
          <w:p w14:paraId="7ABC4D24" w14:textId="6AD98529" w:rsidR="009D01B3" w:rsidRDefault="009D01B3" w:rsidP="009D01B3">
            <w:r>
              <w:t>8325 (1.1)</w:t>
            </w:r>
          </w:p>
        </w:tc>
        <w:tc>
          <w:tcPr>
            <w:tcW w:w="644" w:type="pct"/>
          </w:tcPr>
          <w:p w14:paraId="37053B4A" w14:textId="6F39DEDA" w:rsidR="009D01B3" w:rsidRDefault="009D01B3" w:rsidP="009D01B3">
            <w:r>
              <w:t>7982</w:t>
            </w:r>
            <w:r w:rsidR="008B2AEE">
              <w:t xml:space="preserve"> (-3.1)</w:t>
            </w:r>
          </w:p>
        </w:tc>
        <w:tc>
          <w:tcPr>
            <w:tcW w:w="644" w:type="pct"/>
            <w:tcBorders>
              <w:top w:val="single" w:sz="4" w:space="0" w:color="auto"/>
              <w:left w:val="single" w:sz="4" w:space="0" w:color="auto"/>
              <w:bottom w:val="single" w:sz="4" w:space="0" w:color="auto"/>
              <w:right w:val="single" w:sz="4" w:space="0" w:color="auto"/>
            </w:tcBorders>
            <w:hideMark/>
          </w:tcPr>
          <w:p w14:paraId="24E84F99" w14:textId="6242C826" w:rsidR="009D01B3" w:rsidRDefault="009D01B3" w:rsidP="009D01B3">
            <w:r>
              <w:t>8243 (0.1)</w:t>
            </w:r>
          </w:p>
        </w:tc>
      </w:tr>
      <w:tr w:rsidR="009D01B3" w14:paraId="3C931BB3"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2FB388B5" w14:textId="77777777" w:rsidR="009D01B3" w:rsidRDefault="009D01B3" w:rsidP="009D01B3">
            <w:r>
              <w:t>1991</w:t>
            </w:r>
          </w:p>
        </w:tc>
        <w:tc>
          <w:tcPr>
            <w:tcW w:w="0" w:type="auto"/>
            <w:tcBorders>
              <w:top w:val="single" w:sz="4" w:space="0" w:color="auto"/>
              <w:left w:val="single" w:sz="4" w:space="0" w:color="auto"/>
              <w:bottom w:val="single" w:sz="4" w:space="0" w:color="auto"/>
              <w:right w:val="single" w:sz="4" w:space="0" w:color="auto"/>
            </w:tcBorders>
            <w:hideMark/>
          </w:tcPr>
          <w:p w14:paraId="1590554F" w14:textId="77777777" w:rsidR="009D01B3" w:rsidRDefault="009D01B3" w:rsidP="009D01B3">
            <w:r>
              <w:t>6230</w:t>
            </w:r>
          </w:p>
        </w:tc>
        <w:tc>
          <w:tcPr>
            <w:tcW w:w="384" w:type="pct"/>
            <w:tcBorders>
              <w:top w:val="single" w:sz="4" w:space="0" w:color="auto"/>
              <w:left w:val="single" w:sz="4" w:space="0" w:color="auto"/>
              <w:bottom w:val="single" w:sz="4" w:space="0" w:color="auto"/>
              <w:right w:val="single" w:sz="4" w:space="0" w:color="auto"/>
            </w:tcBorders>
            <w:hideMark/>
          </w:tcPr>
          <w:p w14:paraId="5D256B19" w14:textId="5B54B1AF" w:rsidR="009D01B3" w:rsidRDefault="009D01B3" w:rsidP="009D01B3">
            <w:r>
              <w:t>5382 (-13.6)</w:t>
            </w:r>
          </w:p>
        </w:tc>
        <w:tc>
          <w:tcPr>
            <w:tcW w:w="794" w:type="pct"/>
            <w:tcBorders>
              <w:top w:val="single" w:sz="4" w:space="0" w:color="auto"/>
              <w:left w:val="single" w:sz="4" w:space="0" w:color="auto"/>
              <w:bottom w:val="single" w:sz="4" w:space="0" w:color="auto"/>
              <w:right w:val="single" w:sz="4" w:space="0" w:color="auto"/>
            </w:tcBorders>
            <w:hideMark/>
          </w:tcPr>
          <w:p w14:paraId="7F8A8F25" w14:textId="0614516E" w:rsidR="009D01B3" w:rsidRDefault="009D01B3" w:rsidP="009D01B3">
            <w:r>
              <w:t>6201 (-0.5)</w:t>
            </w:r>
          </w:p>
        </w:tc>
        <w:tc>
          <w:tcPr>
            <w:tcW w:w="643" w:type="pct"/>
            <w:tcBorders>
              <w:top w:val="single" w:sz="4" w:space="0" w:color="auto"/>
              <w:left w:val="single" w:sz="4" w:space="0" w:color="auto"/>
              <w:bottom w:val="single" w:sz="4" w:space="0" w:color="auto"/>
              <w:right w:val="single" w:sz="4" w:space="0" w:color="auto"/>
            </w:tcBorders>
            <w:hideMark/>
          </w:tcPr>
          <w:p w14:paraId="01A28252" w14:textId="59C201B3" w:rsidR="009D01B3" w:rsidRDefault="009D01B3" w:rsidP="009D01B3">
            <w:r>
              <w:t>6196 (-0.6)</w:t>
            </w:r>
          </w:p>
        </w:tc>
        <w:tc>
          <w:tcPr>
            <w:tcW w:w="645" w:type="pct"/>
            <w:tcBorders>
              <w:top w:val="single" w:sz="4" w:space="0" w:color="auto"/>
              <w:left w:val="single" w:sz="4" w:space="0" w:color="auto"/>
              <w:bottom w:val="single" w:sz="4" w:space="0" w:color="auto"/>
              <w:right w:val="single" w:sz="4" w:space="0" w:color="auto"/>
            </w:tcBorders>
            <w:hideMark/>
          </w:tcPr>
          <w:p w14:paraId="526E2B47" w14:textId="52B01DEF" w:rsidR="009D01B3" w:rsidRDefault="009D01B3" w:rsidP="009D01B3">
            <w:r>
              <w:t>6154 (-1.2)</w:t>
            </w:r>
          </w:p>
        </w:tc>
        <w:tc>
          <w:tcPr>
            <w:tcW w:w="595" w:type="pct"/>
            <w:tcBorders>
              <w:top w:val="single" w:sz="4" w:space="0" w:color="auto"/>
              <w:left w:val="single" w:sz="4" w:space="0" w:color="auto"/>
              <w:bottom w:val="single" w:sz="4" w:space="0" w:color="auto"/>
              <w:right w:val="single" w:sz="4" w:space="0" w:color="auto"/>
            </w:tcBorders>
            <w:hideMark/>
          </w:tcPr>
          <w:p w14:paraId="677F1211" w14:textId="4676FE2E" w:rsidR="009D01B3" w:rsidRDefault="009D01B3" w:rsidP="009D01B3">
            <w:r>
              <w:t>6484 (4.1)</w:t>
            </w:r>
          </w:p>
        </w:tc>
        <w:tc>
          <w:tcPr>
            <w:tcW w:w="644" w:type="pct"/>
          </w:tcPr>
          <w:p w14:paraId="0690AB0C" w14:textId="0175400A" w:rsidR="009D01B3" w:rsidRDefault="009D01B3" w:rsidP="009D01B3">
            <w:r>
              <w:t>5971</w:t>
            </w:r>
            <w:r w:rsidR="008B2AEE">
              <w:t xml:space="preserve"> (-4.2)</w:t>
            </w:r>
          </w:p>
        </w:tc>
        <w:tc>
          <w:tcPr>
            <w:tcW w:w="644" w:type="pct"/>
            <w:tcBorders>
              <w:top w:val="single" w:sz="4" w:space="0" w:color="auto"/>
              <w:left w:val="single" w:sz="4" w:space="0" w:color="auto"/>
              <w:bottom w:val="single" w:sz="4" w:space="0" w:color="auto"/>
              <w:right w:val="single" w:sz="4" w:space="0" w:color="auto"/>
            </w:tcBorders>
            <w:hideMark/>
          </w:tcPr>
          <w:p w14:paraId="10E5023A" w14:textId="17071A82" w:rsidR="009D01B3" w:rsidRDefault="009D01B3" w:rsidP="009D01B3">
            <w:r>
              <w:t>6280 (0.8)</w:t>
            </w:r>
          </w:p>
        </w:tc>
      </w:tr>
      <w:tr w:rsidR="009D01B3" w14:paraId="7FEB7848"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729A7771" w14:textId="77777777" w:rsidR="009D01B3" w:rsidRDefault="009D01B3" w:rsidP="009D01B3">
            <w:r>
              <w:t>1992</w:t>
            </w:r>
          </w:p>
        </w:tc>
        <w:tc>
          <w:tcPr>
            <w:tcW w:w="0" w:type="auto"/>
            <w:tcBorders>
              <w:top w:val="single" w:sz="4" w:space="0" w:color="auto"/>
              <w:left w:val="single" w:sz="4" w:space="0" w:color="auto"/>
              <w:bottom w:val="single" w:sz="4" w:space="0" w:color="auto"/>
              <w:right w:val="single" w:sz="4" w:space="0" w:color="auto"/>
            </w:tcBorders>
            <w:hideMark/>
          </w:tcPr>
          <w:p w14:paraId="2AE52CF4" w14:textId="77777777" w:rsidR="009D01B3" w:rsidRDefault="009D01B3" w:rsidP="009D01B3">
            <w:r>
              <w:t>6089</w:t>
            </w:r>
          </w:p>
        </w:tc>
        <w:tc>
          <w:tcPr>
            <w:tcW w:w="384" w:type="pct"/>
            <w:tcBorders>
              <w:top w:val="single" w:sz="4" w:space="0" w:color="auto"/>
              <w:left w:val="single" w:sz="4" w:space="0" w:color="auto"/>
              <w:bottom w:val="single" w:sz="4" w:space="0" w:color="auto"/>
              <w:right w:val="single" w:sz="4" w:space="0" w:color="auto"/>
            </w:tcBorders>
            <w:hideMark/>
          </w:tcPr>
          <w:p w14:paraId="34FA4CB5" w14:textId="25D38477" w:rsidR="009D01B3" w:rsidRDefault="009D01B3" w:rsidP="009D01B3">
            <w:r>
              <w:t>5170 (-15.1)</w:t>
            </w:r>
          </w:p>
        </w:tc>
        <w:tc>
          <w:tcPr>
            <w:tcW w:w="794" w:type="pct"/>
            <w:tcBorders>
              <w:top w:val="single" w:sz="4" w:space="0" w:color="auto"/>
              <w:left w:val="single" w:sz="4" w:space="0" w:color="auto"/>
              <w:bottom w:val="single" w:sz="4" w:space="0" w:color="auto"/>
              <w:right w:val="single" w:sz="4" w:space="0" w:color="auto"/>
            </w:tcBorders>
            <w:hideMark/>
          </w:tcPr>
          <w:p w14:paraId="015D7AD9" w14:textId="18E7438B" w:rsidR="009D01B3" w:rsidRDefault="009D01B3" w:rsidP="009D01B3">
            <w:r>
              <w:t>6160 (1.2)</w:t>
            </w:r>
          </w:p>
        </w:tc>
        <w:tc>
          <w:tcPr>
            <w:tcW w:w="643" w:type="pct"/>
            <w:tcBorders>
              <w:top w:val="single" w:sz="4" w:space="0" w:color="auto"/>
              <w:left w:val="single" w:sz="4" w:space="0" w:color="auto"/>
              <w:bottom w:val="single" w:sz="4" w:space="0" w:color="auto"/>
              <w:right w:val="single" w:sz="4" w:space="0" w:color="auto"/>
            </w:tcBorders>
            <w:hideMark/>
          </w:tcPr>
          <w:p w14:paraId="7A3E880F" w14:textId="73E76490" w:rsidR="009D01B3" w:rsidRDefault="009D01B3" w:rsidP="009D01B3">
            <w:r>
              <w:t>6169 (1.3)</w:t>
            </w:r>
          </w:p>
        </w:tc>
        <w:tc>
          <w:tcPr>
            <w:tcW w:w="645" w:type="pct"/>
            <w:tcBorders>
              <w:top w:val="single" w:sz="4" w:space="0" w:color="auto"/>
              <w:left w:val="single" w:sz="4" w:space="0" w:color="auto"/>
              <w:bottom w:val="single" w:sz="4" w:space="0" w:color="auto"/>
              <w:right w:val="single" w:sz="4" w:space="0" w:color="auto"/>
            </w:tcBorders>
            <w:hideMark/>
          </w:tcPr>
          <w:p w14:paraId="4BF68E40" w14:textId="3F2658F7" w:rsidR="009D01B3" w:rsidRDefault="009D01B3" w:rsidP="009D01B3">
            <w:r>
              <w:t>6140 (0.8)</w:t>
            </w:r>
          </w:p>
        </w:tc>
        <w:tc>
          <w:tcPr>
            <w:tcW w:w="595" w:type="pct"/>
            <w:tcBorders>
              <w:top w:val="single" w:sz="4" w:space="0" w:color="auto"/>
              <w:left w:val="single" w:sz="4" w:space="0" w:color="auto"/>
              <w:bottom w:val="single" w:sz="4" w:space="0" w:color="auto"/>
              <w:right w:val="single" w:sz="4" w:space="0" w:color="auto"/>
            </w:tcBorders>
            <w:hideMark/>
          </w:tcPr>
          <w:p w14:paraId="4CBC1AB8" w14:textId="4A9BE332" w:rsidR="009D01B3" w:rsidRDefault="009D01B3" w:rsidP="009D01B3">
            <w:r>
              <w:t>6504 (6.8)</w:t>
            </w:r>
          </w:p>
        </w:tc>
        <w:tc>
          <w:tcPr>
            <w:tcW w:w="644" w:type="pct"/>
          </w:tcPr>
          <w:p w14:paraId="1046E672" w14:textId="1D6D03E7" w:rsidR="009D01B3" w:rsidRDefault="009D01B3" w:rsidP="009D01B3">
            <w:r>
              <w:t>5812</w:t>
            </w:r>
            <w:r w:rsidR="008B2AEE">
              <w:t xml:space="preserve"> (-4.6)</w:t>
            </w:r>
          </w:p>
        </w:tc>
        <w:tc>
          <w:tcPr>
            <w:tcW w:w="644" w:type="pct"/>
            <w:tcBorders>
              <w:top w:val="single" w:sz="4" w:space="0" w:color="auto"/>
              <w:left w:val="single" w:sz="4" w:space="0" w:color="auto"/>
              <w:bottom w:val="single" w:sz="4" w:space="0" w:color="auto"/>
              <w:right w:val="single" w:sz="4" w:space="0" w:color="auto"/>
            </w:tcBorders>
            <w:hideMark/>
          </w:tcPr>
          <w:p w14:paraId="6759ED24" w14:textId="200C3B2D" w:rsidR="009D01B3" w:rsidRDefault="009D01B3" w:rsidP="009D01B3">
            <w:r>
              <w:t>6181 (1.5)</w:t>
            </w:r>
          </w:p>
        </w:tc>
      </w:tr>
      <w:tr w:rsidR="009D01B3" w14:paraId="039D31A6"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07726C2E" w14:textId="77777777" w:rsidR="009D01B3" w:rsidRDefault="009D01B3" w:rsidP="009D01B3">
            <w:r>
              <w:t>1993</w:t>
            </w:r>
          </w:p>
        </w:tc>
        <w:tc>
          <w:tcPr>
            <w:tcW w:w="0" w:type="auto"/>
            <w:tcBorders>
              <w:top w:val="single" w:sz="4" w:space="0" w:color="auto"/>
              <w:left w:val="single" w:sz="4" w:space="0" w:color="auto"/>
              <w:bottom w:val="single" w:sz="4" w:space="0" w:color="auto"/>
              <w:right w:val="single" w:sz="4" w:space="0" w:color="auto"/>
            </w:tcBorders>
            <w:hideMark/>
          </w:tcPr>
          <w:p w14:paraId="4BACC44D" w14:textId="77777777" w:rsidR="009D01B3" w:rsidRDefault="009D01B3" w:rsidP="009D01B3">
            <w:r>
              <w:t>4015</w:t>
            </w:r>
          </w:p>
        </w:tc>
        <w:tc>
          <w:tcPr>
            <w:tcW w:w="384" w:type="pct"/>
            <w:tcBorders>
              <w:top w:val="single" w:sz="4" w:space="0" w:color="auto"/>
              <w:left w:val="single" w:sz="4" w:space="0" w:color="auto"/>
              <w:bottom w:val="single" w:sz="4" w:space="0" w:color="auto"/>
              <w:right w:val="single" w:sz="4" w:space="0" w:color="auto"/>
            </w:tcBorders>
            <w:hideMark/>
          </w:tcPr>
          <w:p w14:paraId="3DF3A287" w14:textId="6B5C784A" w:rsidR="009D01B3" w:rsidRDefault="009D01B3" w:rsidP="009D01B3">
            <w:r>
              <w:t>3564 (-11.2)</w:t>
            </w:r>
          </w:p>
        </w:tc>
        <w:tc>
          <w:tcPr>
            <w:tcW w:w="794" w:type="pct"/>
            <w:tcBorders>
              <w:top w:val="single" w:sz="4" w:space="0" w:color="auto"/>
              <w:left w:val="single" w:sz="4" w:space="0" w:color="auto"/>
              <w:bottom w:val="single" w:sz="4" w:space="0" w:color="auto"/>
              <w:right w:val="single" w:sz="4" w:space="0" w:color="auto"/>
            </w:tcBorders>
            <w:hideMark/>
          </w:tcPr>
          <w:p w14:paraId="46AEE5BE" w14:textId="30DBF3BF" w:rsidR="009D01B3" w:rsidRDefault="009D01B3" w:rsidP="009D01B3">
            <w:r>
              <w:t>4161 (3.6)</w:t>
            </w:r>
          </w:p>
        </w:tc>
        <w:tc>
          <w:tcPr>
            <w:tcW w:w="643" w:type="pct"/>
            <w:tcBorders>
              <w:top w:val="single" w:sz="4" w:space="0" w:color="auto"/>
              <w:left w:val="single" w:sz="4" w:space="0" w:color="auto"/>
              <w:bottom w:val="single" w:sz="4" w:space="0" w:color="auto"/>
              <w:right w:val="single" w:sz="4" w:space="0" w:color="auto"/>
            </w:tcBorders>
            <w:hideMark/>
          </w:tcPr>
          <w:p w14:paraId="3EB0758D" w14:textId="5993F3A6" w:rsidR="009D01B3" w:rsidRDefault="009D01B3" w:rsidP="009D01B3">
            <w:r>
              <w:t>4148 (3.3)</w:t>
            </w:r>
          </w:p>
        </w:tc>
        <w:tc>
          <w:tcPr>
            <w:tcW w:w="645" w:type="pct"/>
            <w:tcBorders>
              <w:top w:val="single" w:sz="4" w:space="0" w:color="auto"/>
              <w:left w:val="single" w:sz="4" w:space="0" w:color="auto"/>
              <w:bottom w:val="single" w:sz="4" w:space="0" w:color="auto"/>
              <w:right w:val="single" w:sz="4" w:space="0" w:color="auto"/>
            </w:tcBorders>
            <w:hideMark/>
          </w:tcPr>
          <w:p w14:paraId="129A7FA9" w14:textId="31C971F0" w:rsidR="009D01B3" w:rsidRDefault="009D01B3" w:rsidP="009D01B3">
            <w:r>
              <w:t>4155 (3.5)</w:t>
            </w:r>
          </w:p>
        </w:tc>
        <w:tc>
          <w:tcPr>
            <w:tcW w:w="595" w:type="pct"/>
            <w:tcBorders>
              <w:top w:val="single" w:sz="4" w:space="0" w:color="auto"/>
              <w:left w:val="single" w:sz="4" w:space="0" w:color="auto"/>
              <w:bottom w:val="single" w:sz="4" w:space="0" w:color="auto"/>
              <w:right w:val="single" w:sz="4" w:space="0" w:color="auto"/>
            </w:tcBorders>
            <w:hideMark/>
          </w:tcPr>
          <w:p w14:paraId="4C203D47" w14:textId="5D48CD54" w:rsidR="009D01B3" w:rsidRDefault="009D01B3" w:rsidP="009D01B3">
            <w:r>
              <w:t>4288 (6.8)</w:t>
            </w:r>
          </w:p>
        </w:tc>
        <w:tc>
          <w:tcPr>
            <w:tcW w:w="644" w:type="pct"/>
          </w:tcPr>
          <w:p w14:paraId="2BA5D8A3" w14:textId="1282A233" w:rsidR="009D01B3" w:rsidRDefault="009D01B3" w:rsidP="009D01B3">
            <w:r>
              <w:t>3971</w:t>
            </w:r>
            <w:r w:rsidR="008B2AEE">
              <w:t xml:space="preserve"> (-1.1)</w:t>
            </w:r>
          </w:p>
        </w:tc>
        <w:tc>
          <w:tcPr>
            <w:tcW w:w="644" w:type="pct"/>
            <w:tcBorders>
              <w:top w:val="single" w:sz="4" w:space="0" w:color="auto"/>
              <w:left w:val="single" w:sz="4" w:space="0" w:color="auto"/>
              <w:bottom w:val="single" w:sz="4" w:space="0" w:color="auto"/>
              <w:right w:val="single" w:sz="4" w:space="0" w:color="auto"/>
            </w:tcBorders>
            <w:hideMark/>
          </w:tcPr>
          <w:p w14:paraId="0BDBA031" w14:textId="3078F6EE" w:rsidR="009D01B3" w:rsidRDefault="009D01B3" w:rsidP="009D01B3">
            <w:r>
              <w:t>4161 (3.6)</w:t>
            </w:r>
          </w:p>
        </w:tc>
      </w:tr>
      <w:tr w:rsidR="009D01B3" w14:paraId="143CC5AA"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40866979" w14:textId="77777777" w:rsidR="009D01B3" w:rsidRDefault="009D01B3" w:rsidP="009D01B3">
            <w:r>
              <w:t>1994</w:t>
            </w:r>
          </w:p>
        </w:tc>
        <w:tc>
          <w:tcPr>
            <w:tcW w:w="0" w:type="auto"/>
            <w:tcBorders>
              <w:top w:val="single" w:sz="4" w:space="0" w:color="auto"/>
              <w:left w:val="single" w:sz="4" w:space="0" w:color="auto"/>
              <w:bottom w:val="single" w:sz="4" w:space="0" w:color="auto"/>
              <w:right w:val="single" w:sz="4" w:space="0" w:color="auto"/>
            </w:tcBorders>
            <w:hideMark/>
          </w:tcPr>
          <w:p w14:paraId="7F891B53" w14:textId="77777777" w:rsidR="009D01B3" w:rsidRDefault="009D01B3" w:rsidP="009D01B3">
            <w:r>
              <w:t>2777</w:t>
            </w:r>
          </w:p>
        </w:tc>
        <w:tc>
          <w:tcPr>
            <w:tcW w:w="384" w:type="pct"/>
            <w:tcBorders>
              <w:top w:val="single" w:sz="4" w:space="0" w:color="auto"/>
              <w:left w:val="single" w:sz="4" w:space="0" w:color="auto"/>
              <w:bottom w:val="single" w:sz="4" w:space="0" w:color="auto"/>
              <w:right w:val="single" w:sz="4" w:space="0" w:color="auto"/>
            </w:tcBorders>
            <w:hideMark/>
          </w:tcPr>
          <w:p w14:paraId="49EA2D39" w14:textId="2E6B9B4A" w:rsidR="009D01B3" w:rsidRDefault="009D01B3" w:rsidP="009D01B3">
            <w:r>
              <w:t>2431 (-12.5)</w:t>
            </w:r>
          </w:p>
        </w:tc>
        <w:tc>
          <w:tcPr>
            <w:tcW w:w="794" w:type="pct"/>
            <w:tcBorders>
              <w:top w:val="single" w:sz="4" w:space="0" w:color="auto"/>
              <w:left w:val="single" w:sz="4" w:space="0" w:color="auto"/>
              <w:bottom w:val="single" w:sz="4" w:space="0" w:color="auto"/>
              <w:right w:val="single" w:sz="4" w:space="0" w:color="auto"/>
            </w:tcBorders>
            <w:hideMark/>
          </w:tcPr>
          <w:p w14:paraId="37D5B71A" w14:textId="43C21436" w:rsidR="009D01B3" w:rsidRDefault="009D01B3" w:rsidP="009D01B3">
            <w:r>
              <w:t>2754 (-0.8)</w:t>
            </w:r>
          </w:p>
        </w:tc>
        <w:tc>
          <w:tcPr>
            <w:tcW w:w="643" w:type="pct"/>
            <w:tcBorders>
              <w:top w:val="single" w:sz="4" w:space="0" w:color="auto"/>
              <w:left w:val="single" w:sz="4" w:space="0" w:color="auto"/>
              <w:bottom w:val="single" w:sz="4" w:space="0" w:color="auto"/>
              <w:right w:val="single" w:sz="4" w:space="0" w:color="auto"/>
            </w:tcBorders>
            <w:hideMark/>
          </w:tcPr>
          <w:p w14:paraId="1CDE40A8" w14:textId="041DE40B" w:rsidR="009D01B3" w:rsidRDefault="009D01B3" w:rsidP="009D01B3">
            <w:r>
              <w:t>2021 (-27.2)</w:t>
            </w:r>
          </w:p>
        </w:tc>
        <w:tc>
          <w:tcPr>
            <w:tcW w:w="645" w:type="pct"/>
            <w:tcBorders>
              <w:top w:val="single" w:sz="4" w:space="0" w:color="auto"/>
              <w:left w:val="single" w:sz="4" w:space="0" w:color="auto"/>
              <w:bottom w:val="single" w:sz="4" w:space="0" w:color="auto"/>
              <w:right w:val="single" w:sz="4" w:space="0" w:color="auto"/>
            </w:tcBorders>
            <w:hideMark/>
          </w:tcPr>
          <w:p w14:paraId="15632934" w14:textId="129C0C74" w:rsidR="009D01B3" w:rsidRDefault="009D01B3" w:rsidP="009D01B3">
            <w:r>
              <w:t>2231 (-19.7)</w:t>
            </w:r>
          </w:p>
        </w:tc>
        <w:tc>
          <w:tcPr>
            <w:tcW w:w="595" w:type="pct"/>
            <w:tcBorders>
              <w:top w:val="single" w:sz="4" w:space="0" w:color="auto"/>
              <w:left w:val="single" w:sz="4" w:space="0" w:color="auto"/>
              <w:bottom w:val="single" w:sz="4" w:space="0" w:color="auto"/>
              <w:right w:val="single" w:sz="4" w:space="0" w:color="auto"/>
            </w:tcBorders>
            <w:hideMark/>
          </w:tcPr>
          <w:p w14:paraId="18305DE6" w14:textId="510D8F90" w:rsidR="009D01B3" w:rsidRDefault="009D01B3" w:rsidP="009D01B3">
            <w:r>
              <w:t>2243 (-19.2)</w:t>
            </w:r>
          </w:p>
        </w:tc>
        <w:tc>
          <w:tcPr>
            <w:tcW w:w="644" w:type="pct"/>
          </w:tcPr>
          <w:p w14:paraId="51E283F6" w14:textId="18F27B1E" w:rsidR="009D01B3" w:rsidRDefault="009D01B3" w:rsidP="009D01B3">
            <w:r>
              <w:t>2673</w:t>
            </w:r>
            <w:r w:rsidR="008B2AEE">
              <w:t xml:space="preserve"> (-3.8)</w:t>
            </w:r>
          </w:p>
        </w:tc>
        <w:tc>
          <w:tcPr>
            <w:tcW w:w="644" w:type="pct"/>
            <w:tcBorders>
              <w:top w:val="single" w:sz="4" w:space="0" w:color="auto"/>
              <w:left w:val="single" w:sz="4" w:space="0" w:color="auto"/>
              <w:bottom w:val="single" w:sz="4" w:space="0" w:color="auto"/>
              <w:right w:val="single" w:sz="4" w:space="0" w:color="auto"/>
            </w:tcBorders>
            <w:hideMark/>
          </w:tcPr>
          <w:p w14:paraId="128F0844" w14:textId="413964F3" w:rsidR="009D01B3" w:rsidRDefault="009D01B3" w:rsidP="009D01B3">
            <w:r>
              <w:t>2881 (3.8)</w:t>
            </w:r>
          </w:p>
        </w:tc>
      </w:tr>
      <w:tr w:rsidR="009D01B3" w14:paraId="15FD39F5"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7A77BDA2" w14:textId="77777777" w:rsidR="009D01B3" w:rsidRDefault="009D01B3" w:rsidP="009D01B3">
            <w:r>
              <w:lastRenderedPageBreak/>
              <w:t>1995</w:t>
            </w:r>
          </w:p>
        </w:tc>
        <w:tc>
          <w:tcPr>
            <w:tcW w:w="0" w:type="auto"/>
            <w:tcBorders>
              <w:top w:val="single" w:sz="4" w:space="0" w:color="auto"/>
              <w:left w:val="single" w:sz="4" w:space="0" w:color="auto"/>
              <w:bottom w:val="single" w:sz="4" w:space="0" w:color="auto"/>
              <w:right w:val="single" w:sz="4" w:space="0" w:color="auto"/>
            </w:tcBorders>
            <w:hideMark/>
          </w:tcPr>
          <w:p w14:paraId="5EB2D680" w14:textId="77777777" w:rsidR="009D01B3" w:rsidRDefault="009D01B3" w:rsidP="009D01B3">
            <w:r>
              <w:t>3657</w:t>
            </w:r>
          </w:p>
        </w:tc>
        <w:tc>
          <w:tcPr>
            <w:tcW w:w="384" w:type="pct"/>
            <w:tcBorders>
              <w:top w:val="single" w:sz="4" w:space="0" w:color="auto"/>
              <w:left w:val="single" w:sz="4" w:space="0" w:color="auto"/>
              <w:bottom w:val="single" w:sz="4" w:space="0" w:color="auto"/>
              <w:right w:val="single" w:sz="4" w:space="0" w:color="auto"/>
            </w:tcBorders>
            <w:hideMark/>
          </w:tcPr>
          <w:p w14:paraId="0DDBE703" w14:textId="71DD897A" w:rsidR="009D01B3" w:rsidRDefault="009D01B3" w:rsidP="009D01B3">
            <w:r>
              <w:t>3110 (-15.0)</w:t>
            </w:r>
          </w:p>
        </w:tc>
        <w:tc>
          <w:tcPr>
            <w:tcW w:w="794" w:type="pct"/>
            <w:tcBorders>
              <w:top w:val="single" w:sz="4" w:space="0" w:color="auto"/>
              <w:left w:val="single" w:sz="4" w:space="0" w:color="auto"/>
              <w:bottom w:val="single" w:sz="4" w:space="0" w:color="auto"/>
              <w:right w:val="single" w:sz="4" w:space="0" w:color="auto"/>
            </w:tcBorders>
            <w:hideMark/>
          </w:tcPr>
          <w:p w14:paraId="483A10E4" w14:textId="1E879FEF" w:rsidR="009D01B3" w:rsidRDefault="009D01B3" w:rsidP="009D01B3">
            <w:r>
              <w:t>3338 (-8.7)</w:t>
            </w:r>
          </w:p>
        </w:tc>
        <w:tc>
          <w:tcPr>
            <w:tcW w:w="643" w:type="pct"/>
            <w:tcBorders>
              <w:top w:val="single" w:sz="4" w:space="0" w:color="auto"/>
              <w:left w:val="single" w:sz="4" w:space="0" w:color="auto"/>
              <w:bottom w:val="single" w:sz="4" w:space="0" w:color="auto"/>
              <w:right w:val="single" w:sz="4" w:space="0" w:color="auto"/>
            </w:tcBorders>
            <w:hideMark/>
          </w:tcPr>
          <w:p w14:paraId="76A6DA82" w14:textId="5528EB7D" w:rsidR="009D01B3" w:rsidRDefault="009D01B3" w:rsidP="009D01B3">
            <w:r>
              <w:t>1962 (-46.4)</w:t>
            </w:r>
          </w:p>
        </w:tc>
        <w:tc>
          <w:tcPr>
            <w:tcW w:w="645" w:type="pct"/>
            <w:tcBorders>
              <w:top w:val="single" w:sz="4" w:space="0" w:color="auto"/>
              <w:left w:val="single" w:sz="4" w:space="0" w:color="auto"/>
              <w:bottom w:val="single" w:sz="4" w:space="0" w:color="auto"/>
              <w:right w:val="single" w:sz="4" w:space="0" w:color="auto"/>
            </w:tcBorders>
            <w:hideMark/>
          </w:tcPr>
          <w:p w14:paraId="7A19ABB4" w14:textId="1A289F87" w:rsidR="009D01B3" w:rsidRDefault="009D01B3" w:rsidP="009D01B3">
            <w:r>
              <w:t>2297 (-37.2)</w:t>
            </w:r>
          </w:p>
        </w:tc>
        <w:tc>
          <w:tcPr>
            <w:tcW w:w="595" w:type="pct"/>
            <w:tcBorders>
              <w:top w:val="single" w:sz="4" w:space="0" w:color="auto"/>
              <w:left w:val="single" w:sz="4" w:space="0" w:color="auto"/>
              <w:bottom w:val="single" w:sz="4" w:space="0" w:color="auto"/>
              <w:right w:val="single" w:sz="4" w:space="0" w:color="auto"/>
            </w:tcBorders>
            <w:hideMark/>
          </w:tcPr>
          <w:p w14:paraId="45DD099B" w14:textId="7C0CA423" w:rsidR="009D01B3" w:rsidRDefault="009D01B3" w:rsidP="009D01B3">
            <w:r>
              <w:t>2352 (-35.7)</w:t>
            </w:r>
          </w:p>
        </w:tc>
        <w:tc>
          <w:tcPr>
            <w:tcW w:w="644" w:type="pct"/>
          </w:tcPr>
          <w:p w14:paraId="114442EF" w14:textId="603D0CFF" w:rsidR="009D01B3" w:rsidRDefault="009D01B3" w:rsidP="009D01B3">
            <w:r>
              <w:t>3252</w:t>
            </w:r>
            <w:r w:rsidR="008B2AEE">
              <w:t xml:space="preserve"> (-11.1</w:t>
            </w:r>
            <w:r w:rsidR="005D35C7">
              <w:t>)</w:t>
            </w:r>
          </w:p>
        </w:tc>
        <w:tc>
          <w:tcPr>
            <w:tcW w:w="644" w:type="pct"/>
            <w:tcBorders>
              <w:top w:val="single" w:sz="4" w:space="0" w:color="auto"/>
              <w:left w:val="single" w:sz="4" w:space="0" w:color="auto"/>
              <w:bottom w:val="single" w:sz="4" w:space="0" w:color="auto"/>
              <w:right w:val="single" w:sz="4" w:space="0" w:color="auto"/>
            </w:tcBorders>
            <w:hideMark/>
          </w:tcPr>
          <w:p w14:paraId="4BC66AD5" w14:textId="47FB5DA4" w:rsidR="009D01B3" w:rsidRDefault="009D01B3" w:rsidP="009D01B3">
            <w:r>
              <w:t>3623 (-0.9)</w:t>
            </w:r>
          </w:p>
        </w:tc>
      </w:tr>
      <w:tr w:rsidR="009D01B3" w14:paraId="7382FB05"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2EA537E8" w14:textId="77777777" w:rsidR="009D01B3" w:rsidRDefault="009D01B3" w:rsidP="009D01B3">
            <w:r>
              <w:t>1996</w:t>
            </w:r>
          </w:p>
        </w:tc>
        <w:tc>
          <w:tcPr>
            <w:tcW w:w="0" w:type="auto"/>
            <w:tcBorders>
              <w:top w:val="single" w:sz="4" w:space="0" w:color="auto"/>
              <w:left w:val="single" w:sz="4" w:space="0" w:color="auto"/>
              <w:bottom w:val="single" w:sz="4" w:space="0" w:color="auto"/>
              <w:right w:val="single" w:sz="4" w:space="0" w:color="auto"/>
            </w:tcBorders>
            <w:hideMark/>
          </w:tcPr>
          <w:p w14:paraId="135E9933" w14:textId="77777777" w:rsidR="009D01B3" w:rsidRDefault="009D01B3" w:rsidP="009D01B3">
            <w:r>
              <w:t>4052</w:t>
            </w:r>
          </w:p>
        </w:tc>
        <w:tc>
          <w:tcPr>
            <w:tcW w:w="384" w:type="pct"/>
            <w:tcBorders>
              <w:top w:val="single" w:sz="4" w:space="0" w:color="auto"/>
              <w:left w:val="single" w:sz="4" w:space="0" w:color="auto"/>
              <w:bottom w:val="single" w:sz="4" w:space="0" w:color="auto"/>
              <w:right w:val="single" w:sz="4" w:space="0" w:color="auto"/>
            </w:tcBorders>
            <w:hideMark/>
          </w:tcPr>
          <w:p w14:paraId="2F27EBCE" w14:textId="6A678B5B" w:rsidR="009D01B3" w:rsidRDefault="009D01B3" w:rsidP="009D01B3">
            <w:r>
              <w:t>3704 (-8.6)</w:t>
            </w:r>
          </w:p>
        </w:tc>
        <w:tc>
          <w:tcPr>
            <w:tcW w:w="794" w:type="pct"/>
            <w:tcBorders>
              <w:top w:val="single" w:sz="4" w:space="0" w:color="auto"/>
              <w:left w:val="single" w:sz="4" w:space="0" w:color="auto"/>
              <w:bottom w:val="single" w:sz="4" w:space="0" w:color="auto"/>
              <w:right w:val="single" w:sz="4" w:space="0" w:color="auto"/>
            </w:tcBorders>
            <w:hideMark/>
          </w:tcPr>
          <w:p w14:paraId="298E131B" w14:textId="0F7D1079" w:rsidR="009D01B3" w:rsidRDefault="009D01B3" w:rsidP="009D01B3">
            <w:r>
              <w:t>3856 (-4.8)</w:t>
            </w:r>
          </w:p>
        </w:tc>
        <w:tc>
          <w:tcPr>
            <w:tcW w:w="643" w:type="pct"/>
            <w:tcBorders>
              <w:top w:val="single" w:sz="4" w:space="0" w:color="auto"/>
              <w:left w:val="single" w:sz="4" w:space="0" w:color="auto"/>
              <w:bottom w:val="single" w:sz="4" w:space="0" w:color="auto"/>
              <w:right w:val="single" w:sz="4" w:space="0" w:color="auto"/>
            </w:tcBorders>
            <w:hideMark/>
          </w:tcPr>
          <w:p w14:paraId="4A7FC168" w14:textId="5631B91F" w:rsidR="009D01B3" w:rsidRDefault="009D01B3" w:rsidP="009D01B3">
            <w:r>
              <w:t>3066 (-24.3)</w:t>
            </w:r>
          </w:p>
        </w:tc>
        <w:tc>
          <w:tcPr>
            <w:tcW w:w="645" w:type="pct"/>
            <w:tcBorders>
              <w:top w:val="single" w:sz="4" w:space="0" w:color="auto"/>
              <w:left w:val="single" w:sz="4" w:space="0" w:color="auto"/>
              <w:bottom w:val="single" w:sz="4" w:space="0" w:color="auto"/>
              <w:right w:val="single" w:sz="4" w:space="0" w:color="auto"/>
            </w:tcBorders>
            <w:hideMark/>
          </w:tcPr>
          <w:p w14:paraId="222BA161" w14:textId="62A2667A" w:rsidR="009D01B3" w:rsidRDefault="009D01B3" w:rsidP="009D01B3">
            <w:r>
              <w:t>3220 (-20.5)</w:t>
            </w:r>
          </w:p>
        </w:tc>
        <w:tc>
          <w:tcPr>
            <w:tcW w:w="595" w:type="pct"/>
            <w:tcBorders>
              <w:top w:val="single" w:sz="4" w:space="0" w:color="auto"/>
              <w:left w:val="single" w:sz="4" w:space="0" w:color="auto"/>
              <w:bottom w:val="single" w:sz="4" w:space="0" w:color="auto"/>
              <w:right w:val="single" w:sz="4" w:space="0" w:color="auto"/>
            </w:tcBorders>
            <w:hideMark/>
          </w:tcPr>
          <w:p w14:paraId="7EDABD9B" w14:textId="03E5FA9B" w:rsidR="009D01B3" w:rsidRDefault="009D01B3" w:rsidP="009D01B3">
            <w:r>
              <w:t>3295 (-18.7)</w:t>
            </w:r>
          </w:p>
        </w:tc>
        <w:tc>
          <w:tcPr>
            <w:tcW w:w="644" w:type="pct"/>
          </w:tcPr>
          <w:p w14:paraId="08B65EAF" w14:textId="388CF390" w:rsidR="009D01B3" w:rsidRDefault="009D01B3" w:rsidP="009D01B3">
            <w:r>
              <w:t>3782</w:t>
            </w:r>
            <w:r w:rsidR="005D35C7">
              <w:t xml:space="preserve"> (-</w:t>
            </w:r>
            <w:r w:rsidR="006527AD">
              <w:t>6.7)</w:t>
            </w:r>
          </w:p>
        </w:tc>
        <w:tc>
          <w:tcPr>
            <w:tcW w:w="644" w:type="pct"/>
            <w:tcBorders>
              <w:top w:val="single" w:sz="4" w:space="0" w:color="auto"/>
              <w:left w:val="single" w:sz="4" w:space="0" w:color="auto"/>
              <w:bottom w:val="single" w:sz="4" w:space="0" w:color="auto"/>
              <w:right w:val="single" w:sz="4" w:space="0" w:color="auto"/>
            </w:tcBorders>
            <w:hideMark/>
          </w:tcPr>
          <w:p w14:paraId="28A8EC6E" w14:textId="7BFF358D" w:rsidR="009D01B3" w:rsidRDefault="009D01B3" w:rsidP="009D01B3">
            <w:r>
              <w:t>4026 (-0.6)</w:t>
            </w:r>
          </w:p>
        </w:tc>
      </w:tr>
      <w:tr w:rsidR="009D01B3" w14:paraId="32CCEE61"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02E4DE77" w14:textId="77777777" w:rsidR="009D01B3" w:rsidRDefault="009D01B3" w:rsidP="009D01B3">
            <w:r>
              <w:t>1997</w:t>
            </w:r>
          </w:p>
        </w:tc>
        <w:tc>
          <w:tcPr>
            <w:tcW w:w="0" w:type="auto"/>
            <w:tcBorders>
              <w:top w:val="single" w:sz="4" w:space="0" w:color="auto"/>
              <w:left w:val="single" w:sz="4" w:space="0" w:color="auto"/>
              <w:bottom w:val="single" w:sz="4" w:space="0" w:color="auto"/>
              <w:right w:val="single" w:sz="4" w:space="0" w:color="auto"/>
            </w:tcBorders>
            <w:hideMark/>
          </w:tcPr>
          <w:p w14:paraId="21372139" w14:textId="77777777" w:rsidR="009D01B3" w:rsidRDefault="009D01B3" w:rsidP="009D01B3">
            <w:r>
              <w:t>3735</w:t>
            </w:r>
          </w:p>
        </w:tc>
        <w:tc>
          <w:tcPr>
            <w:tcW w:w="384" w:type="pct"/>
            <w:tcBorders>
              <w:top w:val="single" w:sz="4" w:space="0" w:color="auto"/>
              <w:left w:val="single" w:sz="4" w:space="0" w:color="auto"/>
              <w:bottom w:val="single" w:sz="4" w:space="0" w:color="auto"/>
              <w:right w:val="single" w:sz="4" w:space="0" w:color="auto"/>
            </w:tcBorders>
            <w:hideMark/>
          </w:tcPr>
          <w:p w14:paraId="5B023EB5" w14:textId="6AFAF998" w:rsidR="009D01B3" w:rsidRDefault="009D01B3" w:rsidP="009D01B3">
            <w:r>
              <w:t>3663 (-1.9)</w:t>
            </w:r>
          </w:p>
        </w:tc>
        <w:tc>
          <w:tcPr>
            <w:tcW w:w="794" w:type="pct"/>
            <w:tcBorders>
              <w:top w:val="single" w:sz="4" w:space="0" w:color="auto"/>
              <w:left w:val="single" w:sz="4" w:space="0" w:color="auto"/>
              <w:bottom w:val="single" w:sz="4" w:space="0" w:color="auto"/>
              <w:right w:val="single" w:sz="4" w:space="0" w:color="auto"/>
            </w:tcBorders>
            <w:hideMark/>
          </w:tcPr>
          <w:p w14:paraId="002C7CAD" w14:textId="5346A61C" w:rsidR="009D01B3" w:rsidRDefault="009D01B3" w:rsidP="009D01B3">
            <w:r>
              <w:t>3700 (-0.9)</w:t>
            </w:r>
          </w:p>
        </w:tc>
        <w:tc>
          <w:tcPr>
            <w:tcW w:w="643" w:type="pct"/>
            <w:tcBorders>
              <w:top w:val="single" w:sz="4" w:space="0" w:color="auto"/>
              <w:left w:val="single" w:sz="4" w:space="0" w:color="auto"/>
              <w:bottom w:val="single" w:sz="4" w:space="0" w:color="auto"/>
              <w:right w:val="single" w:sz="4" w:space="0" w:color="auto"/>
            </w:tcBorders>
            <w:hideMark/>
          </w:tcPr>
          <w:p w14:paraId="45B7A0EF" w14:textId="605C7E04" w:rsidR="009D01B3" w:rsidRDefault="009D01B3" w:rsidP="009D01B3">
            <w:r>
              <w:t>3390 (-9.2)</w:t>
            </w:r>
          </w:p>
        </w:tc>
        <w:tc>
          <w:tcPr>
            <w:tcW w:w="645" w:type="pct"/>
            <w:tcBorders>
              <w:top w:val="single" w:sz="4" w:space="0" w:color="auto"/>
              <w:left w:val="single" w:sz="4" w:space="0" w:color="auto"/>
              <w:bottom w:val="single" w:sz="4" w:space="0" w:color="auto"/>
              <w:right w:val="single" w:sz="4" w:space="0" w:color="auto"/>
            </w:tcBorders>
            <w:hideMark/>
          </w:tcPr>
          <w:p w14:paraId="30A5D17C" w14:textId="6F8DA2CC" w:rsidR="009D01B3" w:rsidRDefault="009D01B3" w:rsidP="009D01B3">
            <w:r>
              <w:t>3421 (-8.4)</w:t>
            </w:r>
          </w:p>
        </w:tc>
        <w:tc>
          <w:tcPr>
            <w:tcW w:w="595" w:type="pct"/>
            <w:tcBorders>
              <w:top w:val="single" w:sz="4" w:space="0" w:color="auto"/>
              <w:left w:val="single" w:sz="4" w:space="0" w:color="auto"/>
              <w:bottom w:val="single" w:sz="4" w:space="0" w:color="auto"/>
              <w:right w:val="single" w:sz="4" w:space="0" w:color="auto"/>
            </w:tcBorders>
            <w:hideMark/>
          </w:tcPr>
          <w:p w14:paraId="6462500C" w14:textId="251545D3" w:rsidR="009D01B3" w:rsidRDefault="009D01B3" w:rsidP="009D01B3">
            <w:r>
              <w:t>3474 (-7.0)</w:t>
            </w:r>
          </w:p>
        </w:tc>
        <w:tc>
          <w:tcPr>
            <w:tcW w:w="644" w:type="pct"/>
          </w:tcPr>
          <w:p w14:paraId="12D6C471" w14:textId="63B6EE7D" w:rsidR="009D01B3" w:rsidRDefault="009D01B3" w:rsidP="009D01B3">
            <w:r>
              <w:t>3775</w:t>
            </w:r>
            <w:r w:rsidR="006527AD">
              <w:t xml:space="preserve"> (1.1)</w:t>
            </w:r>
          </w:p>
        </w:tc>
        <w:tc>
          <w:tcPr>
            <w:tcW w:w="644" w:type="pct"/>
            <w:tcBorders>
              <w:top w:val="single" w:sz="4" w:space="0" w:color="auto"/>
              <w:left w:val="single" w:sz="4" w:space="0" w:color="auto"/>
              <w:bottom w:val="single" w:sz="4" w:space="0" w:color="auto"/>
              <w:right w:val="single" w:sz="4" w:space="0" w:color="auto"/>
            </w:tcBorders>
            <w:hideMark/>
          </w:tcPr>
          <w:p w14:paraId="2AA5B992" w14:textId="03D80F7C" w:rsidR="009D01B3" w:rsidRDefault="009D01B3" w:rsidP="009D01B3">
            <w:r>
              <w:t>3748 (0.4)</w:t>
            </w:r>
          </w:p>
        </w:tc>
      </w:tr>
      <w:tr w:rsidR="009D01B3" w14:paraId="28F3B40F"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7AE1DEFE" w14:textId="77777777" w:rsidR="009D01B3" w:rsidRDefault="009D01B3" w:rsidP="009D01B3">
            <w:r>
              <w:t>1998</w:t>
            </w:r>
          </w:p>
        </w:tc>
        <w:tc>
          <w:tcPr>
            <w:tcW w:w="0" w:type="auto"/>
            <w:tcBorders>
              <w:top w:val="single" w:sz="4" w:space="0" w:color="auto"/>
              <w:left w:val="single" w:sz="4" w:space="0" w:color="auto"/>
              <w:bottom w:val="single" w:sz="4" w:space="0" w:color="auto"/>
              <w:right w:val="single" w:sz="4" w:space="0" w:color="auto"/>
            </w:tcBorders>
            <w:hideMark/>
          </w:tcPr>
          <w:p w14:paraId="4634BBB8" w14:textId="77777777" w:rsidR="009D01B3" w:rsidRDefault="009D01B3" w:rsidP="009D01B3">
            <w:r>
              <w:t>4698</w:t>
            </w:r>
          </w:p>
        </w:tc>
        <w:tc>
          <w:tcPr>
            <w:tcW w:w="384" w:type="pct"/>
            <w:tcBorders>
              <w:top w:val="single" w:sz="4" w:space="0" w:color="auto"/>
              <w:left w:val="single" w:sz="4" w:space="0" w:color="auto"/>
              <w:bottom w:val="single" w:sz="4" w:space="0" w:color="auto"/>
              <w:right w:val="single" w:sz="4" w:space="0" w:color="auto"/>
            </w:tcBorders>
            <w:hideMark/>
          </w:tcPr>
          <w:p w14:paraId="70126F03" w14:textId="2B9820B5" w:rsidR="009D01B3" w:rsidRDefault="009D01B3" w:rsidP="009D01B3">
            <w:r>
              <w:t>4752 (1.2)</w:t>
            </w:r>
          </w:p>
        </w:tc>
        <w:tc>
          <w:tcPr>
            <w:tcW w:w="794" w:type="pct"/>
            <w:tcBorders>
              <w:top w:val="single" w:sz="4" w:space="0" w:color="auto"/>
              <w:left w:val="single" w:sz="4" w:space="0" w:color="auto"/>
              <w:bottom w:val="single" w:sz="4" w:space="0" w:color="auto"/>
              <w:right w:val="single" w:sz="4" w:space="0" w:color="auto"/>
            </w:tcBorders>
            <w:hideMark/>
          </w:tcPr>
          <w:p w14:paraId="0E39B8E2" w14:textId="50353F73" w:rsidR="009D01B3" w:rsidRDefault="009D01B3" w:rsidP="009D01B3">
            <w:r>
              <w:t>4661 (-0.8)</w:t>
            </w:r>
          </w:p>
        </w:tc>
        <w:tc>
          <w:tcPr>
            <w:tcW w:w="643" w:type="pct"/>
            <w:tcBorders>
              <w:top w:val="single" w:sz="4" w:space="0" w:color="auto"/>
              <w:left w:val="single" w:sz="4" w:space="0" w:color="auto"/>
              <w:bottom w:val="single" w:sz="4" w:space="0" w:color="auto"/>
              <w:right w:val="single" w:sz="4" w:space="0" w:color="auto"/>
            </w:tcBorders>
            <w:hideMark/>
          </w:tcPr>
          <w:p w14:paraId="57767411" w14:textId="1AF26AAD" w:rsidR="009D01B3" w:rsidRDefault="009D01B3" w:rsidP="009D01B3">
            <w:r>
              <w:t>4395 (-6.5)</w:t>
            </w:r>
          </w:p>
        </w:tc>
        <w:tc>
          <w:tcPr>
            <w:tcW w:w="645" w:type="pct"/>
            <w:tcBorders>
              <w:top w:val="single" w:sz="4" w:space="0" w:color="auto"/>
              <w:left w:val="single" w:sz="4" w:space="0" w:color="auto"/>
              <w:bottom w:val="single" w:sz="4" w:space="0" w:color="auto"/>
              <w:right w:val="single" w:sz="4" w:space="0" w:color="auto"/>
            </w:tcBorders>
            <w:hideMark/>
          </w:tcPr>
          <w:p w14:paraId="764F9254" w14:textId="6B4EB61F" w:rsidR="009D01B3" w:rsidRDefault="009D01B3" w:rsidP="009D01B3">
            <w:r>
              <w:t>4413 (-6.1)</w:t>
            </w:r>
          </w:p>
        </w:tc>
        <w:tc>
          <w:tcPr>
            <w:tcW w:w="595" w:type="pct"/>
            <w:tcBorders>
              <w:top w:val="single" w:sz="4" w:space="0" w:color="auto"/>
              <w:left w:val="single" w:sz="4" w:space="0" w:color="auto"/>
              <w:bottom w:val="single" w:sz="4" w:space="0" w:color="auto"/>
              <w:right w:val="single" w:sz="4" w:space="0" w:color="auto"/>
            </w:tcBorders>
            <w:hideMark/>
          </w:tcPr>
          <w:p w14:paraId="65AD9EC5" w14:textId="596A4AF2" w:rsidR="009D01B3" w:rsidRDefault="009D01B3" w:rsidP="009D01B3">
            <w:r>
              <w:t>4436 (-5.6)</w:t>
            </w:r>
          </w:p>
        </w:tc>
        <w:tc>
          <w:tcPr>
            <w:tcW w:w="644" w:type="pct"/>
          </w:tcPr>
          <w:p w14:paraId="3F9A6E15" w14:textId="51152DEE" w:rsidR="009D01B3" w:rsidRDefault="009D01B3" w:rsidP="009D01B3">
            <w:r>
              <w:t>4831</w:t>
            </w:r>
            <w:r w:rsidR="006527AD">
              <w:t xml:space="preserve"> (2.8)</w:t>
            </w:r>
          </w:p>
        </w:tc>
        <w:tc>
          <w:tcPr>
            <w:tcW w:w="644" w:type="pct"/>
            <w:tcBorders>
              <w:top w:val="single" w:sz="4" w:space="0" w:color="auto"/>
              <w:left w:val="single" w:sz="4" w:space="0" w:color="auto"/>
              <w:bottom w:val="single" w:sz="4" w:space="0" w:color="auto"/>
              <w:right w:val="single" w:sz="4" w:space="0" w:color="auto"/>
            </w:tcBorders>
            <w:hideMark/>
          </w:tcPr>
          <w:p w14:paraId="50B0C7F4" w14:textId="56CADD58" w:rsidR="009D01B3" w:rsidRDefault="009D01B3" w:rsidP="009D01B3">
            <w:r>
              <w:t>4684 (-0.3)</w:t>
            </w:r>
          </w:p>
        </w:tc>
      </w:tr>
      <w:tr w:rsidR="009D01B3" w14:paraId="5FA4A07B" w14:textId="77777777" w:rsidTr="00E3541D">
        <w:trPr>
          <w:jc w:val="center"/>
        </w:trPr>
        <w:tc>
          <w:tcPr>
            <w:tcW w:w="0" w:type="auto"/>
            <w:tcBorders>
              <w:top w:val="single" w:sz="4" w:space="0" w:color="auto"/>
              <w:left w:val="single" w:sz="4" w:space="0" w:color="auto"/>
              <w:bottom w:val="single" w:sz="4" w:space="0" w:color="auto"/>
              <w:right w:val="single" w:sz="4" w:space="0" w:color="auto"/>
            </w:tcBorders>
            <w:hideMark/>
          </w:tcPr>
          <w:p w14:paraId="284F63D0" w14:textId="77777777" w:rsidR="009D01B3" w:rsidRDefault="009D01B3" w:rsidP="009D01B3">
            <w:r>
              <w:t>1999</w:t>
            </w:r>
          </w:p>
        </w:tc>
        <w:tc>
          <w:tcPr>
            <w:tcW w:w="0" w:type="auto"/>
            <w:tcBorders>
              <w:top w:val="single" w:sz="4" w:space="0" w:color="auto"/>
              <w:left w:val="single" w:sz="4" w:space="0" w:color="auto"/>
              <w:bottom w:val="single" w:sz="4" w:space="0" w:color="auto"/>
              <w:right w:val="single" w:sz="4" w:space="0" w:color="auto"/>
            </w:tcBorders>
            <w:hideMark/>
          </w:tcPr>
          <w:p w14:paraId="08B4FD87" w14:textId="77777777" w:rsidR="009D01B3" w:rsidRDefault="009D01B3" w:rsidP="009D01B3">
            <w:r>
              <w:t>5946</w:t>
            </w:r>
          </w:p>
        </w:tc>
        <w:tc>
          <w:tcPr>
            <w:tcW w:w="384" w:type="pct"/>
            <w:tcBorders>
              <w:top w:val="single" w:sz="4" w:space="0" w:color="auto"/>
              <w:left w:val="single" w:sz="4" w:space="0" w:color="auto"/>
              <w:bottom w:val="single" w:sz="4" w:space="0" w:color="auto"/>
              <w:right w:val="single" w:sz="4" w:space="0" w:color="auto"/>
            </w:tcBorders>
            <w:hideMark/>
          </w:tcPr>
          <w:p w14:paraId="226EEB27" w14:textId="554AF393" w:rsidR="009D01B3" w:rsidRDefault="009D01B3" w:rsidP="009D01B3">
            <w:r>
              <w:t>5870 (-1.3)</w:t>
            </w:r>
          </w:p>
        </w:tc>
        <w:tc>
          <w:tcPr>
            <w:tcW w:w="794" w:type="pct"/>
            <w:tcBorders>
              <w:top w:val="single" w:sz="4" w:space="0" w:color="auto"/>
              <w:left w:val="single" w:sz="4" w:space="0" w:color="auto"/>
              <w:bottom w:val="single" w:sz="4" w:space="0" w:color="auto"/>
              <w:right w:val="single" w:sz="4" w:space="0" w:color="auto"/>
            </w:tcBorders>
            <w:hideMark/>
          </w:tcPr>
          <w:p w14:paraId="143FF91C" w14:textId="7D013312" w:rsidR="009D01B3" w:rsidRDefault="009D01B3" w:rsidP="009D01B3">
            <w:r>
              <w:t>5941 (-0.1)</w:t>
            </w:r>
          </w:p>
        </w:tc>
        <w:tc>
          <w:tcPr>
            <w:tcW w:w="643" w:type="pct"/>
            <w:tcBorders>
              <w:top w:val="single" w:sz="4" w:space="0" w:color="auto"/>
              <w:left w:val="single" w:sz="4" w:space="0" w:color="auto"/>
              <w:bottom w:val="single" w:sz="4" w:space="0" w:color="auto"/>
              <w:right w:val="single" w:sz="4" w:space="0" w:color="auto"/>
            </w:tcBorders>
            <w:hideMark/>
          </w:tcPr>
          <w:p w14:paraId="754454A7" w14:textId="1FF74634" w:rsidR="009D01B3" w:rsidRDefault="009D01B3" w:rsidP="009D01B3">
            <w:r>
              <w:t>5859 (-1.5)</w:t>
            </w:r>
          </w:p>
        </w:tc>
        <w:tc>
          <w:tcPr>
            <w:tcW w:w="645" w:type="pct"/>
            <w:tcBorders>
              <w:top w:val="single" w:sz="4" w:space="0" w:color="auto"/>
              <w:left w:val="single" w:sz="4" w:space="0" w:color="auto"/>
              <w:bottom w:val="single" w:sz="4" w:space="0" w:color="auto"/>
              <w:right w:val="single" w:sz="4" w:space="0" w:color="auto"/>
            </w:tcBorders>
            <w:hideMark/>
          </w:tcPr>
          <w:p w14:paraId="59706E52" w14:textId="3610D3E3" w:rsidR="009D01B3" w:rsidRDefault="009D01B3" w:rsidP="009D01B3">
            <w:r>
              <w:t>5848 (-1.7)</w:t>
            </w:r>
          </w:p>
        </w:tc>
        <w:tc>
          <w:tcPr>
            <w:tcW w:w="595" w:type="pct"/>
            <w:tcBorders>
              <w:top w:val="single" w:sz="4" w:space="0" w:color="auto"/>
              <w:left w:val="single" w:sz="4" w:space="0" w:color="auto"/>
              <w:bottom w:val="single" w:sz="4" w:space="0" w:color="auto"/>
              <w:right w:val="single" w:sz="4" w:space="0" w:color="auto"/>
            </w:tcBorders>
            <w:hideMark/>
          </w:tcPr>
          <w:p w14:paraId="4945301B" w14:textId="347D5D86" w:rsidR="009D01B3" w:rsidRDefault="009D01B3" w:rsidP="009D01B3">
            <w:r>
              <w:t>5853 (-1.6)</w:t>
            </w:r>
          </w:p>
        </w:tc>
        <w:tc>
          <w:tcPr>
            <w:tcW w:w="644" w:type="pct"/>
          </w:tcPr>
          <w:p w14:paraId="3AB56D02" w14:textId="7460D58B" w:rsidR="009D01B3" w:rsidRDefault="009D01B3" w:rsidP="009D01B3">
            <w:r>
              <w:t>5994</w:t>
            </w:r>
            <w:r w:rsidR="006527AD">
              <w:t xml:space="preserve"> (0.8)</w:t>
            </w:r>
          </w:p>
        </w:tc>
        <w:tc>
          <w:tcPr>
            <w:tcW w:w="644" w:type="pct"/>
            <w:tcBorders>
              <w:top w:val="single" w:sz="4" w:space="0" w:color="auto"/>
              <w:left w:val="single" w:sz="4" w:space="0" w:color="auto"/>
              <w:bottom w:val="single" w:sz="4" w:space="0" w:color="auto"/>
              <w:right w:val="single" w:sz="4" w:space="0" w:color="auto"/>
            </w:tcBorders>
            <w:hideMark/>
          </w:tcPr>
          <w:p w14:paraId="7E53605C" w14:textId="4A019B73" w:rsidR="009D01B3" w:rsidRDefault="009D01B3" w:rsidP="009D01B3">
            <w:r>
              <w:t>5940 (-0.1)</w:t>
            </w:r>
          </w:p>
        </w:tc>
      </w:tr>
    </w:tbl>
    <w:p w14:paraId="769F707B" w14:textId="77777777" w:rsidR="00432AFA" w:rsidRDefault="00432AFA" w:rsidP="00A83A58">
      <w:pPr>
        <w:pStyle w:val="TableCaption"/>
        <w:rPr>
          <w:sz w:val="24"/>
        </w:rPr>
      </w:pPr>
    </w:p>
    <w:p w14:paraId="13E376B4" w14:textId="77777777" w:rsidR="00D72EFA" w:rsidRDefault="00D72EFA">
      <w:pPr>
        <w:spacing w:after="0"/>
        <w:rPr>
          <w:rFonts w:ascii="Segoe UI" w:eastAsiaTheme="minorHAnsi" w:hAnsi="Segoe UI"/>
        </w:rPr>
      </w:pPr>
      <w:r>
        <w:br w:type="page"/>
      </w:r>
    </w:p>
    <w:p w14:paraId="5B038648" w14:textId="5E3E377C" w:rsidR="00A83A58" w:rsidRDefault="00A83A58" w:rsidP="00A83A58">
      <w:pPr>
        <w:pStyle w:val="TableCaption"/>
        <w:rPr>
          <w:sz w:val="24"/>
        </w:rPr>
      </w:pPr>
      <w:r w:rsidRPr="00F652DD">
        <w:rPr>
          <w:sz w:val="24"/>
        </w:rPr>
        <w:lastRenderedPageBreak/>
        <w:t xml:space="preserve">Table </w:t>
      </w:r>
      <w:r w:rsidR="00B27162">
        <w:rPr>
          <w:sz w:val="24"/>
        </w:rPr>
        <w:t>4</w:t>
      </w:r>
      <w:r w:rsidRPr="00F652DD">
        <w:rPr>
          <w:sz w:val="24"/>
        </w:rPr>
        <w:t xml:space="preserve">. Predicted annual </w:t>
      </w:r>
      <w:r w:rsidR="00747193">
        <w:rPr>
          <w:sz w:val="24"/>
        </w:rPr>
        <w:t>natural-origin</w:t>
      </w:r>
      <w:r w:rsidRPr="00F652DD">
        <w:rPr>
          <w:sz w:val="24"/>
        </w:rPr>
        <w:t xml:space="preserve"> winter-run spawner abundance in the Upper Sacramento River</w:t>
      </w:r>
      <w:r w:rsidR="00D33ABC">
        <w:rPr>
          <w:sz w:val="24"/>
        </w:rPr>
        <w:t xml:space="preserve"> from deterministic model runs</w:t>
      </w:r>
      <w:r w:rsidRPr="00F652DD">
        <w:rPr>
          <w:sz w:val="24"/>
        </w:rPr>
        <w:t>.</w:t>
      </w:r>
      <w:r w:rsidR="00747193">
        <w:rPr>
          <w:sz w:val="24"/>
        </w:rPr>
        <w:t xml:space="preserve"> Parentheses indicate percent difference from NAA (negative values indicate a decrease in annual spawner abundance).</w:t>
      </w:r>
    </w:p>
    <w:tbl>
      <w:tblPr>
        <w:tblStyle w:val="StyleAlpha"/>
        <w:tblW w:w="5000" w:type="pct"/>
        <w:jc w:val="center"/>
        <w:tblLook w:val="0420" w:firstRow="1" w:lastRow="0" w:firstColumn="0" w:lastColumn="0" w:noHBand="0" w:noVBand="1"/>
      </w:tblPr>
      <w:tblGrid>
        <w:gridCol w:w="530"/>
        <w:gridCol w:w="657"/>
        <w:gridCol w:w="946"/>
        <w:gridCol w:w="980"/>
        <w:gridCol w:w="1337"/>
        <w:gridCol w:w="1337"/>
        <w:gridCol w:w="1245"/>
        <w:gridCol w:w="1159"/>
        <w:gridCol w:w="1159"/>
      </w:tblGrid>
      <w:tr w:rsidR="00B0769D" w14:paraId="2C2DFCBA" w14:textId="77777777" w:rsidTr="00B0769D">
        <w:trPr>
          <w:cnfStyle w:val="100000000000" w:firstRow="1" w:lastRow="0" w:firstColumn="0" w:lastColumn="0" w:oddVBand="0" w:evenVBand="0" w:oddHBand="0" w:evenHBand="0" w:firstRowFirstColumn="0" w:firstRowLastColumn="0" w:lastRowFirstColumn="0" w:lastRowLastColumn="0"/>
          <w:tblHeader/>
          <w:jc w:val="center"/>
        </w:trPr>
        <w:tc>
          <w:tcPr>
            <w:tcW w:w="283" w:type="pct"/>
            <w:tcBorders>
              <w:top w:val="single" w:sz="4" w:space="0" w:color="auto"/>
              <w:left w:val="single" w:sz="4" w:space="0" w:color="auto"/>
              <w:right w:val="single" w:sz="4" w:space="0" w:color="auto"/>
            </w:tcBorders>
            <w:hideMark/>
          </w:tcPr>
          <w:p w14:paraId="5E519BB3" w14:textId="77777777" w:rsidR="00B0769D" w:rsidRDefault="00B0769D">
            <w:r>
              <w:t>Year</w:t>
            </w:r>
          </w:p>
        </w:tc>
        <w:tc>
          <w:tcPr>
            <w:tcW w:w="351" w:type="pct"/>
            <w:tcBorders>
              <w:top w:val="single" w:sz="4" w:space="0" w:color="auto"/>
              <w:left w:val="single" w:sz="4" w:space="0" w:color="auto"/>
              <w:right w:val="single" w:sz="4" w:space="0" w:color="auto"/>
            </w:tcBorders>
            <w:hideMark/>
          </w:tcPr>
          <w:p w14:paraId="7BCF157D" w14:textId="77777777" w:rsidR="00B0769D" w:rsidRDefault="00B0769D">
            <w:r>
              <w:t>NAA</w:t>
            </w:r>
          </w:p>
        </w:tc>
        <w:tc>
          <w:tcPr>
            <w:tcW w:w="506" w:type="pct"/>
            <w:tcBorders>
              <w:top w:val="single" w:sz="4" w:space="0" w:color="auto"/>
              <w:left w:val="single" w:sz="4" w:space="0" w:color="auto"/>
              <w:right w:val="single" w:sz="4" w:space="0" w:color="auto"/>
            </w:tcBorders>
            <w:hideMark/>
          </w:tcPr>
          <w:p w14:paraId="52785917" w14:textId="77777777" w:rsidR="00B0769D" w:rsidRDefault="00B0769D">
            <w:r>
              <w:t>Alt1</w:t>
            </w:r>
          </w:p>
        </w:tc>
        <w:tc>
          <w:tcPr>
            <w:tcW w:w="524" w:type="pct"/>
            <w:tcBorders>
              <w:top w:val="single" w:sz="4" w:space="0" w:color="auto"/>
              <w:left w:val="single" w:sz="4" w:space="0" w:color="auto"/>
              <w:right w:val="single" w:sz="4" w:space="0" w:color="auto"/>
            </w:tcBorders>
            <w:hideMark/>
          </w:tcPr>
          <w:p w14:paraId="6DFEAAC8" w14:textId="00F78504" w:rsidR="00B0769D" w:rsidRDefault="00B0769D">
            <w:r>
              <w:t xml:space="preserve">Alt2 </w:t>
            </w:r>
            <w:proofErr w:type="spellStart"/>
            <w:r>
              <w:t>wTUCP</w:t>
            </w:r>
            <w:proofErr w:type="spellEnd"/>
            <w:r>
              <w:t xml:space="preserve"> </w:t>
            </w:r>
            <w:proofErr w:type="spellStart"/>
            <w:r>
              <w:t>woVA</w:t>
            </w:r>
            <w:proofErr w:type="spellEnd"/>
          </w:p>
        </w:tc>
        <w:tc>
          <w:tcPr>
            <w:tcW w:w="715" w:type="pct"/>
            <w:tcBorders>
              <w:top w:val="single" w:sz="4" w:space="0" w:color="auto"/>
              <w:left w:val="single" w:sz="4" w:space="0" w:color="auto"/>
              <w:right w:val="single" w:sz="4" w:space="0" w:color="auto"/>
            </w:tcBorders>
            <w:hideMark/>
          </w:tcPr>
          <w:p w14:paraId="5DEABC48" w14:textId="22A1C777" w:rsidR="00B0769D" w:rsidRDefault="00B0769D">
            <w:r>
              <w:t xml:space="preserve">Alt2 </w:t>
            </w:r>
            <w:proofErr w:type="spellStart"/>
            <w:r>
              <w:t>woTUCP</w:t>
            </w:r>
            <w:proofErr w:type="spellEnd"/>
            <w:r>
              <w:t xml:space="preserve"> </w:t>
            </w:r>
            <w:proofErr w:type="spellStart"/>
            <w:r>
              <w:t>woVA</w:t>
            </w:r>
            <w:proofErr w:type="spellEnd"/>
          </w:p>
        </w:tc>
        <w:tc>
          <w:tcPr>
            <w:tcW w:w="715" w:type="pct"/>
            <w:tcBorders>
              <w:top w:val="single" w:sz="4" w:space="0" w:color="auto"/>
              <w:left w:val="single" w:sz="4" w:space="0" w:color="auto"/>
              <w:right w:val="single" w:sz="4" w:space="0" w:color="auto"/>
            </w:tcBorders>
            <w:hideMark/>
          </w:tcPr>
          <w:p w14:paraId="1145F94A" w14:textId="18A5D9C0" w:rsidR="00B0769D" w:rsidRDefault="00B0769D">
            <w:r>
              <w:t xml:space="preserve">Alt2 </w:t>
            </w:r>
            <w:proofErr w:type="spellStart"/>
            <w:r>
              <w:t>woTUCP</w:t>
            </w:r>
            <w:proofErr w:type="spellEnd"/>
            <w:r>
              <w:t xml:space="preserve"> </w:t>
            </w:r>
            <w:proofErr w:type="spellStart"/>
            <w:r>
              <w:t>DeltaVA</w:t>
            </w:r>
            <w:proofErr w:type="spellEnd"/>
          </w:p>
        </w:tc>
        <w:tc>
          <w:tcPr>
            <w:tcW w:w="666" w:type="pct"/>
            <w:tcBorders>
              <w:top w:val="single" w:sz="4" w:space="0" w:color="auto"/>
              <w:left w:val="single" w:sz="4" w:space="0" w:color="auto"/>
              <w:right w:val="single" w:sz="4" w:space="0" w:color="auto"/>
            </w:tcBorders>
            <w:hideMark/>
          </w:tcPr>
          <w:p w14:paraId="44794B46" w14:textId="553C5526" w:rsidR="00B0769D" w:rsidRDefault="00B0769D">
            <w:r>
              <w:t xml:space="preserve">Alt2 </w:t>
            </w:r>
            <w:proofErr w:type="spellStart"/>
            <w:r>
              <w:t>woTUCP</w:t>
            </w:r>
            <w:proofErr w:type="spellEnd"/>
            <w:r>
              <w:t xml:space="preserve"> </w:t>
            </w:r>
            <w:proofErr w:type="spellStart"/>
            <w:r>
              <w:t>AllVA</w:t>
            </w:r>
            <w:proofErr w:type="spellEnd"/>
          </w:p>
        </w:tc>
        <w:tc>
          <w:tcPr>
            <w:tcW w:w="620" w:type="pct"/>
            <w:tcBorders>
              <w:top w:val="single" w:sz="4" w:space="0" w:color="auto"/>
              <w:left w:val="single" w:sz="4" w:space="0" w:color="auto"/>
              <w:right w:val="single" w:sz="4" w:space="0" w:color="auto"/>
            </w:tcBorders>
          </w:tcPr>
          <w:p w14:paraId="146DF013" w14:textId="405BD9BC" w:rsidR="00B0769D" w:rsidRDefault="00B0769D">
            <w:r>
              <w:t>Alt3</w:t>
            </w:r>
          </w:p>
        </w:tc>
        <w:tc>
          <w:tcPr>
            <w:tcW w:w="620" w:type="pct"/>
            <w:tcBorders>
              <w:top w:val="single" w:sz="4" w:space="0" w:color="auto"/>
              <w:left w:val="single" w:sz="4" w:space="0" w:color="auto"/>
              <w:right w:val="single" w:sz="4" w:space="0" w:color="auto"/>
            </w:tcBorders>
            <w:hideMark/>
          </w:tcPr>
          <w:p w14:paraId="7C498987" w14:textId="277D7E95" w:rsidR="00B0769D" w:rsidRDefault="00B0769D">
            <w:r>
              <w:t>Alt4</w:t>
            </w:r>
          </w:p>
        </w:tc>
      </w:tr>
      <w:tr w:rsidR="00C04278" w14:paraId="2A7DD167"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7B4528A2" w14:textId="77777777" w:rsidR="00C04278" w:rsidRDefault="00C04278" w:rsidP="00C04278">
            <w:r>
              <w:t>1980</w:t>
            </w:r>
          </w:p>
        </w:tc>
        <w:tc>
          <w:tcPr>
            <w:tcW w:w="351" w:type="pct"/>
            <w:tcBorders>
              <w:top w:val="single" w:sz="4" w:space="0" w:color="auto"/>
              <w:left w:val="single" w:sz="4" w:space="0" w:color="auto"/>
              <w:bottom w:val="single" w:sz="4" w:space="0" w:color="auto"/>
              <w:right w:val="single" w:sz="4" w:space="0" w:color="auto"/>
            </w:tcBorders>
            <w:hideMark/>
          </w:tcPr>
          <w:p w14:paraId="2734D07B" w14:textId="77777777" w:rsidR="00C04278" w:rsidRDefault="00C04278" w:rsidP="00C04278">
            <w:r>
              <w:t>8374</w:t>
            </w:r>
          </w:p>
        </w:tc>
        <w:tc>
          <w:tcPr>
            <w:tcW w:w="506" w:type="pct"/>
            <w:tcBorders>
              <w:top w:val="single" w:sz="4" w:space="0" w:color="auto"/>
              <w:left w:val="single" w:sz="4" w:space="0" w:color="auto"/>
              <w:bottom w:val="single" w:sz="4" w:space="0" w:color="auto"/>
              <w:right w:val="single" w:sz="4" w:space="0" w:color="auto"/>
            </w:tcBorders>
            <w:hideMark/>
          </w:tcPr>
          <w:p w14:paraId="302EBB74" w14:textId="1BCCCF8A" w:rsidR="00C04278" w:rsidRDefault="00C04278" w:rsidP="00C04278">
            <w:r>
              <w:t>8374 (0.0)</w:t>
            </w:r>
          </w:p>
        </w:tc>
        <w:tc>
          <w:tcPr>
            <w:tcW w:w="524" w:type="pct"/>
            <w:tcBorders>
              <w:top w:val="single" w:sz="4" w:space="0" w:color="auto"/>
              <w:left w:val="single" w:sz="4" w:space="0" w:color="auto"/>
              <w:bottom w:val="single" w:sz="4" w:space="0" w:color="auto"/>
              <w:right w:val="single" w:sz="4" w:space="0" w:color="auto"/>
            </w:tcBorders>
            <w:hideMark/>
          </w:tcPr>
          <w:p w14:paraId="0BDA1089" w14:textId="5C9FBFBD" w:rsidR="00C04278" w:rsidRDefault="00C04278" w:rsidP="00C04278">
            <w:r>
              <w:t>8374 (0.0)</w:t>
            </w:r>
          </w:p>
        </w:tc>
        <w:tc>
          <w:tcPr>
            <w:tcW w:w="715" w:type="pct"/>
            <w:tcBorders>
              <w:top w:val="single" w:sz="4" w:space="0" w:color="auto"/>
              <w:left w:val="single" w:sz="4" w:space="0" w:color="auto"/>
              <w:bottom w:val="single" w:sz="4" w:space="0" w:color="auto"/>
              <w:right w:val="single" w:sz="4" w:space="0" w:color="auto"/>
            </w:tcBorders>
            <w:hideMark/>
          </w:tcPr>
          <w:p w14:paraId="47B8FE82" w14:textId="44B01DC3" w:rsidR="00C04278" w:rsidRDefault="00C04278" w:rsidP="00C04278">
            <w:r>
              <w:t>8374 (0.0)</w:t>
            </w:r>
          </w:p>
        </w:tc>
        <w:tc>
          <w:tcPr>
            <w:tcW w:w="715" w:type="pct"/>
            <w:tcBorders>
              <w:top w:val="single" w:sz="4" w:space="0" w:color="auto"/>
              <w:left w:val="single" w:sz="4" w:space="0" w:color="auto"/>
              <w:bottom w:val="single" w:sz="4" w:space="0" w:color="auto"/>
              <w:right w:val="single" w:sz="4" w:space="0" w:color="auto"/>
            </w:tcBorders>
            <w:hideMark/>
          </w:tcPr>
          <w:p w14:paraId="1F08978C" w14:textId="4CA34CB7" w:rsidR="00C04278" w:rsidRDefault="00C04278" w:rsidP="00C04278">
            <w:r>
              <w:t>8374 (0.0)</w:t>
            </w:r>
          </w:p>
        </w:tc>
        <w:tc>
          <w:tcPr>
            <w:tcW w:w="666" w:type="pct"/>
            <w:tcBorders>
              <w:top w:val="single" w:sz="4" w:space="0" w:color="auto"/>
              <w:left w:val="single" w:sz="4" w:space="0" w:color="auto"/>
              <w:bottom w:val="single" w:sz="4" w:space="0" w:color="auto"/>
              <w:right w:val="single" w:sz="4" w:space="0" w:color="auto"/>
            </w:tcBorders>
            <w:hideMark/>
          </w:tcPr>
          <w:p w14:paraId="27AA92EE" w14:textId="60380F11" w:rsidR="00C04278" w:rsidRDefault="00C04278" w:rsidP="00C04278">
            <w:r>
              <w:t>8374 (0.0)</w:t>
            </w:r>
          </w:p>
        </w:tc>
        <w:tc>
          <w:tcPr>
            <w:tcW w:w="620" w:type="pct"/>
          </w:tcPr>
          <w:p w14:paraId="6D9584FA" w14:textId="2D7CB9B3" w:rsidR="00C04278" w:rsidRDefault="00C04278" w:rsidP="00C04278">
            <w:r>
              <w:t>8374</w:t>
            </w:r>
          </w:p>
        </w:tc>
        <w:tc>
          <w:tcPr>
            <w:tcW w:w="620" w:type="pct"/>
            <w:tcBorders>
              <w:top w:val="single" w:sz="4" w:space="0" w:color="auto"/>
              <w:left w:val="single" w:sz="4" w:space="0" w:color="auto"/>
              <w:bottom w:val="single" w:sz="4" w:space="0" w:color="auto"/>
              <w:right w:val="single" w:sz="4" w:space="0" w:color="auto"/>
            </w:tcBorders>
            <w:hideMark/>
          </w:tcPr>
          <w:p w14:paraId="55D3695C" w14:textId="2CD474E7" w:rsidR="00C04278" w:rsidRDefault="00C04278" w:rsidP="00C04278">
            <w:r>
              <w:t>8374 (0.0)</w:t>
            </w:r>
          </w:p>
        </w:tc>
      </w:tr>
      <w:tr w:rsidR="00C04278" w14:paraId="6B515763"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37D7343C" w14:textId="77777777" w:rsidR="00C04278" w:rsidRDefault="00C04278" w:rsidP="00C04278">
            <w:r>
              <w:t>1981</w:t>
            </w:r>
          </w:p>
        </w:tc>
        <w:tc>
          <w:tcPr>
            <w:tcW w:w="351" w:type="pct"/>
            <w:tcBorders>
              <w:top w:val="single" w:sz="4" w:space="0" w:color="auto"/>
              <w:left w:val="single" w:sz="4" w:space="0" w:color="auto"/>
              <w:bottom w:val="single" w:sz="4" w:space="0" w:color="auto"/>
              <w:right w:val="single" w:sz="4" w:space="0" w:color="auto"/>
            </w:tcBorders>
            <w:hideMark/>
          </w:tcPr>
          <w:p w14:paraId="55FBB724" w14:textId="77777777" w:rsidR="00C04278" w:rsidRDefault="00C04278" w:rsidP="00C04278">
            <w:r>
              <w:t>8989</w:t>
            </w:r>
          </w:p>
        </w:tc>
        <w:tc>
          <w:tcPr>
            <w:tcW w:w="506" w:type="pct"/>
            <w:tcBorders>
              <w:top w:val="single" w:sz="4" w:space="0" w:color="auto"/>
              <w:left w:val="single" w:sz="4" w:space="0" w:color="auto"/>
              <w:bottom w:val="single" w:sz="4" w:space="0" w:color="auto"/>
              <w:right w:val="single" w:sz="4" w:space="0" w:color="auto"/>
            </w:tcBorders>
            <w:hideMark/>
          </w:tcPr>
          <w:p w14:paraId="34ADB5A6" w14:textId="66B8DA68" w:rsidR="00C04278" w:rsidRDefault="00C04278" w:rsidP="00C04278">
            <w:r>
              <w:t>8989 (0.0)</w:t>
            </w:r>
          </w:p>
        </w:tc>
        <w:tc>
          <w:tcPr>
            <w:tcW w:w="524" w:type="pct"/>
            <w:tcBorders>
              <w:top w:val="single" w:sz="4" w:space="0" w:color="auto"/>
              <w:left w:val="single" w:sz="4" w:space="0" w:color="auto"/>
              <w:bottom w:val="single" w:sz="4" w:space="0" w:color="auto"/>
              <w:right w:val="single" w:sz="4" w:space="0" w:color="auto"/>
            </w:tcBorders>
            <w:hideMark/>
          </w:tcPr>
          <w:p w14:paraId="071E656B" w14:textId="778BAE71" w:rsidR="00C04278" w:rsidRDefault="00C04278" w:rsidP="00C04278">
            <w:r>
              <w:t>8989 (0.0)</w:t>
            </w:r>
          </w:p>
        </w:tc>
        <w:tc>
          <w:tcPr>
            <w:tcW w:w="715" w:type="pct"/>
            <w:tcBorders>
              <w:top w:val="single" w:sz="4" w:space="0" w:color="auto"/>
              <w:left w:val="single" w:sz="4" w:space="0" w:color="auto"/>
              <w:bottom w:val="single" w:sz="4" w:space="0" w:color="auto"/>
              <w:right w:val="single" w:sz="4" w:space="0" w:color="auto"/>
            </w:tcBorders>
            <w:hideMark/>
          </w:tcPr>
          <w:p w14:paraId="3425719E" w14:textId="33728D4B" w:rsidR="00C04278" w:rsidRDefault="00C04278" w:rsidP="00C04278">
            <w:r>
              <w:t>8989 (0.0)</w:t>
            </w:r>
          </w:p>
        </w:tc>
        <w:tc>
          <w:tcPr>
            <w:tcW w:w="715" w:type="pct"/>
            <w:tcBorders>
              <w:top w:val="single" w:sz="4" w:space="0" w:color="auto"/>
              <w:left w:val="single" w:sz="4" w:space="0" w:color="auto"/>
              <w:bottom w:val="single" w:sz="4" w:space="0" w:color="auto"/>
              <w:right w:val="single" w:sz="4" w:space="0" w:color="auto"/>
            </w:tcBorders>
            <w:hideMark/>
          </w:tcPr>
          <w:p w14:paraId="1B8499A3" w14:textId="2FC2D37C" w:rsidR="00C04278" w:rsidRDefault="00C04278" w:rsidP="00C04278">
            <w:r>
              <w:t>8989 (0.0)</w:t>
            </w:r>
          </w:p>
        </w:tc>
        <w:tc>
          <w:tcPr>
            <w:tcW w:w="666" w:type="pct"/>
            <w:tcBorders>
              <w:top w:val="single" w:sz="4" w:space="0" w:color="auto"/>
              <w:left w:val="single" w:sz="4" w:space="0" w:color="auto"/>
              <w:bottom w:val="single" w:sz="4" w:space="0" w:color="auto"/>
              <w:right w:val="single" w:sz="4" w:space="0" w:color="auto"/>
            </w:tcBorders>
            <w:hideMark/>
          </w:tcPr>
          <w:p w14:paraId="4906B085" w14:textId="61A6E2E7" w:rsidR="00C04278" w:rsidRDefault="00C04278" w:rsidP="00C04278">
            <w:r>
              <w:t>8989 (0.0)</w:t>
            </w:r>
          </w:p>
        </w:tc>
        <w:tc>
          <w:tcPr>
            <w:tcW w:w="620" w:type="pct"/>
          </w:tcPr>
          <w:p w14:paraId="4FF099B0" w14:textId="24ECC8B1" w:rsidR="00C04278" w:rsidRDefault="00C04278" w:rsidP="00C04278">
            <w:r>
              <w:t>8989</w:t>
            </w:r>
          </w:p>
        </w:tc>
        <w:tc>
          <w:tcPr>
            <w:tcW w:w="620" w:type="pct"/>
            <w:tcBorders>
              <w:top w:val="single" w:sz="4" w:space="0" w:color="auto"/>
              <w:left w:val="single" w:sz="4" w:space="0" w:color="auto"/>
              <w:bottom w:val="single" w:sz="4" w:space="0" w:color="auto"/>
              <w:right w:val="single" w:sz="4" w:space="0" w:color="auto"/>
            </w:tcBorders>
            <w:hideMark/>
          </w:tcPr>
          <w:p w14:paraId="20AEC1E6" w14:textId="6A15587D" w:rsidR="00C04278" w:rsidRDefault="00C04278" w:rsidP="00C04278">
            <w:r>
              <w:t>8989 (0.0)</w:t>
            </w:r>
          </w:p>
        </w:tc>
      </w:tr>
      <w:tr w:rsidR="00C04278" w14:paraId="3FFDAB0A"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2A927211" w14:textId="77777777" w:rsidR="00C04278" w:rsidRDefault="00C04278" w:rsidP="00C04278">
            <w:r>
              <w:t>1982</w:t>
            </w:r>
          </w:p>
        </w:tc>
        <w:tc>
          <w:tcPr>
            <w:tcW w:w="351" w:type="pct"/>
            <w:tcBorders>
              <w:top w:val="single" w:sz="4" w:space="0" w:color="auto"/>
              <w:left w:val="single" w:sz="4" w:space="0" w:color="auto"/>
              <w:bottom w:val="single" w:sz="4" w:space="0" w:color="auto"/>
              <w:right w:val="single" w:sz="4" w:space="0" w:color="auto"/>
            </w:tcBorders>
            <w:hideMark/>
          </w:tcPr>
          <w:p w14:paraId="4F2ECED1" w14:textId="77777777" w:rsidR="00C04278" w:rsidRDefault="00C04278" w:rsidP="00C04278">
            <w:r>
              <w:t>7769</w:t>
            </w:r>
          </w:p>
        </w:tc>
        <w:tc>
          <w:tcPr>
            <w:tcW w:w="506" w:type="pct"/>
            <w:tcBorders>
              <w:top w:val="single" w:sz="4" w:space="0" w:color="auto"/>
              <w:left w:val="single" w:sz="4" w:space="0" w:color="auto"/>
              <w:bottom w:val="single" w:sz="4" w:space="0" w:color="auto"/>
              <w:right w:val="single" w:sz="4" w:space="0" w:color="auto"/>
            </w:tcBorders>
            <w:hideMark/>
          </w:tcPr>
          <w:p w14:paraId="51C0FD32" w14:textId="77E2AC2F" w:rsidR="00C04278" w:rsidRDefault="00C04278" w:rsidP="00C04278">
            <w:r>
              <w:t>7648 (-1.6)</w:t>
            </w:r>
          </w:p>
        </w:tc>
        <w:tc>
          <w:tcPr>
            <w:tcW w:w="524" w:type="pct"/>
            <w:tcBorders>
              <w:top w:val="single" w:sz="4" w:space="0" w:color="auto"/>
              <w:left w:val="single" w:sz="4" w:space="0" w:color="auto"/>
              <w:bottom w:val="single" w:sz="4" w:space="0" w:color="auto"/>
              <w:right w:val="single" w:sz="4" w:space="0" w:color="auto"/>
            </w:tcBorders>
            <w:hideMark/>
          </w:tcPr>
          <w:p w14:paraId="73BE35C3" w14:textId="55171492" w:rsidR="00C04278" w:rsidRDefault="00C04278" w:rsidP="00C04278">
            <w:r>
              <w:t>7760 (-0.1)</w:t>
            </w:r>
          </w:p>
        </w:tc>
        <w:tc>
          <w:tcPr>
            <w:tcW w:w="715" w:type="pct"/>
            <w:tcBorders>
              <w:top w:val="single" w:sz="4" w:space="0" w:color="auto"/>
              <w:left w:val="single" w:sz="4" w:space="0" w:color="auto"/>
              <w:bottom w:val="single" w:sz="4" w:space="0" w:color="auto"/>
              <w:right w:val="single" w:sz="4" w:space="0" w:color="auto"/>
            </w:tcBorders>
            <w:hideMark/>
          </w:tcPr>
          <w:p w14:paraId="6321686F" w14:textId="2A5429C9" w:rsidR="00C04278" w:rsidRDefault="00C04278" w:rsidP="00C04278">
            <w:r>
              <w:t>7759 (-0.1)</w:t>
            </w:r>
          </w:p>
        </w:tc>
        <w:tc>
          <w:tcPr>
            <w:tcW w:w="715" w:type="pct"/>
            <w:tcBorders>
              <w:top w:val="single" w:sz="4" w:space="0" w:color="auto"/>
              <w:left w:val="single" w:sz="4" w:space="0" w:color="auto"/>
              <w:bottom w:val="single" w:sz="4" w:space="0" w:color="auto"/>
              <w:right w:val="single" w:sz="4" w:space="0" w:color="auto"/>
            </w:tcBorders>
            <w:hideMark/>
          </w:tcPr>
          <w:p w14:paraId="13B04810" w14:textId="11740DA6" w:rsidR="00C04278" w:rsidRDefault="00C04278" w:rsidP="00C04278">
            <w:r>
              <w:t>7790 (0.3)</w:t>
            </w:r>
          </w:p>
        </w:tc>
        <w:tc>
          <w:tcPr>
            <w:tcW w:w="666" w:type="pct"/>
            <w:tcBorders>
              <w:top w:val="single" w:sz="4" w:space="0" w:color="auto"/>
              <w:left w:val="single" w:sz="4" w:space="0" w:color="auto"/>
              <w:bottom w:val="single" w:sz="4" w:space="0" w:color="auto"/>
              <w:right w:val="single" w:sz="4" w:space="0" w:color="auto"/>
            </w:tcBorders>
            <w:hideMark/>
          </w:tcPr>
          <w:p w14:paraId="6CC94A34" w14:textId="5D382ED0" w:rsidR="00C04278" w:rsidRDefault="00C04278" w:rsidP="00C04278">
            <w:r>
              <w:t>7827 (0.8)</w:t>
            </w:r>
          </w:p>
        </w:tc>
        <w:tc>
          <w:tcPr>
            <w:tcW w:w="620" w:type="pct"/>
          </w:tcPr>
          <w:p w14:paraId="40D80734" w14:textId="1E8C136B" w:rsidR="00C04278" w:rsidRDefault="00C04278" w:rsidP="00C04278">
            <w:r>
              <w:t>7764</w:t>
            </w:r>
            <w:r w:rsidR="00C51951">
              <w:t xml:space="preserve"> (</w:t>
            </w:r>
            <w:r w:rsidR="00F054D0">
              <w:t>-0.1)</w:t>
            </w:r>
          </w:p>
        </w:tc>
        <w:tc>
          <w:tcPr>
            <w:tcW w:w="620" w:type="pct"/>
            <w:tcBorders>
              <w:top w:val="single" w:sz="4" w:space="0" w:color="auto"/>
              <w:left w:val="single" w:sz="4" w:space="0" w:color="auto"/>
              <w:bottom w:val="single" w:sz="4" w:space="0" w:color="auto"/>
              <w:right w:val="single" w:sz="4" w:space="0" w:color="auto"/>
            </w:tcBorders>
            <w:hideMark/>
          </w:tcPr>
          <w:p w14:paraId="0130962B" w14:textId="6375FF82" w:rsidR="00C04278" w:rsidRDefault="00C04278" w:rsidP="00C04278">
            <w:r>
              <w:t>7750 (-0.2)</w:t>
            </w:r>
          </w:p>
        </w:tc>
      </w:tr>
      <w:tr w:rsidR="00C04278" w14:paraId="070285F8"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01977A0D" w14:textId="77777777" w:rsidR="00C04278" w:rsidRDefault="00C04278" w:rsidP="00C04278">
            <w:r>
              <w:t>1983</w:t>
            </w:r>
          </w:p>
        </w:tc>
        <w:tc>
          <w:tcPr>
            <w:tcW w:w="351" w:type="pct"/>
            <w:tcBorders>
              <w:top w:val="single" w:sz="4" w:space="0" w:color="auto"/>
              <w:left w:val="single" w:sz="4" w:space="0" w:color="auto"/>
              <w:bottom w:val="single" w:sz="4" w:space="0" w:color="auto"/>
              <w:right w:val="single" w:sz="4" w:space="0" w:color="auto"/>
            </w:tcBorders>
            <w:hideMark/>
          </w:tcPr>
          <w:p w14:paraId="2B31F461" w14:textId="77777777" w:rsidR="00C04278" w:rsidRDefault="00C04278" w:rsidP="00C04278">
            <w:r>
              <w:t>7984</w:t>
            </w:r>
          </w:p>
        </w:tc>
        <w:tc>
          <w:tcPr>
            <w:tcW w:w="506" w:type="pct"/>
            <w:tcBorders>
              <w:top w:val="single" w:sz="4" w:space="0" w:color="auto"/>
              <w:left w:val="single" w:sz="4" w:space="0" w:color="auto"/>
              <w:bottom w:val="single" w:sz="4" w:space="0" w:color="auto"/>
              <w:right w:val="single" w:sz="4" w:space="0" w:color="auto"/>
            </w:tcBorders>
            <w:hideMark/>
          </w:tcPr>
          <w:p w14:paraId="3678F4CC" w14:textId="263BAF92" w:rsidR="00C04278" w:rsidRDefault="00C04278" w:rsidP="00C04278">
            <w:r>
              <w:t>7756 (-2.9)</w:t>
            </w:r>
          </w:p>
        </w:tc>
        <w:tc>
          <w:tcPr>
            <w:tcW w:w="524" w:type="pct"/>
            <w:tcBorders>
              <w:top w:val="single" w:sz="4" w:space="0" w:color="auto"/>
              <w:left w:val="single" w:sz="4" w:space="0" w:color="auto"/>
              <w:bottom w:val="single" w:sz="4" w:space="0" w:color="auto"/>
              <w:right w:val="single" w:sz="4" w:space="0" w:color="auto"/>
            </w:tcBorders>
            <w:hideMark/>
          </w:tcPr>
          <w:p w14:paraId="595406FE" w14:textId="2E793F00" w:rsidR="00C04278" w:rsidRDefault="00C04278" w:rsidP="00C04278">
            <w:r>
              <w:t>7980 (-0.1)</w:t>
            </w:r>
          </w:p>
        </w:tc>
        <w:tc>
          <w:tcPr>
            <w:tcW w:w="715" w:type="pct"/>
            <w:tcBorders>
              <w:top w:val="single" w:sz="4" w:space="0" w:color="auto"/>
              <w:left w:val="single" w:sz="4" w:space="0" w:color="auto"/>
              <w:bottom w:val="single" w:sz="4" w:space="0" w:color="auto"/>
              <w:right w:val="single" w:sz="4" w:space="0" w:color="auto"/>
            </w:tcBorders>
            <w:hideMark/>
          </w:tcPr>
          <w:p w14:paraId="079D2E5F" w14:textId="195DDB0A" w:rsidR="00C04278" w:rsidRDefault="00C04278" w:rsidP="00C04278">
            <w:r>
              <w:t>7978 (-0.1)</w:t>
            </w:r>
          </w:p>
        </w:tc>
        <w:tc>
          <w:tcPr>
            <w:tcW w:w="715" w:type="pct"/>
            <w:tcBorders>
              <w:top w:val="single" w:sz="4" w:space="0" w:color="auto"/>
              <w:left w:val="single" w:sz="4" w:space="0" w:color="auto"/>
              <w:bottom w:val="single" w:sz="4" w:space="0" w:color="auto"/>
              <w:right w:val="single" w:sz="4" w:space="0" w:color="auto"/>
            </w:tcBorders>
            <w:hideMark/>
          </w:tcPr>
          <w:p w14:paraId="34089BCC" w14:textId="5902CC69" w:rsidR="00C04278" w:rsidRDefault="00C04278" w:rsidP="00C04278">
            <w:r>
              <w:t>7987 (0.0)</w:t>
            </w:r>
          </w:p>
        </w:tc>
        <w:tc>
          <w:tcPr>
            <w:tcW w:w="666" w:type="pct"/>
            <w:tcBorders>
              <w:top w:val="single" w:sz="4" w:space="0" w:color="auto"/>
              <w:left w:val="single" w:sz="4" w:space="0" w:color="auto"/>
              <w:bottom w:val="single" w:sz="4" w:space="0" w:color="auto"/>
              <w:right w:val="single" w:sz="4" w:space="0" w:color="auto"/>
            </w:tcBorders>
            <w:hideMark/>
          </w:tcPr>
          <w:p w14:paraId="494DBE2C" w14:textId="7D53FC17" w:rsidR="00C04278" w:rsidRDefault="00C04278" w:rsidP="00C04278">
            <w:r>
              <w:t>8136 (1.9)</w:t>
            </w:r>
          </w:p>
        </w:tc>
        <w:tc>
          <w:tcPr>
            <w:tcW w:w="620" w:type="pct"/>
          </w:tcPr>
          <w:p w14:paraId="52FE9C1D" w14:textId="0788B1C0" w:rsidR="00C04278" w:rsidRDefault="00C04278" w:rsidP="00C04278">
            <w:r>
              <w:t>7958</w:t>
            </w:r>
            <w:r w:rsidR="005F5354">
              <w:t xml:space="preserve"> (-0.3)</w:t>
            </w:r>
          </w:p>
        </w:tc>
        <w:tc>
          <w:tcPr>
            <w:tcW w:w="620" w:type="pct"/>
            <w:tcBorders>
              <w:top w:val="single" w:sz="4" w:space="0" w:color="auto"/>
              <w:left w:val="single" w:sz="4" w:space="0" w:color="auto"/>
              <w:bottom w:val="single" w:sz="4" w:space="0" w:color="auto"/>
              <w:right w:val="single" w:sz="4" w:space="0" w:color="auto"/>
            </w:tcBorders>
            <w:hideMark/>
          </w:tcPr>
          <w:p w14:paraId="46856863" w14:textId="306CA4E4" w:rsidR="00C04278" w:rsidRDefault="00C04278" w:rsidP="00C04278">
            <w:r>
              <w:t>7999 (0.2)</w:t>
            </w:r>
          </w:p>
        </w:tc>
      </w:tr>
      <w:tr w:rsidR="00C04278" w14:paraId="317B5D06"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06DA3312" w14:textId="77777777" w:rsidR="00C04278" w:rsidRDefault="00C04278" w:rsidP="00C04278">
            <w:r>
              <w:t>1984</w:t>
            </w:r>
          </w:p>
        </w:tc>
        <w:tc>
          <w:tcPr>
            <w:tcW w:w="351" w:type="pct"/>
            <w:tcBorders>
              <w:top w:val="single" w:sz="4" w:space="0" w:color="auto"/>
              <w:left w:val="single" w:sz="4" w:space="0" w:color="auto"/>
              <w:bottom w:val="single" w:sz="4" w:space="0" w:color="auto"/>
              <w:right w:val="single" w:sz="4" w:space="0" w:color="auto"/>
            </w:tcBorders>
            <w:hideMark/>
          </w:tcPr>
          <w:p w14:paraId="7BE5E0F3" w14:textId="77777777" w:rsidR="00C04278" w:rsidRDefault="00C04278" w:rsidP="00C04278">
            <w:r>
              <w:t>11004</w:t>
            </w:r>
          </w:p>
        </w:tc>
        <w:tc>
          <w:tcPr>
            <w:tcW w:w="506" w:type="pct"/>
            <w:tcBorders>
              <w:top w:val="single" w:sz="4" w:space="0" w:color="auto"/>
              <w:left w:val="single" w:sz="4" w:space="0" w:color="auto"/>
              <w:bottom w:val="single" w:sz="4" w:space="0" w:color="auto"/>
              <w:right w:val="single" w:sz="4" w:space="0" w:color="auto"/>
            </w:tcBorders>
            <w:hideMark/>
          </w:tcPr>
          <w:p w14:paraId="3CF3B8F2" w14:textId="21A9DDE8" w:rsidR="00C04278" w:rsidRDefault="00C04278" w:rsidP="00C04278">
            <w:r>
              <w:t>10859 (-1.3)</w:t>
            </w:r>
          </w:p>
        </w:tc>
        <w:tc>
          <w:tcPr>
            <w:tcW w:w="524" w:type="pct"/>
            <w:tcBorders>
              <w:top w:val="single" w:sz="4" w:space="0" w:color="auto"/>
              <w:left w:val="single" w:sz="4" w:space="0" w:color="auto"/>
              <w:bottom w:val="single" w:sz="4" w:space="0" w:color="auto"/>
              <w:right w:val="single" w:sz="4" w:space="0" w:color="auto"/>
            </w:tcBorders>
            <w:hideMark/>
          </w:tcPr>
          <w:p w14:paraId="6D0B00B1" w14:textId="50CD6881" w:rsidR="00C04278" w:rsidRDefault="00C04278" w:rsidP="00C04278">
            <w:r>
              <w:t>11024 (0.2)</w:t>
            </w:r>
          </w:p>
        </w:tc>
        <w:tc>
          <w:tcPr>
            <w:tcW w:w="715" w:type="pct"/>
            <w:tcBorders>
              <w:top w:val="single" w:sz="4" w:space="0" w:color="auto"/>
              <w:left w:val="single" w:sz="4" w:space="0" w:color="auto"/>
              <w:bottom w:val="single" w:sz="4" w:space="0" w:color="auto"/>
              <w:right w:val="single" w:sz="4" w:space="0" w:color="auto"/>
            </w:tcBorders>
            <w:hideMark/>
          </w:tcPr>
          <w:p w14:paraId="5A266BE7" w14:textId="24BFB8D0" w:rsidR="00C04278" w:rsidRDefault="00C04278" w:rsidP="00C04278">
            <w:r>
              <w:t>11022 (0.2)</w:t>
            </w:r>
          </w:p>
        </w:tc>
        <w:tc>
          <w:tcPr>
            <w:tcW w:w="715" w:type="pct"/>
            <w:tcBorders>
              <w:top w:val="single" w:sz="4" w:space="0" w:color="auto"/>
              <w:left w:val="single" w:sz="4" w:space="0" w:color="auto"/>
              <w:bottom w:val="single" w:sz="4" w:space="0" w:color="auto"/>
              <w:right w:val="single" w:sz="4" w:space="0" w:color="auto"/>
            </w:tcBorders>
            <w:hideMark/>
          </w:tcPr>
          <w:p w14:paraId="0F066273" w14:textId="263724AD" w:rsidR="00C04278" w:rsidRDefault="00C04278" w:rsidP="00C04278">
            <w:r>
              <w:t>10951 (-0.5)</w:t>
            </w:r>
          </w:p>
        </w:tc>
        <w:tc>
          <w:tcPr>
            <w:tcW w:w="666" w:type="pct"/>
            <w:tcBorders>
              <w:top w:val="single" w:sz="4" w:space="0" w:color="auto"/>
              <w:left w:val="single" w:sz="4" w:space="0" w:color="auto"/>
              <w:bottom w:val="single" w:sz="4" w:space="0" w:color="auto"/>
              <w:right w:val="single" w:sz="4" w:space="0" w:color="auto"/>
            </w:tcBorders>
            <w:hideMark/>
          </w:tcPr>
          <w:p w14:paraId="02FB8DFA" w14:textId="38726347" w:rsidR="00C04278" w:rsidRDefault="00C04278" w:rsidP="00C04278">
            <w:r>
              <w:t>11152 (1.3)</w:t>
            </w:r>
          </w:p>
        </w:tc>
        <w:tc>
          <w:tcPr>
            <w:tcW w:w="620" w:type="pct"/>
          </w:tcPr>
          <w:p w14:paraId="75627246" w14:textId="58068090" w:rsidR="00C04278" w:rsidRDefault="00C04278" w:rsidP="00C04278">
            <w:r>
              <w:t>10951</w:t>
            </w:r>
            <w:r w:rsidR="005F5354">
              <w:t xml:space="preserve"> (-0.5)</w:t>
            </w:r>
          </w:p>
        </w:tc>
        <w:tc>
          <w:tcPr>
            <w:tcW w:w="620" w:type="pct"/>
            <w:tcBorders>
              <w:top w:val="single" w:sz="4" w:space="0" w:color="auto"/>
              <w:left w:val="single" w:sz="4" w:space="0" w:color="auto"/>
              <w:bottom w:val="single" w:sz="4" w:space="0" w:color="auto"/>
              <w:right w:val="single" w:sz="4" w:space="0" w:color="auto"/>
            </w:tcBorders>
            <w:hideMark/>
          </w:tcPr>
          <w:p w14:paraId="07826C24" w14:textId="4D133844" w:rsidR="00C04278" w:rsidRDefault="00C04278" w:rsidP="00C04278">
            <w:r>
              <w:t>11078 (0.7)</w:t>
            </w:r>
          </w:p>
        </w:tc>
      </w:tr>
      <w:tr w:rsidR="00C04278" w14:paraId="605DBC7A"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64AC85A3" w14:textId="77777777" w:rsidR="00C04278" w:rsidRDefault="00C04278" w:rsidP="00C04278">
            <w:r>
              <w:t>1985</w:t>
            </w:r>
          </w:p>
        </w:tc>
        <w:tc>
          <w:tcPr>
            <w:tcW w:w="351" w:type="pct"/>
            <w:tcBorders>
              <w:top w:val="single" w:sz="4" w:space="0" w:color="auto"/>
              <w:left w:val="single" w:sz="4" w:space="0" w:color="auto"/>
              <w:bottom w:val="single" w:sz="4" w:space="0" w:color="auto"/>
              <w:right w:val="single" w:sz="4" w:space="0" w:color="auto"/>
            </w:tcBorders>
            <w:hideMark/>
          </w:tcPr>
          <w:p w14:paraId="498FA055" w14:textId="77777777" w:rsidR="00C04278" w:rsidRDefault="00C04278" w:rsidP="00C04278">
            <w:r>
              <w:t>13997</w:t>
            </w:r>
          </w:p>
        </w:tc>
        <w:tc>
          <w:tcPr>
            <w:tcW w:w="506" w:type="pct"/>
            <w:tcBorders>
              <w:top w:val="single" w:sz="4" w:space="0" w:color="auto"/>
              <w:left w:val="single" w:sz="4" w:space="0" w:color="auto"/>
              <w:bottom w:val="single" w:sz="4" w:space="0" w:color="auto"/>
              <w:right w:val="single" w:sz="4" w:space="0" w:color="auto"/>
            </w:tcBorders>
            <w:hideMark/>
          </w:tcPr>
          <w:p w14:paraId="2606C46F" w14:textId="6808CB19" w:rsidR="00C04278" w:rsidRDefault="00C04278" w:rsidP="00C04278">
            <w:r>
              <w:t>13790 (-1.5)</w:t>
            </w:r>
          </w:p>
        </w:tc>
        <w:tc>
          <w:tcPr>
            <w:tcW w:w="524" w:type="pct"/>
            <w:tcBorders>
              <w:top w:val="single" w:sz="4" w:space="0" w:color="auto"/>
              <w:left w:val="single" w:sz="4" w:space="0" w:color="auto"/>
              <w:bottom w:val="single" w:sz="4" w:space="0" w:color="auto"/>
              <w:right w:val="single" w:sz="4" w:space="0" w:color="auto"/>
            </w:tcBorders>
            <w:hideMark/>
          </w:tcPr>
          <w:p w14:paraId="6CAA8AD9" w14:textId="7EDA8C1B" w:rsidR="00C04278" w:rsidRDefault="00C04278" w:rsidP="00C04278">
            <w:r>
              <w:t>14016 (0.1)</w:t>
            </w:r>
          </w:p>
        </w:tc>
        <w:tc>
          <w:tcPr>
            <w:tcW w:w="715" w:type="pct"/>
            <w:tcBorders>
              <w:top w:val="single" w:sz="4" w:space="0" w:color="auto"/>
              <w:left w:val="single" w:sz="4" w:space="0" w:color="auto"/>
              <w:bottom w:val="single" w:sz="4" w:space="0" w:color="auto"/>
              <w:right w:val="single" w:sz="4" w:space="0" w:color="auto"/>
            </w:tcBorders>
            <w:hideMark/>
          </w:tcPr>
          <w:p w14:paraId="659D8D55" w14:textId="67B22F5B" w:rsidR="00C04278" w:rsidRDefault="00C04278" w:rsidP="00C04278">
            <w:r>
              <w:t>14014 (0.1)</w:t>
            </w:r>
          </w:p>
        </w:tc>
        <w:tc>
          <w:tcPr>
            <w:tcW w:w="715" w:type="pct"/>
            <w:tcBorders>
              <w:top w:val="single" w:sz="4" w:space="0" w:color="auto"/>
              <w:left w:val="single" w:sz="4" w:space="0" w:color="auto"/>
              <w:bottom w:val="single" w:sz="4" w:space="0" w:color="auto"/>
              <w:right w:val="single" w:sz="4" w:space="0" w:color="auto"/>
            </w:tcBorders>
            <w:hideMark/>
          </w:tcPr>
          <w:p w14:paraId="6843E24C" w14:textId="1B5BDE2F" w:rsidR="00C04278" w:rsidRDefault="00C04278" w:rsidP="00C04278">
            <w:r>
              <w:t>13962 (-0.3)</w:t>
            </w:r>
          </w:p>
        </w:tc>
        <w:tc>
          <w:tcPr>
            <w:tcW w:w="666" w:type="pct"/>
            <w:tcBorders>
              <w:top w:val="single" w:sz="4" w:space="0" w:color="auto"/>
              <w:left w:val="single" w:sz="4" w:space="0" w:color="auto"/>
              <w:bottom w:val="single" w:sz="4" w:space="0" w:color="auto"/>
              <w:right w:val="single" w:sz="4" w:space="0" w:color="auto"/>
            </w:tcBorders>
            <w:hideMark/>
          </w:tcPr>
          <w:p w14:paraId="0F4D7772" w14:textId="579C0D68" w:rsidR="00C04278" w:rsidRDefault="00C04278" w:rsidP="00C04278">
            <w:r>
              <w:t>14138 (1.0)</w:t>
            </w:r>
          </w:p>
        </w:tc>
        <w:tc>
          <w:tcPr>
            <w:tcW w:w="620" w:type="pct"/>
          </w:tcPr>
          <w:p w14:paraId="1A1D5AAC" w14:textId="04970932" w:rsidR="00C04278" w:rsidRDefault="00C04278" w:rsidP="00C04278">
            <w:r>
              <w:t>13943</w:t>
            </w:r>
            <w:r w:rsidR="000F3E2F">
              <w:t xml:space="preserve"> (-0.4)</w:t>
            </w:r>
          </w:p>
        </w:tc>
        <w:tc>
          <w:tcPr>
            <w:tcW w:w="620" w:type="pct"/>
            <w:tcBorders>
              <w:top w:val="single" w:sz="4" w:space="0" w:color="auto"/>
              <w:left w:val="single" w:sz="4" w:space="0" w:color="auto"/>
              <w:bottom w:val="single" w:sz="4" w:space="0" w:color="auto"/>
              <w:right w:val="single" w:sz="4" w:space="0" w:color="auto"/>
            </w:tcBorders>
            <w:hideMark/>
          </w:tcPr>
          <w:p w14:paraId="29EC113B" w14:textId="6F408AE5" w:rsidR="00C04278" w:rsidRDefault="00C04278" w:rsidP="00C04278">
            <w:r>
              <w:t>14026 (0.2)</w:t>
            </w:r>
          </w:p>
        </w:tc>
      </w:tr>
      <w:tr w:rsidR="00C04278" w14:paraId="23363273"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07148F6E" w14:textId="77777777" w:rsidR="00C04278" w:rsidRDefault="00C04278" w:rsidP="00C04278">
            <w:r>
              <w:t>1986</w:t>
            </w:r>
          </w:p>
        </w:tc>
        <w:tc>
          <w:tcPr>
            <w:tcW w:w="351" w:type="pct"/>
            <w:tcBorders>
              <w:top w:val="single" w:sz="4" w:space="0" w:color="auto"/>
              <w:left w:val="single" w:sz="4" w:space="0" w:color="auto"/>
              <w:bottom w:val="single" w:sz="4" w:space="0" w:color="auto"/>
              <w:right w:val="single" w:sz="4" w:space="0" w:color="auto"/>
            </w:tcBorders>
            <w:hideMark/>
          </w:tcPr>
          <w:p w14:paraId="3ACF3325" w14:textId="77777777" w:rsidR="00C04278" w:rsidRDefault="00C04278" w:rsidP="00C04278">
            <w:r>
              <w:t>14497</w:t>
            </w:r>
          </w:p>
        </w:tc>
        <w:tc>
          <w:tcPr>
            <w:tcW w:w="506" w:type="pct"/>
            <w:tcBorders>
              <w:top w:val="single" w:sz="4" w:space="0" w:color="auto"/>
              <w:left w:val="single" w:sz="4" w:space="0" w:color="auto"/>
              <w:bottom w:val="single" w:sz="4" w:space="0" w:color="auto"/>
              <w:right w:val="single" w:sz="4" w:space="0" w:color="auto"/>
            </w:tcBorders>
            <w:hideMark/>
          </w:tcPr>
          <w:p w14:paraId="39E9F785" w14:textId="4AFC8CA1" w:rsidR="00C04278" w:rsidRDefault="00C04278" w:rsidP="00C04278">
            <w:r>
              <w:t>14104 (-2.7)</w:t>
            </w:r>
          </w:p>
        </w:tc>
        <w:tc>
          <w:tcPr>
            <w:tcW w:w="524" w:type="pct"/>
            <w:tcBorders>
              <w:top w:val="single" w:sz="4" w:space="0" w:color="auto"/>
              <w:left w:val="single" w:sz="4" w:space="0" w:color="auto"/>
              <w:bottom w:val="single" w:sz="4" w:space="0" w:color="auto"/>
              <w:right w:val="single" w:sz="4" w:space="0" w:color="auto"/>
            </w:tcBorders>
            <w:hideMark/>
          </w:tcPr>
          <w:p w14:paraId="5FC9846D" w14:textId="35A29A36" w:rsidR="00C04278" w:rsidRDefault="00C04278" w:rsidP="00C04278">
            <w:r>
              <w:t>14544 (0.3)</w:t>
            </w:r>
          </w:p>
        </w:tc>
        <w:tc>
          <w:tcPr>
            <w:tcW w:w="715" w:type="pct"/>
            <w:tcBorders>
              <w:top w:val="single" w:sz="4" w:space="0" w:color="auto"/>
              <w:left w:val="single" w:sz="4" w:space="0" w:color="auto"/>
              <w:bottom w:val="single" w:sz="4" w:space="0" w:color="auto"/>
              <w:right w:val="single" w:sz="4" w:space="0" w:color="auto"/>
            </w:tcBorders>
            <w:hideMark/>
          </w:tcPr>
          <w:p w14:paraId="50EA4501" w14:textId="15DC4FA0" w:rsidR="00C04278" w:rsidRDefault="00C04278" w:rsidP="00C04278">
            <w:r>
              <w:t>14542 (0.3)</w:t>
            </w:r>
          </w:p>
        </w:tc>
        <w:tc>
          <w:tcPr>
            <w:tcW w:w="715" w:type="pct"/>
            <w:tcBorders>
              <w:top w:val="single" w:sz="4" w:space="0" w:color="auto"/>
              <w:left w:val="single" w:sz="4" w:space="0" w:color="auto"/>
              <w:bottom w:val="single" w:sz="4" w:space="0" w:color="auto"/>
              <w:right w:val="single" w:sz="4" w:space="0" w:color="auto"/>
            </w:tcBorders>
            <w:hideMark/>
          </w:tcPr>
          <w:p w14:paraId="4666176C" w14:textId="7D3A0E2D" w:rsidR="00C04278" w:rsidRDefault="00C04278" w:rsidP="00C04278">
            <w:r>
              <w:t>14528 (0.2)</w:t>
            </w:r>
          </w:p>
        </w:tc>
        <w:tc>
          <w:tcPr>
            <w:tcW w:w="666" w:type="pct"/>
            <w:tcBorders>
              <w:top w:val="single" w:sz="4" w:space="0" w:color="auto"/>
              <w:left w:val="single" w:sz="4" w:space="0" w:color="auto"/>
              <w:bottom w:val="single" w:sz="4" w:space="0" w:color="auto"/>
              <w:right w:val="single" w:sz="4" w:space="0" w:color="auto"/>
            </w:tcBorders>
            <w:hideMark/>
          </w:tcPr>
          <w:p w14:paraId="559D5ED4" w14:textId="77ED971B" w:rsidR="00C04278" w:rsidRDefault="00C04278" w:rsidP="00C04278">
            <w:r>
              <w:t>14738 (1.7)</w:t>
            </w:r>
          </w:p>
        </w:tc>
        <w:tc>
          <w:tcPr>
            <w:tcW w:w="620" w:type="pct"/>
          </w:tcPr>
          <w:p w14:paraId="5AE3D7AA" w14:textId="19EBA655" w:rsidR="00C04278" w:rsidRDefault="00C04278" w:rsidP="00C04278">
            <w:r>
              <w:t>14403</w:t>
            </w:r>
            <w:r w:rsidR="000F3E2F">
              <w:t xml:space="preserve"> (-0.7)</w:t>
            </w:r>
          </w:p>
        </w:tc>
        <w:tc>
          <w:tcPr>
            <w:tcW w:w="620" w:type="pct"/>
            <w:tcBorders>
              <w:top w:val="single" w:sz="4" w:space="0" w:color="auto"/>
              <w:left w:val="single" w:sz="4" w:space="0" w:color="auto"/>
              <w:bottom w:val="single" w:sz="4" w:space="0" w:color="auto"/>
              <w:right w:val="single" w:sz="4" w:space="0" w:color="auto"/>
            </w:tcBorders>
            <w:hideMark/>
          </w:tcPr>
          <w:p w14:paraId="114BC7A1" w14:textId="610D6B8D" w:rsidR="00C04278" w:rsidRDefault="00C04278" w:rsidP="00C04278">
            <w:r>
              <w:t>14539 (0.3)</w:t>
            </w:r>
          </w:p>
        </w:tc>
      </w:tr>
      <w:tr w:rsidR="00C04278" w14:paraId="51A85AD3"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713A19C6" w14:textId="77777777" w:rsidR="00C04278" w:rsidRDefault="00C04278" w:rsidP="00C04278">
            <w:r>
              <w:t>1987</w:t>
            </w:r>
          </w:p>
        </w:tc>
        <w:tc>
          <w:tcPr>
            <w:tcW w:w="351" w:type="pct"/>
            <w:tcBorders>
              <w:top w:val="single" w:sz="4" w:space="0" w:color="auto"/>
              <w:left w:val="single" w:sz="4" w:space="0" w:color="auto"/>
              <w:bottom w:val="single" w:sz="4" w:space="0" w:color="auto"/>
              <w:right w:val="single" w:sz="4" w:space="0" w:color="auto"/>
            </w:tcBorders>
            <w:hideMark/>
          </w:tcPr>
          <w:p w14:paraId="5CFBC361" w14:textId="77777777" w:rsidR="00C04278" w:rsidRDefault="00C04278" w:rsidP="00C04278">
            <w:r>
              <w:t>12962</w:t>
            </w:r>
          </w:p>
        </w:tc>
        <w:tc>
          <w:tcPr>
            <w:tcW w:w="506" w:type="pct"/>
            <w:tcBorders>
              <w:top w:val="single" w:sz="4" w:space="0" w:color="auto"/>
              <w:left w:val="single" w:sz="4" w:space="0" w:color="auto"/>
              <w:bottom w:val="single" w:sz="4" w:space="0" w:color="auto"/>
              <w:right w:val="single" w:sz="4" w:space="0" w:color="auto"/>
            </w:tcBorders>
            <w:hideMark/>
          </w:tcPr>
          <w:p w14:paraId="41834338" w14:textId="4F470394" w:rsidR="00C04278" w:rsidRDefault="00C04278" w:rsidP="00C04278">
            <w:r>
              <w:t>12430 (-4.1)</w:t>
            </w:r>
          </w:p>
        </w:tc>
        <w:tc>
          <w:tcPr>
            <w:tcW w:w="524" w:type="pct"/>
            <w:tcBorders>
              <w:top w:val="single" w:sz="4" w:space="0" w:color="auto"/>
              <w:left w:val="single" w:sz="4" w:space="0" w:color="auto"/>
              <w:bottom w:val="single" w:sz="4" w:space="0" w:color="auto"/>
              <w:right w:val="single" w:sz="4" w:space="0" w:color="auto"/>
            </w:tcBorders>
            <w:hideMark/>
          </w:tcPr>
          <w:p w14:paraId="63B69328" w14:textId="2E263AE5" w:rsidR="00C04278" w:rsidRDefault="00C04278" w:rsidP="00C04278">
            <w:r>
              <w:t>13066 (0.8)</w:t>
            </w:r>
          </w:p>
        </w:tc>
        <w:tc>
          <w:tcPr>
            <w:tcW w:w="715" w:type="pct"/>
            <w:tcBorders>
              <w:top w:val="single" w:sz="4" w:space="0" w:color="auto"/>
              <w:left w:val="single" w:sz="4" w:space="0" w:color="auto"/>
              <w:bottom w:val="single" w:sz="4" w:space="0" w:color="auto"/>
              <w:right w:val="single" w:sz="4" w:space="0" w:color="auto"/>
            </w:tcBorders>
            <w:hideMark/>
          </w:tcPr>
          <w:p w14:paraId="6E38613C" w14:textId="0A17FE14" w:rsidR="00C04278" w:rsidRDefault="00C04278" w:rsidP="00C04278">
            <w:r>
              <w:t>13064 (0.8)</w:t>
            </w:r>
          </w:p>
        </w:tc>
        <w:tc>
          <w:tcPr>
            <w:tcW w:w="715" w:type="pct"/>
            <w:tcBorders>
              <w:top w:val="single" w:sz="4" w:space="0" w:color="auto"/>
              <w:left w:val="single" w:sz="4" w:space="0" w:color="auto"/>
              <w:bottom w:val="single" w:sz="4" w:space="0" w:color="auto"/>
              <w:right w:val="single" w:sz="4" w:space="0" w:color="auto"/>
            </w:tcBorders>
            <w:hideMark/>
          </w:tcPr>
          <w:p w14:paraId="03F736BB" w14:textId="120B8157" w:rsidR="00C04278" w:rsidRDefault="00C04278" w:rsidP="00C04278">
            <w:r>
              <w:t>12993 (0.2)</w:t>
            </w:r>
          </w:p>
        </w:tc>
        <w:tc>
          <w:tcPr>
            <w:tcW w:w="666" w:type="pct"/>
            <w:tcBorders>
              <w:top w:val="single" w:sz="4" w:space="0" w:color="auto"/>
              <w:left w:val="single" w:sz="4" w:space="0" w:color="auto"/>
              <w:bottom w:val="single" w:sz="4" w:space="0" w:color="auto"/>
              <w:right w:val="single" w:sz="4" w:space="0" w:color="auto"/>
            </w:tcBorders>
            <w:hideMark/>
          </w:tcPr>
          <w:p w14:paraId="3DFB6832" w14:textId="0BC08B21" w:rsidR="00C04278" w:rsidRDefault="00C04278" w:rsidP="00C04278">
            <w:r>
              <w:t>13321 (2.8)</w:t>
            </w:r>
          </w:p>
        </w:tc>
        <w:tc>
          <w:tcPr>
            <w:tcW w:w="620" w:type="pct"/>
          </w:tcPr>
          <w:p w14:paraId="76FDB9D2" w14:textId="0B4B3B51" w:rsidR="00C04278" w:rsidRDefault="00C04278" w:rsidP="00C04278">
            <w:r>
              <w:t>12740</w:t>
            </w:r>
            <w:r w:rsidR="000F3E2F">
              <w:t xml:space="preserve"> (-1.7)</w:t>
            </w:r>
          </w:p>
        </w:tc>
        <w:tc>
          <w:tcPr>
            <w:tcW w:w="620" w:type="pct"/>
            <w:tcBorders>
              <w:top w:val="single" w:sz="4" w:space="0" w:color="auto"/>
              <w:left w:val="single" w:sz="4" w:space="0" w:color="auto"/>
              <w:bottom w:val="single" w:sz="4" w:space="0" w:color="auto"/>
              <w:right w:val="single" w:sz="4" w:space="0" w:color="auto"/>
            </w:tcBorders>
            <w:hideMark/>
          </w:tcPr>
          <w:p w14:paraId="70D90BD8" w14:textId="30A2F780" w:rsidR="00C04278" w:rsidRDefault="00C04278" w:rsidP="00C04278">
            <w:r>
              <w:t>13082 (0.9)</w:t>
            </w:r>
          </w:p>
        </w:tc>
      </w:tr>
      <w:tr w:rsidR="00C04278" w14:paraId="5E12BD64"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42B12625" w14:textId="77777777" w:rsidR="00C04278" w:rsidRDefault="00C04278" w:rsidP="00C04278">
            <w:r>
              <w:t>1988</w:t>
            </w:r>
          </w:p>
        </w:tc>
        <w:tc>
          <w:tcPr>
            <w:tcW w:w="351" w:type="pct"/>
            <w:tcBorders>
              <w:top w:val="single" w:sz="4" w:space="0" w:color="auto"/>
              <w:left w:val="single" w:sz="4" w:space="0" w:color="auto"/>
              <w:bottom w:val="single" w:sz="4" w:space="0" w:color="auto"/>
              <w:right w:val="single" w:sz="4" w:space="0" w:color="auto"/>
            </w:tcBorders>
            <w:hideMark/>
          </w:tcPr>
          <w:p w14:paraId="21113CF3" w14:textId="77777777" w:rsidR="00C04278" w:rsidRDefault="00C04278" w:rsidP="00C04278">
            <w:r>
              <w:t>12726</w:t>
            </w:r>
          </w:p>
        </w:tc>
        <w:tc>
          <w:tcPr>
            <w:tcW w:w="506" w:type="pct"/>
            <w:tcBorders>
              <w:top w:val="single" w:sz="4" w:space="0" w:color="auto"/>
              <w:left w:val="single" w:sz="4" w:space="0" w:color="auto"/>
              <w:bottom w:val="single" w:sz="4" w:space="0" w:color="auto"/>
              <w:right w:val="single" w:sz="4" w:space="0" w:color="auto"/>
            </w:tcBorders>
            <w:hideMark/>
          </w:tcPr>
          <w:p w14:paraId="2D5BF226" w14:textId="2A644935" w:rsidR="00C04278" w:rsidRDefault="00C04278" w:rsidP="00C04278">
            <w:r>
              <w:t>11873 (-6.7)</w:t>
            </w:r>
          </w:p>
        </w:tc>
        <w:tc>
          <w:tcPr>
            <w:tcW w:w="524" w:type="pct"/>
            <w:tcBorders>
              <w:top w:val="single" w:sz="4" w:space="0" w:color="auto"/>
              <w:left w:val="single" w:sz="4" w:space="0" w:color="auto"/>
              <w:bottom w:val="single" w:sz="4" w:space="0" w:color="auto"/>
              <w:right w:val="single" w:sz="4" w:space="0" w:color="auto"/>
            </w:tcBorders>
            <w:hideMark/>
          </w:tcPr>
          <w:p w14:paraId="3B65544D" w14:textId="3AE961F8" w:rsidR="00C04278" w:rsidRDefault="00C04278" w:rsidP="00C04278">
            <w:r>
              <w:t>12845 (0.9)</w:t>
            </w:r>
          </w:p>
        </w:tc>
        <w:tc>
          <w:tcPr>
            <w:tcW w:w="715" w:type="pct"/>
            <w:tcBorders>
              <w:top w:val="single" w:sz="4" w:space="0" w:color="auto"/>
              <w:left w:val="single" w:sz="4" w:space="0" w:color="auto"/>
              <w:bottom w:val="single" w:sz="4" w:space="0" w:color="auto"/>
              <w:right w:val="single" w:sz="4" w:space="0" w:color="auto"/>
            </w:tcBorders>
            <w:hideMark/>
          </w:tcPr>
          <w:p w14:paraId="395FE62A" w14:textId="334893C9" w:rsidR="00C04278" w:rsidRDefault="00C04278" w:rsidP="00C04278">
            <w:r>
              <w:t>12843 (0.9)</w:t>
            </w:r>
          </w:p>
        </w:tc>
        <w:tc>
          <w:tcPr>
            <w:tcW w:w="715" w:type="pct"/>
            <w:tcBorders>
              <w:top w:val="single" w:sz="4" w:space="0" w:color="auto"/>
              <w:left w:val="single" w:sz="4" w:space="0" w:color="auto"/>
              <w:bottom w:val="single" w:sz="4" w:space="0" w:color="auto"/>
              <w:right w:val="single" w:sz="4" w:space="0" w:color="auto"/>
            </w:tcBorders>
            <w:hideMark/>
          </w:tcPr>
          <w:p w14:paraId="2F0DAB15" w14:textId="2BE76B88" w:rsidR="00C04278" w:rsidRDefault="00C04278" w:rsidP="00C04278">
            <w:r>
              <w:t>12731 (0.0)</w:t>
            </w:r>
          </w:p>
        </w:tc>
        <w:tc>
          <w:tcPr>
            <w:tcW w:w="666" w:type="pct"/>
            <w:tcBorders>
              <w:top w:val="single" w:sz="4" w:space="0" w:color="auto"/>
              <w:left w:val="single" w:sz="4" w:space="0" w:color="auto"/>
              <w:bottom w:val="single" w:sz="4" w:space="0" w:color="auto"/>
              <w:right w:val="single" w:sz="4" w:space="0" w:color="auto"/>
            </w:tcBorders>
            <w:hideMark/>
          </w:tcPr>
          <w:p w14:paraId="3A690598" w14:textId="5922E37C" w:rsidR="00C04278" w:rsidRDefault="00C04278" w:rsidP="00C04278">
            <w:r>
              <w:t>13171 (3.5)</w:t>
            </w:r>
          </w:p>
        </w:tc>
        <w:tc>
          <w:tcPr>
            <w:tcW w:w="620" w:type="pct"/>
          </w:tcPr>
          <w:p w14:paraId="41F73BA0" w14:textId="54877000" w:rsidR="00C04278" w:rsidRDefault="00C04278" w:rsidP="00C04278">
            <w:r>
              <w:t>12357</w:t>
            </w:r>
            <w:r w:rsidR="000F3E2F">
              <w:t xml:space="preserve"> (-2.9)</w:t>
            </w:r>
          </w:p>
        </w:tc>
        <w:tc>
          <w:tcPr>
            <w:tcW w:w="620" w:type="pct"/>
            <w:tcBorders>
              <w:top w:val="single" w:sz="4" w:space="0" w:color="auto"/>
              <w:left w:val="single" w:sz="4" w:space="0" w:color="auto"/>
              <w:bottom w:val="single" w:sz="4" w:space="0" w:color="auto"/>
              <w:right w:val="single" w:sz="4" w:space="0" w:color="auto"/>
            </w:tcBorders>
            <w:hideMark/>
          </w:tcPr>
          <w:p w14:paraId="6A085E33" w14:textId="5B9A1A7E" w:rsidR="00C04278" w:rsidRDefault="00C04278" w:rsidP="00C04278">
            <w:r>
              <w:t>12814 (0.7)</w:t>
            </w:r>
          </w:p>
        </w:tc>
      </w:tr>
      <w:tr w:rsidR="00C04278" w14:paraId="42C004E1"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0FF890A1" w14:textId="77777777" w:rsidR="00C04278" w:rsidRDefault="00C04278" w:rsidP="00C04278">
            <w:r>
              <w:t>1989</w:t>
            </w:r>
          </w:p>
        </w:tc>
        <w:tc>
          <w:tcPr>
            <w:tcW w:w="351" w:type="pct"/>
            <w:tcBorders>
              <w:top w:val="single" w:sz="4" w:space="0" w:color="auto"/>
              <w:left w:val="single" w:sz="4" w:space="0" w:color="auto"/>
              <w:bottom w:val="single" w:sz="4" w:space="0" w:color="auto"/>
              <w:right w:val="single" w:sz="4" w:space="0" w:color="auto"/>
            </w:tcBorders>
            <w:hideMark/>
          </w:tcPr>
          <w:p w14:paraId="4DD12829" w14:textId="77777777" w:rsidR="00C04278" w:rsidRDefault="00C04278" w:rsidP="00C04278">
            <w:r>
              <w:t>11927</w:t>
            </w:r>
          </w:p>
        </w:tc>
        <w:tc>
          <w:tcPr>
            <w:tcW w:w="506" w:type="pct"/>
            <w:tcBorders>
              <w:top w:val="single" w:sz="4" w:space="0" w:color="auto"/>
              <w:left w:val="single" w:sz="4" w:space="0" w:color="auto"/>
              <w:bottom w:val="single" w:sz="4" w:space="0" w:color="auto"/>
              <w:right w:val="single" w:sz="4" w:space="0" w:color="auto"/>
            </w:tcBorders>
            <w:hideMark/>
          </w:tcPr>
          <w:p w14:paraId="6BFE8528" w14:textId="279C3760" w:rsidR="00C04278" w:rsidRDefault="00C04278" w:rsidP="00C04278">
            <w:r>
              <w:t>10967 (-8.1)</w:t>
            </w:r>
          </w:p>
        </w:tc>
        <w:tc>
          <w:tcPr>
            <w:tcW w:w="524" w:type="pct"/>
            <w:tcBorders>
              <w:top w:val="single" w:sz="4" w:space="0" w:color="auto"/>
              <w:left w:val="single" w:sz="4" w:space="0" w:color="auto"/>
              <w:bottom w:val="single" w:sz="4" w:space="0" w:color="auto"/>
              <w:right w:val="single" w:sz="4" w:space="0" w:color="auto"/>
            </w:tcBorders>
            <w:hideMark/>
          </w:tcPr>
          <w:p w14:paraId="1E474EB0" w14:textId="1CBF331A" w:rsidR="00C04278" w:rsidRDefault="00C04278" w:rsidP="00C04278">
            <w:r>
              <w:t>11949 (0.2)</w:t>
            </w:r>
          </w:p>
        </w:tc>
        <w:tc>
          <w:tcPr>
            <w:tcW w:w="715" w:type="pct"/>
            <w:tcBorders>
              <w:top w:val="single" w:sz="4" w:space="0" w:color="auto"/>
              <w:left w:val="single" w:sz="4" w:space="0" w:color="auto"/>
              <w:bottom w:val="single" w:sz="4" w:space="0" w:color="auto"/>
              <w:right w:val="single" w:sz="4" w:space="0" w:color="auto"/>
            </w:tcBorders>
            <w:hideMark/>
          </w:tcPr>
          <w:p w14:paraId="30A272DB" w14:textId="1FCCE5F4" w:rsidR="00C04278" w:rsidRDefault="00C04278" w:rsidP="00C04278">
            <w:r>
              <w:t>11948 (0.2)</w:t>
            </w:r>
          </w:p>
        </w:tc>
        <w:tc>
          <w:tcPr>
            <w:tcW w:w="715" w:type="pct"/>
            <w:tcBorders>
              <w:top w:val="single" w:sz="4" w:space="0" w:color="auto"/>
              <w:left w:val="single" w:sz="4" w:space="0" w:color="auto"/>
              <w:bottom w:val="single" w:sz="4" w:space="0" w:color="auto"/>
              <w:right w:val="single" w:sz="4" w:space="0" w:color="auto"/>
            </w:tcBorders>
            <w:hideMark/>
          </w:tcPr>
          <w:p w14:paraId="631D08E2" w14:textId="2EDCF163" w:rsidR="00C04278" w:rsidRDefault="00C04278" w:rsidP="00C04278">
            <w:r>
              <w:t>11897 (-0.3)</w:t>
            </w:r>
          </w:p>
        </w:tc>
        <w:tc>
          <w:tcPr>
            <w:tcW w:w="666" w:type="pct"/>
            <w:tcBorders>
              <w:top w:val="single" w:sz="4" w:space="0" w:color="auto"/>
              <w:left w:val="single" w:sz="4" w:space="0" w:color="auto"/>
              <w:bottom w:val="single" w:sz="4" w:space="0" w:color="auto"/>
              <w:right w:val="single" w:sz="4" w:space="0" w:color="auto"/>
            </w:tcBorders>
            <w:hideMark/>
          </w:tcPr>
          <w:p w14:paraId="6BEAB152" w14:textId="4E1D7F37" w:rsidR="00C04278" w:rsidRDefault="00C04278" w:rsidP="00C04278">
            <w:r>
              <w:t>12240 (2.6)</w:t>
            </w:r>
          </w:p>
        </w:tc>
        <w:tc>
          <w:tcPr>
            <w:tcW w:w="620" w:type="pct"/>
          </w:tcPr>
          <w:p w14:paraId="001808E1" w14:textId="7264A684" w:rsidR="00C04278" w:rsidRDefault="00C04278" w:rsidP="00C04278">
            <w:r>
              <w:t>11541</w:t>
            </w:r>
            <w:r w:rsidR="000F3E2F">
              <w:t xml:space="preserve"> (-3.2)</w:t>
            </w:r>
          </w:p>
        </w:tc>
        <w:tc>
          <w:tcPr>
            <w:tcW w:w="620" w:type="pct"/>
            <w:tcBorders>
              <w:top w:val="single" w:sz="4" w:space="0" w:color="auto"/>
              <w:left w:val="single" w:sz="4" w:space="0" w:color="auto"/>
              <w:bottom w:val="single" w:sz="4" w:space="0" w:color="auto"/>
              <w:right w:val="single" w:sz="4" w:space="0" w:color="auto"/>
            </w:tcBorders>
            <w:hideMark/>
          </w:tcPr>
          <w:p w14:paraId="25A19439" w14:textId="18C95D96" w:rsidR="00C04278" w:rsidRDefault="00C04278" w:rsidP="00C04278">
            <w:r>
              <w:t>11943 (0.1)</w:t>
            </w:r>
          </w:p>
        </w:tc>
      </w:tr>
      <w:tr w:rsidR="00C04278" w14:paraId="04590EBE"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5B881217" w14:textId="77777777" w:rsidR="00C04278" w:rsidRDefault="00C04278" w:rsidP="00C04278">
            <w:r>
              <w:lastRenderedPageBreak/>
              <w:t>1990</w:t>
            </w:r>
          </w:p>
        </w:tc>
        <w:tc>
          <w:tcPr>
            <w:tcW w:w="351" w:type="pct"/>
            <w:tcBorders>
              <w:top w:val="single" w:sz="4" w:space="0" w:color="auto"/>
              <w:left w:val="single" w:sz="4" w:space="0" w:color="auto"/>
              <w:bottom w:val="single" w:sz="4" w:space="0" w:color="auto"/>
              <w:right w:val="single" w:sz="4" w:space="0" w:color="auto"/>
            </w:tcBorders>
            <w:hideMark/>
          </w:tcPr>
          <w:p w14:paraId="0E2ADAD8" w14:textId="77777777" w:rsidR="00C04278" w:rsidRDefault="00C04278" w:rsidP="00C04278">
            <w:r>
              <w:t>7847</w:t>
            </w:r>
          </w:p>
        </w:tc>
        <w:tc>
          <w:tcPr>
            <w:tcW w:w="506" w:type="pct"/>
            <w:tcBorders>
              <w:top w:val="single" w:sz="4" w:space="0" w:color="auto"/>
              <w:left w:val="single" w:sz="4" w:space="0" w:color="auto"/>
              <w:bottom w:val="single" w:sz="4" w:space="0" w:color="auto"/>
              <w:right w:val="single" w:sz="4" w:space="0" w:color="auto"/>
            </w:tcBorders>
            <w:hideMark/>
          </w:tcPr>
          <w:p w14:paraId="1D1A45D2" w14:textId="1FED62C1" w:rsidR="00C04278" w:rsidRDefault="00C04278" w:rsidP="00C04278">
            <w:r>
              <w:t>7125 (-9.2)</w:t>
            </w:r>
          </w:p>
        </w:tc>
        <w:tc>
          <w:tcPr>
            <w:tcW w:w="524" w:type="pct"/>
            <w:tcBorders>
              <w:top w:val="single" w:sz="4" w:space="0" w:color="auto"/>
              <w:left w:val="single" w:sz="4" w:space="0" w:color="auto"/>
              <w:bottom w:val="single" w:sz="4" w:space="0" w:color="auto"/>
              <w:right w:val="single" w:sz="4" w:space="0" w:color="auto"/>
            </w:tcBorders>
            <w:hideMark/>
          </w:tcPr>
          <w:p w14:paraId="13F5495B" w14:textId="07AFA0F3" w:rsidR="00C04278" w:rsidRDefault="00C04278" w:rsidP="00C04278">
            <w:r>
              <w:t>7754 (-1.2)</w:t>
            </w:r>
          </w:p>
        </w:tc>
        <w:tc>
          <w:tcPr>
            <w:tcW w:w="715" w:type="pct"/>
            <w:tcBorders>
              <w:top w:val="single" w:sz="4" w:space="0" w:color="auto"/>
              <w:left w:val="single" w:sz="4" w:space="0" w:color="auto"/>
              <w:bottom w:val="single" w:sz="4" w:space="0" w:color="auto"/>
              <w:right w:val="single" w:sz="4" w:space="0" w:color="auto"/>
            </w:tcBorders>
            <w:hideMark/>
          </w:tcPr>
          <w:p w14:paraId="440BE726" w14:textId="2FD81305" w:rsidR="00C04278" w:rsidRDefault="00C04278" w:rsidP="00C04278">
            <w:r>
              <w:t>7752 (-1.2)</w:t>
            </w:r>
          </w:p>
        </w:tc>
        <w:tc>
          <w:tcPr>
            <w:tcW w:w="715" w:type="pct"/>
            <w:tcBorders>
              <w:top w:val="single" w:sz="4" w:space="0" w:color="auto"/>
              <w:left w:val="single" w:sz="4" w:space="0" w:color="auto"/>
              <w:bottom w:val="single" w:sz="4" w:space="0" w:color="auto"/>
              <w:right w:val="single" w:sz="4" w:space="0" w:color="auto"/>
            </w:tcBorders>
            <w:hideMark/>
          </w:tcPr>
          <w:p w14:paraId="17AF7466" w14:textId="450FF467" w:rsidR="00C04278" w:rsidRDefault="00C04278" w:rsidP="00C04278">
            <w:r>
              <w:t>7727 (-1.5)</w:t>
            </w:r>
          </w:p>
        </w:tc>
        <w:tc>
          <w:tcPr>
            <w:tcW w:w="666" w:type="pct"/>
            <w:tcBorders>
              <w:top w:val="single" w:sz="4" w:space="0" w:color="auto"/>
              <w:left w:val="single" w:sz="4" w:space="0" w:color="auto"/>
              <w:bottom w:val="single" w:sz="4" w:space="0" w:color="auto"/>
              <w:right w:val="single" w:sz="4" w:space="0" w:color="auto"/>
            </w:tcBorders>
            <w:hideMark/>
          </w:tcPr>
          <w:p w14:paraId="41112D7E" w14:textId="2FA424C5" w:rsidR="00C04278" w:rsidRDefault="00C04278" w:rsidP="00C04278">
            <w:r>
              <w:t>7938 (1.2)</w:t>
            </w:r>
          </w:p>
        </w:tc>
        <w:tc>
          <w:tcPr>
            <w:tcW w:w="620" w:type="pct"/>
          </w:tcPr>
          <w:p w14:paraId="2576F0D2" w14:textId="6345BA69" w:rsidR="00C04278" w:rsidRDefault="00C04278" w:rsidP="00C04278">
            <w:r>
              <w:t>7595</w:t>
            </w:r>
            <w:r w:rsidR="00A25AA2">
              <w:t xml:space="preserve"> (-3.2)</w:t>
            </w:r>
          </w:p>
        </w:tc>
        <w:tc>
          <w:tcPr>
            <w:tcW w:w="620" w:type="pct"/>
            <w:tcBorders>
              <w:top w:val="single" w:sz="4" w:space="0" w:color="auto"/>
              <w:left w:val="single" w:sz="4" w:space="0" w:color="auto"/>
              <w:bottom w:val="single" w:sz="4" w:space="0" w:color="auto"/>
              <w:right w:val="single" w:sz="4" w:space="0" w:color="auto"/>
            </w:tcBorders>
            <w:hideMark/>
          </w:tcPr>
          <w:p w14:paraId="4B0B1CB4" w14:textId="523DBC8B" w:rsidR="00C04278" w:rsidRDefault="00C04278" w:rsidP="00C04278">
            <w:r>
              <w:t>7855 (0.1)</w:t>
            </w:r>
          </w:p>
        </w:tc>
      </w:tr>
      <w:tr w:rsidR="00C04278" w14:paraId="2AA1530C"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67975155" w14:textId="77777777" w:rsidR="00C04278" w:rsidRDefault="00C04278" w:rsidP="00C04278">
            <w:r>
              <w:t>1991</w:t>
            </w:r>
          </w:p>
        </w:tc>
        <w:tc>
          <w:tcPr>
            <w:tcW w:w="351" w:type="pct"/>
            <w:tcBorders>
              <w:top w:val="single" w:sz="4" w:space="0" w:color="auto"/>
              <w:left w:val="single" w:sz="4" w:space="0" w:color="auto"/>
              <w:bottom w:val="single" w:sz="4" w:space="0" w:color="auto"/>
              <w:right w:val="single" w:sz="4" w:space="0" w:color="auto"/>
            </w:tcBorders>
            <w:hideMark/>
          </w:tcPr>
          <w:p w14:paraId="33182091" w14:textId="77777777" w:rsidR="00C04278" w:rsidRDefault="00C04278" w:rsidP="00C04278">
            <w:r>
              <w:t>5842</w:t>
            </w:r>
          </w:p>
        </w:tc>
        <w:tc>
          <w:tcPr>
            <w:tcW w:w="506" w:type="pct"/>
            <w:tcBorders>
              <w:top w:val="single" w:sz="4" w:space="0" w:color="auto"/>
              <w:left w:val="single" w:sz="4" w:space="0" w:color="auto"/>
              <w:bottom w:val="single" w:sz="4" w:space="0" w:color="auto"/>
              <w:right w:val="single" w:sz="4" w:space="0" w:color="auto"/>
            </w:tcBorders>
            <w:hideMark/>
          </w:tcPr>
          <w:p w14:paraId="3FA629BA" w14:textId="77270E41" w:rsidR="00C04278" w:rsidRDefault="00C04278" w:rsidP="00C04278">
            <w:r>
              <w:t>4995 (-14.5)</w:t>
            </w:r>
          </w:p>
        </w:tc>
        <w:tc>
          <w:tcPr>
            <w:tcW w:w="524" w:type="pct"/>
            <w:tcBorders>
              <w:top w:val="single" w:sz="4" w:space="0" w:color="auto"/>
              <w:left w:val="single" w:sz="4" w:space="0" w:color="auto"/>
              <w:bottom w:val="single" w:sz="4" w:space="0" w:color="auto"/>
              <w:right w:val="single" w:sz="4" w:space="0" w:color="auto"/>
            </w:tcBorders>
            <w:hideMark/>
          </w:tcPr>
          <w:p w14:paraId="649B903F" w14:textId="60D5033E" w:rsidR="00C04278" w:rsidRDefault="00C04278" w:rsidP="00C04278">
            <w:r>
              <w:t>5814 (-0.5)</w:t>
            </w:r>
          </w:p>
        </w:tc>
        <w:tc>
          <w:tcPr>
            <w:tcW w:w="715" w:type="pct"/>
            <w:tcBorders>
              <w:top w:val="single" w:sz="4" w:space="0" w:color="auto"/>
              <w:left w:val="single" w:sz="4" w:space="0" w:color="auto"/>
              <w:bottom w:val="single" w:sz="4" w:space="0" w:color="auto"/>
              <w:right w:val="single" w:sz="4" w:space="0" w:color="auto"/>
            </w:tcBorders>
            <w:hideMark/>
          </w:tcPr>
          <w:p w14:paraId="3EF9AC42" w14:textId="6FFF256D" w:rsidR="00C04278" w:rsidRDefault="00C04278" w:rsidP="00C04278">
            <w:r>
              <w:t>5809 (-0.6)</w:t>
            </w:r>
          </w:p>
        </w:tc>
        <w:tc>
          <w:tcPr>
            <w:tcW w:w="715" w:type="pct"/>
            <w:tcBorders>
              <w:top w:val="single" w:sz="4" w:space="0" w:color="auto"/>
              <w:left w:val="single" w:sz="4" w:space="0" w:color="auto"/>
              <w:bottom w:val="single" w:sz="4" w:space="0" w:color="auto"/>
              <w:right w:val="single" w:sz="4" w:space="0" w:color="auto"/>
            </w:tcBorders>
            <w:hideMark/>
          </w:tcPr>
          <w:p w14:paraId="0B5244FC" w14:textId="0EB3A36D" w:rsidR="00C04278" w:rsidRDefault="00C04278" w:rsidP="00C04278">
            <w:r>
              <w:t>5766 (-1.3)</w:t>
            </w:r>
          </w:p>
        </w:tc>
        <w:tc>
          <w:tcPr>
            <w:tcW w:w="666" w:type="pct"/>
            <w:tcBorders>
              <w:top w:val="single" w:sz="4" w:space="0" w:color="auto"/>
              <w:left w:val="single" w:sz="4" w:space="0" w:color="auto"/>
              <w:bottom w:val="single" w:sz="4" w:space="0" w:color="auto"/>
              <w:right w:val="single" w:sz="4" w:space="0" w:color="auto"/>
            </w:tcBorders>
            <w:hideMark/>
          </w:tcPr>
          <w:p w14:paraId="6E2D2553" w14:textId="3BD31D30" w:rsidR="00C04278" w:rsidRDefault="00C04278" w:rsidP="00C04278">
            <w:r>
              <w:t>6097 (4.4)</w:t>
            </w:r>
          </w:p>
        </w:tc>
        <w:tc>
          <w:tcPr>
            <w:tcW w:w="620" w:type="pct"/>
          </w:tcPr>
          <w:p w14:paraId="5124710C" w14:textId="53FA59ED" w:rsidR="00C04278" w:rsidRDefault="00C04278" w:rsidP="00C04278">
            <w:r>
              <w:t>5583</w:t>
            </w:r>
            <w:r w:rsidR="00A25AA2">
              <w:t xml:space="preserve"> (</w:t>
            </w:r>
            <w:r w:rsidR="00A153E4">
              <w:t>-4.4)</w:t>
            </w:r>
          </w:p>
        </w:tc>
        <w:tc>
          <w:tcPr>
            <w:tcW w:w="620" w:type="pct"/>
            <w:tcBorders>
              <w:top w:val="single" w:sz="4" w:space="0" w:color="auto"/>
              <w:left w:val="single" w:sz="4" w:space="0" w:color="auto"/>
              <w:bottom w:val="single" w:sz="4" w:space="0" w:color="auto"/>
              <w:right w:val="single" w:sz="4" w:space="0" w:color="auto"/>
            </w:tcBorders>
            <w:hideMark/>
          </w:tcPr>
          <w:p w14:paraId="54FDE0AE" w14:textId="3F198587" w:rsidR="00C04278" w:rsidRDefault="00C04278" w:rsidP="00C04278">
            <w:r>
              <w:t>5893 (0.9)</w:t>
            </w:r>
          </w:p>
        </w:tc>
      </w:tr>
      <w:tr w:rsidR="00C04278" w14:paraId="779F920E"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09FBB30D" w14:textId="77777777" w:rsidR="00C04278" w:rsidRDefault="00C04278" w:rsidP="00C04278">
            <w:r>
              <w:t>1992</w:t>
            </w:r>
          </w:p>
        </w:tc>
        <w:tc>
          <w:tcPr>
            <w:tcW w:w="351" w:type="pct"/>
            <w:tcBorders>
              <w:top w:val="single" w:sz="4" w:space="0" w:color="auto"/>
              <w:left w:val="single" w:sz="4" w:space="0" w:color="auto"/>
              <w:bottom w:val="single" w:sz="4" w:space="0" w:color="auto"/>
              <w:right w:val="single" w:sz="4" w:space="0" w:color="auto"/>
            </w:tcBorders>
            <w:hideMark/>
          </w:tcPr>
          <w:p w14:paraId="1810BC56" w14:textId="77777777" w:rsidR="00C04278" w:rsidRDefault="00C04278" w:rsidP="00C04278">
            <w:r>
              <w:t>5702</w:t>
            </w:r>
          </w:p>
        </w:tc>
        <w:tc>
          <w:tcPr>
            <w:tcW w:w="506" w:type="pct"/>
            <w:tcBorders>
              <w:top w:val="single" w:sz="4" w:space="0" w:color="auto"/>
              <w:left w:val="single" w:sz="4" w:space="0" w:color="auto"/>
              <w:bottom w:val="single" w:sz="4" w:space="0" w:color="auto"/>
              <w:right w:val="single" w:sz="4" w:space="0" w:color="auto"/>
            </w:tcBorders>
            <w:hideMark/>
          </w:tcPr>
          <w:p w14:paraId="5515F513" w14:textId="27537099" w:rsidR="00C04278" w:rsidRDefault="00C04278" w:rsidP="00C04278">
            <w:r>
              <w:t>4783 (-16.1)</w:t>
            </w:r>
          </w:p>
        </w:tc>
        <w:tc>
          <w:tcPr>
            <w:tcW w:w="524" w:type="pct"/>
            <w:tcBorders>
              <w:top w:val="single" w:sz="4" w:space="0" w:color="auto"/>
              <w:left w:val="single" w:sz="4" w:space="0" w:color="auto"/>
              <w:bottom w:val="single" w:sz="4" w:space="0" w:color="auto"/>
              <w:right w:val="single" w:sz="4" w:space="0" w:color="auto"/>
            </w:tcBorders>
            <w:hideMark/>
          </w:tcPr>
          <w:p w14:paraId="4667BED5" w14:textId="5EF92646" w:rsidR="00C04278" w:rsidRDefault="00C04278" w:rsidP="00C04278">
            <w:r>
              <w:t>5773 (1.3)</w:t>
            </w:r>
          </w:p>
        </w:tc>
        <w:tc>
          <w:tcPr>
            <w:tcW w:w="715" w:type="pct"/>
            <w:tcBorders>
              <w:top w:val="single" w:sz="4" w:space="0" w:color="auto"/>
              <w:left w:val="single" w:sz="4" w:space="0" w:color="auto"/>
              <w:bottom w:val="single" w:sz="4" w:space="0" w:color="auto"/>
              <w:right w:val="single" w:sz="4" w:space="0" w:color="auto"/>
            </w:tcBorders>
            <w:hideMark/>
          </w:tcPr>
          <w:p w14:paraId="1510BE8F" w14:textId="0B6D2115" w:rsidR="00C04278" w:rsidRDefault="00C04278" w:rsidP="00C04278">
            <w:r>
              <w:t>5782 (1.4)</w:t>
            </w:r>
          </w:p>
        </w:tc>
        <w:tc>
          <w:tcPr>
            <w:tcW w:w="715" w:type="pct"/>
            <w:tcBorders>
              <w:top w:val="single" w:sz="4" w:space="0" w:color="auto"/>
              <w:left w:val="single" w:sz="4" w:space="0" w:color="auto"/>
              <w:bottom w:val="single" w:sz="4" w:space="0" w:color="auto"/>
              <w:right w:val="single" w:sz="4" w:space="0" w:color="auto"/>
            </w:tcBorders>
            <w:hideMark/>
          </w:tcPr>
          <w:p w14:paraId="3E6B2ADF" w14:textId="0F91D1BC" w:rsidR="00C04278" w:rsidRDefault="00C04278" w:rsidP="00C04278">
            <w:r>
              <w:t>5753 (0.9)</w:t>
            </w:r>
          </w:p>
        </w:tc>
        <w:tc>
          <w:tcPr>
            <w:tcW w:w="666" w:type="pct"/>
            <w:tcBorders>
              <w:top w:val="single" w:sz="4" w:space="0" w:color="auto"/>
              <w:left w:val="single" w:sz="4" w:space="0" w:color="auto"/>
              <w:bottom w:val="single" w:sz="4" w:space="0" w:color="auto"/>
              <w:right w:val="single" w:sz="4" w:space="0" w:color="auto"/>
            </w:tcBorders>
            <w:hideMark/>
          </w:tcPr>
          <w:p w14:paraId="30588C52" w14:textId="1F55690E" w:rsidR="00C04278" w:rsidRDefault="00C04278" w:rsidP="00C04278">
            <w:r>
              <w:t>6117 (7.3)</w:t>
            </w:r>
          </w:p>
        </w:tc>
        <w:tc>
          <w:tcPr>
            <w:tcW w:w="620" w:type="pct"/>
          </w:tcPr>
          <w:p w14:paraId="3CEC83EE" w14:textId="40483682" w:rsidR="00C04278" w:rsidRDefault="00C04278" w:rsidP="00C04278">
            <w:r>
              <w:t>5425</w:t>
            </w:r>
            <w:r w:rsidR="00A153E4">
              <w:t xml:space="preserve"> (-4.9)</w:t>
            </w:r>
          </w:p>
        </w:tc>
        <w:tc>
          <w:tcPr>
            <w:tcW w:w="620" w:type="pct"/>
            <w:tcBorders>
              <w:top w:val="single" w:sz="4" w:space="0" w:color="auto"/>
              <w:left w:val="single" w:sz="4" w:space="0" w:color="auto"/>
              <w:bottom w:val="single" w:sz="4" w:space="0" w:color="auto"/>
              <w:right w:val="single" w:sz="4" w:space="0" w:color="auto"/>
            </w:tcBorders>
            <w:hideMark/>
          </w:tcPr>
          <w:p w14:paraId="500C016D" w14:textId="582C7760" w:rsidR="00C04278" w:rsidRDefault="00C04278" w:rsidP="00C04278">
            <w:r>
              <w:t>5794 (1.6)</w:t>
            </w:r>
          </w:p>
        </w:tc>
      </w:tr>
      <w:tr w:rsidR="00C04278" w14:paraId="6BACFBF1"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3FB30CA9" w14:textId="77777777" w:rsidR="00C04278" w:rsidRDefault="00C04278" w:rsidP="00C04278">
            <w:r>
              <w:t>1993</w:t>
            </w:r>
          </w:p>
        </w:tc>
        <w:tc>
          <w:tcPr>
            <w:tcW w:w="351" w:type="pct"/>
            <w:tcBorders>
              <w:top w:val="single" w:sz="4" w:space="0" w:color="auto"/>
              <w:left w:val="single" w:sz="4" w:space="0" w:color="auto"/>
              <w:bottom w:val="single" w:sz="4" w:space="0" w:color="auto"/>
              <w:right w:val="single" w:sz="4" w:space="0" w:color="auto"/>
            </w:tcBorders>
            <w:hideMark/>
          </w:tcPr>
          <w:p w14:paraId="52F986AF" w14:textId="77777777" w:rsidR="00C04278" w:rsidRDefault="00C04278" w:rsidP="00C04278">
            <w:r>
              <w:t>3627</w:t>
            </w:r>
          </w:p>
        </w:tc>
        <w:tc>
          <w:tcPr>
            <w:tcW w:w="506" w:type="pct"/>
            <w:tcBorders>
              <w:top w:val="single" w:sz="4" w:space="0" w:color="auto"/>
              <w:left w:val="single" w:sz="4" w:space="0" w:color="auto"/>
              <w:bottom w:val="single" w:sz="4" w:space="0" w:color="auto"/>
              <w:right w:val="single" w:sz="4" w:space="0" w:color="auto"/>
            </w:tcBorders>
            <w:hideMark/>
          </w:tcPr>
          <w:p w14:paraId="49B0D8DE" w14:textId="1CA7DDAB" w:rsidR="00C04278" w:rsidRDefault="00C04278" w:rsidP="00C04278">
            <w:r>
              <w:t>3177 (-12.4)</w:t>
            </w:r>
          </w:p>
        </w:tc>
        <w:tc>
          <w:tcPr>
            <w:tcW w:w="524" w:type="pct"/>
            <w:tcBorders>
              <w:top w:val="single" w:sz="4" w:space="0" w:color="auto"/>
              <w:left w:val="single" w:sz="4" w:space="0" w:color="auto"/>
              <w:bottom w:val="single" w:sz="4" w:space="0" w:color="auto"/>
              <w:right w:val="single" w:sz="4" w:space="0" w:color="auto"/>
            </w:tcBorders>
            <w:hideMark/>
          </w:tcPr>
          <w:p w14:paraId="207C88B4" w14:textId="464AE816" w:rsidR="00C04278" w:rsidRDefault="00C04278" w:rsidP="00C04278">
            <w:r>
              <w:t>3774 (4.1)</w:t>
            </w:r>
          </w:p>
        </w:tc>
        <w:tc>
          <w:tcPr>
            <w:tcW w:w="715" w:type="pct"/>
            <w:tcBorders>
              <w:top w:val="single" w:sz="4" w:space="0" w:color="auto"/>
              <w:left w:val="single" w:sz="4" w:space="0" w:color="auto"/>
              <w:bottom w:val="single" w:sz="4" w:space="0" w:color="auto"/>
              <w:right w:val="single" w:sz="4" w:space="0" w:color="auto"/>
            </w:tcBorders>
            <w:hideMark/>
          </w:tcPr>
          <w:p w14:paraId="649522E0" w14:textId="41F5A3F3" w:rsidR="00C04278" w:rsidRDefault="00C04278" w:rsidP="00C04278">
            <w:r>
              <w:t>3761 (3.7)</w:t>
            </w:r>
          </w:p>
        </w:tc>
        <w:tc>
          <w:tcPr>
            <w:tcW w:w="715" w:type="pct"/>
            <w:tcBorders>
              <w:top w:val="single" w:sz="4" w:space="0" w:color="auto"/>
              <w:left w:val="single" w:sz="4" w:space="0" w:color="auto"/>
              <w:bottom w:val="single" w:sz="4" w:space="0" w:color="auto"/>
              <w:right w:val="single" w:sz="4" w:space="0" w:color="auto"/>
            </w:tcBorders>
            <w:hideMark/>
          </w:tcPr>
          <w:p w14:paraId="4867E223" w14:textId="520D608B" w:rsidR="00C04278" w:rsidRDefault="00C04278" w:rsidP="00C04278">
            <w:r>
              <w:t>3768 (3.9)</w:t>
            </w:r>
          </w:p>
        </w:tc>
        <w:tc>
          <w:tcPr>
            <w:tcW w:w="666" w:type="pct"/>
            <w:tcBorders>
              <w:top w:val="single" w:sz="4" w:space="0" w:color="auto"/>
              <w:left w:val="single" w:sz="4" w:space="0" w:color="auto"/>
              <w:bottom w:val="single" w:sz="4" w:space="0" w:color="auto"/>
              <w:right w:val="single" w:sz="4" w:space="0" w:color="auto"/>
            </w:tcBorders>
            <w:hideMark/>
          </w:tcPr>
          <w:p w14:paraId="545B2EBB" w14:textId="5CD1678C" w:rsidR="00C04278" w:rsidRDefault="00C04278" w:rsidP="00C04278">
            <w:r>
              <w:t>3901 (7.6)</w:t>
            </w:r>
          </w:p>
        </w:tc>
        <w:tc>
          <w:tcPr>
            <w:tcW w:w="620" w:type="pct"/>
          </w:tcPr>
          <w:p w14:paraId="3455CD3F" w14:textId="6A2C35FD" w:rsidR="00C04278" w:rsidRDefault="00C04278" w:rsidP="00C04278">
            <w:r>
              <w:t>3583</w:t>
            </w:r>
            <w:r w:rsidR="00A153E4">
              <w:t xml:space="preserve"> (-1.2)</w:t>
            </w:r>
          </w:p>
        </w:tc>
        <w:tc>
          <w:tcPr>
            <w:tcW w:w="620" w:type="pct"/>
            <w:tcBorders>
              <w:top w:val="single" w:sz="4" w:space="0" w:color="auto"/>
              <w:left w:val="single" w:sz="4" w:space="0" w:color="auto"/>
              <w:bottom w:val="single" w:sz="4" w:space="0" w:color="auto"/>
              <w:right w:val="single" w:sz="4" w:space="0" w:color="auto"/>
            </w:tcBorders>
            <w:hideMark/>
          </w:tcPr>
          <w:p w14:paraId="491CA9DA" w14:textId="1DBE9B3A" w:rsidR="00C04278" w:rsidRDefault="00C04278" w:rsidP="00C04278">
            <w:r>
              <w:t>3774 (4.1)</w:t>
            </w:r>
          </w:p>
        </w:tc>
      </w:tr>
      <w:tr w:rsidR="00C04278" w14:paraId="2B1630C5"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664A2E08" w14:textId="77777777" w:rsidR="00C04278" w:rsidRDefault="00C04278" w:rsidP="00C04278">
            <w:r>
              <w:t>1994</w:t>
            </w:r>
          </w:p>
        </w:tc>
        <w:tc>
          <w:tcPr>
            <w:tcW w:w="351" w:type="pct"/>
            <w:tcBorders>
              <w:top w:val="single" w:sz="4" w:space="0" w:color="auto"/>
              <w:left w:val="single" w:sz="4" w:space="0" w:color="auto"/>
              <w:bottom w:val="single" w:sz="4" w:space="0" w:color="auto"/>
              <w:right w:val="single" w:sz="4" w:space="0" w:color="auto"/>
            </w:tcBorders>
            <w:hideMark/>
          </w:tcPr>
          <w:p w14:paraId="46D4CEE2" w14:textId="77777777" w:rsidR="00C04278" w:rsidRDefault="00C04278" w:rsidP="00C04278">
            <w:r>
              <w:t>2390</w:t>
            </w:r>
          </w:p>
        </w:tc>
        <w:tc>
          <w:tcPr>
            <w:tcW w:w="506" w:type="pct"/>
            <w:tcBorders>
              <w:top w:val="single" w:sz="4" w:space="0" w:color="auto"/>
              <w:left w:val="single" w:sz="4" w:space="0" w:color="auto"/>
              <w:bottom w:val="single" w:sz="4" w:space="0" w:color="auto"/>
              <w:right w:val="single" w:sz="4" w:space="0" w:color="auto"/>
            </w:tcBorders>
            <w:hideMark/>
          </w:tcPr>
          <w:p w14:paraId="6D11961B" w14:textId="0DC3D538" w:rsidR="00C04278" w:rsidRDefault="00C04278" w:rsidP="00C04278">
            <w:r>
              <w:t>2044 (-14.5)</w:t>
            </w:r>
          </w:p>
        </w:tc>
        <w:tc>
          <w:tcPr>
            <w:tcW w:w="524" w:type="pct"/>
            <w:tcBorders>
              <w:top w:val="single" w:sz="4" w:space="0" w:color="auto"/>
              <w:left w:val="single" w:sz="4" w:space="0" w:color="auto"/>
              <w:bottom w:val="single" w:sz="4" w:space="0" w:color="auto"/>
              <w:right w:val="single" w:sz="4" w:space="0" w:color="auto"/>
            </w:tcBorders>
            <w:hideMark/>
          </w:tcPr>
          <w:p w14:paraId="56B87A20" w14:textId="33815FBF" w:rsidR="00C04278" w:rsidRDefault="00C04278" w:rsidP="00C04278">
            <w:r>
              <w:t>2367 (-1.0)</w:t>
            </w:r>
          </w:p>
        </w:tc>
        <w:tc>
          <w:tcPr>
            <w:tcW w:w="715" w:type="pct"/>
            <w:tcBorders>
              <w:top w:val="single" w:sz="4" w:space="0" w:color="auto"/>
              <w:left w:val="single" w:sz="4" w:space="0" w:color="auto"/>
              <w:bottom w:val="single" w:sz="4" w:space="0" w:color="auto"/>
              <w:right w:val="single" w:sz="4" w:space="0" w:color="auto"/>
            </w:tcBorders>
            <w:hideMark/>
          </w:tcPr>
          <w:p w14:paraId="7E320240" w14:textId="713DB819" w:rsidR="00C04278" w:rsidRDefault="00C04278" w:rsidP="00C04278">
            <w:r>
              <w:t>1634 (-31.6)</w:t>
            </w:r>
          </w:p>
        </w:tc>
        <w:tc>
          <w:tcPr>
            <w:tcW w:w="715" w:type="pct"/>
            <w:tcBorders>
              <w:top w:val="single" w:sz="4" w:space="0" w:color="auto"/>
              <w:left w:val="single" w:sz="4" w:space="0" w:color="auto"/>
              <w:bottom w:val="single" w:sz="4" w:space="0" w:color="auto"/>
              <w:right w:val="single" w:sz="4" w:space="0" w:color="auto"/>
            </w:tcBorders>
            <w:hideMark/>
          </w:tcPr>
          <w:p w14:paraId="5F8D4F47" w14:textId="050C24B6" w:rsidR="00C04278" w:rsidRDefault="00C04278" w:rsidP="00C04278">
            <w:r>
              <w:t>1844 (-22.9)</w:t>
            </w:r>
          </w:p>
        </w:tc>
        <w:tc>
          <w:tcPr>
            <w:tcW w:w="666" w:type="pct"/>
            <w:tcBorders>
              <w:top w:val="single" w:sz="4" w:space="0" w:color="auto"/>
              <w:left w:val="single" w:sz="4" w:space="0" w:color="auto"/>
              <w:bottom w:val="single" w:sz="4" w:space="0" w:color="auto"/>
              <w:right w:val="single" w:sz="4" w:space="0" w:color="auto"/>
            </w:tcBorders>
            <w:hideMark/>
          </w:tcPr>
          <w:p w14:paraId="4B2744B6" w14:textId="3474872E" w:rsidR="00C04278" w:rsidRDefault="00C04278" w:rsidP="00C04278">
            <w:r>
              <w:t>1856 (-22.3)</w:t>
            </w:r>
          </w:p>
        </w:tc>
        <w:tc>
          <w:tcPr>
            <w:tcW w:w="620" w:type="pct"/>
          </w:tcPr>
          <w:p w14:paraId="0E89C790" w14:textId="757090B3" w:rsidR="00C04278" w:rsidRDefault="00C04278" w:rsidP="00C04278">
            <w:r>
              <w:t>2286</w:t>
            </w:r>
            <w:r w:rsidR="00A153E4">
              <w:t xml:space="preserve"> (-4.4)</w:t>
            </w:r>
          </w:p>
        </w:tc>
        <w:tc>
          <w:tcPr>
            <w:tcW w:w="620" w:type="pct"/>
            <w:tcBorders>
              <w:top w:val="single" w:sz="4" w:space="0" w:color="auto"/>
              <w:left w:val="single" w:sz="4" w:space="0" w:color="auto"/>
              <w:bottom w:val="single" w:sz="4" w:space="0" w:color="auto"/>
              <w:right w:val="single" w:sz="4" w:space="0" w:color="auto"/>
            </w:tcBorders>
            <w:hideMark/>
          </w:tcPr>
          <w:p w14:paraId="3C83E5DD" w14:textId="47C292E2" w:rsidR="00C04278" w:rsidRDefault="00C04278" w:rsidP="00C04278">
            <w:r>
              <w:t>2494 (4.4)</w:t>
            </w:r>
          </w:p>
        </w:tc>
      </w:tr>
      <w:tr w:rsidR="00C04278" w14:paraId="54954BAF"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0D59B51C" w14:textId="77777777" w:rsidR="00C04278" w:rsidRDefault="00C04278" w:rsidP="00C04278">
            <w:r>
              <w:t>1995</w:t>
            </w:r>
          </w:p>
        </w:tc>
        <w:tc>
          <w:tcPr>
            <w:tcW w:w="351" w:type="pct"/>
            <w:tcBorders>
              <w:top w:val="single" w:sz="4" w:space="0" w:color="auto"/>
              <w:left w:val="single" w:sz="4" w:space="0" w:color="auto"/>
              <w:bottom w:val="single" w:sz="4" w:space="0" w:color="auto"/>
              <w:right w:val="single" w:sz="4" w:space="0" w:color="auto"/>
            </w:tcBorders>
            <w:hideMark/>
          </w:tcPr>
          <w:p w14:paraId="4585A7D9" w14:textId="77777777" w:rsidR="00C04278" w:rsidRDefault="00C04278" w:rsidP="00C04278">
            <w:r>
              <w:t>3270</w:t>
            </w:r>
          </w:p>
        </w:tc>
        <w:tc>
          <w:tcPr>
            <w:tcW w:w="506" w:type="pct"/>
            <w:tcBorders>
              <w:top w:val="single" w:sz="4" w:space="0" w:color="auto"/>
              <w:left w:val="single" w:sz="4" w:space="0" w:color="auto"/>
              <w:bottom w:val="single" w:sz="4" w:space="0" w:color="auto"/>
              <w:right w:val="single" w:sz="4" w:space="0" w:color="auto"/>
            </w:tcBorders>
            <w:hideMark/>
          </w:tcPr>
          <w:p w14:paraId="3384FDE9" w14:textId="1342793B" w:rsidR="00C04278" w:rsidRDefault="00C04278" w:rsidP="00C04278">
            <w:r>
              <w:t>2723 (-16.7)</w:t>
            </w:r>
          </w:p>
        </w:tc>
        <w:tc>
          <w:tcPr>
            <w:tcW w:w="524" w:type="pct"/>
            <w:tcBorders>
              <w:top w:val="single" w:sz="4" w:space="0" w:color="auto"/>
              <w:left w:val="single" w:sz="4" w:space="0" w:color="auto"/>
              <w:bottom w:val="single" w:sz="4" w:space="0" w:color="auto"/>
              <w:right w:val="single" w:sz="4" w:space="0" w:color="auto"/>
            </w:tcBorders>
            <w:hideMark/>
          </w:tcPr>
          <w:p w14:paraId="100D9177" w14:textId="7B0821FB" w:rsidR="00C04278" w:rsidRDefault="00C04278" w:rsidP="00C04278">
            <w:r>
              <w:t>2951 (-9.8)</w:t>
            </w:r>
          </w:p>
        </w:tc>
        <w:tc>
          <w:tcPr>
            <w:tcW w:w="715" w:type="pct"/>
            <w:tcBorders>
              <w:top w:val="single" w:sz="4" w:space="0" w:color="auto"/>
              <w:left w:val="single" w:sz="4" w:space="0" w:color="auto"/>
              <w:bottom w:val="single" w:sz="4" w:space="0" w:color="auto"/>
              <w:right w:val="single" w:sz="4" w:space="0" w:color="auto"/>
            </w:tcBorders>
            <w:hideMark/>
          </w:tcPr>
          <w:p w14:paraId="73923015" w14:textId="3A6F369E" w:rsidR="00C04278" w:rsidRDefault="00C04278" w:rsidP="00C04278">
            <w:r>
              <w:t>1575 (-51.8)</w:t>
            </w:r>
          </w:p>
        </w:tc>
        <w:tc>
          <w:tcPr>
            <w:tcW w:w="715" w:type="pct"/>
            <w:tcBorders>
              <w:top w:val="single" w:sz="4" w:space="0" w:color="auto"/>
              <w:left w:val="single" w:sz="4" w:space="0" w:color="auto"/>
              <w:bottom w:val="single" w:sz="4" w:space="0" w:color="auto"/>
              <w:right w:val="single" w:sz="4" w:space="0" w:color="auto"/>
            </w:tcBorders>
            <w:hideMark/>
          </w:tcPr>
          <w:p w14:paraId="4A4B9C20" w14:textId="58018ECF" w:rsidR="00C04278" w:rsidRDefault="00C04278" w:rsidP="00C04278">
            <w:r>
              <w:t>1909 (-41.6)</w:t>
            </w:r>
          </w:p>
        </w:tc>
        <w:tc>
          <w:tcPr>
            <w:tcW w:w="666" w:type="pct"/>
            <w:tcBorders>
              <w:top w:val="single" w:sz="4" w:space="0" w:color="auto"/>
              <w:left w:val="single" w:sz="4" w:space="0" w:color="auto"/>
              <w:bottom w:val="single" w:sz="4" w:space="0" w:color="auto"/>
              <w:right w:val="single" w:sz="4" w:space="0" w:color="auto"/>
            </w:tcBorders>
            <w:hideMark/>
          </w:tcPr>
          <w:p w14:paraId="51B15343" w14:textId="29CBDA07" w:rsidR="00C04278" w:rsidRDefault="00C04278" w:rsidP="00C04278">
            <w:r>
              <w:t>1965 (-39.9)</w:t>
            </w:r>
          </w:p>
        </w:tc>
        <w:tc>
          <w:tcPr>
            <w:tcW w:w="620" w:type="pct"/>
          </w:tcPr>
          <w:p w14:paraId="2B92B421" w14:textId="637F8CFF" w:rsidR="00C04278" w:rsidRDefault="00C04278" w:rsidP="00C04278">
            <w:r>
              <w:t>2865</w:t>
            </w:r>
            <w:r w:rsidR="00A153E4">
              <w:t xml:space="preserve"> (-12.4)</w:t>
            </w:r>
          </w:p>
        </w:tc>
        <w:tc>
          <w:tcPr>
            <w:tcW w:w="620" w:type="pct"/>
            <w:tcBorders>
              <w:top w:val="single" w:sz="4" w:space="0" w:color="auto"/>
              <w:left w:val="single" w:sz="4" w:space="0" w:color="auto"/>
              <w:bottom w:val="single" w:sz="4" w:space="0" w:color="auto"/>
              <w:right w:val="single" w:sz="4" w:space="0" w:color="auto"/>
            </w:tcBorders>
            <w:hideMark/>
          </w:tcPr>
          <w:p w14:paraId="1AD410CD" w14:textId="5B60CC83" w:rsidR="00C04278" w:rsidRDefault="00C04278" w:rsidP="00C04278">
            <w:r>
              <w:t>3236 (-1.0)</w:t>
            </w:r>
          </w:p>
        </w:tc>
      </w:tr>
      <w:tr w:rsidR="00C04278" w14:paraId="20AB3E31"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7E854FCA" w14:textId="77777777" w:rsidR="00C04278" w:rsidRDefault="00C04278" w:rsidP="00C04278">
            <w:r>
              <w:t>1996</w:t>
            </w:r>
          </w:p>
        </w:tc>
        <w:tc>
          <w:tcPr>
            <w:tcW w:w="351" w:type="pct"/>
            <w:tcBorders>
              <w:top w:val="single" w:sz="4" w:space="0" w:color="auto"/>
              <w:left w:val="single" w:sz="4" w:space="0" w:color="auto"/>
              <w:bottom w:val="single" w:sz="4" w:space="0" w:color="auto"/>
              <w:right w:val="single" w:sz="4" w:space="0" w:color="auto"/>
            </w:tcBorders>
            <w:hideMark/>
          </w:tcPr>
          <w:p w14:paraId="5B52E2B4" w14:textId="77777777" w:rsidR="00C04278" w:rsidRDefault="00C04278" w:rsidP="00C04278">
            <w:r>
              <w:t>3665</w:t>
            </w:r>
          </w:p>
        </w:tc>
        <w:tc>
          <w:tcPr>
            <w:tcW w:w="506" w:type="pct"/>
            <w:tcBorders>
              <w:top w:val="single" w:sz="4" w:space="0" w:color="auto"/>
              <w:left w:val="single" w:sz="4" w:space="0" w:color="auto"/>
              <w:bottom w:val="single" w:sz="4" w:space="0" w:color="auto"/>
              <w:right w:val="single" w:sz="4" w:space="0" w:color="auto"/>
            </w:tcBorders>
            <w:hideMark/>
          </w:tcPr>
          <w:p w14:paraId="15D00A01" w14:textId="401941EC" w:rsidR="00C04278" w:rsidRDefault="00C04278" w:rsidP="00C04278">
            <w:r>
              <w:t>3316 (-9.5)</w:t>
            </w:r>
          </w:p>
        </w:tc>
        <w:tc>
          <w:tcPr>
            <w:tcW w:w="524" w:type="pct"/>
            <w:tcBorders>
              <w:top w:val="single" w:sz="4" w:space="0" w:color="auto"/>
              <w:left w:val="single" w:sz="4" w:space="0" w:color="auto"/>
              <w:bottom w:val="single" w:sz="4" w:space="0" w:color="auto"/>
              <w:right w:val="single" w:sz="4" w:space="0" w:color="auto"/>
            </w:tcBorders>
            <w:hideMark/>
          </w:tcPr>
          <w:p w14:paraId="691C9071" w14:textId="74258E42" w:rsidR="00C04278" w:rsidRDefault="00C04278" w:rsidP="00C04278">
            <w:r>
              <w:t>3469 (-5.4)</w:t>
            </w:r>
          </w:p>
        </w:tc>
        <w:tc>
          <w:tcPr>
            <w:tcW w:w="715" w:type="pct"/>
            <w:tcBorders>
              <w:top w:val="single" w:sz="4" w:space="0" w:color="auto"/>
              <w:left w:val="single" w:sz="4" w:space="0" w:color="auto"/>
              <w:bottom w:val="single" w:sz="4" w:space="0" w:color="auto"/>
              <w:right w:val="single" w:sz="4" w:space="0" w:color="auto"/>
            </w:tcBorders>
            <w:hideMark/>
          </w:tcPr>
          <w:p w14:paraId="07DE3537" w14:textId="7EDDB7E8" w:rsidR="00C04278" w:rsidRDefault="00C04278" w:rsidP="00C04278">
            <w:r>
              <w:t>2679 (-26.9)</w:t>
            </w:r>
          </w:p>
        </w:tc>
        <w:tc>
          <w:tcPr>
            <w:tcW w:w="715" w:type="pct"/>
            <w:tcBorders>
              <w:top w:val="single" w:sz="4" w:space="0" w:color="auto"/>
              <w:left w:val="single" w:sz="4" w:space="0" w:color="auto"/>
              <w:bottom w:val="single" w:sz="4" w:space="0" w:color="auto"/>
              <w:right w:val="single" w:sz="4" w:space="0" w:color="auto"/>
            </w:tcBorders>
            <w:hideMark/>
          </w:tcPr>
          <w:p w14:paraId="72AC439D" w14:textId="26E4288A" w:rsidR="00C04278" w:rsidRDefault="00C04278" w:rsidP="00C04278">
            <w:r>
              <w:t>2833 (-22.7)</w:t>
            </w:r>
          </w:p>
        </w:tc>
        <w:tc>
          <w:tcPr>
            <w:tcW w:w="666" w:type="pct"/>
            <w:tcBorders>
              <w:top w:val="single" w:sz="4" w:space="0" w:color="auto"/>
              <w:left w:val="single" w:sz="4" w:space="0" w:color="auto"/>
              <w:bottom w:val="single" w:sz="4" w:space="0" w:color="auto"/>
              <w:right w:val="single" w:sz="4" w:space="0" w:color="auto"/>
            </w:tcBorders>
            <w:hideMark/>
          </w:tcPr>
          <w:p w14:paraId="55AAC68F" w14:textId="492FC40B" w:rsidR="00C04278" w:rsidRDefault="00C04278" w:rsidP="00C04278">
            <w:r>
              <w:t>2908 (-20.7)</w:t>
            </w:r>
          </w:p>
        </w:tc>
        <w:tc>
          <w:tcPr>
            <w:tcW w:w="620" w:type="pct"/>
          </w:tcPr>
          <w:p w14:paraId="0D5167D5" w14:textId="202E8873" w:rsidR="00C04278" w:rsidRDefault="00C04278" w:rsidP="00C04278">
            <w:r>
              <w:t>3395</w:t>
            </w:r>
            <w:r w:rsidR="00A153E4">
              <w:t xml:space="preserve"> (-7.4)</w:t>
            </w:r>
          </w:p>
        </w:tc>
        <w:tc>
          <w:tcPr>
            <w:tcW w:w="620" w:type="pct"/>
            <w:tcBorders>
              <w:top w:val="single" w:sz="4" w:space="0" w:color="auto"/>
              <w:left w:val="single" w:sz="4" w:space="0" w:color="auto"/>
              <w:bottom w:val="single" w:sz="4" w:space="0" w:color="auto"/>
              <w:right w:val="single" w:sz="4" w:space="0" w:color="auto"/>
            </w:tcBorders>
            <w:hideMark/>
          </w:tcPr>
          <w:p w14:paraId="139044C7" w14:textId="1D2E1E69" w:rsidR="00C04278" w:rsidRDefault="00C04278" w:rsidP="00C04278">
            <w:r>
              <w:t>3639 (-0.7)</w:t>
            </w:r>
          </w:p>
        </w:tc>
      </w:tr>
      <w:tr w:rsidR="00C04278" w14:paraId="3BE5A1EB"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647DA49B" w14:textId="77777777" w:rsidR="00C04278" w:rsidRDefault="00C04278" w:rsidP="00C04278">
            <w:r>
              <w:t>1997</w:t>
            </w:r>
          </w:p>
        </w:tc>
        <w:tc>
          <w:tcPr>
            <w:tcW w:w="351" w:type="pct"/>
            <w:tcBorders>
              <w:top w:val="single" w:sz="4" w:space="0" w:color="auto"/>
              <w:left w:val="single" w:sz="4" w:space="0" w:color="auto"/>
              <w:bottom w:val="single" w:sz="4" w:space="0" w:color="auto"/>
              <w:right w:val="single" w:sz="4" w:space="0" w:color="auto"/>
            </w:tcBorders>
            <w:hideMark/>
          </w:tcPr>
          <w:p w14:paraId="4320C119" w14:textId="77777777" w:rsidR="00C04278" w:rsidRDefault="00C04278" w:rsidP="00C04278">
            <w:r>
              <w:t>3348</w:t>
            </w:r>
          </w:p>
        </w:tc>
        <w:tc>
          <w:tcPr>
            <w:tcW w:w="506" w:type="pct"/>
            <w:tcBorders>
              <w:top w:val="single" w:sz="4" w:space="0" w:color="auto"/>
              <w:left w:val="single" w:sz="4" w:space="0" w:color="auto"/>
              <w:bottom w:val="single" w:sz="4" w:space="0" w:color="auto"/>
              <w:right w:val="single" w:sz="4" w:space="0" w:color="auto"/>
            </w:tcBorders>
            <w:hideMark/>
          </w:tcPr>
          <w:p w14:paraId="5A9CC069" w14:textId="32A75561" w:rsidR="00C04278" w:rsidRDefault="00C04278" w:rsidP="00C04278">
            <w:r>
              <w:t>3276 (-2.2)</w:t>
            </w:r>
          </w:p>
        </w:tc>
        <w:tc>
          <w:tcPr>
            <w:tcW w:w="524" w:type="pct"/>
            <w:tcBorders>
              <w:top w:val="single" w:sz="4" w:space="0" w:color="auto"/>
              <w:left w:val="single" w:sz="4" w:space="0" w:color="auto"/>
              <w:bottom w:val="single" w:sz="4" w:space="0" w:color="auto"/>
              <w:right w:val="single" w:sz="4" w:space="0" w:color="auto"/>
            </w:tcBorders>
            <w:hideMark/>
          </w:tcPr>
          <w:p w14:paraId="4A8E5E4D" w14:textId="7471D595" w:rsidR="00C04278" w:rsidRDefault="00C04278" w:rsidP="00C04278">
            <w:r>
              <w:t>3313 (-1.1)</w:t>
            </w:r>
          </w:p>
        </w:tc>
        <w:tc>
          <w:tcPr>
            <w:tcW w:w="715" w:type="pct"/>
            <w:tcBorders>
              <w:top w:val="single" w:sz="4" w:space="0" w:color="auto"/>
              <w:left w:val="single" w:sz="4" w:space="0" w:color="auto"/>
              <w:bottom w:val="single" w:sz="4" w:space="0" w:color="auto"/>
              <w:right w:val="single" w:sz="4" w:space="0" w:color="auto"/>
            </w:tcBorders>
            <w:hideMark/>
          </w:tcPr>
          <w:p w14:paraId="52C487DD" w14:textId="1B3BABAA" w:rsidR="00C04278" w:rsidRDefault="00C04278" w:rsidP="00C04278">
            <w:r>
              <w:t>3002 (-10.3)</w:t>
            </w:r>
          </w:p>
        </w:tc>
        <w:tc>
          <w:tcPr>
            <w:tcW w:w="715" w:type="pct"/>
            <w:tcBorders>
              <w:top w:val="single" w:sz="4" w:space="0" w:color="auto"/>
              <w:left w:val="single" w:sz="4" w:space="0" w:color="auto"/>
              <w:bottom w:val="single" w:sz="4" w:space="0" w:color="auto"/>
              <w:right w:val="single" w:sz="4" w:space="0" w:color="auto"/>
            </w:tcBorders>
            <w:hideMark/>
          </w:tcPr>
          <w:p w14:paraId="589D0598" w14:textId="5730DA96" w:rsidR="00C04278" w:rsidRDefault="00C04278" w:rsidP="00C04278">
            <w:r>
              <w:t>3033 (-9.4)</w:t>
            </w:r>
          </w:p>
        </w:tc>
        <w:tc>
          <w:tcPr>
            <w:tcW w:w="666" w:type="pct"/>
            <w:tcBorders>
              <w:top w:val="single" w:sz="4" w:space="0" w:color="auto"/>
              <w:left w:val="single" w:sz="4" w:space="0" w:color="auto"/>
              <w:bottom w:val="single" w:sz="4" w:space="0" w:color="auto"/>
              <w:right w:val="single" w:sz="4" w:space="0" w:color="auto"/>
            </w:tcBorders>
            <w:hideMark/>
          </w:tcPr>
          <w:p w14:paraId="1AEC9008" w14:textId="10042D3E" w:rsidR="00C04278" w:rsidRDefault="00C04278" w:rsidP="00C04278">
            <w:r>
              <w:t>3087 (-7.8)</w:t>
            </w:r>
          </w:p>
        </w:tc>
        <w:tc>
          <w:tcPr>
            <w:tcW w:w="620" w:type="pct"/>
          </w:tcPr>
          <w:p w14:paraId="6F3A9D2C" w14:textId="3E21E040" w:rsidR="00C04278" w:rsidRDefault="00C04278" w:rsidP="00C04278">
            <w:r>
              <w:t>3387</w:t>
            </w:r>
            <w:r w:rsidR="00A153E4">
              <w:t xml:space="preserve"> (1.2)</w:t>
            </w:r>
          </w:p>
        </w:tc>
        <w:tc>
          <w:tcPr>
            <w:tcW w:w="620" w:type="pct"/>
            <w:tcBorders>
              <w:top w:val="single" w:sz="4" w:space="0" w:color="auto"/>
              <w:left w:val="single" w:sz="4" w:space="0" w:color="auto"/>
              <w:bottom w:val="single" w:sz="4" w:space="0" w:color="auto"/>
              <w:right w:val="single" w:sz="4" w:space="0" w:color="auto"/>
            </w:tcBorders>
            <w:hideMark/>
          </w:tcPr>
          <w:p w14:paraId="005E4765" w14:textId="4B2540FA" w:rsidR="00C04278" w:rsidRDefault="00C04278" w:rsidP="00C04278">
            <w:r>
              <w:t>3361 (0.4)</w:t>
            </w:r>
          </w:p>
        </w:tc>
      </w:tr>
      <w:tr w:rsidR="00C04278" w14:paraId="5274FCD1"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73817F00" w14:textId="77777777" w:rsidR="00C04278" w:rsidRDefault="00C04278" w:rsidP="00C04278">
            <w:r>
              <w:t>1998</w:t>
            </w:r>
          </w:p>
        </w:tc>
        <w:tc>
          <w:tcPr>
            <w:tcW w:w="351" w:type="pct"/>
            <w:tcBorders>
              <w:top w:val="single" w:sz="4" w:space="0" w:color="auto"/>
              <w:left w:val="single" w:sz="4" w:space="0" w:color="auto"/>
              <w:bottom w:val="single" w:sz="4" w:space="0" w:color="auto"/>
              <w:right w:val="single" w:sz="4" w:space="0" w:color="auto"/>
            </w:tcBorders>
            <w:hideMark/>
          </w:tcPr>
          <w:p w14:paraId="49F207EE" w14:textId="77777777" w:rsidR="00C04278" w:rsidRDefault="00C04278" w:rsidP="00C04278">
            <w:r>
              <w:t>4311</w:t>
            </w:r>
          </w:p>
        </w:tc>
        <w:tc>
          <w:tcPr>
            <w:tcW w:w="506" w:type="pct"/>
            <w:tcBorders>
              <w:top w:val="single" w:sz="4" w:space="0" w:color="auto"/>
              <w:left w:val="single" w:sz="4" w:space="0" w:color="auto"/>
              <w:bottom w:val="single" w:sz="4" w:space="0" w:color="auto"/>
              <w:right w:val="single" w:sz="4" w:space="0" w:color="auto"/>
            </w:tcBorders>
            <w:hideMark/>
          </w:tcPr>
          <w:p w14:paraId="652702B6" w14:textId="436AA098" w:rsidR="00C04278" w:rsidRDefault="00C04278" w:rsidP="00C04278">
            <w:r>
              <w:t>4364 (1.2)</w:t>
            </w:r>
          </w:p>
        </w:tc>
        <w:tc>
          <w:tcPr>
            <w:tcW w:w="524" w:type="pct"/>
            <w:tcBorders>
              <w:top w:val="single" w:sz="4" w:space="0" w:color="auto"/>
              <w:left w:val="single" w:sz="4" w:space="0" w:color="auto"/>
              <w:bottom w:val="single" w:sz="4" w:space="0" w:color="auto"/>
              <w:right w:val="single" w:sz="4" w:space="0" w:color="auto"/>
            </w:tcBorders>
            <w:hideMark/>
          </w:tcPr>
          <w:p w14:paraId="249FE460" w14:textId="4213729E" w:rsidR="00C04278" w:rsidRDefault="00C04278" w:rsidP="00C04278">
            <w:r>
              <w:t>4273 (-0.9)</w:t>
            </w:r>
          </w:p>
        </w:tc>
        <w:tc>
          <w:tcPr>
            <w:tcW w:w="715" w:type="pct"/>
            <w:tcBorders>
              <w:top w:val="single" w:sz="4" w:space="0" w:color="auto"/>
              <w:left w:val="single" w:sz="4" w:space="0" w:color="auto"/>
              <w:bottom w:val="single" w:sz="4" w:space="0" w:color="auto"/>
              <w:right w:val="single" w:sz="4" w:space="0" w:color="auto"/>
            </w:tcBorders>
            <w:hideMark/>
          </w:tcPr>
          <w:p w14:paraId="2508EBB4" w14:textId="0C306EC3" w:rsidR="00C04278" w:rsidRDefault="00C04278" w:rsidP="00C04278">
            <w:r>
              <w:t>4008 (-7.0)</w:t>
            </w:r>
          </w:p>
        </w:tc>
        <w:tc>
          <w:tcPr>
            <w:tcW w:w="715" w:type="pct"/>
            <w:tcBorders>
              <w:top w:val="single" w:sz="4" w:space="0" w:color="auto"/>
              <w:left w:val="single" w:sz="4" w:space="0" w:color="auto"/>
              <w:bottom w:val="single" w:sz="4" w:space="0" w:color="auto"/>
              <w:right w:val="single" w:sz="4" w:space="0" w:color="auto"/>
            </w:tcBorders>
            <w:hideMark/>
          </w:tcPr>
          <w:p w14:paraId="62470E0A" w14:textId="3094D79A" w:rsidR="00C04278" w:rsidRDefault="00C04278" w:rsidP="00C04278">
            <w:r>
              <w:t>4026 (-6.6)</w:t>
            </w:r>
          </w:p>
        </w:tc>
        <w:tc>
          <w:tcPr>
            <w:tcW w:w="666" w:type="pct"/>
            <w:tcBorders>
              <w:top w:val="single" w:sz="4" w:space="0" w:color="auto"/>
              <w:left w:val="single" w:sz="4" w:space="0" w:color="auto"/>
              <w:bottom w:val="single" w:sz="4" w:space="0" w:color="auto"/>
              <w:right w:val="single" w:sz="4" w:space="0" w:color="auto"/>
            </w:tcBorders>
            <w:hideMark/>
          </w:tcPr>
          <w:p w14:paraId="5AF27192" w14:textId="6A39D636" w:rsidR="00C04278" w:rsidRDefault="00C04278" w:rsidP="00C04278">
            <w:r>
              <w:t>4049 (-6.1)</w:t>
            </w:r>
          </w:p>
        </w:tc>
        <w:tc>
          <w:tcPr>
            <w:tcW w:w="620" w:type="pct"/>
          </w:tcPr>
          <w:p w14:paraId="7B67771C" w14:textId="723B748A" w:rsidR="00C04278" w:rsidRDefault="00C04278" w:rsidP="00C04278">
            <w:r>
              <w:t>4444</w:t>
            </w:r>
            <w:r w:rsidR="00A153E4">
              <w:t xml:space="preserve"> (3.1)</w:t>
            </w:r>
          </w:p>
        </w:tc>
        <w:tc>
          <w:tcPr>
            <w:tcW w:w="620" w:type="pct"/>
            <w:tcBorders>
              <w:top w:val="single" w:sz="4" w:space="0" w:color="auto"/>
              <w:left w:val="single" w:sz="4" w:space="0" w:color="auto"/>
              <w:bottom w:val="single" w:sz="4" w:space="0" w:color="auto"/>
              <w:right w:val="single" w:sz="4" w:space="0" w:color="auto"/>
            </w:tcBorders>
            <w:hideMark/>
          </w:tcPr>
          <w:p w14:paraId="21FBC303" w14:textId="463BB3A4" w:rsidR="00C04278" w:rsidRDefault="00C04278" w:rsidP="00C04278">
            <w:r>
              <w:t>4297 (-0.3)</w:t>
            </w:r>
          </w:p>
        </w:tc>
      </w:tr>
      <w:tr w:rsidR="00C04278" w14:paraId="4BCA2E20" w14:textId="77777777" w:rsidTr="00E3541D">
        <w:trPr>
          <w:jc w:val="center"/>
        </w:trPr>
        <w:tc>
          <w:tcPr>
            <w:tcW w:w="283" w:type="pct"/>
            <w:tcBorders>
              <w:top w:val="single" w:sz="4" w:space="0" w:color="auto"/>
              <w:left w:val="single" w:sz="4" w:space="0" w:color="auto"/>
              <w:bottom w:val="single" w:sz="4" w:space="0" w:color="auto"/>
              <w:right w:val="single" w:sz="4" w:space="0" w:color="auto"/>
            </w:tcBorders>
            <w:hideMark/>
          </w:tcPr>
          <w:p w14:paraId="6D13B6A3" w14:textId="77777777" w:rsidR="00C04278" w:rsidRDefault="00C04278" w:rsidP="00C04278">
            <w:r>
              <w:t>1999</w:t>
            </w:r>
          </w:p>
        </w:tc>
        <w:tc>
          <w:tcPr>
            <w:tcW w:w="351" w:type="pct"/>
            <w:tcBorders>
              <w:top w:val="single" w:sz="4" w:space="0" w:color="auto"/>
              <w:left w:val="single" w:sz="4" w:space="0" w:color="auto"/>
              <w:bottom w:val="single" w:sz="4" w:space="0" w:color="auto"/>
              <w:right w:val="single" w:sz="4" w:space="0" w:color="auto"/>
            </w:tcBorders>
            <w:hideMark/>
          </w:tcPr>
          <w:p w14:paraId="28528DD1" w14:textId="77777777" w:rsidR="00C04278" w:rsidRDefault="00C04278" w:rsidP="00C04278">
            <w:r>
              <w:t>5558</w:t>
            </w:r>
          </w:p>
        </w:tc>
        <w:tc>
          <w:tcPr>
            <w:tcW w:w="506" w:type="pct"/>
            <w:tcBorders>
              <w:top w:val="single" w:sz="4" w:space="0" w:color="auto"/>
              <w:left w:val="single" w:sz="4" w:space="0" w:color="auto"/>
              <w:bottom w:val="single" w:sz="4" w:space="0" w:color="auto"/>
              <w:right w:val="single" w:sz="4" w:space="0" w:color="auto"/>
            </w:tcBorders>
            <w:hideMark/>
          </w:tcPr>
          <w:p w14:paraId="0217557C" w14:textId="3BAE6E5D" w:rsidR="00C04278" w:rsidRDefault="00C04278" w:rsidP="00C04278">
            <w:r>
              <w:t>5482 (-1.4)</w:t>
            </w:r>
          </w:p>
        </w:tc>
        <w:tc>
          <w:tcPr>
            <w:tcW w:w="524" w:type="pct"/>
            <w:tcBorders>
              <w:top w:val="single" w:sz="4" w:space="0" w:color="auto"/>
              <w:left w:val="single" w:sz="4" w:space="0" w:color="auto"/>
              <w:bottom w:val="single" w:sz="4" w:space="0" w:color="auto"/>
              <w:right w:val="single" w:sz="4" w:space="0" w:color="auto"/>
            </w:tcBorders>
            <w:hideMark/>
          </w:tcPr>
          <w:p w14:paraId="54371F42" w14:textId="7234AE34" w:rsidR="00C04278" w:rsidRDefault="00C04278" w:rsidP="00C04278">
            <w:r>
              <w:t>5554 (-0.1)</w:t>
            </w:r>
          </w:p>
        </w:tc>
        <w:tc>
          <w:tcPr>
            <w:tcW w:w="715" w:type="pct"/>
            <w:tcBorders>
              <w:top w:val="single" w:sz="4" w:space="0" w:color="auto"/>
              <w:left w:val="single" w:sz="4" w:space="0" w:color="auto"/>
              <w:bottom w:val="single" w:sz="4" w:space="0" w:color="auto"/>
              <w:right w:val="single" w:sz="4" w:space="0" w:color="auto"/>
            </w:tcBorders>
            <w:hideMark/>
          </w:tcPr>
          <w:p w14:paraId="61B6FD12" w14:textId="2C464211" w:rsidR="00C04278" w:rsidRDefault="00C04278" w:rsidP="00C04278">
            <w:r>
              <w:t>5471 (-1.6)</w:t>
            </w:r>
          </w:p>
        </w:tc>
        <w:tc>
          <w:tcPr>
            <w:tcW w:w="715" w:type="pct"/>
            <w:tcBorders>
              <w:top w:val="single" w:sz="4" w:space="0" w:color="auto"/>
              <w:left w:val="single" w:sz="4" w:space="0" w:color="auto"/>
              <w:bottom w:val="single" w:sz="4" w:space="0" w:color="auto"/>
              <w:right w:val="single" w:sz="4" w:space="0" w:color="auto"/>
            </w:tcBorders>
            <w:hideMark/>
          </w:tcPr>
          <w:p w14:paraId="44178111" w14:textId="3185574D" w:rsidR="00C04278" w:rsidRDefault="00C04278" w:rsidP="00C04278">
            <w:r>
              <w:t>5461 (-1.8)</w:t>
            </w:r>
          </w:p>
        </w:tc>
        <w:tc>
          <w:tcPr>
            <w:tcW w:w="666" w:type="pct"/>
            <w:tcBorders>
              <w:top w:val="single" w:sz="4" w:space="0" w:color="auto"/>
              <w:left w:val="single" w:sz="4" w:space="0" w:color="auto"/>
              <w:bottom w:val="single" w:sz="4" w:space="0" w:color="auto"/>
              <w:right w:val="single" w:sz="4" w:space="0" w:color="auto"/>
            </w:tcBorders>
            <w:hideMark/>
          </w:tcPr>
          <w:p w14:paraId="54BF47BC" w14:textId="177DB15D" w:rsidR="00C04278" w:rsidRDefault="00C04278" w:rsidP="00C04278">
            <w:r>
              <w:t>5466 (-1.7)</w:t>
            </w:r>
          </w:p>
        </w:tc>
        <w:tc>
          <w:tcPr>
            <w:tcW w:w="620" w:type="pct"/>
          </w:tcPr>
          <w:p w14:paraId="15AC841F" w14:textId="69869EBF" w:rsidR="00C04278" w:rsidRDefault="00C04278" w:rsidP="00C04278">
            <w:r>
              <w:t>5606</w:t>
            </w:r>
            <w:r w:rsidR="00A153E4">
              <w:t xml:space="preserve"> (0.9)</w:t>
            </w:r>
          </w:p>
        </w:tc>
        <w:tc>
          <w:tcPr>
            <w:tcW w:w="620" w:type="pct"/>
            <w:tcBorders>
              <w:top w:val="single" w:sz="4" w:space="0" w:color="auto"/>
              <w:left w:val="single" w:sz="4" w:space="0" w:color="auto"/>
              <w:bottom w:val="single" w:sz="4" w:space="0" w:color="auto"/>
              <w:right w:val="single" w:sz="4" w:space="0" w:color="auto"/>
            </w:tcBorders>
            <w:hideMark/>
          </w:tcPr>
          <w:p w14:paraId="492FD9FA" w14:textId="011820BC" w:rsidR="00C04278" w:rsidRDefault="00C04278" w:rsidP="00C04278">
            <w:r>
              <w:t>5552 (-0.1)</w:t>
            </w:r>
          </w:p>
        </w:tc>
      </w:tr>
    </w:tbl>
    <w:p w14:paraId="026A37B6" w14:textId="77777777" w:rsidR="00D72EFA" w:rsidRPr="00F652DD" w:rsidRDefault="00D72EFA" w:rsidP="00A83A58">
      <w:pPr>
        <w:pStyle w:val="TableCaption"/>
        <w:rPr>
          <w:sz w:val="24"/>
        </w:rPr>
      </w:pPr>
    </w:p>
    <w:p w14:paraId="062E93AC" w14:textId="77777777" w:rsidR="00496AEA" w:rsidRDefault="00496AEA">
      <w:pPr>
        <w:spacing w:after="0"/>
        <w:rPr>
          <w:rFonts w:ascii="Segoe UI" w:eastAsiaTheme="minorHAnsi" w:hAnsi="Segoe UI"/>
        </w:rPr>
      </w:pPr>
      <w:r>
        <w:br w:type="page"/>
      </w:r>
    </w:p>
    <w:p w14:paraId="4FFC4733" w14:textId="682FA089" w:rsidR="00B9629B" w:rsidRDefault="00221B4A" w:rsidP="00221B4A">
      <w:pPr>
        <w:pStyle w:val="TableCaption"/>
        <w:rPr>
          <w:sz w:val="24"/>
        </w:rPr>
      </w:pPr>
      <w:r w:rsidRPr="00F652DD">
        <w:rPr>
          <w:sz w:val="24"/>
        </w:rPr>
        <w:lastRenderedPageBreak/>
        <w:t xml:space="preserve">Table </w:t>
      </w:r>
      <w:r w:rsidR="00B27162">
        <w:rPr>
          <w:sz w:val="24"/>
        </w:rPr>
        <w:t>5</w:t>
      </w:r>
      <w:r w:rsidRPr="00F652DD">
        <w:rPr>
          <w:sz w:val="24"/>
        </w:rPr>
        <w:t xml:space="preserve">. Predicted </w:t>
      </w:r>
      <w:r>
        <w:rPr>
          <w:sz w:val="24"/>
        </w:rPr>
        <w:t>mean lambda (N</w:t>
      </w:r>
      <w:r w:rsidRPr="00546269">
        <w:rPr>
          <w:sz w:val="24"/>
          <w:vertAlign w:val="subscript"/>
        </w:rPr>
        <w:t>t</w:t>
      </w:r>
      <w:r w:rsidR="00C67F40">
        <w:rPr>
          <w:sz w:val="24"/>
          <w:vertAlign w:val="subscript"/>
        </w:rPr>
        <w:t>+1</w:t>
      </w:r>
      <w:r>
        <w:rPr>
          <w:sz w:val="24"/>
        </w:rPr>
        <w:t>/</w:t>
      </w:r>
      <w:proofErr w:type="spellStart"/>
      <w:r>
        <w:rPr>
          <w:sz w:val="24"/>
        </w:rPr>
        <w:t>N</w:t>
      </w:r>
      <w:r w:rsidRPr="00546269">
        <w:rPr>
          <w:sz w:val="24"/>
          <w:vertAlign w:val="subscript"/>
        </w:rPr>
        <w:t>t</w:t>
      </w:r>
      <w:proofErr w:type="spellEnd"/>
      <w:r>
        <w:rPr>
          <w:sz w:val="24"/>
        </w:rPr>
        <w:t>)</w:t>
      </w:r>
      <w:r w:rsidR="00C902E3">
        <w:rPr>
          <w:sz w:val="24"/>
        </w:rPr>
        <w:t xml:space="preserve"> for total winter-run spawner abundance in the Upper Sacramento River, including both natural- and hatchery-origin fish</w:t>
      </w:r>
      <w:r w:rsidR="00D33ABC">
        <w:rPr>
          <w:sz w:val="24"/>
        </w:rPr>
        <w:t>, from deterministic model runs</w:t>
      </w:r>
      <w:r w:rsidRPr="00F652DD">
        <w:rPr>
          <w:sz w:val="24"/>
        </w:rPr>
        <w:t>.</w:t>
      </w:r>
      <w:r>
        <w:rPr>
          <w:sz w:val="24"/>
        </w:rPr>
        <w:t xml:space="preserve"> Parentheses indicate percent difference from NAA (negative values indicate a decrease in annual spawner abundance).</w:t>
      </w:r>
    </w:p>
    <w:tbl>
      <w:tblPr>
        <w:tblStyle w:val="StyleAlpha"/>
        <w:tblW w:w="5000" w:type="pct"/>
        <w:jc w:val="center"/>
        <w:tblLook w:val="0420" w:firstRow="1" w:lastRow="0" w:firstColumn="0" w:lastColumn="0" w:noHBand="0" w:noVBand="1"/>
      </w:tblPr>
      <w:tblGrid>
        <w:gridCol w:w="584"/>
        <w:gridCol w:w="960"/>
        <w:gridCol w:w="595"/>
        <w:gridCol w:w="1244"/>
        <w:gridCol w:w="1333"/>
        <w:gridCol w:w="1245"/>
        <w:gridCol w:w="1429"/>
        <w:gridCol w:w="980"/>
        <w:gridCol w:w="980"/>
      </w:tblGrid>
      <w:tr w:rsidR="00E22264" w14:paraId="351E331F" w14:textId="77777777" w:rsidTr="00AC7254">
        <w:trPr>
          <w:cnfStyle w:val="100000000000" w:firstRow="1" w:lastRow="0" w:firstColumn="0" w:lastColumn="0" w:oddVBand="0" w:evenVBand="0" w:oddHBand="0" w:evenHBand="0" w:firstRowFirstColumn="0" w:firstRowLastColumn="0" w:lastRowFirstColumn="0" w:lastRowLastColumn="0"/>
          <w:tblHeader/>
          <w:jc w:val="center"/>
        </w:trPr>
        <w:tc>
          <w:tcPr>
            <w:tcW w:w="312" w:type="pct"/>
            <w:tcBorders>
              <w:top w:val="single" w:sz="4" w:space="0" w:color="auto"/>
              <w:left w:val="single" w:sz="4" w:space="0" w:color="auto"/>
              <w:right w:val="single" w:sz="4" w:space="0" w:color="auto"/>
            </w:tcBorders>
            <w:hideMark/>
          </w:tcPr>
          <w:p w14:paraId="47E36DC4" w14:textId="77777777" w:rsidR="009B5664" w:rsidRDefault="009B5664">
            <w:r>
              <w:t>WYT</w:t>
            </w:r>
          </w:p>
        </w:tc>
        <w:tc>
          <w:tcPr>
            <w:tcW w:w="513" w:type="pct"/>
            <w:tcBorders>
              <w:top w:val="single" w:sz="4" w:space="0" w:color="auto"/>
              <w:left w:val="single" w:sz="4" w:space="0" w:color="auto"/>
              <w:right w:val="single" w:sz="4" w:space="0" w:color="auto"/>
            </w:tcBorders>
            <w:hideMark/>
          </w:tcPr>
          <w:p w14:paraId="7AF6CE25" w14:textId="77777777" w:rsidR="009B5664" w:rsidRDefault="009B5664">
            <w:r>
              <w:t>NAA</w:t>
            </w:r>
          </w:p>
        </w:tc>
        <w:tc>
          <w:tcPr>
            <w:tcW w:w="318" w:type="pct"/>
            <w:tcBorders>
              <w:top w:val="single" w:sz="4" w:space="0" w:color="auto"/>
              <w:left w:val="single" w:sz="4" w:space="0" w:color="auto"/>
              <w:right w:val="single" w:sz="4" w:space="0" w:color="auto"/>
            </w:tcBorders>
            <w:hideMark/>
          </w:tcPr>
          <w:p w14:paraId="694F4864" w14:textId="77777777" w:rsidR="009B5664" w:rsidRDefault="009B5664">
            <w:r>
              <w:t>Alt1</w:t>
            </w:r>
          </w:p>
        </w:tc>
        <w:tc>
          <w:tcPr>
            <w:tcW w:w="665" w:type="pct"/>
            <w:tcBorders>
              <w:top w:val="single" w:sz="4" w:space="0" w:color="auto"/>
              <w:left w:val="single" w:sz="4" w:space="0" w:color="auto"/>
              <w:right w:val="single" w:sz="4" w:space="0" w:color="auto"/>
            </w:tcBorders>
            <w:hideMark/>
          </w:tcPr>
          <w:p w14:paraId="21991459" w14:textId="3684D329" w:rsidR="009B5664" w:rsidRDefault="009B5664">
            <w:r>
              <w:t xml:space="preserve">Alt2 </w:t>
            </w:r>
            <w:proofErr w:type="spellStart"/>
            <w:r>
              <w:t>wTUCP</w:t>
            </w:r>
            <w:proofErr w:type="spellEnd"/>
            <w:r>
              <w:t xml:space="preserve"> </w:t>
            </w:r>
            <w:proofErr w:type="spellStart"/>
            <w:r>
              <w:t>woVA</w:t>
            </w:r>
            <w:proofErr w:type="spellEnd"/>
          </w:p>
        </w:tc>
        <w:tc>
          <w:tcPr>
            <w:tcW w:w="713" w:type="pct"/>
            <w:tcBorders>
              <w:top w:val="single" w:sz="4" w:space="0" w:color="auto"/>
              <w:left w:val="single" w:sz="4" w:space="0" w:color="auto"/>
              <w:right w:val="single" w:sz="4" w:space="0" w:color="auto"/>
            </w:tcBorders>
            <w:hideMark/>
          </w:tcPr>
          <w:p w14:paraId="08AE6304" w14:textId="0E49C9AB" w:rsidR="009B5664" w:rsidRDefault="009B5664">
            <w:r>
              <w:t xml:space="preserve">Alt2 </w:t>
            </w:r>
            <w:proofErr w:type="spellStart"/>
            <w:r>
              <w:t>woTUCP</w:t>
            </w:r>
            <w:proofErr w:type="spellEnd"/>
            <w:r>
              <w:t xml:space="preserve"> </w:t>
            </w:r>
            <w:proofErr w:type="spellStart"/>
            <w:r>
              <w:t>woVA</w:t>
            </w:r>
            <w:proofErr w:type="spellEnd"/>
          </w:p>
        </w:tc>
        <w:tc>
          <w:tcPr>
            <w:tcW w:w="666" w:type="pct"/>
            <w:tcBorders>
              <w:top w:val="single" w:sz="4" w:space="0" w:color="auto"/>
              <w:left w:val="single" w:sz="4" w:space="0" w:color="auto"/>
              <w:right w:val="single" w:sz="4" w:space="0" w:color="auto"/>
            </w:tcBorders>
            <w:hideMark/>
          </w:tcPr>
          <w:p w14:paraId="25194B46" w14:textId="54113096" w:rsidR="009B5664" w:rsidRDefault="009B5664">
            <w:r>
              <w:t xml:space="preserve">Alt2 </w:t>
            </w:r>
            <w:proofErr w:type="spellStart"/>
            <w:r>
              <w:t>woTUCP</w:t>
            </w:r>
            <w:proofErr w:type="spellEnd"/>
            <w:r>
              <w:t xml:space="preserve"> </w:t>
            </w:r>
            <w:proofErr w:type="spellStart"/>
            <w:r>
              <w:t>DeltaVA</w:t>
            </w:r>
            <w:proofErr w:type="spellEnd"/>
          </w:p>
        </w:tc>
        <w:tc>
          <w:tcPr>
            <w:tcW w:w="764" w:type="pct"/>
            <w:tcBorders>
              <w:top w:val="single" w:sz="4" w:space="0" w:color="auto"/>
              <w:left w:val="single" w:sz="4" w:space="0" w:color="auto"/>
              <w:right w:val="single" w:sz="4" w:space="0" w:color="auto"/>
            </w:tcBorders>
            <w:hideMark/>
          </w:tcPr>
          <w:p w14:paraId="56698675" w14:textId="36952B37" w:rsidR="009B5664" w:rsidRDefault="009B5664">
            <w:r>
              <w:t xml:space="preserve">Alt2 </w:t>
            </w:r>
            <w:proofErr w:type="spellStart"/>
            <w:r>
              <w:t>woTUCP</w:t>
            </w:r>
            <w:proofErr w:type="spellEnd"/>
            <w:r>
              <w:t xml:space="preserve"> </w:t>
            </w:r>
            <w:proofErr w:type="spellStart"/>
            <w:r>
              <w:t>AllVA</w:t>
            </w:r>
            <w:proofErr w:type="spellEnd"/>
          </w:p>
        </w:tc>
        <w:tc>
          <w:tcPr>
            <w:tcW w:w="524" w:type="pct"/>
            <w:tcBorders>
              <w:top w:val="single" w:sz="4" w:space="0" w:color="auto"/>
              <w:left w:val="single" w:sz="4" w:space="0" w:color="auto"/>
              <w:right w:val="single" w:sz="4" w:space="0" w:color="auto"/>
            </w:tcBorders>
          </w:tcPr>
          <w:p w14:paraId="50637955" w14:textId="3E7BB52C" w:rsidR="009B5664" w:rsidRDefault="009B5664">
            <w:r>
              <w:t>Alt</w:t>
            </w:r>
            <w:r w:rsidR="00E22264">
              <w:t>3</w:t>
            </w:r>
          </w:p>
        </w:tc>
        <w:tc>
          <w:tcPr>
            <w:tcW w:w="524" w:type="pct"/>
            <w:tcBorders>
              <w:top w:val="single" w:sz="4" w:space="0" w:color="auto"/>
              <w:left w:val="single" w:sz="4" w:space="0" w:color="auto"/>
              <w:right w:val="single" w:sz="4" w:space="0" w:color="auto"/>
            </w:tcBorders>
            <w:hideMark/>
          </w:tcPr>
          <w:p w14:paraId="29582207" w14:textId="52EC5AC7" w:rsidR="009B5664" w:rsidRDefault="009B5664">
            <w:r>
              <w:t>Alt4</w:t>
            </w:r>
          </w:p>
        </w:tc>
      </w:tr>
      <w:tr w:rsidR="00AC7254" w14:paraId="674C90D0" w14:textId="77777777" w:rsidTr="00AC7254">
        <w:trPr>
          <w:jc w:val="center"/>
        </w:trPr>
        <w:tc>
          <w:tcPr>
            <w:tcW w:w="312" w:type="pct"/>
            <w:tcBorders>
              <w:top w:val="single" w:sz="4" w:space="0" w:color="auto"/>
              <w:left w:val="single" w:sz="4" w:space="0" w:color="auto"/>
              <w:bottom w:val="single" w:sz="4" w:space="0" w:color="auto"/>
              <w:right w:val="single" w:sz="4" w:space="0" w:color="auto"/>
            </w:tcBorders>
            <w:hideMark/>
          </w:tcPr>
          <w:p w14:paraId="629BF82A" w14:textId="77777777" w:rsidR="00AC7254" w:rsidRDefault="00AC7254" w:rsidP="00AC7254">
            <w:r>
              <w:t>C</w:t>
            </w:r>
          </w:p>
        </w:tc>
        <w:tc>
          <w:tcPr>
            <w:tcW w:w="513" w:type="pct"/>
            <w:tcBorders>
              <w:top w:val="single" w:sz="4" w:space="0" w:color="auto"/>
              <w:left w:val="single" w:sz="4" w:space="0" w:color="auto"/>
              <w:bottom w:val="single" w:sz="4" w:space="0" w:color="auto"/>
              <w:right w:val="single" w:sz="4" w:space="0" w:color="auto"/>
            </w:tcBorders>
            <w:hideMark/>
          </w:tcPr>
          <w:p w14:paraId="148C3D2D" w14:textId="77777777" w:rsidR="00AC7254" w:rsidRDefault="00AC7254" w:rsidP="00AC7254">
            <w:r>
              <w:t>0.815</w:t>
            </w:r>
          </w:p>
        </w:tc>
        <w:tc>
          <w:tcPr>
            <w:tcW w:w="318" w:type="pct"/>
            <w:tcBorders>
              <w:top w:val="single" w:sz="4" w:space="0" w:color="auto"/>
              <w:left w:val="single" w:sz="4" w:space="0" w:color="auto"/>
              <w:bottom w:val="single" w:sz="4" w:space="0" w:color="auto"/>
              <w:right w:val="single" w:sz="4" w:space="0" w:color="auto"/>
            </w:tcBorders>
            <w:hideMark/>
          </w:tcPr>
          <w:p w14:paraId="6313999F" w14:textId="5F012998" w:rsidR="00AC7254" w:rsidRDefault="00AC7254" w:rsidP="00AC7254">
            <w:r>
              <w:t>0.795 (-2.4)</w:t>
            </w:r>
          </w:p>
        </w:tc>
        <w:tc>
          <w:tcPr>
            <w:tcW w:w="665" w:type="pct"/>
            <w:tcBorders>
              <w:top w:val="single" w:sz="4" w:space="0" w:color="auto"/>
              <w:left w:val="single" w:sz="4" w:space="0" w:color="auto"/>
              <w:bottom w:val="single" w:sz="4" w:space="0" w:color="auto"/>
              <w:right w:val="single" w:sz="4" w:space="0" w:color="auto"/>
            </w:tcBorders>
            <w:hideMark/>
          </w:tcPr>
          <w:p w14:paraId="01F96466" w14:textId="0207E591" w:rsidR="00AC7254" w:rsidRDefault="00AC7254" w:rsidP="00AC7254">
            <w:r>
              <w:t>0.812 (-0.4)</w:t>
            </w:r>
          </w:p>
        </w:tc>
        <w:tc>
          <w:tcPr>
            <w:tcW w:w="713" w:type="pct"/>
            <w:tcBorders>
              <w:top w:val="single" w:sz="4" w:space="0" w:color="auto"/>
              <w:left w:val="single" w:sz="4" w:space="0" w:color="auto"/>
              <w:bottom w:val="single" w:sz="4" w:space="0" w:color="auto"/>
              <w:right w:val="single" w:sz="4" w:space="0" w:color="auto"/>
            </w:tcBorders>
            <w:hideMark/>
          </w:tcPr>
          <w:p w14:paraId="578D454A" w14:textId="5F2AC484" w:rsidR="00AC7254" w:rsidRDefault="00AC7254" w:rsidP="00AC7254">
            <w:r>
              <w:t>0.778 (-4.6)</w:t>
            </w:r>
          </w:p>
        </w:tc>
        <w:tc>
          <w:tcPr>
            <w:tcW w:w="666" w:type="pct"/>
            <w:tcBorders>
              <w:top w:val="single" w:sz="4" w:space="0" w:color="auto"/>
              <w:left w:val="single" w:sz="4" w:space="0" w:color="auto"/>
              <w:bottom w:val="single" w:sz="4" w:space="0" w:color="auto"/>
              <w:right w:val="single" w:sz="4" w:space="0" w:color="auto"/>
            </w:tcBorders>
            <w:hideMark/>
          </w:tcPr>
          <w:p w14:paraId="61A8167A" w14:textId="2D01C1FC" w:rsidR="00AC7254" w:rsidRDefault="00AC7254" w:rsidP="00AC7254">
            <w:r>
              <w:t>0.787 (-3.5)</w:t>
            </w:r>
          </w:p>
        </w:tc>
        <w:tc>
          <w:tcPr>
            <w:tcW w:w="764" w:type="pct"/>
            <w:tcBorders>
              <w:top w:val="single" w:sz="4" w:space="0" w:color="auto"/>
              <w:left w:val="single" w:sz="4" w:space="0" w:color="auto"/>
              <w:bottom w:val="single" w:sz="4" w:space="0" w:color="auto"/>
              <w:right w:val="single" w:sz="4" w:space="0" w:color="auto"/>
            </w:tcBorders>
            <w:hideMark/>
          </w:tcPr>
          <w:p w14:paraId="08733B10" w14:textId="5D03EE0A" w:rsidR="00AC7254" w:rsidRDefault="00AC7254" w:rsidP="00AC7254">
            <w:r>
              <w:t>0.791 (-3.0)</w:t>
            </w:r>
          </w:p>
        </w:tc>
        <w:tc>
          <w:tcPr>
            <w:tcW w:w="524" w:type="pct"/>
          </w:tcPr>
          <w:p w14:paraId="27A53967" w14:textId="4F16EFA6" w:rsidR="00AC7254" w:rsidRDefault="00AC7254" w:rsidP="00AC7254">
            <w:r>
              <w:t>0.807 (-1.0)</w:t>
            </w:r>
          </w:p>
        </w:tc>
        <w:tc>
          <w:tcPr>
            <w:tcW w:w="524" w:type="pct"/>
            <w:tcBorders>
              <w:top w:val="single" w:sz="4" w:space="0" w:color="auto"/>
              <w:left w:val="single" w:sz="4" w:space="0" w:color="auto"/>
              <w:bottom w:val="single" w:sz="4" w:space="0" w:color="auto"/>
              <w:right w:val="single" w:sz="4" w:space="0" w:color="auto"/>
            </w:tcBorders>
            <w:hideMark/>
          </w:tcPr>
          <w:p w14:paraId="47AD8823" w14:textId="64E45BDE" w:rsidR="00AC7254" w:rsidRDefault="00AC7254" w:rsidP="00AC7254">
            <w:r>
              <w:t>0.817 (0.3)</w:t>
            </w:r>
          </w:p>
        </w:tc>
      </w:tr>
      <w:tr w:rsidR="00AC7254" w14:paraId="74E13D7B" w14:textId="77777777" w:rsidTr="00AC7254">
        <w:trPr>
          <w:jc w:val="center"/>
        </w:trPr>
        <w:tc>
          <w:tcPr>
            <w:tcW w:w="312" w:type="pct"/>
            <w:tcBorders>
              <w:top w:val="single" w:sz="4" w:space="0" w:color="auto"/>
              <w:left w:val="single" w:sz="4" w:space="0" w:color="auto"/>
              <w:bottom w:val="single" w:sz="4" w:space="0" w:color="auto"/>
              <w:right w:val="single" w:sz="4" w:space="0" w:color="auto"/>
            </w:tcBorders>
            <w:hideMark/>
          </w:tcPr>
          <w:p w14:paraId="7F5C5D31" w14:textId="77777777" w:rsidR="00AC7254" w:rsidRDefault="00AC7254" w:rsidP="00AC7254">
            <w:r>
              <w:t>D</w:t>
            </w:r>
          </w:p>
        </w:tc>
        <w:tc>
          <w:tcPr>
            <w:tcW w:w="513" w:type="pct"/>
            <w:tcBorders>
              <w:top w:val="single" w:sz="4" w:space="0" w:color="auto"/>
              <w:left w:val="single" w:sz="4" w:space="0" w:color="auto"/>
              <w:bottom w:val="single" w:sz="4" w:space="0" w:color="auto"/>
              <w:right w:val="single" w:sz="4" w:space="0" w:color="auto"/>
            </w:tcBorders>
            <w:hideMark/>
          </w:tcPr>
          <w:p w14:paraId="157014A5" w14:textId="77777777" w:rsidR="00AC7254" w:rsidRDefault="00AC7254" w:rsidP="00AC7254">
            <w:r>
              <w:t>1.042</w:t>
            </w:r>
          </w:p>
        </w:tc>
        <w:tc>
          <w:tcPr>
            <w:tcW w:w="318" w:type="pct"/>
            <w:tcBorders>
              <w:top w:val="single" w:sz="4" w:space="0" w:color="auto"/>
              <w:left w:val="single" w:sz="4" w:space="0" w:color="auto"/>
              <w:bottom w:val="single" w:sz="4" w:space="0" w:color="auto"/>
              <w:right w:val="single" w:sz="4" w:space="0" w:color="auto"/>
            </w:tcBorders>
            <w:hideMark/>
          </w:tcPr>
          <w:p w14:paraId="07D4AA87" w14:textId="5BD93D2C" w:rsidR="00AC7254" w:rsidRDefault="00AC7254" w:rsidP="00AC7254">
            <w:r>
              <w:t>1.035 (-0.7)</w:t>
            </w:r>
          </w:p>
        </w:tc>
        <w:tc>
          <w:tcPr>
            <w:tcW w:w="665" w:type="pct"/>
            <w:tcBorders>
              <w:top w:val="single" w:sz="4" w:space="0" w:color="auto"/>
              <w:left w:val="single" w:sz="4" w:space="0" w:color="auto"/>
              <w:bottom w:val="single" w:sz="4" w:space="0" w:color="auto"/>
              <w:right w:val="single" w:sz="4" w:space="0" w:color="auto"/>
            </w:tcBorders>
            <w:hideMark/>
          </w:tcPr>
          <w:p w14:paraId="049EB372" w14:textId="15751E66" w:rsidR="00AC7254" w:rsidRDefault="00AC7254" w:rsidP="00AC7254">
            <w:r>
              <w:t>1.041 (-0.1)</w:t>
            </w:r>
          </w:p>
        </w:tc>
        <w:tc>
          <w:tcPr>
            <w:tcW w:w="713" w:type="pct"/>
            <w:tcBorders>
              <w:top w:val="single" w:sz="4" w:space="0" w:color="auto"/>
              <w:left w:val="single" w:sz="4" w:space="0" w:color="auto"/>
              <w:bottom w:val="single" w:sz="4" w:space="0" w:color="auto"/>
              <w:right w:val="single" w:sz="4" w:space="0" w:color="auto"/>
            </w:tcBorders>
            <w:hideMark/>
          </w:tcPr>
          <w:p w14:paraId="5756CAF2" w14:textId="057385DC" w:rsidR="00AC7254" w:rsidRDefault="00AC7254" w:rsidP="00AC7254">
            <w:r>
              <w:t>1.041 (-0.1)</w:t>
            </w:r>
          </w:p>
        </w:tc>
        <w:tc>
          <w:tcPr>
            <w:tcW w:w="666" w:type="pct"/>
            <w:tcBorders>
              <w:top w:val="single" w:sz="4" w:space="0" w:color="auto"/>
              <w:left w:val="single" w:sz="4" w:space="0" w:color="auto"/>
              <w:bottom w:val="single" w:sz="4" w:space="0" w:color="auto"/>
              <w:right w:val="single" w:sz="4" w:space="0" w:color="auto"/>
            </w:tcBorders>
            <w:hideMark/>
          </w:tcPr>
          <w:p w14:paraId="37B47809" w14:textId="6DCE9D23" w:rsidR="00AC7254" w:rsidRDefault="00AC7254" w:rsidP="00AC7254">
            <w:r>
              <w:t>1.042 (0.0)</w:t>
            </w:r>
          </w:p>
        </w:tc>
        <w:tc>
          <w:tcPr>
            <w:tcW w:w="764" w:type="pct"/>
            <w:tcBorders>
              <w:top w:val="single" w:sz="4" w:space="0" w:color="auto"/>
              <w:left w:val="single" w:sz="4" w:space="0" w:color="auto"/>
              <w:bottom w:val="single" w:sz="4" w:space="0" w:color="auto"/>
              <w:right w:val="single" w:sz="4" w:space="0" w:color="auto"/>
            </w:tcBorders>
            <w:hideMark/>
          </w:tcPr>
          <w:p w14:paraId="216DCE1C" w14:textId="5F33918B" w:rsidR="00AC7254" w:rsidRDefault="00AC7254" w:rsidP="00AC7254">
            <w:r>
              <w:t>1.042 (-0.1)</w:t>
            </w:r>
          </w:p>
        </w:tc>
        <w:tc>
          <w:tcPr>
            <w:tcW w:w="524" w:type="pct"/>
          </w:tcPr>
          <w:p w14:paraId="3781806B" w14:textId="1AC941A1" w:rsidR="00AC7254" w:rsidRDefault="00AC7254" w:rsidP="00AC7254">
            <w:r>
              <w:t>1.039 (-0.3)</w:t>
            </w:r>
          </w:p>
        </w:tc>
        <w:tc>
          <w:tcPr>
            <w:tcW w:w="524" w:type="pct"/>
            <w:tcBorders>
              <w:top w:val="single" w:sz="4" w:space="0" w:color="auto"/>
              <w:left w:val="single" w:sz="4" w:space="0" w:color="auto"/>
              <w:bottom w:val="single" w:sz="4" w:space="0" w:color="auto"/>
              <w:right w:val="single" w:sz="4" w:space="0" w:color="auto"/>
            </w:tcBorders>
            <w:hideMark/>
          </w:tcPr>
          <w:p w14:paraId="0C88BDAD" w14:textId="0E5D9749" w:rsidR="00AC7254" w:rsidRDefault="00AC7254" w:rsidP="00AC7254">
            <w:r>
              <w:t>1.041 (-0.1)</w:t>
            </w:r>
          </w:p>
        </w:tc>
      </w:tr>
      <w:tr w:rsidR="00AC7254" w14:paraId="0B514DF4" w14:textId="77777777" w:rsidTr="00AC7254">
        <w:trPr>
          <w:jc w:val="center"/>
        </w:trPr>
        <w:tc>
          <w:tcPr>
            <w:tcW w:w="312" w:type="pct"/>
            <w:tcBorders>
              <w:top w:val="single" w:sz="4" w:space="0" w:color="auto"/>
              <w:left w:val="single" w:sz="4" w:space="0" w:color="auto"/>
              <w:bottom w:val="single" w:sz="4" w:space="0" w:color="auto"/>
              <w:right w:val="single" w:sz="4" w:space="0" w:color="auto"/>
            </w:tcBorders>
            <w:hideMark/>
          </w:tcPr>
          <w:p w14:paraId="00009B43" w14:textId="77777777" w:rsidR="00AC7254" w:rsidRDefault="00AC7254" w:rsidP="00AC7254">
            <w:r>
              <w:t>AN</w:t>
            </w:r>
          </w:p>
        </w:tc>
        <w:tc>
          <w:tcPr>
            <w:tcW w:w="513" w:type="pct"/>
            <w:tcBorders>
              <w:top w:val="single" w:sz="4" w:space="0" w:color="auto"/>
              <w:left w:val="single" w:sz="4" w:space="0" w:color="auto"/>
              <w:bottom w:val="single" w:sz="4" w:space="0" w:color="auto"/>
              <w:right w:val="single" w:sz="4" w:space="0" w:color="auto"/>
            </w:tcBorders>
            <w:hideMark/>
          </w:tcPr>
          <w:p w14:paraId="32510B51" w14:textId="77777777" w:rsidR="00AC7254" w:rsidRDefault="00AC7254" w:rsidP="00AC7254">
            <w:r>
              <w:t>0.659</w:t>
            </w:r>
          </w:p>
        </w:tc>
        <w:tc>
          <w:tcPr>
            <w:tcW w:w="318" w:type="pct"/>
            <w:tcBorders>
              <w:top w:val="single" w:sz="4" w:space="0" w:color="auto"/>
              <w:left w:val="single" w:sz="4" w:space="0" w:color="auto"/>
              <w:bottom w:val="single" w:sz="4" w:space="0" w:color="auto"/>
              <w:right w:val="single" w:sz="4" w:space="0" w:color="auto"/>
            </w:tcBorders>
            <w:hideMark/>
          </w:tcPr>
          <w:p w14:paraId="6A2C022F" w14:textId="33827D53" w:rsidR="00AC7254" w:rsidRDefault="00AC7254" w:rsidP="00AC7254">
            <w:r>
              <w:t>0.689 (4.5)</w:t>
            </w:r>
          </w:p>
        </w:tc>
        <w:tc>
          <w:tcPr>
            <w:tcW w:w="665" w:type="pct"/>
            <w:tcBorders>
              <w:top w:val="single" w:sz="4" w:space="0" w:color="auto"/>
              <w:left w:val="single" w:sz="4" w:space="0" w:color="auto"/>
              <w:bottom w:val="single" w:sz="4" w:space="0" w:color="auto"/>
              <w:right w:val="single" w:sz="4" w:space="0" w:color="auto"/>
            </w:tcBorders>
            <w:hideMark/>
          </w:tcPr>
          <w:p w14:paraId="355CB1F2" w14:textId="554EDE0F" w:rsidR="00AC7254" w:rsidRDefault="00AC7254" w:rsidP="00AC7254">
            <w:r>
              <w:t>0.676 (2.5)</w:t>
            </w:r>
          </w:p>
        </w:tc>
        <w:tc>
          <w:tcPr>
            <w:tcW w:w="713" w:type="pct"/>
            <w:tcBorders>
              <w:top w:val="single" w:sz="4" w:space="0" w:color="auto"/>
              <w:left w:val="single" w:sz="4" w:space="0" w:color="auto"/>
              <w:bottom w:val="single" w:sz="4" w:space="0" w:color="auto"/>
              <w:right w:val="single" w:sz="4" w:space="0" w:color="auto"/>
            </w:tcBorders>
            <w:hideMark/>
          </w:tcPr>
          <w:p w14:paraId="402367D5" w14:textId="6F7220F3" w:rsidR="00AC7254" w:rsidRDefault="00AC7254" w:rsidP="00AC7254">
            <w:r>
              <w:t>0.672 (2.0)</w:t>
            </w:r>
          </w:p>
        </w:tc>
        <w:tc>
          <w:tcPr>
            <w:tcW w:w="666" w:type="pct"/>
            <w:tcBorders>
              <w:top w:val="single" w:sz="4" w:space="0" w:color="auto"/>
              <w:left w:val="single" w:sz="4" w:space="0" w:color="auto"/>
              <w:bottom w:val="single" w:sz="4" w:space="0" w:color="auto"/>
              <w:right w:val="single" w:sz="4" w:space="0" w:color="auto"/>
            </w:tcBorders>
            <w:hideMark/>
          </w:tcPr>
          <w:p w14:paraId="295324D5" w14:textId="442B8C4D" w:rsidR="00AC7254" w:rsidRDefault="00AC7254" w:rsidP="00AC7254">
            <w:r>
              <w:t>0.677 (2.6)</w:t>
            </w:r>
          </w:p>
        </w:tc>
        <w:tc>
          <w:tcPr>
            <w:tcW w:w="764" w:type="pct"/>
            <w:tcBorders>
              <w:top w:val="single" w:sz="4" w:space="0" w:color="auto"/>
              <w:left w:val="single" w:sz="4" w:space="0" w:color="auto"/>
              <w:bottom w:val="single" w:sz="4" w:space="0" w:color="auto"/>
              <w:right w:val="single" w:sz="4" w:space="0" w:color="auto"/>
            </w:tcBorders>
            <w:hideMark/>
          </w:tcPr>
          <w:p w14:paraId="75B8B9AC" w14:textId="10211A47" w:rsidR="00AC7254" w:rsidRDefault="00AC7254" w:rsidP="00AC7254">
            <w:r>
              <w:t>0.659 (0.0)</w:t>
            </w:r>
          </w:p>
        </w:tc>
        <w:tc>
          <w:tcPr>
            <w:tcW w:w="524" w:type="pct"/>
          </w:tcPr>
          <w:p w14:paraId="507591F7" w14:textId="066D3921" w:rsidR="00AC7254" w:rsidRDefault="00AC7254" w:rsidP="00AC7254">
            <w:r>
              <w:t>0.683 (3.6)</w:t>
            </w:r>
          </w:p>
        </w:tc>
        <w:tc>
          <w:tcPr>
            <w:tcW w:w="524" w:type="pct"/>
            <w:tcBorders>
              <w:top w:val="single" w:sz="4" w:space="0" w:color="auto"/>
              <w:left w:val="single" w:sz="4" w:space="0" w:color="auto"/>
              <w:bottom w:val="single" w:sz="4" w:space="0" w:color="auto"/>
              <w:right w:val="single" w:sz="4" w:space="0" w:color="auto"/>
            </w:tcBorders>
            <w:hideMark/>
          </w:tcPr>
          <w:p w14:paraId="4AB7E176" w14:textId="75C2E26E" w:rsidR="00AC7254" w:rsidRDefault="00AC7254" w:rsidP="00AC7254">
            <w:r>
              <w:t>0.673 (2.1)</w:t>
            </w:r>
          </w:p>
        </w:tc>
      </w:tr>
      <w:tr w:rsidR="00AC7254" w14:paraId="60701C64" w14:textId="77777777" w:rsidTr="00AC7254">
        <w:trPr>
          <w:jc w:val="center"/>
        </w:trPr>
        <w:tc>
          <w:tcPr>
            <w:tcW w:w="312" w:type="pct"/>
            <w:tcBorders>
              <w:top w:val="single" w:sz="4" w:space="0" w:color="auto"/>
              <w:left w:val="single" w:sz="4" w:space="0" w:color="auto"/>
              <w:bottom w:val="single" w:sz="4" w:space="0" w:color="auto"/>
              <w:right w:val="single" w:sz="4" w:space="0" w:color="auto"/>
            </w:tcBorders>
            <w:hideMark/>
          </w:tcPr>
          <w:p w14:paraId="49283433" w14:textId="77777777" w:rsidR="00AC7254" w:rsidRDefault="00AC7254" w:rsidP="00AC7254">
            <w:r>
              <w:t>W</w:t>
            </w:r>
          </w:p>
        </w:tc>
        <w:tc>
          <w:tcPr>
            <w:tcW w:w="513" w:type="pct"/>
            <w:tcBorders>
              <w:top w:val="single" w:sz="4" w:space="0" w:color="auto"/>
              <w:left w:val="single" w:sz="4" w:space="0" w:color="auto"/>
              <w:bottom w:val="single" w:sz="4" w:space="0" w:color="auto"/>
              <w:right w:val="single" w:sz="4" w:space="0" w:color="auto"/>
            </w:tcBorders>
            <w:hideMark/>
          </w:tcPr>
          <w:p w14:paraId="266768F6" w14:textId="77777777" w:rsidR="00AC7254" w:rsidRDefault="00AC7254" w:rsidP="00AC7254">
            <w:r>
              <w:t>1.129</w:t>
            </w:r>
          </w:p>
        </w:tc>
        <w:tc>
          <w:tcPr>
            <w:tcW w:w="318" w:type="pct"/>
            <w:tcBorders>
              <w:top w:val="single" w:sz="4" w:space="0" w:color="auto"/>
              <w:left w:val="single" w:sz="4" w:space="0" w:color="auto"/>
              <w:bottom w:val="single" w:sz="4" w:space="0" w:color="auto"/>
              <w:right w:val="single" w:sz="4" w:space="0" w:color="auto"/>
            </w:tcBorders>
            <w:hideMark/>
          </w:tcPr>
          <w:p w14:paraId="68327670" w14:textId="2510F81A" w:rsidR="00AC7254" w:rsidRDefault="00AC7254" w:rsidP="00AC7254">
            <w:r>
              <w:t>1.141 (1.0)</w:t>
            </w:r>
          </w:p>
        </w:tc>
        <w:tc>
          <w:tcPr>
            <w:tcW w:w="665" w:type="pct"/>
            <w:tcBorders>
              <w:top w:val="single" w:sz="4" w:space="0" w:color="auto"/>
              <w:left w:val="single" w:sz="4" w:space="0" w:color="auto"/>
              <w:bottom w:val="single" w:sz="4" w:space="0" w:color="auto"/>
              <w:right w:val="single" w:sz="4" w:space="0" w:color="auto"/>
            </w:tcBorders>
            <w:hideMark/>
          </w:tcPr>
          <w:p w14:paraId="72F6950E" w14:textId="2E927A1C" w:rsidR="00AC7254" w:rsidRDefault="00AC7254" w:rsidP="00AC7254">
            <w:r>
              <w:t>1.129 (0.0)</w:t>
            </w:r>
          </w:p>
        </w:tc>
        <w:tc>
          <w:tcPr>
            <w:tcW w:w="713" w:type="pct"/>
            <w:tcBorders>
              <w:top w:val="single" w:sz="4" w:space="0" w:color="auto"/>
              <w:left w:val="single" w:sz="4" w:space="0" w:color="auto"/>
              <w:bottom w:val="single" w:sz="4" w:space="0" w:color="auto"/>
              <w:right w:val="single" w:sz="4" w:space="0" w:color="auto"/>
            </w:tcBorders>
            <w:hideMark/>
          </w:tcPr>
          <w:p w14:paraId="78C12947" w14:textId="5CF4CE82" w:rsidR="00AC7254" w:rsidRDefault="00AC7254" w:rsidP="00AC7254">
            <w:r>
              <w:t>1.174 (4.0)</w:t>
            </w:r>
          </w:p>
        </w:tc>
        <w:tc>
          <w:tcPr>
            <w:tcW w:w="666" w:type="pct"/>
            <w:tcBorders>
              <w:top w:val="single" w:sz="4" w:space="0" w:color="auto"/>
              <w:left w:val="single" w:sz="4" w:space="0" w:color="auto"/>
              <w:bottom w:val="single" w:sz="4" w:space="0" w:color="auto"/>
              <w:right w:val="single" w:sz="4" w:space="0" w:color="auto"/>
            </w:tcBorders>
            <w:hideMark/>
          </w:tcPr>
          <w:p w14:paraId="255977EA" w14:textId="2AD8E2E7" w:rsidR="00AC7254" w:rsidRDefault="00AC7254" w:rsidP="00AC7254">
            <w:r>
              <w:t>1.155 (2.3)</w:t>
            </w:r>
          </w:p>
        </w:tc>
        <w:tc>
          <w:tcPr>
            <w:tcW w:w="764" w:type="pct"/>
            <w:tcBorders>
              <w:top w:val="single" w:sz="4" w:space="0" w:color="auto"/>
              <w:left w:val="single" w:sz="4" w:space="0" w:color="auto"/>
              <w:bottom w:val="single" w:sz="4" w:space="0" w:color="auto"/>
              <w:right w:val="single" w:sz="4" w:space="0" w:color="auto"/>
            </w:tcBorders>
            <w:hideMark/>
          </w:tcPr>
          <w:p w14:paraId="745A0DDE" w14:textId="0B16AEA3" w:rsidR="00AC7254" w:rsidRDefault="00AC7254" w:rsidP="00AC7254">
            <w:r>
              <w:t>1.157 (2.4)</w:t>
            </w:r>
          </w:p>
        </w:tc>
        <w:tc>
          <w:tcPr>
            <w:tcW w:w="524" w:type="pct"/>
          </w:tcPr>
          <w:p w14:paraId="7A1C0086" w14:textId="5A94C842" w:rsidR="00AC7254" w:rsidRDefault="00AC7254" w:rsidP="00AC7254">
            <w:r>
              <w:t>1.131 (0.2)</w:t>
            </w:r>
          </w:p>
        </w:tc>
        <w:tc>
          <w:tcPr>
            <w:tcW w:w="524" w:type="pct"/>
            <w:tcBorders>
              <w:top w:val="single" w:sz="4" w:space="0" w:color="auto"/>
              <w:left w:val="single" w:sz="4" w:space="0" w:color="auto"/>
              <w:bottom w:val="single" w:sz="4" w:space="0" w:color="auto"/>
              <w:right w:val="single" w:sz="4" w:space="0" w:color="auto"/>
            </w:tcBorders>
            <w:hideMark/>
          </w:tcPr>
          <w:p w14:paraId="3DD2F0E3" w14:textId="37FCD8F5" w:rsidR="00AC7254" w:rsidRDefault="00AC7254" w:rsidP="00AC7254">
            <w:r>
              <w:t>1.124 (-0.4)</w:t>
            </w:r>
          </w:p>
        </w:tc>
      </w:tr>
      <w:tr w:rsidR="00AC7254" w14:paraId="5897CA23" w14:textId="77777777" w:rsidTr="00AC7254">
        <w:trPr>
          <w:jc w:val="center"/>
        </w:trPr>
        <w:tc>
          <w:tcPr>
            <w:tcW w:w="312" w:type="pct"/>
            <w:tcBorders>
              <w:top w:val="single" w:sz="4" w:space="0" w:color="auto"/>
              <w:left w:val="single" w:sz="4" w:space="0" w:color="auto"/>
              <w:bottom w:val="single" w:sz="4" w:space="0" w:color="auto"/>
              <w:right w:val="single" w:sz="4" w:space="0" w:color="auto"/>
            </w:tcBorders>
            <w:hideMark/>
          </w:tcPr>
          <w:p w14:paraId="47FDFFB2" w14:textId="77777777" w:rsidR="00AC7254" w:rsidRDefault="00AC7254" w:rsidP="00AC7254">
            <w:r>
              <w:t>All</w:t>
            </w:r>
          </w:p>
        </w:tc>
        <w:tc>
          <w:tcPr>
            <w:tcW w:w="513" w:type="pct"/>
            <w:tcBorders>
              <w:top w:val="single" w:sz="4" w:space="0" w:color="auto"/>
              <w:left w:val="single" w:sz="4" w:space="0" w:color="auto"/>
              <w:bottom w:val="single" w:sz="4" w:space="0" w:color="auto"/>
              <w:right w:val="single" w:sz="4" w:space="0" w:color="auto"/>
            </w:tcBorders>
            <w:hideMark/>
          </w:tcPr>
          <w:p w14:paraId="7647218F" w14:textId="77777777" w:rsidR="00AC7254" w:rsidRDefault="00AC7254" w:rsidP="00AC7254">
            <w:r>
              <w:t>0.980</w:t>
            </w:r>
          </w:p>
        </w:tc>
        <w:tc>
          <w:tcPr>
            <w:tcW w:w="318" w:type="pct"/>
            <w:tcBorders>
              <w:top w:val="single" w:sz="4" w:space="0" w:color="auto"/>
              <w:left w:val="single" w:sz="4" w:space="0" w:color="auto"/>
              <w:bottom w:val="single" w:sz="4" w:space="0" w:color="auto"/>
              <w:right w:val="single" w:sz="4" w:space="0" w:color="auto"/>
            </w:tcBorders>
            <w:hideMark/>
          </w:tcPr>
          <w:p w14:paraId="21DF593F" w14:textId="3E702E2F" w:rsidR="00AC7254" w:rsidRDefault="00AC7254" w:rsidP="00AC7254">
            <w:r>
              <w:t>0.979 (-0.1)</w:t>
            </w:r>
          </w:p>
        </w:tc>
        <w:tc>
          <w:tcPr>
            <w:tcW w:w="665" w:type="pct"/>
            <w:tcBorders>
              <w:top w:val="single" w:sz="4" w:space="0" w:color="auto"/>
              <w:left w:val="single" w:sz="4" w:space="0" w:color="auto"/>
              <w:bottom w:val="single" w:sz="4" w:space="0" w:color="auto"/>
              <w:right w:val="single" w:sz="4" w:space="0" w:color="auto"/>
            </w:tcBorders>
            <w:hideMark/>
          </w:tcPr>
          <w:p w14:paraId="106F87C0" w14:textId="6C024FA3" w:rsidR="00AC7254" w:rsidRDefault="00AC7254" w:rsidP="00AC7254">
            <w:r>
              <w:t>0.980 (0.0)</w:t>
            </w:r>
          </w:p>
        </w:tc>
        <w:tc>
          <w:tcPr>
            <w:tcW w:w="713" w:type="pct"/>
            <w:tcBorders>
              <w:top w:val="single" w:sz="4" w:space="0" w:color="auto"/>
              <w:left w:val="single" w:sz="4" w:space="0" w:color="auto"/>
              <w:bottom w:val="single" w:sz="4" w:space="0" w:color="auto"/>
              <w:right w:val="single" w:sz="4" w:space="0" w:color="auto"/>
            </w:tcBorders>
            <w:hideMark/>
          </w:tcPr>
          <w:p w14:paraId="21B79DA1" w14:textId="11BB25A7" w:rsidR="00AC7254" w:rsidRDefault="00AC7254" w:rsidP="00AC7254">
            <w:r>
              <w:t>0.979 (-0.1)</w:t>
            </w:r>
          </w:p>
        </w:tc>
        <w:tc>
          <w:tcPr>
            <w:tcW w:w="666" w:type="pct"/>
            <w:tcBorders>
              <w:top w:val="single" w:sz="4" w:space="0" w:color="auto"/>
              <w:left w:val="single" w:sz="4" w:space="0" w:color="auto"/>
              <w:bottom w:val="single" w:sz="4" w:space="0" w:color="auto"/>
              <w:right w:val="single" w:sz="4" w:space="0" w:color="auto"/>
            </w:tcBorders>
            <w:hideMark/>
          </w:tcPr>
          <w:p w14:paraId="1C26EAE7" w14:textId="0C3374C7" w:rsidR="00AC7254" w:rsidRDefault="00AC7254" w:rsidP="00AC7254">
            <w:r>
              <w:t>0.979 (-0.1)</w:t>
            </w:r>
          </w:p>
        </w:tc>
        <w:tc>
          <w:tcPr>
            <w:tcW w:w="764" w:type="pct"/>
            <w:tcBorders>
              <w:top w:val="single" w:sz="4" w:space="0" w:color="auto"/>
              <w:left w:val="single" w:sz="4" w:space="0" w:color="auto"/>
              <w:bottom w:val="single" w:sz="4" w:space="0" w:color="auto"/>
              <w:right w:val="single" w:sz="4" w:space="0" w:color="auto"/>
            </w:tcBorders>
            <w:hideMark/>
          </w:tcPr>
          <w:p w14:paraId="1C0E695A" w14:textId="1CA72CBC" w:rsidR="00AC7254" w:rsidRDefault="00AC7254" w:rsidP="00AC7254">
            <w:r>
              <w:t>0.979 (-0.1)</w:t>
            </w:r>
          </w:p>
        </w:tc>
        <w:tc>
          <w:tcPr>
            <w:tcW w:w="524" w:type="pct"/>
          </w:tcPr>
          <w:p w14:paraId="6E4F76F9" w14:textId="1DE09B27" w:rsidR="00AC7254" w:rsidRDefault="00AC7254" w:rsidP="00AC7254">
            <w:r>
              <w:t>0.980 (0.0)</w:t>
            </w:r>
          </w:p>
        </w:tc>
        <w:tc>
          <w:tcPr>
            <w:tcW w:w="524" w:type="pct"/>
            <w:tcBorders>
              <w:top w:val="single" w:sz="4" w:space="0" w:color="auto"/>
              <w:left w:val="single" w:sz="4" w:space="0" w:color="auto"/>
              <w:bottom w:val="single" w:sz="4" w:space="0" w:color="auto"/>
              <w:right w:val="single" w:sz="4" w:space="0" w:color="auto"/>
            </w:tcBorders>
            <w:hideMark/>
          </w:tcPr>
          <w:p w14:paraId="6FEC5578" w14:textId="1B96412F" w:rsidR="00AC7254" w:rsidRDefault="00AC7254" w:rsidP="00AC7254">
            <w:r>
              <w:t>0.980 (0.0)</w:t>
            </w:r>
          </w:p>
        </w:tc>
      </w:tr>
    </w:tbl>
    <w:p w14:paraId="3C9DD202" w14:textId="77777777" w:rsidR="00A100FC" w:rsidRPr="00F652DD" w:rsidRDefault="00A100FC" w:rsidP="00221B4A">
      <w:pPr>
        <w:pStyle w:val="TableCaption"/>
        <w:rPr>
          <w:sz w:val="24"/>
        </w:rPr>
      </w:pPr>
    </w:p>
    <w:p w14:paraId="32BEE5DB" w14:textId="615DA77D" w:rsidR="002F16E5" w:rsidRDefault="00102CD1" w:rsidP="00B9629B">
      <w:pPr>
        <w:pStyle w:val="TableCaption"/>
        <w:rPr>
          <w:sz w:val="24"/>
        </w:rPr>
      </w:pPr>
      <w:r w:rsidRPr="00F652DD">
        <w:rPr>
          <w:sz w:val="24"/>
        </w:rPr>
        <w:t xml:space="preserve">Table </w:t>
      </w:r>
      <w:r w:rsidR="009C5ADB">
        <w:rPr>
          <w:sz w:val="24"/>
        </w:rPr>
        <w:t>6</w:t>
      </w:r>
      <w:r w:rsidRPr="00F652DD">
        <w:rPr>
          <w:sz w:val="24"/>
        </w:rPr>
        <w:t xml:space="preserve">. Predicted </w:t>
      </w:r>
      <w:r w:rsidR="00B9629B">
        <w:rPr>
          <w:sz w:val="24"/>
        </w:rPr>
        <w:t>terminal</w:t>
      </w:r>
      <w:r>
        <w:rPr>
          <w:sz w:val="24"/>
        </w:rPr>
        <w:t xml:space="preserve"> lambda (</w:t>
      </w:r>
      <w:proofErr w:type="spellStart"/>
      <w:r>
        <w:rPr>
          <w:sz w:val="24"/>
        </w:rPr>
        <w:t>N</w:t>
      </w:r>
      <w:r w:rsidRPr="00546269">
        <w:rPr>
          <w:sz w:val="24"/>
          <w:vertAlign w:val="subscript"/>
        </w:rPr>
        <w:t>t</w:t>
      </w:r>
      <w:proofErr w:type="spellEnd"/>
      <w:r w:rsidR="00B9629B" w:rsidRPr="00546269">
        <w:rPr>
          <w:sz w:val="24"/>
          <w:vertAlign w:val="subscript"/>
        </w:rPr>
        <w:t>=19</w:t>
      </w:r>
      <w:r>
        <w:rPr>
          <w:sz w:val="24"/>
        </w:rPr>
        <w:t>/</w:t>
      </w:r>
      <w:proofErr w:type="spellStart"/>
      <w:r>
        <w:rPr>
          <w:sz w:val="24"/>
        </w:rPr>
        <w:t>N</w:t>
      </w:r>
      <w:r w:rsidR="00B9629B" w:rsidRPr="00546269">
        <w:rPr>
          <w:sz w:val="24"/>
          <w:vertAlign w:val="subscript"/>
        </w:rPr>
        <w:t>t</w:t>
      </w:r>
      <w:proofErr w:type="spellEnd"/>
      <w:r w:rsidR="00B9629B" w:rsidRPr="00546269">
        <w:rPr>
          <w:sz w:val="24"/>
          <w:vertAlign w:val="subscript"/>
        </w:rPr>
        <w:t>=1</w:t>
      </w:r>
      <w:r>
        <w:rPr>
          <w:sz w:val="24"/>
        </w:rPr>
        <w:t>) for total winter-run spawner abundance in the Upper Sacramento River, including both natural- and hatchery-origin fish</w:t>
      </w:r>
      <w:r w:rsidR="00D33ABC">
        <w:rPr>
          <w:sz w:val="24"/>
        </w:rPr>
        <w:t>, from deterministic model runs</w:t>
      </w:r>
      <w:r w:rsidRPr="00F652DD">
        <w:rPr>
          <w:sz w:val="24"/>
        </w:rPr>
        <w:t>.</w:t>
      </w:r>
      <w:r>
        <w:rPr>
          <w:sz w:val="24"/>
        </w:rPr>
        <w:t xml:space="preserve"> Parentheses indicate percent difference from NAA (negative values indicate a decrease in annual spawner abundance).</w:t>
      </w:r>
    </w:p>
    <w:tbl>
      <w:tblPr>
        <w:tblStyle w:val="StyleAlpha"/>
        <w:tblW w:w="4858" w:type="pct"/>
        <w:jc w:val="center"/>
        <w:tblLook w:val="0420" w:firstRow="1" w:lastRow="0" w:firstColumn="0" w:lastColumn="0" w:noHBand="0" w:noVBand="1"/>
      </w:tblPr>
      <w:tblGrid>
        <w:gridCol w:w="580"/>
        <w:gridCol w:w="850"/>
        <w:gridCol w:w="999"/>
        <w:gridCol w:w="1259"/>
        <w:gridCol w:w="1346"/>
        <w:gridCol w:w="1350"/>
        <w:gridCol w:w="1350"/>
        <w:gridCol w:w="1350"/>
      </w:tblGrid>
      <w:tr w:rsidR="00560E65" w14:paraId="06ADDE8B" w14:textId="77777777" w:rsidTr="00560E6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33F5B606" w14:textId="77777777" w:rsidR="00560E65" w:rsidRDefault="00560E65">
            <w:r>
              <w:t>NAA</w:t>
            </w:r>
          </w:p>
        </w:tc>
        <w:tc>
          <w:tcPr>
            <w:tcW w:w="0" w:type="auto"/>
            <w:tcBorders>
              <w:top w:val="single" w:sz="4" w:space="0" w:color="auto"/>
              <w:left w:val="single" w:sz="4" w:space="0" w:color="auto"/>
              <w:right w:val="single" w:sz="4" w:space="0" w:color="auto"/>
            </w:tcBorders>
            <w:hideMark/>
          </w:tcPr>
          <w:p w14:paraId="7454CD62" w14:textId="77777777" w:rsidR="00560E65" w:rsidRDefault="00560E65">
            <w:r>
              <w:t>Alt1</w:t>
            </w:r>
          </w:p>
        </w:tc>
        <w:tc>
          <w:tcPr>
            <w:tcW w:w="550" w:type="pct"/>
            <w:tcBorders>
              <w:top w:val="single" w:sz="4" w:space="0" w:color="auto"/>
              <w:left w:val="single" w:sz="4" w:space="0" w:color="auto"/>
              <w:right w:val="single" w:sz="4" w:space="0" w:color="auto"/>
            </w:tcBorders>
            <w:hideMark/>
          </w:tcPr>
          <w:p w14:paraId="74581432" w14:textId="4F7BF29C" w:rsidR="00560E65" w:rsidRDefault="00560E65">
            <w:r>
              <w:t xml:space="preserve">Alt2 </w:t>
            </w:r>
            <w:proofErr w:type="spellStart"/>
            <w:r>
              <w:t>wTUCP</w:t>
            </w:r>
            <w:proofErr w:type="spellEnd"/>
            <w:r>
              <w:t xml:space="preserve"> </w:t>
            </w:r>
            <w:proofErr w:type="spellStart"/>
            <w:r>
              <w:t>woVA</w:t>
            </w:r>
            <w:proofErr w:type="spellEnd"/>
          </w:p>
        </w:tc>
        <w:tc>
          <w:tcPr>
            <w:tcW w:w="693" w:type="pct"/>
            <w:tcBorders>
              <w:top w:val="single" w:sz="4" w:space="0" w:color="auto"/>
              <w:left w:val="single" w:sz="4" w:space="0" w:color="auto"/>
              <w:right w:val="single" w:sz="4" w:space="0" w:color="auto"/>
            </w:tcBorders>
            <w:hideMark/>
          </w:tcPr>
          <w:p w14:paraId="720BBC12" w14:textId="513C579D" w:rsidR="00560E65" w:rsidRDefault="00560E65">
            <w:r>
              <w:t xml:space="preserve">Alt2 </w:t>
            </w:r>
            <w:proofErr w:type="spellStart"/>
            <w:r>
              <w:t>woTUCP</w:t>
            </w:r>
            <w:proofErr w:type="spellEnd"/>
            <w:r>
              <w:t xml:space="preserve"> </w:t>
            </w:r>
            <w:proofErr w:type="spellStart"/>
            <w:r>
              <w:t>woVA</w:t>
            </w:r>
            <w:proofErr w:type="spellEnd"/>
          </w:p>
        </w:tc>
        <w:tc>
          <w:tcPr>
            <w:tcW w:w="741" w:type="pct"/>
            <w:tcBorders>
              <w:top w:val="single" w:sz="4" w:space="0" w:color="auto"/>
              <w:left w:val="single" w:sz="4" w:space="0" w:color="auto"/>
              <w:right w:val="single" w:sz="4" w:space="0" w:color="auto"/>
            </w:tcBorders>
            <w:hideMark/>
          </w:tcPr>
          <w:p w14:paraId="473AECC2" w14:textId="1B3232B2" w:rsidR="00560E65" w:rsidRDefault="00560E65">
            <w:r>
              <w:t xml:space="preserve">Alt2 </w:t>
            </w:r>
            <w:proofErr w:type="spellStart"/>
            <w:r>
              <w:t>woTUCP</w:t>
            </w:r>
            <w:proofErr w:type="spellEnd"/>
            <w:r>
              <w:t xml:space="preserve"> </w:t>
            </w:r>
            <w:proofErr w:type="spellStart"/>
            <w:r>
              <w:t>DeltaVA</w:t>
            </w:r>
            <w:proofErr w:type="spellEnd"/>
          </w:p>
        </w:tc>
        <w:tc>
          <w:tcPr>
            <w:tcW w:w="743" w:type="pct"/>
            <w:tcBorders>
              <w:top w:val="single" w:sz="4" w:space="0" w:color="auto"/>
              <w:left w:val="single" w:sz="4" w:space="0" w:color="auto"/>
              <w:right w:val="single" w:sz="4" w:space="0" w:color="auto"/>
            </w:tcBorders>
            <w:hideMark/>
          </w:tcPr>
          <w:p w14:paraId="3A99AFCF" w14:textId="0AF895F7" w:rsidR="00560E65" w:rsidRDefault="00560E65">
            <w:r>
              <w:t xml:space="preserve">Alt2 </w:t>
            </w:r>
            <w:proofErr w:type="spellStart"/>
            <w:r>
              <w:t>woTUCP</w:t>
            </w:r>
            <w:proofErr w:type="spellEnd"/>
            <w:r>
              <w:t xml:space="preserve"> </w:t>
            </w:r>
            <w:proofErr w:type="spellStart"/>
            <w:r>
              <w:t>AllVA</w:t>
            </w:r>
            <w:proofErr w:type="spellEnd"/>
          </w:p>
        </w:tc>
        <w:tc>
          <w:tcPr>
            <w:tcW w:w="743" w:type="pct"/>
            <w:tcBorders>
              <w:top w:val="single" w:sz="4" w:space="0" w:color="auto"/>
              <w:left w:val="single" w:sz="4" w:space="0" w:color="auto"/>
              <w:right w:val="single" w:sz="4" w:space="0" w:color="auto"/>
            </w:tcBorders>
          </w:tcPr>
          <w:p w14:paraId="3522F7B8" w14:textId="6EF7825B" w:rsidR="00560E65" w:rsidRDefault="00560E65">
            <w:r>
              <w:t>Alt3</w:t>
            </w:r>
          </w:p>
        </w:tc>
        <w:tc>
          <w:tcPr>
            <w:tcW w:w="743" w:type="pct"/>
            <w:tcBorders>
              <w:top w:val="single" w:sz="4" w:space="0" w:color="auto"/>
              <w:left w:val="single" w:sz="4" w:space="0" w:color="auto"/>
              <w:right w:val="single" w:sz="4" w:space="0" w:color="auto"/>
            </w:tcBorders>
            <w:hideMark/>
          </w:tcPr>
          <w:p w14:paraId="34FA702B" w14:textId="0B50C85B" w:rsidR="00560E65" w:rsidRDefault="00560E65">
            <w:r>
              <w:t>Alt4</w:t>
            </w:r>
          </w:p>
        </w:tc>
      </w:tr>
      <w:tr w:rsidR="00560E65" w14:paraId="6794FBAC" w14:textId="77777777" w:rsidTr="00560E65">
        <w:trPr>
          <w:jc w:val="center"/>
        </w:trPr>
        <w:tc>
          <w:tcPr>
            <w:tcW w:w="0" w:type="auto"/>
            <w:tcBorders>
              <w:top w:val="single" w:sz="4" w:space="0" w:color="auto"/>
              <w:left w:val="single" w:sz="4" w:space="0" w:color="auto"/>
              <w:bottom w:val="single" w:sz="4" w:space="0" w:color="auto"/>
              <w:right w:val="single" w:sz="4" w:space="0" w:color="auto"/>
            </w:tcBorders>
            <w:hideMark/>
          </w:tcPr>
          <w:p w14:paraId="573F2175" w14:textId="77777777" w:rsidR="00560E65" w:rsidRDefault="00560E65">
            <w:r>
              <w:t>0.679</w:t>
            </w:r>
          </w:p>
        </w:tc>
        <w:tc>
          <w:tcPr>
            <w:tcW w:w="0" w:type="auto"/>
            <w:tcBorders>
              <w:top w:val="single" w:sz="4" w:space="0" w:color="auto"/>
              <w:left w:val="single" w:sz="4" w:space="0" w:color="auto"/>
              <w:bottom w:val="single" w:sz="4" w:space="0" w:color="auto"/>
              <w:right w:val="single" w:sz="4" w:space="0" w:color="auto"/>
            </w:tcBorders>
            <w:hideMark/>
          </w:tcPr>
          <w:p w14:paraId="2BF370BA" w14:textId="6096EB92" w:rsidR="00560E65" w:rsidRDefault="00560E65">
            <w:r>
              <w:t>0.67 (-1.3)</w:t>
            </w:r>
          </w:p>
        </w:tc>
        <w:tc>
          <w:tcPr>
            <w:tcW w:w="550" w:type="pct"/>
            <w:tcBorders>
              <w:top w:val="single" w:sz="4" w:space="0" w:color="auto"/>
              <w:left w:val="single" w:sz="4" w:space="0" w:color="auto"/>
              <w:bottom w:val="single" w:sz="4" w:space="0" w:color="auto"/>
              <w:right w:val="single" w:sz="4" w:space="0" w:color="auto"/>
            </w:tcBorders>
            <w:hideMark/>
          </w:tcPr>
          <w:p w14:paraId="353866A3" w14:textId="3AF24B19" w:rsidR="00560E65" w:rsidRDefault="00560E65">
            <w:r>
              <w:t>0.678 (0.1)</w:t>
            </w:r>
          </w:p>
        </w:tc>
        <w:tc>
          <w:tcPr>
            <w:tcW w:w="693" w:type="pct"/>
            <w:tcBorders>
              <w:top w:val="single" w:sz="4" w:space="0" w:color="auto"/>
              <w:left w:val="single" w:sz="4" w:space="0" w:color="auto"/>
              <w:bottom w:val="single" w:sz="4" w:space="0" w:color="auto"/>
              <w:right w:val="single" w:sz="4" w:space="0" w:color="auto"/>
            </w:tcBorders>
            <w:hideMark/>
          </w:tcPr>
          <w:p w14:paraId="4FC6579A" w14:textId="03D62FA6" w:rsidR="00560E65" w:rsidRDefault="00560E65">
            <w:r>
              <w:t>0.669 (-1.5)</w:t>
            </w:r>
          </w:p>
        </w:tc>
        <w:tc>
          <w:tcPr>
            <w:tcW w:w="741" w:type="pct"/>
            <w:tcBorders>
              <w:top w:val="single" w:sz="4" w:space="0" w:color="auto"/>
              <w:left w:val="single" w:sz="4" w:space="0" w:color="auto"/>
              <w:bottom w:val="single" w:sz="4" w:space="0" w:color="auto"/>
              <w:right w:val="single" w:sz="4" w:space="0" w:color="auto"/>
            </w:tcBorders>
            <w:hideMark/>
          </w:tcPr>
          <w:p w14:paraId="071B875D" w14:textId="4DE472D5" w:rsidR="00560E65" w:rsidRDefault="00560E65">
            <w:r>
              <w:t>0.668 (-1.6)</w:t>
            </w:r>
          </w:p>
        </w:tc>
        <w:tc>
          <w:tcPr>
            <w:tcW w:w="743" w:type="pct"/>
            <w:tcBorders>
              <w:top w:val="single" w:sz="4" w:space="0" w:color="auto"/>
              <w:left w:val="single" w:sz="4" w:space="0" w:color="auto"/>
              <w:bottom w:val="single" w:sz="4" w:space="0" w:color="auto"/>
              <w:right w:val="single" w:sz="4" w:space="0" w:color="auto"/>
            </w:tcBorders>
            <w:hideMark/>
          </w:tcPr>
          <w:p w14:paraId="4624BB26" w14:textId="3A744824" w:rsidR="00560E65" w:rsidRDefault="00560E65">
            <w:r>
              <w:t>0.668 (-1.5)</w:t>
            </w:r>
          </w:p>
        </w:tc>
        <w:tc>
          <w:tcPr>
            <w:tcW w:w="743" w:type="pct"/>
            <w:tcBorders>
              <w:top w:val="single" w:sz="4" w:space="0" w:color="auto"/>
              <w:left w:val="single" w:sz="4" w:space="0" w:color="auto"/>
              <w:bottom w:val="single" w:sz="4" w:space="0" w:color="auto"/>
              <w:right w:val="single" w:sz="4" w:space="0" w:color="auto"/>
            </w:tcBorders>
          </w:tcPr>
          <w:p w14:paraId="28C2ACF8" w14:textId="296E305B" w:rsidR="00560E65" w:rsidRDefault="00024B5C">
            <w:r>
              <w:t>0.684 (0.8)</w:t>
            </w:r>
          </w:p>
        </w:tc>
        <w:tc>
          <w:tcPr>
            <w:tcW w:w="743" w:type="pct"/>
            <w:tcBorders>
              <w:top w:val="single" w:sz="4" w:space="0" w:color="auto"/>
              <w:left w:val="single" w:sz="4" w:space="0" w:color="auto"/>
              <w:bottom w:val="single" w:sz="4" w:space="0" w:color="auto"/>
              <w:right w:val="single" w:sz="4" w:space="0" w:color="auto"/>
            </w:tcBorders>
            <w:hideMark/>
          </w:tcPr>
          <w:p w14:paraId="0A2C7BC5" w14:textId="4181B9D3" w:rsidR="00560E65" w:rsidRDefault="00560E65">
            <w:r>
              <w:t>0.678 (-0.1)</w:t>
            </w:r>
          </w:p>
        </w:tc>
      </w:tr>
    </w:tbl>
    <w:p w14:paraId="6720B648" w14:textId="79DE79D1" w:rsidR="00327539" w:rsidRDefault="00E83EFC" w:rsidP="00B9629B">
      <w:pPr>
        <w:pStyle w:val="TableCaption"/>
        <w:rPr>
          <w:sz w:val="24"/>
        </w:rPr>
      </w:pPr>
      <w:r>
        <w:rPr>
          <w:noProof/>
        </w:rPr>
        <w:lastRenderedPageBreak/>
        <w:drawing>
          <wp:inline distT="0" distB="0" distL="0" distR="0" wp14:anchorId="66F439CA" wp14:editId="4B1DF791">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43600"/>
                    </a:xfrm>
                    <a:prstGeom prst="rect">
                      <a:avLst/>
                    </a:prstGeom>
                  </pic:spPr>
                </pic:pic>
              </a:graphicData>
            </a:graphic>
          </wp:inline>
        </w:drawing>
      </w:r>
    </w:p>
    <w:p w14:paraId="01594E51" w14:textId="1FA96545" w:rsidR="00EC36DC" w:rsidRDefault="002F16E5" w:rsidP="00B9629B">
      <w:pPr>
        <w:pStyle w:val="TableCaption"/>
        <w:rPr>
          <w:sz w:val="24"/>
        </w:rPr>
      </w:pPr>
      <w:r>
        <w:rPr>
          <w:sz w:val="24"/>
        </w:rPr>
        <w:t xml:space="preserve">Figure </w:t>
      </w:r>
      <w:r w:rsidR="009C5ADB">
        <w:rPr>
          <w:sz w:val="24"/>
        </w:rPr>
        <w:t>11</w:t>
      </w:r>
      <w:r w:rsidR="007D6E2A">
        <w:rPr>
          <w:sz w:val="24"/>
        </w:rPr>
        <w:t xml:space="preserve">. </w:t>
      </w:r>
      <w:r w:rsidR="002615B2">
        <w:rPr>
          <w:sz w:val="24"/>
        </w:rPr>
        <w:t>Expected annual</w:t>
      </w:r>
      <w:r w:rsidR="00FE778F">
        <w:rPr>
          <w:sz w:val="24"/>
        </w:rPr>
        <w:t xml:space="preserve"> </w:t>
      </w:r>
      <w:r w:rsidR="002615B2">
        <w:rPr>
          <w:sz w:val="24"/>
        </w:rPr>
        <w:t>abundance</w:t>
      </w:r>
      <w:r w:rsidR="007A29D5">
        <w:rPr>
          <w:sz w:val="24"/>
        </w:rPr>
        <w:t>s</w:t>
      </w:r>
      <w:r w:rsidR="002615B2">
        <w:rPr>
          <w:sz w:val="24"/>
        </w:rPr>
        <w:t xml:space="preserve"> of</w:t>
      </w:r>
      <w:r w:rsidR="00FC4999">
        <w:rPr>
          <w:sz w:val="24"/>
        </w:rPr>
        <w:t xml:space="preserve"> natural-origin</w:t>
      </w:r>
      <w:r w:rsidR="002615B2">
        <w:rPr>
          <w:sz w:val="24"/>
        </w:rPr>
        <w:t xml:space="preserve"> winter-run Chinook salmon spawners in the Upper Sacramento River</w:t>
      </w:r>
      <w:r w:rsidR="00FE778F">
        <w:rPr>
          <w:sz w:val="24"/>
        </w:rPr>
        <w:t xml:space="preserve"> from deterministic model runs.</w:t>
      </w:r>
      <w:r w:rsidR="007D6E2A">
        <w:rPr>
          <w:sz w:val="24"/>
        </w:rPr>
        <w:t xml:space="preserve"> </w:t>
      </w:r>
    </w:p>
    <w:p w14:paraId="66FA0061" w14:textId="0AD28058" w:rsidR="00690FB8" w:rsidRDefault="001B6CD4" w:rsidP="00B9629B">
      <w:pPr>
        <w:pStyle w:val="TableCaption"/>
        <w:rPr>
          <w:sz w:val="24"/>
        </w:rPr>
      </w:pPr>
      <w:r>
        <w:rPr>
          <w:noProof/>
        </w:rPr>
        <w:lastRenderedPageBreak/>
        <w:drawing>
          <wp:inline distT="0" distB="0" distL="0" distR="0" wp14:anchorId="48926458" wp14:editId="06799A01">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62400"/>
                    </a:xfrm>
                    <a:prstGeom prst="rect">
                      <a:avLst/>
                    </a:prstGeom>
                  </pic:spPr>
                </pic:pic>
              </a:graphicData>
            </a:graphic>
          </wp:inline>
        </w:drawing>
      </w:r>
    </w:p>
    <w:p w14:paraId="2EDD3311" w14:textId="6CF2D6C4" w:rsidR="007D6E2A" w:rsidRDefault="00EC36DC" w:rsidP="00B9629B">
      <w:pPr>
        <w:pStyle w:val="TableCaption"/>
        <w:rPr>
          <w:sz w:val="24"/>
        </w:rPr>
      </w:pPr>
      <w:r>
        <w:rPr>
          <w:sz w:val="24"/>
        </w:rPr>
        <w:t xml:space="preserve">Figure </w:t>
      </w:r>
      <w:r w:rsidR="009C5ADB">
        <w:rPr>
          <w:sz w:val="24"/>
        </w:rPr>
        <w:t>1</w:t>
      </w:r>
      <w:r w:rsidR="00D31696">
        <w:rPr>
          <w:sz w:val="24"/>
        </w:rPr>
        <w:t>2</w:t>
      </w:r>
      <w:r>
        <w:rPr>
          <w:sz w:val="24"/>
        </w:rPr>
        <w:t xml:space="preserve">. Expected percent differences in annual abundances of natural-origin winter-run Chinook salmon spawners in the Upper Sacramento River from deterministic model runs. </w:t>
      </w:r>
    </w:p>
    <w:p w14:paraId="078CAB6E" w14:textId="7A6441FB" w:rsidR="00690FB8" w:rsidRDefault="00E4070F" w:rsidP="00B9629B">
      <w:pPr>
        <w:pStyle w:val="TableCaption"/>
        <w:rPr>
          <w:sz w:val="24"/>
        </w:rPr>
      </w:pPr>
      <w:r>
        <w:rPr>
          <w:noProof/>
        </w:rPr>
        <w:lastRenderedPageBreak/>
        <w:drawing>
          <wp:inline distT="0" distB="0" distL="0" distR="0" wp14:anchorId="73442926" wp14:editId="364EF2E9">
            <wp:extent cx="594360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943600"/>
                    </a:xfrm>
                    <a:prstGeom prst="rect">
                      <a:avLst/>
                    </a:prstGeom>
                  </pic:spPr>
                </pic:pic>
              </a:graphicData>
            </a:graphic>
          </wp:inline>
        </w:drawing>
      </w:r>
    </w:p>
    <w:p w14:paraId="23764221" w14:textId="79387B20" w:rsidR="00D25E2E" w:rsidRDefault="002F16E5" w:rsidP="00B9629B">
      <w:pPr>
        <w:pStyle w:val="TableCaption"/>
        <w:rPr>
          <w:sz w:val="24"/>
        </w:rPr>
      </w:pPr>
      <w:r>
        <w:rPr>
          <w:sz w:val="24"/>
        </w:rPr>
        <w:t xml:space="preserve">Figure </w:t>
      </w:r>
      <w:r w:rsidR="009C5ADB">
        <w:rPr>
          <w:sz w:val="24"/>
        </w:rPr>
        <w:t>1</w:t>
      </w:r>
      <w:r w:rsidR="0040594D">
        <w:rPr>
          <w:sz w:val="24"/>
        </w:rPr>
        <w:t>3.</w:t>
      </w:r>
      <w:r w:rsidR="00FE778F">
        <w:rPr>
          <w:sz w:val="24"/>
        </w:rPr>
        <w:t xml:space="preserve"> Expected annual abundance</w:t>
      </w:r>
      <w:r w:rsidR="007A29D5">
        <w:rPr>
          <w:sz w:val="24"/>
        </w:rPr>
        <w:t>s</w:t>
      </w:r>
      <w:r w:rsidR="00FE778F">
        <w:rPr>
          <w:sz w:val="24"/>
        </w:rPr>
        <w:t xml:space="preserve"> of</w:t>
      </w:r>
      <w:r w:rsidR="00C751C1">
        <w:rPr>
          <w:sz w:val="24"/>
        </w:rPr>
        <w:t xml:space="preserve"> natural-origin</w:t>
      </w:r>
      <w:r w:rsidR="00FE778F">
        <w:rPr>
          <w:sz w:val="24"/>
        </w:rPr>
        <w:t xml:space="preserve"> winter-run Chinook salmon spawners in the Upper Sacramento River from </w:t>
      </w:r>
      <w:r w:rsidR="007A29D5">
        <w:rPr>
          <w:sz w:val="24"/>
        </w:rPr>
        <w:t>stochastic</w:t>
      </w:r>
      <w:r w:rsidR="00FE778F">
        <w:rPr>
          <w:sz w:val="24"/>
        </w:rPr>
        <w:t xml:space="preserve"> model runs.</w:t>
      </w:r>
      <w:r w:rsidR="007A29D5">
        <w:rPr>
          <w:sz w:val="24"/>
        </w:rPr>
        <w:t xml:space="preserve"> Black lines represent iteration-specific abundances over time and the blue line represents a</w:t>
      </w:r>
      <w:r w:rsidR="00642BB4">
        <w:rPr>
          <w:sz w:val="24"/>
        </w:rPr>
        <w:t>n expected trend obtained by ‘gam’ smoothing in ggplot2.</w:t>
      </w:r>
      <w:r w:rsidR="00FE778F">
        <w:rPr>
          <w:sz w:val="24"/>
        </w:rPr>
        <w:t xml:space="preserve"> </w:t>
      </w:r>
    </w:p>
    <w:p w14:paraId="4B28B07E" w14:textId="6ED2F9A0" w:rsidR="007663D0" w:rsidRDefault="00F635C6" w:rsidP="00B9629B">
      <w:pPr>
        <w:pStyle w:val="TableCaption"/>
        <w:rPr>
          <w:sz w:val="24"/>
        </w:rPr>
      </w:pPr>
      <w:r>
        <w:rPr>
          <w:noProof/>
        </w:rPr>
        <w:lastRenderedPageBreak/>
        <w:drawing>
          <wp:inline distT="0" distB="0" distL="0" distR="0" wp14:anchorId="2EBF6CB5" wp14:editId="6523D41D">
            <wp:extent cx="5943600" cy="594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943600"/>
                    </a:xfrm>
                    <a:prstGeom prst="rect">
                      <a:avLst/>
                    </a:prstGeom>
                  </pic:spPr>
                </pic:pic>
              </a:graphicData>
            </a:graphic>
          </wp:inline>
        </w:drawing>
      </w:r>
    </w:p>
    <w:p w14:paraId="74FFF7AE" w14:textId="57588DF4" w:rsidR="00D42C9E" w:rsidRDefault="002F16E5" w:rsidP="00B9629B">
      <w:pPr>
        <w:pStyle w:val="TableCaption"/>
        <w:rPr>
          <w:sz w:val="24"/>
        </w:rPr>
      </w:pPr>
      <w:r>
        <w:rPr>
          <w:sz w:val="24"/>
        </w:rPr>
        <w:t xml:space="preserve">Figure </w:t>
      </w:r>
      <w:r w:rsidR="009C5ADB">
        <w:rPr>
          <w:sz w:val="24"/>
        </w:rPr>
        <w:t>14</w:t>
      </w:r>
      <w:r w:rsidR="00B239F6">
        <w:rPr>
          <w:sz w:val="24"/>
        </w:rPr>
        <w:t xml:space="preserve">. </w:t>
      </w:r>
      <w:r w:rsidR="00447B13">
        <w:rPr>
          <w:sz w:val="24"/>
        </w:rPr>
        <w:t>Predicted</w:t>
      </w:r>
      <w:r w:rsidR="00B239F6">
        <w:rPr>
          <w:sz w:val="24"/>
        </w:rPr>
        <w:t xml:space="preserve"> annual </w:t>
      </w:r>
      <w:r w:rsidR="00447B13">
        <w:rPr>
          <w:sz w:val="24"/>
        </w:rPr>
        <w:t>lambda values (N</w:t>
      </w:r>
      <w:r w:rsidR="00447B13" w:rsidRPr="008044E9">
        <w:rPr>
          <w:sz w:val="24"/>
          <w:vertAlign w:val="subscript"/>
        </w:rPr>
        <w:t>t</w:t>
      </w:r>
      <w:r w:rsidR="00B02637">
        <w:rPr>
          <w:sz w:val="24"/>
          <w:vertAlign w:val="subscript"/>
        </w:rPr>
        <w:t>+1</w:t>
      </w:r>
      <w:r w:rsidR="00447B13">
        <w:rPr>
          <w:sz w:val="24"/>
        </w:rPr>
        <w:t>/</w:t>
      </w:r>
      <w:proofErr w:type="spellStart"/>
      <w:r w:rsidR="00447B13">
        <w:rPr>
          <w:sz w:val="24"/>
        </w:rPr>
        <w:t>N</w:t>
      </w:r>
      <w:r w:rsidR="00447B13" w:rsidRPr="008044E9">
        <w:rPr>
          <w:sz w:val="24"/>
          <w:vertAlign w:val="subscript"/>
        </w:rPr>
        <w:t>t</w:t>
      </w:r>
      <w:proofErr w:type="spellEnd"/>
      <w:r w:rsidR="00447B13">
        <w:rPr>
          <w:sz w:val="24"/>
        </w:rPr>
        <w:t>) for total winter-run spawner abundance in the Upper Sacramento River, including both natural- and hatchery-origin fish, from deterministic model runs</w:t>
      </w:r>
      <w:r w:rsidR="00447B13" w:rsidRPr="00F652DD">
        <w:rPr>
          <w:sz w:val="24"/>
        </w:rPr>
        <w:t>.</w:t>
      </w:r>
      <w:r w:rsidR="00AF5D56">
        <w:rPr>
          <w:sz w:val="24"/>
        </w:rPr>
        <w:t xml:space="preserve"> </w:t>
      </w:r>
    </w:p>
    <w:p w14:paraId="69CFF4EB" w14:textId="58E2BBD5" w:rsidR="00DB55DA" w:rsidRDefault="00D9346A" w:rsidP="00B9629B">
      <w:pPr>
        <w:pStyle w:val="TableCaption"/>
        <w:rPr>
          <w:sz w:val="24"/>
        </w:rPr>
      </w:pPr>
      <w:r>
        <w:rPr>
          <w:noProof/>
        </w:rPr>
        <w:lastRenderedPageBreak/>
        <w:drawing>
          <wp:inline distT="0" distB="0" distL="0" distR="0" wp14:anchorId="0D4CCE99" wp14:editId="78FB22D4">
            <wp:extent cx="5943600" cy="396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62400"/>
                    </a:xfrm>
                    <a:prstGeom prst="rect">
                      <a:avLst/>
                    </a:prstGeom>
                  </pic:spPr>
                </pic:pic>
              </a:graphicData>
            </a:graphic>
          </wp:inline>
        </w:drawing>
      </w:r>
    </w:p>
    <w:p w14:paraId="294B1210" w14:textId="432F15F4" w:rsidR="00D42C9E" w:rsidRDefault="00B239F6" w:rsidP="00B9629B">
      <w:pPr>
        <w:pStyle w:val="TableCaption"/>
        <w:rPr>
          <w:sz w:val="24"/>
        </w:rPr>
      </w:pPr>
      <w:r>
        <w:rPr>
          <w:sz w:val="24"/>
        </w:rPr>
        <w:t xml:space="preserve">Figure </w:t>
      </w:r>
      <w:r w:rsidR="009C5ADB">
        <w:rPr>
          <w:sz w:val="24"/>
        </w:rPr>
        <w:t>15</w:t>
      </w:r>
      <w:r>
        <w:rPr>
          <w:sz w:val="24"/>
        </w:rPr>
        <w:t>.</w:t>
      </w:r>
      <w:r w:rsidR="00E157E6">
        <w:rPr>
          <w:sz w:val="24"/>
        </w:rPr>
        <w:t xml:space="preserve"> Predicted mean lambda values (N</w:t>
      </w:r>
      <w:r w:rsidR="00E157E6" w:rsidRPr="007F3650">
        <w:rPr>
          <w:sz w:val="24"/>
          <w:vertAlign w:val="subscript"/>
        </w:rPr>
        <w:t>t</w:t>
      </w:r>
      <w:r w:rsidR="007F3650" w:rsidRPr="007F3650">
        <w:rPr>
          <w:sz w:val="24"/>
          <w:vertAlign w:val="subscript"/>
        </w:rPr>
        <w:t>+1</w:t>
      </w:r>
      <w:r w:rsidR="00E157E6">
        <w:rPr>
          <w:sz w:val="24"/>
        </w:rPr>
        <w:t>/</w:t>
      </w:r>
      <w:proofErr w:type="spellStart"/>
      <w:r w:rsidR="00E157E6">
        <w:rPr>
          <w:sz w:val="24"/>
        </w:rPr>
        <w:t>N</w:t>
      </w:r>
      <w:r w:rsidR="00E157E6" w:rsidRPr="008044E9">
        <w:rPr>
          <w:sz w:val="24"/>
          <w:vertAlign w:val="subscript"/>
        </w:rPr>
        <w:t>t</w:t>
      </w:r>
      <w:proofErr w:type="spellEnd"/>
      <w:r w:rsidR="00E157E6">
        <w:rPr>
          <w:sz w:val="24"/>
        </w:rPr>
        <w:t>)</w:t>
      </w:r>
      <w:r w:rsidR="008044E9">
        <w:rPr>
          <w:sz w:val="24"/>
        </w:rPr>
        <w:t xml:space="preserve"> for total winter-run spawner abundance in the Upper Sacramento River, including both natural- and hatchery-origin fish, across stochastic model iterations.</w:t>
      </w:r>
      <w:r w:rsidR="00AF5D56">
        <w:rPr>
          <w:sz w:val="24"/>
        </w:rPr>
        <w:t xml:space="preserve"> </w:t>
      </w:r>
    </w:p>
    <w:p w14:paraId="765F2923" w14:textId="67167BE8" w:rsidR="00910594" w:rsidRDefault="00724B22" w:rsidP="00910594">
      <w:pPr>
        <w:pStyle w:val="TableCaption"/>
        <w:rPr>
          <w:sz w:val="24"/>
        </w:rPr>
      </w:pPr>
      <w:r>
        <w:rPr>
          <w:noProof/>
        </w:rPr>
        <w:lastRenderedPageBreak/>
        <w:drawing>
          <wp:inline distT="0" distB="0" distL="0" distR="0" wp14:anchorId="649C519D" wp14:editId="40A26231">
            <wp:extent cx="5943600" cy="396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62400"/>
                    </a:xfrm>
                    <a:prstGeom prst="rect">
                      <a:avLst/>
                    </a:prstGeom>
                  </pic:spPr>
                </pic:pic>
              </a:graphicData>
            </a:graphic>
          </wp:inline>
        </w:drawing>
      </w:r>
    </w:p>
    <w:p w14:paraId="3BBA1276" w14:textId="77777777" w:rsidR="00910594" w:rsidRDefault="00910594" w:rsidP="00910594">
      <w:pPr>
        <w:pStyle w:val="TableCaption"/>
        <w:rPr>
          <w:sz w:val="24"/>
        </w:rPr>
      </w:pPr>
      <w:r w:rsidRPr="1213A6FB">
        <w:rPr>
          <w:sz w:val="24"/>
        </w:rPr>
        <w:t xml:space="preserve">Figure </w:t>
      </w:r>
      <w:r>
        <w:rPr>
          <w:sz w:val="24"/>
        </w:rPr>
        <w:t>16</w:t>
      </w:r>
      <w:r w:rsidRPr="1213A6FB">
        <w:rPr>
          <w:sz w:val="24"/>
        </w:rPr>
        <w:t xml:space="preserve">. Predicted lambda values </w:t>
      </w:r>
      <w:r>
        <w:rPr>
          <w:sz w:val="24"/>
        </w:rPr>
        <w:t>for each</w:t>
      </w:r>
      <w:r w:rsidRPr="6BB6236A">
        <w:rPr>
          <w:sz w:val="24"/>
        </w:rPr>
        <w:t xml:space="preserve"> water year </w:t>
      </w:r>
      <w:r w:rsidRPr="08552FEF">
        <w:rPr>
          <w:sz w:val="24"/>
        </w:rPr>
        <w:t>type</w:t>
      </w:r>
      <w:r w:rsidRPr="2BC79190">
        <w:rPr>
          <w:sz w:val="24"/>
        </w:rPr>
        <w:t xml:space="preserve"> </w:t>
      </w:r>
      <w:r w:rsidRPr="1213A6FB">
        <w:rPr>
          <w:sz w:val="24"/>
        </w:rPr>
        <w:t>(N</w:t>
      </w:r>
      <w:r w:rsidRPr="00DF101E">
        <w:rPr>
          <w:sz w:val="24"/>
          <w:vertAlign w:val="subscript"/>
        </w:rPr>
        <w:t>t+1</w:t>
      </w:r>
      <w:r w:rsidRPr="1213A6FB">
        <w:rPr>
          <w:sz w:val="24"/>
        </w:rPr>
        <w:t>/</w:t>
      </w:r>
      <w:proofErr w:type="spellStart"/>
      <w:r w:rsidRPr="1213A6FB">
        <w:rPr>
          <w:sz w:val="24"/>
        </w:rPr>
        <w:t>N</w:t>
      </w:r>
      <w:r w:rsidRPr="1213A6FB">
        <w:rPr>
          <w:sz w:val="24"/>
          <w:vertAlign w:val="subscript"/>
        </w:rPr>
        <w:t>t</w:t>
      </w:r>
      <w:proofErr w:type="spellEnd"/>
      <w:r w:rsidRPr="1213A6FB">
        <w:rPr>
          <w:sz w:val="24"/>
        </w:rPr>
        <w:t>) for total winter-run spawner abundance in the Upper Sacramento River, including both natural- and hatchery-origin fish, across 100 stochastic model iterations.</w:t>
      </w:r>
    </w:p>
    <w:p w14:paraId="1597A9F0" w14:textId="77777777" w:rsidR="00910594" w:rsidRDefault="00910594" w:rsidP="00B9629B">
      <w:pPr>
        <w:pStyle w:val="TableCaption"/>
        <w:rPr>
          <w:sz w:val="24"/>
        </w:rPr>
      </w:pPr>
    </w:p>
    <w:p w14:paraId="025B6FBE" w14:textId="2742F277" w:rsidR="00DB55DA" w:rsidRDefault="006D349D" w:rsidP="00B9629B">
      <w:pPr>
        <w:pStyle w:val="TableCaption"/>
        <w:rPr>
          <w:sz w:val="24"/>
        </w:rPr>
      </w:pPr>
      <w:r>
        <w:rPr>
          <w:noProof/>
        </w:rPr>
        <w:lastRenderedPageBreak/>
        <w:drawing>
          <wp:inline distT="0" distB="0" distL="0" distR="0" wp14:anchorId="4E5C82F7" wp14:editId="2C6AAFF6">
            <wp:extent cx="5943600" cy="396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62400"/>
                    </a:xfrm>
                    <a:prstGeom prst="rect">
                      <a:avLst/>
                    </a:prstGeom>
                  </pic:spPr>
                </pic:pic>
              </a:graphicData>
            </a:graphic>
          </wp:inline>
        </w:drawing>
      </w:r>
    </w:p>
    <w:p w14:paraId="28139B5C" w14:textId="0B0FA6D2" w:rsidR="00B239F6" w:rsidRDefault="00B239F6" w:rsidP="00B9629B">
      <w:pPr>
        <w:pStyle w:val="TableCaption"/>
        <w:rPr>
          <w:sz w:val="24"/>
        </w:rPr>
      </w:pPr>
      <w:r>
        <w:rPr>
          <w:sz w:val="24"/>
        </w:rPr>
        <w:t xml:space="preserve">Figure </w:t>
      </w:r>
      <w:r w:rsidR="009C5ADB">
        <w:rPr>
          <w:sz w:val="24"/>
        </w:rPr>
        <w:t>1</w:t>
      </w:r>
      <w:r w:rsidR="00910594">
        <w:rPr>
          <w:sz w:val="24"/>
        </w:rPr>
        <w:t>7</w:t>
      </w:r>
      <w:r>
        <w:rPr>
          <w:sz w:val="24"/>
        </w:rPr>
        <w:t>.</w:t>
      </w:r>
      <w:r w:rsidR="008044E9">
        <w:rPr>
          <w:sz w:val="24"/>
        </w:rPr>
        <w:t xml:space="preserve"> Predicted </w:t>
      </w:r>
      <w:r w:rsidR="00F44787">
        <w:rPr>
          <w:sz w:val="24"/>
        </w:rPr>
        <w:t>terminal</w:t>
      </w:r>
      <w:r w:rsidR="008044E9">
        <w:rPr>
          <w:sz w:val="24"/>
        </w:rPr>
        <w:t xml:space="preserve"> lambda values (</w:t>
      </w:r>
      <w:proofErr w:type="spellStart"/>
      <w:r w:rsidR="008044E9">
        <w:rPr>
          <w:sz w:val="24"/>
        </w:rPr>
        <w:t>N</w:t>
      </w:r>
      <w:r w:rsidR="008044E9" w:rsidRPr="008044E9">
        <w:rPr>
          <w:sz w:val="24"/>
          <w:vertAlign w:val="subscript"/>
        </w:rPr>
        <w:t>t</w:t>
      </w:r>
      <w:proofErr w:type="spellEnd"/>
      <w:r w:rsidR="008044E9" w:rsidRPr="008044E9">
        <w:rPr>
          <w:sz w:val="24"/>
          <w:vertAlign w:val="subscript"/>
        </w:rPr>
        <w:t>=19</w:t>
      </w:r>
      <w:r w:rsidR="008044E9">
        <w:rPr>
          <w:sz w:val="24"/>
        </w:rPr>
        <w:t>/</w:t>
      </w:r>
      <w:proofErr w:type="spellStart"/>
      <w:r w:rsidR="008044E9">
        <w:rPr>
          <w:sz w:val="24"/>
        </w:rPr>
        <w:t>N</w:t>
      </w:r>
      <w:r w:rsidR="008044E9" w:rsidRPr="008044E9">
        <w:rPr>
          <w:sz w:val="24"/>
          <w:vertAlign w:val="subscript"/>
        </w:rPr>
        <w:t>t</w:t>
      </w:r>
      <w:proofErr w:type="spellEnd"/>
      <w:r w:rsidR="008044E9" w:rsidRPr="008044E9">
        <w:rPr>
          <w:sz w:val="24"/>
          <w:vertAlign w:val="subscript"/>
        </w:rPr>
        <w:t>=1</w:t>
      </w:r>
      <w:r w:rsidR="008044E9">
        <w:rPr>
          <w:sz w:val="24"/>
        </w:rPr>
        <w:t>) for total winter-run spawner abundance in the Upper Sacramento River, including both natural- and hatchery-origin fish, across stochastic model iterations.</w:t>
      </w:r>
      <w:r w:rsidR="00AF5D56">
        <w:rPr>
          <w:sz w:val="24"/>
        </w:rPr>
        <w:t xml:space="preserve"> </w:t>
      </w:r>
    </w:p>
    <w:p w14:paraId="2DD456B2" w14:textId="77777777" w:rsidR="00DB55DA" w:rsidRPr="00B9629B" w:rsidRDefault="00DB55DA" w:rsidP="00B9629B">
      <w:pPr>
        <w:pStyle w:val="TableCaption"/>
        <w:rPr>
          <w:sz w:val="24"/>
        </w:rPr>
      </w:pPr>
    </w:p>
    <w:p w14:paraId="1B173DF3" w14:textId="77777777" w:rsidR="00E6721E" w:rsidRDefault="00E6721E">
      <w:pPr>
        <w:spacing w:after="0"/>
        <w:rPr>
          <w:rFonts w:ascii="Segoe UI" w:hAnsi="Segoe UI"/>
          <w:b/>
          <w:bCs/>
          <w:i/>
          <w:sz w:val="22"/>
          <w:szCs w:val="22"/>
        </w:rPr>
      </w:pPr>
      <w:r>
        <w:br w:type="page"/>
      </w:r>
    </w:p>
    <w:p w14:paraId="06ACED6C" w14:textId="3BBEA045" w:rsidR="00230DE8" w:rsidRPr="00C660A5" w:rsidRDefault="000430C2" w:rsidP="00C660A5">
      <w:pPr>
        <w:pStyle w:val="Heading4"/>
      </w:pPr>
      <w:r>
        <w:lastRenderedPageBreak/>
        <w:t xml:space="preserve">Life stage-specific demographic </w:t>
      </w:r>
      <w:r w:rsidR="00920D6D">
        <w:t>p</w:t>
      </w:r>
      <w:r>
        <w:t>arameters</w:t>
      </w:r>
    </w:p>
    <w:p w14:paraId="609993DF" w14:textId="53B40347" w:rsidR="00C57371" w:rsidRDefault="0006069B" w:rsidP="00697AC8">
      <w:pPr>
        <w:pStyle w:val="TableCaption"/>
        <w:rPr>
          <w:sz w:val="24"/>
        </w:rPr>
      </w:pPr>
      <w:r>
        <w:rPr>
          <w:noProof/>
        </w:rPr>
        <w:drawing>
          <wp:inline distT="0" distB="0" distL="0" distR="0" wp14:anchorId="3BEE97EE" wp14:editId="2220E6F6">
            <wp:extent cx="5943600" cy="4953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53000"/>
                    </a:xfrm>
                    <a:prstGeom prst="rect">
                      <a:avLst/>
                    </a:prstGeom>
                  </pic:spPr>
                </pic:pic>
              </a:graphicData>
            </a:graphic>
          </wp:inline>
        </w:drawing>
      </w:r>
    </w:p>
    <w:p w14:paraId="087F9715" w14:textId="7565E1EF" w:rsidR="00AD745C" w:rsidRDefault="00230DE8" w:rsidP="00697AC8">
      <w:pPr>
        <w:pStyle w:val="TableCaption"/>
        <w:rPr>
          <w:sz w:val="24"/>
        </w:rPr>
      </w:pPr>
      <w:r>
        <w:rPr>
          <w:sz w:val="24"/>
        </w:rPr>
        <w:t xml:space="preserve">Figure </w:t>
      </w:r>
      <w:r w:rsidR="00A35B65">
        <w:rPr>
          <w:sz w:val="24"/>
        </w:rPr>
        <w:t>1</w:t>
      </w:r>
      <w:r w:rsidR="00DB55DA">
        <w:rPr>
          <w:sz w:val="24"/>
        </w:rPr>
        <w:t>8</w:t>
      </w:r>
      <w:r>
        <w:rPr>
          <w:sz w:val="24"/>
        </w:rPr>
        <w:t xml:space="preserve">. </w:t>
      </w:r>
      <w:r w:rsidRPr="00F652DD">
        <w:rPr>
          <w:sz w:val="24"/>
        </w:rPr>
        <w:t xml:space="preserve">Predicted </w:t>
      </w:r>
      <w:r>
        <w:rPr>
          <w:sz w:val="24"/>
        </w:rPr>
        <w:t>small juvenile rearing survival for winter-run Chinook salmon in the Upper Sacramento River from deterministic model runs</w:t>
      </w:r>
      <w:r w:rsidRPr="00F652DD">
        <w:rPr>
          <w:sz w:val="24"/>
        </w:rPr>
        <w:t>.</w:t>
      </w:r>
      <w:r w:rsidR="001E1EC4">
        <w:rPr>
          <w:sz w:val="24"/>
        </w:rPr>
        <w:t xml:space="preserve"> </w:t>
      </w:r>
    </w:p>
    <w:p w14:paraId="436143B0" w14:textId="6872B560" w:rsidR="00C57371" w:rsidRPr="00F652DD" w:rsidRDefault="007D7849" w:rsidP="00697AC8">
      <w:pPr>
        <w:pStyle w:val="TableCaption"/>
        <w:rPr>
          <w:sz w:val="24"/>
        </w:rPr>
      </w:pPr>
      <w:r>
        <w:rPr>
          <w:noProof/>
        </w:rPr>
        <w:lastRenderedPageBreak/>
        <w:drawing>
          <wp:inline distT="0" distB="0" distL="0" distR="0" wp14:anchorId="13A509B5" wp14:editId="0D234C5B">
            <wp:extent cx="5943600" cy="7641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641590"/>
                    </a:xfrm>
                    <a:prstGeom prst="rect">
                      <a:avLst/>
                    </a:prstGeom>
                  </pic:spPr>
                </pic:pic>
              </a:graphicData>
            </a:graphic>
          </wp:inline>
        </w:drawing>
      </w:r>
    </w:p>
    <w:p w14:paraId="1C295522" w14:textId="2593A216" w:rsidR="00D97634" w:rsidRDefault="007E4738" w:rsidP="007E4738">
      <w:pPr>
        <w:pStyle w:val="TableCaption"/>
        <w:rPr>
          <w:sz w:val="24"/>
        </w:rPr>
      </w:pPr>
      <w:r>
        <w:rPr>
          <w:sz w:val="24"/>
        </w:rPr>
        <w:t xml:space="preserve">Figure </w:t>
      </w:r>
      <w:r w:rsidR="00A35B65">
        <w:rPr>
          <w:sz w:val="24"/>
        </w:rPr>
        <w:t>1</w:t>
      </w:r>
      <w:r w:rsidR="00DB55DA">
        <w:rPr>
          <w:sz w:val="24"/>
        </w:rPr>
        <w:t>9</w:t>
      </w:r>
      <w:r>
        <w:rPr>
          <w:sz w:val="24"/>
        </w:rPr>
        <w:t xml:space="preserve">. </w:t>
      </w:r>
      <w:r w:rsidRPr="00F652DD">
        <w:rPr>
          <w:sz w:val="24"/>
        </w:rPr>
        <w:t xml:space="preserve">Predicted </w:t>
      </w:r>
      <w:r w:rsidR="00AD745C">
        <w:rPr>
          <w:sz w:val="24"/>
        </w:rPr>
        <w:t>smolt</w:t>
      </w:r>
      <w:r>
        <w:rPr>
          <w:sz w:val="24"/>
        </w:rPr>
        <w:t xml:space="preserve"> </w:t>
      </w:r>
      <w:r w:rsidR="00AD745C">
        <w:rPr>
          <w:sz w:val="24"/>
        </w:rPr>
        <w:t>migratory</w:t>
      </w:r>
      <w:r>
        <w:rPr>
          <w:sz w:val="24"/>
        </w:rPr>
        <w:t xml:space="preserve"> survival for winter-run Chinook salmon in the Upper</w:t>
      </w:r>
      <w:r w:rsidR="00AD745C">
        <w:rPr>
          <w:sz w:val="24"/>
        </w:rPr>
        <w:t>-mid</w:t>
      </w:r>
      <w:r>
        <w:rPr>
          <w:sz w:val="24"/>
        </w:rPr>
        <w:t xml:space="preserve"> Sacramento River from deterministic model runs, faceted by month</w:t>
      </w:r>
      <w:r w:rsidRPr="00F652DD">
        <w:rPr>
          <w:sz w:val="24"/>
        </w:rPr>
        <w:t>.</w:t>
      </w:r>
      <w:r w:rsidR="001E1EC4">
        <w:rPr>
          <w:sz w:val="24"/>
        </w:rPr>
        <w:t xml:space="preserve"> </w:t>
      </w:r>
    </w:p>
    <w:p w14:paraId="603FC882" w14:textId="436D30DB" w:rsidR="00990E4C" w:rsidRDefault="00AE13E4" w:rsidP="007E4738">
      <w:pPr>
        <w:pStyle w:val="TableCaption"/>
        <w:rPr>
          <w:sz w:val="24"/>
        </w:rPr>
      </w:pPr>
      <w:r>
        <w:rPr>
          <w:noProof/>
        </w:rPr>
        <w:lastRenderedPageBreak/>
        <w:drawing>
          <wp:inline distT="0" distB="0" distL="0" distR="0" wp14:anchorId="4EF827FC" wp14:editId="5C0E6EEB">
            <wp:extent cx="5943600" cy="7641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641590"/>
                    </a:xfrm>
                    <a:prstGeom prst="rect">
                      <a:avLst/>
                    </a:prstGeom>
                  </pic:spPr>
                </pic:pic>
              </a:graphicData>
            </a:graphic>
          </wp:inline>
        </w:drawing>
      </w:r>
    </w:p>
    <w:p w14:paraId="470F688E" w14:textId="0B7428BD" w:rsidR="00D97634" w:rsidRDefault="00D97634" w:rsidP="00D97634">
      <w:pPr>
        <w:pStyle w:val="TableCaption"/>
        <w:rPr>
          <w:sz w:val="24"/>
        </w:rPr>
      </w:pPr>
      <w:r>
        <w:rPr>
          <w:sz w:val="24"/>
        </w:rPr>
        <w:t xml:space="preserve">Figure </w:t>
      </w:r>
      <w:r w:rsidR="00DB55DA">
        <w:rPr>
          <w:sz w:val="24"/>
        </w:rPr>
        <w:t>20</w:t>
      </w:r>
      <w:r>
        <w:rPr>
          <w:sz w:val="24"/>
        </w:rPr>
        <w:t xml:space="preserve">. </w:t>
      </w:r>
      <w:r w:rsidRPr="00F652DD">
        <w:rPr>
          <w:sz w:val="24"/>
        </w:rPr>
        <w:t xml:space="preserve">Predicted </w:t>
      </w:r>
      <w:r>
        <w:rPr>
          <w:sz w:val="24"/>
        </w:rPr>
        <w:t>smolt migratory survival for winter-run Chinook salmon in the Lower-mid Sacramento River from deterministic model runs, faceted by month</w:t>
      </w:r>
      <w:r w:rsidRPr="00F652DD">
        <w:rPr>
          <w:sz w:val="24"/>
        </w:rPr>
        <w:t>.</w:t>
      </w:r>
      <w:r w:rsidR="001E1EC4">
        <w:rPr>
          <w:sz w:val="24"/>
        </w:rPr>
        <w:t xml:space="preserve"> </w:t>
      </w:r>
    </w:p>
    <w:p w14:paraId="3FE8FF1C" w14:textId="1E06A6BC" w:rsidR="00990E4C" w:rsidRDefault="00505209" w:rsidP="00D97634">
      <w:pPr>
        <w:pStyle w:val="TableCaption"/>
        <w:rPr>
          <w:sz w:val="24"/>
        </w:rPr>
      </w:pPr>
      <w:r>
        <w:rPr>
          <w:noProof/>
        </w:rPr>
        <w:lastRenderedPageBreak/>
        <w:drawing>
          <wp:inline distT="0" distB="0" distL="0" distR="0" wp14:anchorId="00372B28" wp14:editId="74785719">
            <wp:extent cx="5943600" cy="7641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641590"/>
                    </a:xfrm>
                    <a:prstGeom prst="rect">
                      <a:avLst/>
                    </a:prstGeom>
                  </pic:spPr>
                </pic:pic>
              </a:graphicData>
            </a:graphic>
          </wp:inline>
        </w:drawing>
      </w:r>
    </w:p>
    <w:p w14:paraId="3BACA0DF" w14:textId="6AF53784" w:rsidR="00D97634" w:rsidRDefault="00D97634" w:rsidP="00D97634">
      <w:pPr>
        <w:pStyle w:val="TableCaption"/>
        <w:rPr>
          <w:sz w:val="24"/>
        </w:rPr>
      </w:pPr>
      <w:r>
        <w:rPr>
          <w:sz w:val="24"/>
        </w:rPr>
        <w:t xml:space="preserve">Figure </w:t>
      </w:r>
      <w:r w:rsidR="008315C0">
        <w:rPr>
          <w:sz w:val="24"/>
        </w:rPr>
        <w:t>2</w:t>
      </w:r>
      <w:r w:rsidR="00DB55DA">
        <w:rPr>
          <w:sz w:val="24"/>
        </w:rPr>
        <w:t>1.</w:t>
      </w:r>
      <w:r>
        <w:rPr>
          <w:sz w:val="24"/>
        </w:rPr>
        <w:t xml:space="preserve"> </w:t>
      </w:r>
      <w:r w:rsidRPr="00F652DD">
        <w:rPr>
          <w:sz w:val="24"/>
        </w:rPr>
        <w:t xml:space="preserve">Predicted </w:t>
      </w:r>
      <w:r>
        <w:rPr>
          <w:sz w:val="24"/>
        </w:rPr>
        <w:t>smolt migratory survival for winter-run Chinook salmon in the Lower Sacramento River from deterministic model runs, faceted by month</w:t>
      </w:r>
      <w:r w:rsidRPr="00F652DD">
        <w:rPr>
          <w:sz w:val="24"/>
        </w:rPr>
        <w:t>.</w:t>
      </w:r>
      <w:r w:rsidR="001E1EC4">
        <w:rPr>
          <w:sz w:val="24"/>
        </w:rPr>
        <w:t xml:space="preserve"> </w:t>
      </w:r>
    </w:p>
    <w:p w14:paraId="78D1C49F" w14:textId="3DCCB182" w:rsidR="00990E4C" w:rsidRDefault="001410AB" w:rsidP="00D97634">
      <w:pPr>
        <w:pStyle w:val="TableCaption"/>
        <w:rPr>
          <w:sz w:val="24"/>
        </w:rPr>
      </w:pPr>
      <w:r>
        <w:rPr>
          <w:noProof/>
        </w:rPr>
        <w:lastRenderedPageBreak/>
        <w:drawing>
          <wp:inline distT="0" distB="0" distL="0" distR="0" wp14:anchorId="70C2A390" wp14:editId="416AC92C">
            <wp:extent cx="5943600" cy="7641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641590"/>
                    </a:xfrm>
                    <a:prstGeom prst="rect">
                      <a:avLst/>
                    </a:prstGeom>
                  </pic:spPr>
                </pic:pic>
              </a:graphicData>
            </a:graphic>
          </wp:inline>
        </w:drawing>
      </w:r>
    </w:p>
    <w:p w14:paraId="1657A728" w14:textId="5C119DDA" w:rsidR="00D97634" w:rsidRDefault="00D97634" w:rsidP="00D97634">
      <w:pPr>
        <w:pStyle w:val="TableCaption"/>
        <w:rPr>
          <w:sz w:val="24"/>
        </w:rPr>
      </w:pPr>
      <w:r>
        <w:rPr>
          <w:sz w:val="24"/>
        </w:rPr>
        <w:t xml:space="preserve">Figure </w:t>
      </w:r>
      <w:r w:rsidR="008315C0">
        <w:rPr>
          <w:sz w:val="24"/>
        </w:rPr>
        <w:t>2</w:t>
      </w:r>
      <w:r w:rsidR="00DB55DA">
        <w:rPr>
          <w:sz w:val="24"/>
        </w:rPr>
        <w:t>2</w:t>
      </w:r>
      <w:r>
        <w:rPr>
          <w:sz w:val="24"/>
        </w:rPr>
        <w:t xml:space="preserve">. </w:t>
      </w:r>
      <w:r w:rsidRPr="00F652DD">
        <w:rPr>
          <w:sz w:val="24"/>
        </w:rPr>
        <w:t xml:space="preserve">Predicted </w:t>
      </w:r>
      <w:r>
        <w:rPr>
          <w:sz w:val="24"/>
        </w:rPr>
        <w:t>smolt migratory survival for winter-run Chinook salmon in the North Delta from deterministic model runs, faceted by month</w:t>
      </w:r>
      <w:r w:rsidRPr="00F652DD">
        <w:rPr>
          <w:sz w:val="24"/>
        </w:rPr>
        <w:t>.</w:t>
      </w:r>
      <w:r w:rsidR="001E1EC4">
        <w:rPr>
          <w:sz w:val="24"/>
        </w:rPr>
        <w:t xml:space="preserve"> </w:t>
      </w:r>
    </w:p>
    <w:p w14:paraId="72CA2BC8" w14:textId="0951BAE0" w:rsidR="003F1088" w:rsidRDefault="0065138A" w:rsidP="00D97634">
      <w:pPr>
        <w:pStyle w:val="TableCaption"/>
        <w:rPr>
          <w:sz w:val="24"/>
        </w:rPr>
      </w:pPr>
      <w:r>
        <w:rPr>
          <w:noProof/>
        </w:rPr>
        <w:lastRenderedPageBreak/>
        <w:drawing>
          <wp:inline distT="0" distB="0" distL="0" distR="0" wp14:anchorId="1F7AE204" wp14:editId="796E8F58">
            <wp:extent cx="5943600" cy="7641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641590"/>
                    </a:xfrm>
                    <a:prstGeom prst="rect">
                      <a:avLst/>
                    </a:prstGeom>
                  </pic:spPr>
                </pic:pic>
              </a:graphicData>
            </a:graphic>
          </wp:inline>
        </w:drawing>
      </w:r>
    </w:p>
    <w:p w14:paraId="31CEC4B2" w14:textId="2CF57FB5" w:rsidR="00546269" w:rsidRPr="007F3B1D" w:rsidRDefault="00D97634" w:rsidP="007F3B1D">
      <w:pPr>
        <w:pStyle w:val="TableCaption"/>
        <w:rPr>
          <w:sz w:val="24"/>
        </w:rPr>
      </w:pPr>
      <w:r>
        <w:rPr>
          <w:sz w:val="24"/>
        </w:rPr>
        <w:t xml:space="preserve">Figure </w:t>
      </w:r>
      <w:r w:rsidR="008315C0">
        <w:rPr>
          <w:sz w:val="24"/>
        </w:rPr>
        <w:t>2</w:t>
      </w:r>
      <w:r w:rsidR="00DB55DA">
        <w:rPr>
          <w:sz w:val="24"/>
        </w:rPr>
        <w:t>3</w:t>
      </w:r>
      <w:r>
        <w:rPr>
          <w:sz w:val="24"/>
        </w:rPr>
        <w:t xml:space="preserve">. </w:t>
      </w:r>
      <w:r w:rsidRPr="00F652DD">
        <w:rPr>
          <w:sz w:val="24"/>
        </w:rPr>
        <w:t xml:space="preserve">Predicted </w:t>
      </w:r>
      <w:r>
        <w:rPr>
          <w:sz w:val="24"/>
        </w:rPr>
        <w:t>smolt migratory survival for winter-run Chinook salmon in the South Delta from deterministic model runs, faceted by month</w:t>
      </w:r>
      <w:r w:rsidRPr="00F652DD">
        <w:rPr>
          <w:sz w:val="24"/>
        </w:rPr>
        <w:t>.</w:t>
      </w:r>
      <w:r w:rsidR="001E1EC4">
        <w:rPr>
          <w:sz w:val="24"/>
        </w:rPr>
        <w:t xml:space="preserve"> </w:t>
      </w:r>
    </w:p>
    <w:p w14:paraId="1EBF573F" w14:textId="77777777" w:rsidR="00FC495D" w:rsidRDefault="00FC495D" w:rsidP="00FC495D">
      <w:pPr>
        <w:pStyle w:val="Heading2"/>
      </w:pPr>
      <w:bookmarkStart w:id="2" w:name="_Toc110257076"/>
      <w:r>
        <w:lastRenderedPageBreak/>
        <w:t>References</w:t>
      </w:r>
      <w:bookmarkEnd w:id="2"/>
    </w:p>
    <w:p w14:paraId="4A97DC81" w14:textId="37A844B2" w:rsidR="00995A66" w:rsidRDefault="00995A66" w:rsidP="00A84D88">
      <w:pPr>
        <w:pStyle w:val="vireferences"/>
      </w:pPr>
      <w:r>
        <w:t>Michel, C.J. 2019. Decoupling outmigration from marine survival indicates outsized influence of streamflow on cohort success for California’s Chinook salmon populations. Canadian Journal of Fisheries and Aquatic Sciences 76: 1398-1410.</w:t>
      </w:r>
    </w:p>
    <w:p w14:paraId="4454A042" w14:textId="037F6D7C" w:rsidR="00F517A8" w:rsidRDefault="00F517A8" w:rsidP="00FE6560">
      <w:pPr>
        <w:pStyle w:val="vireferences"/>
      </w:pPr>
      <w:r>
        <w:t>National Marine Fisheries Service. 2019. Biological Opinion on Long-Term Operation of the Central Valley Project and the State Water Project.</w:t>
      </w:r>
      <w:r w:rsidR="001C2681">
        <w:t xml:space="preserve"> National Marine Fisheries Service, National Oceanic and Atmospheric Administration, U.S. Department of Commerce. </w:t>
      </w:r>
      <w:r w:rsidR="003A5653" w:rsidRPr="003A5653">
        <w:t>WCRO-2016-00069</w:t>
      </w:r>
    </w:p>
    <w:p w14:paraId="6EC95D3A" w14:textId="39E3718A" w:rsidR="00A84D88" w:rsidRDefault="00A84D88" w:rsidP="00A84D88">
      <w:pPr>
        <w:pStyle w:val="vireferences"/>
      </w:pPr>
      <w:r>
        <w:t>O’Farrell, M., Hendrix, N., and Mohr, M. 2016. An Evaluation of preseason abundance forecasts for Sacramento River winter Chinook salmon. Agenda Item D.2., Attachment 1.</w:t>
      </w:r>
    </w:p>
    <w:p w14:paraId="6E463A5D" w14:textId="183BAC7B" w:rsidR="00256B48" w:rsidRPr="00DD15B7" w:rsidRDefault="0075115B" w:rsidP="00FE6560">
      <w:pPr>
        <w:pStyle w:val="vireferences"/>
        <w:rPr>
          <w:rFonts w:ascii="Segoe UI" w:hAnsi="Segoe UI" w:cs="Segoe UI"/>
          <w:sz w:val="20"/>
          <w:szCs w:val="20"/>
        </w:rPr>
      </w:pPr>
      <w:r>
        <w:t>Peterson, J.T., and Duarte, A. 2020. Decision analysis for greater insights into the development and evaluation of Chinook salmon restoration strategies in California’s Central Valley. Restora</w:t>
      </w:r>
      <w:r w:rsidR="00197D97">
        <w:t>ti</w:t>
      </w:r>
      <w:r>
        <w:t xml:space="preserve">on Ecology 28(6): </w:t>
      </w:r>
      <w:r w:rsidR="00197D97">
        <w:t>1596-1609.</w:t>
      </w:r>
    </w:p>
    <w:sectPr w:rsidR="00256B48" w:rsidRPr="00DD15B7" w:rsidSect="00AD01EC">
      <w:headerReference w:type="even" r:id="rId59"/>
      <w:headerReference w:type="default" r:id="rId60"/>
      <w:footerReference w:type="even" r:id="rId61"/>
      <w:footerReference w:type="default" r:id="rId62"/>
      <w:headerReference w:type="first" r:id="rId63"/>
      <w:footerReference w:type="first" r:id="rId64"/>
      <w:type w:val="oddPage"/>
      <w:pgSz w:w="12240" w:h="15840" w:code="1"/>
      <w:pgMar w:top="1440" w:right="1440" w:bottom="1440" w:left="1440" w:header="576"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54724" w14:textId="77777777" w:rsidR="001E2C57" w:rsidRDefault="001E2C57">
      <w:r>
        <w:separator/>
      </w:r>
    </w:p>
    <w:p w14:paraId="2DF6EEF2" w14:textId="77777777" w:rsidR="001E2C57" w:rsidRDefault="001E2C57"/>
    <w:p w14:paraId="75397C9A" w14:textId="77777777" w:rsidR="001E2C57" w:rsidRDefault="001E2C57"/>
  </w:endnote>
  <w:endnote w:type="continuationSeparator" w:id="0">
    <w:p w14:paraId="4C92B47E" w14:textId="77777777" w:rsidR="001E2C57" w:rsidRDefault="001E2C57">
      <w:r>
        <w:continuationSeparator/>
      </w:r>
    </w:p>
    <w:p w14:paraId="33231426" w14:textId="77777777" w:rsidR="001E2C57" w:rsidRDefault="001E2C57"/>
    <w:p w14:paraId="63C8CF7E" w14:textId="77777777" w:rsidR="001E2C57" w:rsidRDefault="001E2C57"/>
  </w:endnote>
  <w:endnote w:type="continuationNotice" w:id="1">
    <w:p w14:paraId="385A92A5" w14:textId="77777777" w:rsidR="001E2C57" w:rsidRDefault="001E2C5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BC2AD" w14:textId="77777777" w:rsidR="00280D46" w:rsidRDefault="00280D46" w:rsidP="00280D46">
    <w:pPr>
      <w:pStyle w:val="Heading3"/>
      <w:tabs>
        <w:tab w:val="right" w:pos="10080"/>
      </w:tabs>
      <w:spacing w:before="0" w:after="0"/>
      <w:rPr>
        <w:sz w:val="20"/>
        <w:szCs w:val="20"/>
      </w:rPr>
    </w:pPr>
  </w:p>
  <w:p w14:paraId="4DE855AB" w14:textId="77777777" w:rsidR="00280D46" w:rsidRDefault="00280D46" w:rsidP="00280D46">
    <w:pPr>
      <w:rPr>
        <w:noProof/>
        <w:sz w:val="20"/>
        <w:szCs w:val="20"/>
      </w:rPr>
    </w:pPr>
  </w:p>
  <w:p w14:paraId="652B4D65" w14:textId="77777777" w:rsidR="00280D46" w:rsidRPr="00171661" w:rsidRDefault="00280D46" w:rsidP="00280D46">
    <w:pPr>
      <w:pStyle w:val="Report-Footer"/>
      <w:ind w:left="-540"/>
      <w:rPr>
        <w:rFonts w:ascii="Segoe UI Semibold" w:hAnsi="Segoe UI Semibold"/>
        <w:b/>
        <w:bCs/>
      </w:rPr>
    </w:pPr>
    <w:r w:rsidRPr="00171661">
      <w:rPr>
        <w:rFonts w:ascii="Segoe UI Semibold" w:hAnsi="Segoe UI Semibold"/>
        <w:b/>
        <w:bCs/>
        <w:noProof/>
      </w:rPr>
      <w:t>U.S. Department of</w:t>
    </w:r>
    <w:r w:rsidRPr="00171661">
      <w:rPr>
        <w:rFonts w:ascii="Segoe UI Semibold" w:hAnsi="Segoe UI Semibold"/>
        <w:b/>
        <w:bCs/>
      </w:rPr>
      <w:t xml:space="preserve"> the Interior</w:t>
    </w:r>
    <w:r w:rsidRPr="00171661">
      <w:rPr>
        <w:rFonts w:ascii="Segoe UI Semibold" w:hAnsi="Segoe UI Semibold"/>
        <w:b/>
        <w:bCs/>
      </w:rPr>
      <w:tab/>
      <w:t>Date</w:t>
    </w:r>
  </w:p>
  <w:p w14:paraId="64DED1B4" w14:textId="4C9CC9CD" w:rsidR="00DD6729" w:rsidRPr="00343414" w:rsidRDefault="00DD6729" w:rsidP="00280D46">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6DAF1" w14:textId="77777777" w:rsidR="00B465C6" w:rsidRDefault="00B465C6" w:rsidP="00B465C6">
    <w:pPr>
      <w:pStyle w:val="FooterLft"/>
    </w:pPr>
    <w:r>
      <w:fldChar w:fldCharType="begin"/>
    </w:r>
    <w:r>
      <w:instrText xml:space="preserve"> PAGE </w:instrText>
    </w:r>
    <w:r>
      <w:fldChar w:fldCharType="separate"/>
    </w:r>
    <w:r w:rsidR="00BD0C26">
      <w:rPr>
        <w:noProof/>
      </w:rPr>
      <w:t>2</w:t>
    </w:r>
    <w:r>
      <w:fldChar w:fldCharType="end"/>
    </w:r>
  </w:p>
  <w:p w14:paraId="6D5068D6" w14:textId="77777777" w:rsidR="00886BF4" w:rsidRDefault="00886BF4"/>
  <w:p w14:paraId="5EE1282D" w14:textId="77777777" w:rsidR="00886BF4" w:rsidRDefault="00886BF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076F" w14:textId="7B581955" w:rsidR="00886BF4" w:rsidRDefault="001E68E4" w:rsidP="00AD01EC">
    <w:pPr>
      <w:pStyle w:val="FooterRt"/>
    </w:pPr>
    <w:r>
      <w:fldChar w:fldCharType="begin"/>
    </w:r>
    <w:r>
      <w:instrText xml:space="preserve"> PAGE </w:instrText>
    </w:r>
    <w:r>
      <w:fldChar w:fldCharType="separate"/>
    </w:r>
    <w:r w:rsidR="000373B0">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CDB6A" w14:textId="77777777" w:rsidR="001E68E4" w:rsidRPr="00A50D96" w:rsidRDefault="001E68E4" w:rsidP="001E68E4">
    <w:pPr>
      <w:pStyle w:val="FooterRt"/>
    </w:pPr>
    <w:r>
      <w:rPr>
        <w:szCs w:val="24"/>
      </w:rPr>
      <w:fldChar w:fldCharType="begin"/>
    </w:r>
    <w:r>
      <w:rPr>
        <w:szCs w:val="24"/>
      </w:rPr>
      <w:instrText xml:space="preserve"> PAGE </w:instrText>
    </w:r>
    <w:r>
      <w:rPr>
        <w:szCs w:val="24"/>
      </w:rPr>
      <w:fldChar w:fldCharType="separate"/>
    </w:r>
    <w:r w:rsidR="0033454D">
      <w:rPr>
        <w:noProof/>
        <w:szCs w:val="24"/>
      </w:rPr>
      <w:t>1</w:t>
    </w:r>
    <w:r>
      <w:rPr>
        <w:szCs w:val="24"/>
      </w:rPr>
      <w:fldChar w:fldCharType="end"/>
    </w:r>
  </w:p>
  <w:p w14:paraId="10C0C22B" w14:textId="77777777" w:rsidR="00886BF4" w:rsidRDefault="00886BF4"/>
  <w:p w14:paraId="234E2BB8" w14:textId="77777777" w:rsidR="00886BF4" w:rsidRDefault="00886B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D5CC1" w14:textId="77777777" w:rsidR="001E2C57" w:rsidRDefault="001E2C57">
      <w:r>
        <w:separator/>
      </w:r>
    </w:p>
    <w:p w14:paraId="0A2C1C60" w14:textId="77777777" w:rsidR="001E2C57" w:rsidRDefault="001E2C57"/>
    <w:p w14:paraId="5949548F" w14:textId="77777777" w:rsidR="001E2C57" w:rsidRDefault="001E2C57"/>
  </w:footnote>
  <w:footnote w:type="continuationSeparator" w:id="0">
    <w:p w14:paraId="76529AF7" w14:textId="77777777" w:rsidR="001E2C57" w:rsidRDefault="001E2C57">
      <w:r>
        <w:continuationSeparator/>
      </w:r>
    </w:p>
    <w:p w14:paraId="5A0FF8A1" w14:textId="77777777" w:rsidR="001E2C57" w:rsidRDefault="001E2C57"/>
    <w:p w14:paraId="31C21EEB" w14:textId="77777777" w:rsidR="001E2C57" w:rsidRDefault="001E2C57"/>
  </w:footnote>
  <w:footnote w:type="continuationNotice" w:id="1">
    <w:p w14:paraId="5D9E7275" w14:textId="77777777" w:rsidR="001E2C57" w:rsidRDefault="001E2C5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14D72" w14:textId="44F8FCAE" w:rsidR="00D0049C" w:rsidRDefault="00CC0FA8" w:rsidP="00387A2A">
    <w:pPr>
      <w:ind w:left="-540"/>
    </w:pPr>
    <w:r>
      <w:rPr>
        <w:noProof/>
      </w:rPr>
      <w:drawing>
        <wp:inline distT="0" distB="0" distL="0" distR="0" wp14:anchorId="1F02730F" wp14:editId="3B9651F8">
          <wp:extent cx="3657600" cy="1160417"/>
          <wp:effectExtent l="0" t="0" r="0" b="0"/>
          <wp:docPr id="39" name="Picture 39" descr="Reclamation's logo with a dam and water running over it. Mountains are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fR-horiz.png"/>
                  <pic:cNvPicPr/>
                </pic:nvPicPr>
                <pic:blipFill>
                  <a:blip r:embed="rId1">
                    <a:extLst>
                      <a:ext uri="{28A0092B-C50C-407E-A947-70E740481C1C}">
                        <a14:useLocalDpi xmlns:a14="http://schemas.microsoft.com/office/drawing/2010/main" val="0"/>
                      </a:ext>
                    </a:extLst>
                  </a:blip>
                  <a:stretch>
                    <a:fillRect/>
                  </a:stretch>
                </pic:blipFill>
                <pic:spPr>
                  <a:xfrm>
                    <a:off x="0" y="0"/>
                    <a:ext cx="3657600" cy="1160417"/>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24B09" w14:textId="2D5FB2C1" w:rsidR="001E68E4" w:rsidRDefault="001E68E4" w:rsidP="00B465C6"/>
  <w:p w14:paraId="6AC1FF2B" w14:textId="77777777" w:rsidR="00886BF4" w:rsidRDefault="00886BF4"/>
  <w:p w14:paraId="07986D58" w14:textId="77777777" w:rsidR="00886BF4" w:rsidRDefault="00886B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5F58" w14:textId="77777777" w:rsidR="00886BF4" w:rsidRPr="00FE6560" w:rsidRDefault="00886BF4" w:rsidP="00FE656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7F03C" w14:textId="58CBA64D" w:rsidR="001E68E4" w:rsidRDefault="001E68E4" w:rsidP="001E68E4">
    <w:pPr>
      <w:pStyle w:val="HeaderRt"/>
    </w:pPr>
    <w:r>
      <w:t>Header for this page</w:t>
    </w:r>
  </w:p>
  <w:p w14:paraId="026A7EAB" w14:textId="77777777" w:rsidR="00886BF4" w:rsidRDefault="00886BF4"/>
  <w:p w14:paraId="7D095831" w14:textId="77777777" w:rsidR="00886BF4" w:rsidRDefault="00886B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B7070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4562F9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8421D7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FD2882F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21CCB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67EF43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0BE59D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434C7F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3EA9C0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F92B03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936BF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CB7C39"/>
    <w:multiLevelType w:val="hybridMultilevel"/>
    <w:tmpl w:val="19AEA920"/>
    <w:lvl w:ilvl="0" w:tplc="EED26D9C">
      <w:start w:val="1"/>
      <w:numFmt w:val="decimal"/>
      <w:pStyle w:val="vinumerals"/>
      <w:lvlText w:val="%1."/>
      <w:lvlJc w:val="left"/>
      <w:pPr>
        <w:ind w:left="720" w:hanging="360"/>
      </w:pPr>
    </w:lvl>
    <w:lvl w:ilvl="1" w:tplc="07DCF8AA">
      <w:start w:val="1"/>
      <w:numFmt w:val="lowerLetter"/>
      <w:pStyle w:val="vinumerals2ndindent"/>
      <w:lvlText w:val="%2."/>
      <w:lvlJc w:val="left"/>
      <w:pPr>
        <w:ind w:left="1440" w:hanging="360"/>
      </w:pPr>
    </w:lvl>
    <w:lvl w:ilvl="2" w:tplc="ABB6072A">
      <w:start w:val="1"/>
      <w:numFmt w:val="lowerRoman"/>
      <w:pStyle w:val="vinumerals3rdindent"/>
      <w:lvlText w:val="%3."/>
      <w:lvlJc w:val="right"/>
      <w:pPr>
        <w:ind w:left="2160" w:hanging="180"/>
      </w:pPr>
    </w:lvl>
    <w:lvl w:ilvl="3" w:tplc="BD26EA16">
      <w:start w:val="1"/>
      <w:numFmt w:val="decimal"/>
      <w:pStyle w:val="vinumerals4thindent"/>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540E0"/>
    <w:multiLevelType w:val="multilevel"/>
    <w:tmpl w:val="2FEC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E758E8"/>
    <w:multiLevelType w:val="hybridMultilevel"/>
    <w:tmpl w:val="F8EAC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FA17CC"/>
    <w:multiLevelType w:val="multilevel"/>
    <w:tmpl w:val="2F4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BC0DAE"/>
    <w:multiLevelType w:val="multilevel"/>
    <w:tmpl w:val="DC4C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9443DB"/>
    <w:multiLevelType w:val="hybridMultilevel"/>
    <w:tmpl w:val="ED8CB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D76530"/>
    <w:multiLevelType w:val="hybridMultilevel"/>
    <w:tmpl w:val="7CDA3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366401"/>
    <w:multiLevelType w:val="multilevel"/>
    <w:tmpl w:val="7F1C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4323DA6"/>
    <w:multiLevelType w:val="hybridMultilevel"/>
    <w:tmpl w:val="991655FE"/>
    <w:lvl w:ilvl="0" w:tplc="AE78E1C2">
      <w:start w:val="1"/>
      <w:numFmt w:val="bullet"/>
      <w:pStyle w:val="vibullets"/>
      <w:lvlText w:val=""/>
      <w:lvlJc w:val="left"/>
      <w:pPr>
        <w:ind w:left="720" w:hanging="360"/>
      </w:pPr>
      <w:rPr>
        <w:rFonts w:ascii="Symbol" w:hAnsi="Symbol" w:hint="default"/>
      </w:rPr>
    </w:lvl>
    <w:lvl w:ilvl="1" w:tplc="248C6AE0">
      <w:start w:val="1"/>
      <w:numFmt w:val="bullet"/>
      <w:pStyle w:val="vibullets2ndindent"/>
      <w:lvlText w:val=""/>
      <w:lvlJc w:val="left"/>
      <w:pPr>
        <w:ind w:left="1440" w:hanging="360"/>
      </w:pPr>
      <w:rPr>
        <w:rFonts w:ascii="Symbol" w:hAnsi="Symbol" w:hint="default"/>
      </w:rPr>
    </w:lvl>
    <w:lvl w:ilvl="2" w:tplc="455A1FDE">
      <w:start w:val="1"/>
      <w:numFmt w:val="bullet"/>
      <w:pStyle w:val="vibullets3rdindent"/>
      <w:lvlText w:val=""/>
      <w:lvlJc w:val="left"/>
      <w:pPr>
        <w:ind w:left="2160" w:hanging="360"/>
      </w:pPr>
      <w:rPr>
        <w:rFonts w:ascii="Symbol" w:hAnsi="Symbol" w:hint="default"/>
      </w:rPr>
    </w:lvl>
    <w:lvl w:ilvl="3" w:tplc="00309D50">
      <w:start w:val="1"/>
      <w:numFmt w:val="bullet"/>
      <w:pStyle w:val="vibullets4thinden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7D2C0D"/>
    <w:multiLevelType w:val="hybridMultilevel"/>
    <w:tmpl w:val="35CC3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63FE1"/>
    <w:multiLevelType w:val="hybridMultilevel"/>
    <w:tmpl w:val="D3920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D56456"/>
    <w:multiLevelType w:val="hybridMultilevel"/>
    <w:tmpl w:val="02E0A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235C04"/>
    <w:multiLevelType w:val="multilevel"/>
    <w:tmpl w:val="C448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C716F6"/>
    <w:multiLevelType w:val="hybridMultilevel"/>
    <w:tmpl w:val="355A3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07FBA"/>
    <w:multiLevelType w:val="multilevel"/>
    <w:tmpl w:val="B4C6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296CEB"/>
    <w:multiLevelType w:val="hybridMultilevel"/>
    <w:tmpl w:val="6444E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770870"/>
    <w:multiLevelType w:val="hybridMultilevel"/>
    <w:tmpl w:val="D794C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2A4976"/>
    <w:multiLevelType w:val="hybridMultilevel"/>
    <w:tmpl w:val="FD6A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9033B3"/>
    <w:multiLevelType w:val="multilevel"/>
    <w:tmpl w:val="2D1E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707760C"/>
    <w:multiLevelType w:val="multilevel"/>
    <w:tmpl w:val="F336F1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860DA0"/>
    <w:multiLevelType w:val="hybridMultilevel"/>
    <w:tmpl w:val="AE0C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E03C05"/>
    <w:multiLevelType w:val="hybridMultilevel"/>
    <w:tmpl w:val="8FC26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0E10FC"/>
    <w:multiLevelType w:val="multilevel"/>
    <w:tmpl w:val="A386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83867716">
    <w:abstractNumId w:val="0"/>
  </w:num>
  <w:num w:numId="2" w16cid:durableId="1229222066">
    <w:abstractNumId w:val="1"/>
  </w:num>
  <w:num w:numId="3" w16cid:durableId="1905525920">
    <w:abstractNumId w:val="2"/>
  </w:num>
  <w:num w:numId="4" w16cid:durableId="178785974">
    <w:abstractNumId w:val="3"/>
  </w:num>
  <w:num w:numId="5" w16cid:durableId="1687125788">
    <w:abstractNumId w:val="4"/>
  </w:num>
  <w:num w:numId="6" w16cid:durableId="1494759346">
    <w:abstractNumId w:val="9"/>
  </w:num>
  <w:num w:numId="7" w16cid:durableId="1737361447">
    <w:abstractNumId w:val="5"/>
  </w:num>
  <w:num w:numId="8" w16cid:durableId="572281766">
    <w:abstractNumId w:val="6"/>
  </w:num>
  <w:num w:numId="9" w16cid:durableId="794714164">
    <w:abstractNumId w:val="7"/>
  </w:num>
  <w:num w:numId="10" w16cid:durableId="997879467">
    <w:abstractNumId w:val="8"/>
  </w:num>
  <w:num w:numId="11" w16cid:durableId="624850185">
    <w:abstractNumId w:val="10"/>
  </w:num>
  <w:num w:numId="12" w16cid:durableId="1424843080">
    <w:abstractNumId w:val="19"/>
  </w:num>
  <w:num w:numId="13" w16cid:durableId="749541454">
    <w:abstractNumId w:val="19"/>
  </w:num>
  <w:num w:numId="14" w16cid:durableId="540291224">
    <w:abstractNumId w:val="19"/>
  </w:num>
  <w:num w:numId="15" w16cid:durableId="800537067">
    <w:abstractNumId w:val="19"/>
  </w:num>
  <w:num w:numId="16" w16cid:durableId="1702978603">
    <w:abstractNumId w:val="11"/>
  </w:num>
  <w:num w:numId="17" w16cid:durableId="635989781">
    <w:abstractNumId w:val="11"/>
  </w:num>
  <w:num w:numId="18" w16cid:durableId="224026108">
    <w:abstractNumId w:val="11"/>
  </w:num>
  <w:num w:numId="19" w16cid:durableId="924000031">
    <w:abstractNumId w:val="11"/>
  </w:num>
  <w:num w:numId="20" w16cid:durableId="1231191803">
    <w:abstractNumId w:val="26"/>
  </w:num>
  <w:num w:numId="21" w16cid:durableId="480344453">
    <w:abstractNumId w:val="20"/>
  </w:num>
  <w:num w:numId="22" w16cid:durableId="548883579">
    <w:abstractNumId w:val="24"/>
  </w:num>
  <w:num w:numId="23" w16cid:durableId="682167629">
    <w:abstractNumId w:val="32"/>
  </w:num>
  <w:num w:numId="24" w16cid:durableId="196355461">
    <w:abstractNumId w:val="17"/>
  </w:num>
  <w:num w:numId="25" w16cid:durableId="563104174">
    <w:abstractNumId w:val="28"/>
  </w:num>
  <w:num w:numId="26" w16cid:durableId="1406151497">
    <w:abstractNumId w:val="30"/>
  </w:num>
  <w:num w:numId="27" w16cid:durableId="1715502280">
    <w:abstractNumId w:val="14"/>
  </w:num>
  <w:num w:numId="28" w16cid:durableId="1742554902">
    <w:abstractNumId w:val="18"/>
  </w:num>
  <w:num w:numId="29" w16cid:durableId="1299216042">
    <w:abstractNumId w:val="29"/>
  </w:num>
  <w:num w:numId="30" w16cid:durableId="690037126">
    <w:abstractNumId w:val="12"/>
  </w:num>
  <w:num w:numId="31" w16cid:durableId="1336803721">
    <w:abstractNumId w:val="15"/>
  </w:num>
  <w:num w:numId="32" w16cid:durableId="420875544">
    <w:abstractNumId w:val="25"/>
  </w:num>
  <w:num w:numId="33" w16cid:durableId="2007131635">
    <w:abstractNumId w:val="33"/>
  </w:num>
  <w:num w:numId="34" w16cid:durableId="2010861563">
    <w:abstractNumId w:val="23"/>
  </w:num>
  <w:num w:numId="35" w16cid:durableId="1743791376">
    <w:abstractNumId w:val="16"/>
  </w:num>
  <w:num w:numId="36" w16cid:durableId="1878272489">
    <w:abstractNumId w:val="31"/>
  </w:num>
  <w:num w:numId="37" w16cid:durableId="591625843">
    <w:abstractNumId w:val="27"/>
  </w:num>
  <w:num w:numId="38" w16cid:durableId="1147863861">
    <w:abstractNumId w:val="13"/>
  </w:num>
  <w:num w:numId="39" w16cid:durableId="964193456">
    <w:abstractNumId w:val="21"/>
  </w:num>
  <w:num w:numId="40" w16cid:durableId="18580407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34"/>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647"/>
    <w:rsid w:val="000006B1"/>
    <w:rsid w:val="000010F0"/>
    <w:rsid w:val="00003439"/>
    <w:rsid w:val="000037FA"/>
    <w:rsid w:val="00003C7E"/>
    <w:rsid w:val="000044EE"/>
    <w:rsid w:val="000049FD"/>
    <w:rsid w:val="00007076"/>
    <w:rsid w:val="0001594C"/>
    <w:rsid w:val="00015F0C"/>
    <w:rsid w:val="00017335"/>
    <w:rsid w:val="00021DEC"/>
    <w:rsid w:val="0002362B"/>
    <w:rsid w:val="00023D8C"/>
    <w:rsid w:val="00024B5C"/>
    <w:rsid w:val="000253D5"/>
    <w:rsid w:val="000265C0"/>
    <w:rsid w:val="00026A71"/>
    <w:rsid w:val="0002742D"/>
    <w:rsid w:val="00031DC7"/>
    <w:rsid w:val="00032CD5"/>
    <w:rsid w:val="000347D9"/>
    <w:rsid w:val="0003548B"/>
    <w:rsid w:val="0003568F"/>
    <w:rsid w:val="00036690"/>
    <w:rsid w:val="000373B0"/>
    <w:rsid w:val="000374FA"/>
    <w:rsid w:val="00042841"/>
    <w:rsid w:val="000430C2"/>
    <w:rsid w:val="00043791"/>
    <w:rsid w:val="00046323"/>
    <w:rsid w:val="000479D4"/>
    <w:rsid w:val="0005208A"/>
    <w:rsid w:val="00054044"/>
    <w:rsid w:val="000560E3"/>
    <w:rsid w:val="00057ACA"/>
    <w:rsid w:val="00057ED0"/>
    <w:rsid w:val="0006069B"/>
    <w:rsid w:val="00062642"/>
    <w:rsid w:val="00063F8A"/>
    <w:rsid w:val="0007171E"/>
    <w:rsid w:val="00071C4C"/>
    <w:rsid w:val="000724D6"/>
    <w:rsid w:val="00082D7F"/>
    <w:rsid w:val="000838FB"/>
    <w:rsid w:val="00084113"/>
    <w:rsid w:val="00085511"/>
    <w:rsid w:val="000871D0"/>
    <w:rsid w:val="00090575"/>
    <w:rsid w:val="00092EFE"/>
    <w:rsid w:val="0009318B"/>
    <w:rsid w:val="000944C9"/>
    <w:rsid w:val="00095D38"/>
    <w:rsid w:val="000966E9"/>
    <w:rsid w:val="000A100F"/>
    <w:rsid w:val="000A19BD"/>
    <w:rsid w:val="000A5515"/>
    <w:rsid w:val="000A6023"/>
    <w:rsid w:val="000A7680"/>
    <w:rsid w:val="000A7F6C"/>
    <w:rsid w:val="000B49B9"/>
    <w:rsid w:val="000B4DBD"/>
    <w:rsid w:val="000B5FF4"/>
    <w:rsid w:val="000B7338"/>
    <w:rsid w:val="000C0E21"/>
    <w:rsid w:val="000C2963"/>
    <w:rsid w:val="000C2F0B"/>
    <w:rsid w:val="000C4F6D"/>
    <w:rsid w:val="000C6C8F"/>
    <w:rsid w:val="000D04E1"/>
    <w:rsid w:val="000D2CD2"/>
    <w:rsid w:val="000D7450"/>
    <w:rsid w:val="000E2109"/>
    <w:rsid w:val="000E2607"/>
    <w:rsid w:val="000E2D9F"/>
    <w:rsid w:val="000E398E"/>
    <w:rsid w:val="000E6835"/>
    <w:rsid w:val="000E7979"/>
    <w:rsid w:val="000F1FBF"/>
    <w:rsid w:val="000F3C9E"/>
    <w:rsid w:val="000F3E2F"/>
    <w:rsid w:val="000F3EE0"/>
    <w:rsid w:val="001009C5"/>
    <w:rsid w:val="00102CD1"/>
    <w:rsid w:val="00103867"/>
    <w:rsid w:val="00104926"/>
    <w:rsid w:val="00105CEF"/>
    <w:rsid w:val="00107586"/>
    <w:rsid w:val="00107634"/>
    <w:rsid w:val="00120AC6"/>
    <w:rsid w:val="00123E1E"/>
    <w:rsid w:val="00124C7C"/>
    <w:rsid w:val="00127D72"/>
    <w:rsid w:val="00130F7F"/>
    <w:rsid w:val="001319A3"/>
    <w:rsid w:val="00131B3D"/>
    <w:rsid w:val="00131D21"/>
    <w:rsid w:val="00132DED"/>
    <w:rsid w:val="001347E2"/>
    <w:rsid w:val="001347FE"/>
    <w:rsid w:val="00134820"/>
    <w:rsid w:val="00134C49"/>
    <w:rsid w:val="00136A5C"/>
    <w:rsid w:val="001374EE"/>
    <w:rsid w:val="0013790F"/>
    <w:rsid w:val="001410AB"/>
    <w:rsid w:val="00143C7A"/>
    <w:rsid w:val="001452C4"/>
    <w:rsid w:val="00145C51"/>
    <w:rsid w:val="00146F03"/>
    <w:rsid w:val="00150345"/>
    <w:rsid w:val="00151D29"/>
    <w:rsid w:val="001530D9"/>
    <w:rsid w:val="00153E03"/>
    <w:rsid w:val="00153FA7"/>
    <w:rsid w:val="00155629"/>
    <w:rsid w:val="001556E1"/>
    <w:rsid w:val="00155B14"/>
    <w:rsid w:val="001604C9"/>
    <w:rsid w:val="00160EF2"/>
    <w:rsid w:val="001614AB"/>
    <w:rsid w:val="0016327A"/>
    <w:rsid w:val="001642D2"/>
    <w:rsid w:val="0016485D"/>
    <w:rsid w:val="00165FD2"/>
    <w:rsid w:val="001670EF"/>
    <w:rsid w:val="00171661"/>
    <w:rsid w:val="00174742"/>
    <w:rsid w:val="00176899"/>
    <w:rsid w:val="001768F2"/>
    <w:rsid w:val="00176AE8"/>
    <w:rsid w:val="00180068"/>
    <w:rsid w:val="001808FE"/>
    <w:rsid w:val="00181D9B"/>
    <w:rsid w:val="001825AB"/>
    <w:rsid w:val="0018485C"/>
    <w:rsid w:val="00184D72"/>
    <w:rsid w:val="00186C99"/>
    <w:rsid w:val="001878DF"/>
    <w:rsid w:val="001900C7"/>
    <w:rsid w:val="00193029"/>
    <w:rsid w:val="00193647"/>
    <w:rsid w:val="0019591D"/>
    <w:rsid w:val="00195ED5"/>
    <w:rsid w:val="00197D97"/>
    <w:rsid w:val="001A02A8"/>
    <w:rsid w:val="001A12B8"/>
    <w:rsid w:val="001A6734"/>
    <w:rsid w:val="001B04CD"/>
    <w:rsid w:val="001B18C1"/>
    <w:rsid w:val="001B1D9B"/>
    <w:rsid w:val="001B1E7B"/>
    <w:rsid w:val="001B2823"/>
    <w:rsid w:val="001B3645"/>
    <w:rsid w:val="001B6CD4"/>
    <w:rsid w:val="001C020A"/>
    <w:rsid w:val="001C0F63"/>
    <w:rsid w:val="001C1172"/>
    <w:rsid w:val="001C162D"/>
    <w:rsid w:val="001C1A5E"/>
    <w:rsid w:val="001C2681"/>
    <w:rsid w:val="001C54E7"/>
    <w:rsid w:val="001C7B5D"/>
    <w:rsid w:val="001D1B28"/>
    <w:rsid w:val="001D26CC"/>
    <w:rsid w:val="001D2EF4"/>
    <w:rsid w:val="001D4F1A"/>
    <w:rsid w:val="001D6F1E"/>
    <w:rsid w:val="001D72C4"/>
    <w:rsid w:val="001E08F8"/>
    <w:rsid w:val="001E1EC4"/>
    <w:rsid w:val="001E284A"/>
    <w:rsid w:val="001E291E"/>
    <w:rsid w:val="001E2C57"/>
    <w:rsid w:val="001E4D14"/>
    <w:rsid w:val="001E68E4"/>
    <w:rsid w:val="001E734C"/>
    <w:rsid w:val="001F113C"/>
    <w:rsid w:val="001F5AB5"/>
    <w:rsid w:val="001F65C8"/>
    <w:rsid w:val="001F73D8"/>
    <w:rsid w:val="00200749"/>
    <w:rsid w:val="00202742"/>
    <w:rsid w:val="00202D37"/>
    <w:rsid w:val="0020494D"/>
    <w:rsid w:val="00206C90"/>
    <w:rsid w:val="0020772E"/>
    <w:rsid w:val="002142B6"/>
    <w:rsid w:val="002153EC"/>
    <w:rsid w:val="00217D87"/>
    <w:rsid w:val="00221B4A"/>
    <w:rsid w:val="0022370F"/>
    <w:rsid w:val="0022450B"/>
    <w:rsid w:val="00224FC7"/>
    <w:rsid w:val="00225846"/>
    <w:rsid w:val="002261BD"/>
    <w:rsid w:val="00227561"/>
    <w:rsid w:val="00227DF9"/>
    <w:rsid w:val="00230DE8"/>
    <w:rsid w:val="00231D74"/>
    <w:rsid w:val="00232C7C"/>
    <w:rsid w:val="00234623"/>
    <w:rsid w:val="00234EE5"/>
    <w:rsid w:val="002405DD"/>
    <w:rsid w:val="00240611"/>
    <w:rsid w:val="002412EB"/>
    <w:rsid w:val="00241999"/>
    <w:rsid w:val="002428BE"/>
    <w:rsid w:val="00243036"/>
    <w:rsid w:val="00244E03"/>
    <w:rsid w:val="002469B0"/>
    <w:rsid w:val="00250A02"/>
    <w:rsid w:val="00251DA0"/>
    <w:rsid w:val="00256B48"/>
    <w:rsid w:val="00261428"/>
    <w:rsid w:val="002615B2"/>
    <w:rsid w:val="00261CC5"/>
    <w:rsid w:val="00264422"/>
    <w:rsid w:val="00265AF3"/>
    <w:rsid w:val="002668F4"/>
    <w:rsid w:val="00266F7B"/>
    <w:rsid w:val="002673E2"/>
    <w:rsid w:val="0027116F"/>
    <w:rsid w:val="002750A0"/>
    <w:rsid w:val="00276298"/>
    <w:rsid w:val="002766E4"/>
    <w:rsid w:val="00276D9C"/>
    <w:rsid w:val="00277C40"/>
    <w:rsid w:val="002803A0"/>
    <w:rsid w:val="00280D46"/>
    <w:rsid w:val="00281405"/>
    <w:rsid w:val="0028175B"/>
    <w:rsid w:val="00282747"/>
    <w:rsid w:val="00282DE1"/>
    <w:rsid w:val="00282E5F"/>
    <w:rsid w:val="00285836"/>
    <w:rsid w:val="0028749F"/>
    <w:rsid w:val="00290138"/>
    <w:rsid w:val="0029435B"/>
    <w:rsid w:val="002A1DEF"/>
    <w:rsid w:val="002A35D8"/>
    <w:rsid w:val="002A5F06"/>
    <w:rsid w:val="002A7BB5"/>
    <w:rsid w:val="002B0613"/>
    <w:rsid w:val="002B3B38"/>
    <w:rsid w:val="002B4D71"/>
    <w:rsid w:val="002B679C"/>
    <w:rsid w:val="002C0616"/>
    <w:rsid w:val="002C0F55"/>
    <w:rsid w:val="002C16D2"/>
    <w:rsid w:val="002C213B"/>
    <w:rsid w:val="002C2E5D"/>
    <w:rsid w:val="002C753E"/>
    <w:rsid w:val="002D193D"/>
    <w:rsid w:val="002D2EBD"/>
    <w:rsid w:val="002D5965"/>
    <w:rsid w:val="002D6B4E"/>
    <w:rsid w:val="002E1032"/>
    <w:rsid w:val="002E1077"/>
    <w:rsid w:val="002E41F6"/>
    <w:rsid w:val="002F0DEA"/>
    <w:rsid w:val="002F16E5"/>
    <w:rsid w:val="002F2615"/>
    <w:rsid w:val="002F2708"/>
    <w:rsid w:val="002F29A2"/>
    <w:rsid w:val="002F3C55"/>
    <w:rsid w:val="002F3F37"/>
    <w:rsid w:val="002F5A59"/>
    <w:rsid w:val="002F5A89"/>
    <w:rsid w:val="002F60DE"/>
    <w:rsid w:val="002F73D1"/>
    <w:rsid w:val="002F7B0C"/>
    <w:rsid w:val="00300DFD"/>
    <w:rsid w:val="00300FF2"/>
    <w:rsid w:val="003019DF"/>
    <w:rsid w:val="00302F16"/>
    <w:rsid w:val="003031B9"/>
    <w:rsid w:val="00304098"/>
    <w:rsid w:val="00304968"/>
    <w:rsid w:val="00304EF7"/>
    <w:rsid w:val="003108C9"/>
    <w:rsid w:val="003108FB"/>
    <w:rsid w:val="00311EA5"/>
    <w:rsid w:val="00312DB5"/>
    <w:rsid w:val="00315A96"/>
    <w:rsid w:val="0031736F"/>
    <w:rsid w:val="003222E8"/>
    <w:rsid w:val="003232C0"/>
    <w:rsid w:val="003238F8"/>
    <w:rsid w:val="003241F2"/>
    <w:rsid w:val="00326451"/>
    <w:rsid w:val="00327539"/>
    <w:rsid w:val="00330B7D"/>
    <w:rsid w:val="00331804"/>
    <w:rsid w:val="00332BC1"/>
    <w:rsid w:val="00333573"/>
    <w:rsid w:val="0033454D"/>
    <w:rsid w:val="003370D7"/>
    <w:rsid w:val="00341CD6"/>
    <w:rsid w:val="0034295D"/>
    <w:rsid w:val="00343414"/>
    <w:rsid w:val="00347BBF"/>
    <w:rsid w:val="00350BFC"/>
    <w:rsid w:val="00352BD2"/>
    <w:rsid w:val="003542EC"/>
    <w:rsid w:val="00354EDF"/>
    <w:rsid w:val="003617ED"/>
    <w:rsid w:val="003629F3"/>
    <w:rsid w:val="00363712"/>
    <w:rsid w:val="003713CF"/>
    <w:rsid w:val="00371F64"/>
    <w:rsid w:val="00373B0A"/>
    <w:rsid w:val="003744FD"/>
    <w:rsid w:val="0038017F"/>
    <w:rsid w:val="00380796"/>
    <w:rsid w:val="00380E3E"/>
    <w:rsid w:val="00385FCC"/>
    <w:rsid w:val="00387A2A"/>
    <w:rsid w:val="00387D1A"/>
    <w:rsid w:val="0039039C"/>
    <w:rsid w:val="003A1F58"/>
    <w:rsid w:val="003A313E"/>
    <w:rsid w:val="003A5653"/>
    <w:rsid w:val="003A7D7D"/>
    <w:rsid w:val="003B0032"/>
    <w:rsid w:val="003B309A"/>
    <w:rsid w:val="003B4809"/>
    <w:rsid w:val="003B665E"/>
    <w:rsid w:val="003B6978"/>
    <w:rsid w:val="003B7CA3"/>
    <w:rsid w:val="003C0CF7"/>
    <w:rsid w:val="003C195A"/>
    <w:rsid w:val="003C5626"/>
    <w:rsid w:val="003C5698"/>
    <w:rsid w:val="003C6554"/>
    <w:rsid w:val="003C6EF0"/>
    <w:rsid w:val="003C71A4"/>
    <w:rsid w:val="003C72FA"/>
    <w:rsid w:val="003C7318"/>
    <w:rsid w:val="003D15F1"/>
    <w:rsid w:val="003D1A34"/>
    <w:rsid w:val="003D409D"/>
    <w:rsid w:val="003D432C"/>
    <w:rsid w:val="003D5BFF"/>
    <w:rsid w:val="003D63D6"/>
    <w:rsid w:val="003D762B"/>
    <w:rsid w:val="003D7B3F"/>
    <w:rsid w:val="003E060B"/>
    <w:rsid w:val="003E2EF2"/>
    <w:rsid w:val="003E5A6C"/>
    <w:rsid w:val="003E6049"/>
    <w:rsid w:val="003E793C"/>
    <w:rsid w:val="003F1088"/>
    <w:rsid w:val="003F12AB"/>
    <w:rsid w:val="003F1FE2"/>
    <w:rsid w:val="003F342A"/>
    <w:rsid w:val="003F3D3A"/>
    <w:rsid w:val="003F459F"/>
    <w:rsid w:val="003F5094"/>
    <w:rsid w:val="003F66D6"/>
    <w:rsid w:val="003F7E32"/>
    <w:rsid w:val="0040059F"/>
    <w:rsid w:val="00400BD9"/>
    <w:rsid w:val="00401F02"/>
    <w:rsid w:val="00402A4D"/>
    <w:rsid w:val="00402E3F"/>
    <w:rsid w:val="0040594D"/>
    <w:rsid w:val="00405D88"/>
    <w:rsid w:val="004078DC"/>
    <w:rsid w:val="00410C86"/>
    <w:rsid w:val="00411380"/>
    <w:rsid w:val="00411EB7"/>
    <w:rsid w:val="00412A22"/>
    <w:rsid w:val="00416B42"/>
    <w:rsid w:val="00422163"/>
    <w:rsid w:val="00422202"/>
    <w:rsid w:val="0042269D"/>
    <w:rsid w:val="00423C8B"/>
    <w:rsid w:val="004242D5"/>
    <w:rsid w:val="00430033"/>
    <w:rsid w:val="00431BFA"/>
    <w:rsid w:val="00432AFA"/>
    <w:rsid w:val="00433A48"/>
    <w:rsid w:val="00434083"/>
    <w:rsid w:val="004346FC"/>
    <w:rsid w:val="00434968"/>
    <w:rsid w:val="00435E47"/>
    <w:rsid w:val="00436151"/>
    <w:rsid w:val="0044180A"/>
    <w:rsid w:val="00441F33"/>
    <w:rsid w:val="00442382"/>
    <w:rsid w:val="004424D2"/>
    <w:rsid w:val="0044509B"/>
    <w:rsid w:val="004474E1"/>
    <w:rsid w:val="00447751"/>
    <w:rsid w:val="00447B13"/>
    <w:rsid w:val="00452CFE"/>
    <w:rsid w:val="00457AD8"/>
    <w:rsid w:val="00460CE6"/>
    <w:rsid w:val="00462FC2"/>
    <w:rsid w:val="0046710B"/>
    <w:rsid w:val="00470AE9"/>
    <w:rsid w:val="00471F89"/>
    <w:rsid w:val="00474562"/>
    <w:rsid w:val="004778AB"/>
    <w:rsid w:val="00480B09"/>
    <w:rsid w:val="004815F7"/>
    <w:rsid w:val="00482ADC"/>
    <w:rsid w:val="0048345A"/>
    <w:rsid w:val="00484C19"/>
    <w:rsid w:val="004906EA"/>
    <w:rsid w:val="0049171B"/>
    <w:rsid w:val="004923D0"/>
    <w:rsid w:val="00492C5A"/>
    <w:rsid w:val="00492DE9"/>
    <w:rsid w:val="0049624B"/>
    <w:rsid w:val="00496AEA"/>
    <w:rsid w:val="004A02B6"/>
    <w:rsid w:val="004A1510"/>
    <w:rsid w:val="004A1A07"/>
    <w:rsid w:val="004A1FB8"/>
    <w:rsid w:val="004A20B6"/>
    <w:rsid w:val="004B287F"/>
    <w:rsid w:val="004B38C6"/>
    <w:rsid w:val="004B414E"/>
    <w:rsid w:val="004B557E"/>
    <w:rsid w:val="004B73C7"/>
    <w:rsid w:val="004C7430"/>
    <w:rsid w:val="004C7B55"/>
    <w:rsid w:val="004D3138"/>
    <w:rsid w:val="004D4514"/>
    <w:rsid w:val="004D523D"/>
    <w:rsid w:val="004D6DC9"/>
    <w:rsid w:val="004E0B85"/>
    <w:rsid w:val="004E4048"/>
    <w:rsid w:val="004E4055"/>
    <w:rsid w:val="004E49FA"/>
    <w:rsid w:val="004E7650"/>
    <w:rsid w:val="004F07AF"/>
    <w:rsid w:val="004F1372"/>
    <w:rsid w:val="004F4F76"/>
    <w:rsid w:val="004F6218"/>
    <w:rsid w:val="004F6EA5"/>
    <w:rsid w:val="00501A97"/>
    <w:rsid w:val="00502F73"/>
    <w:rsid w:val="00505209"/>
    <w:rsid w:val="00510460"/>
    <w:rsid w:val="00510F9B"/>
    <w:rsid w:val="00511116"/>
    <w:rsid w:val="00511F55"/>
    <w:rsid w:val="0051259D"/>
    <w:rsid w:val="00512722"/>
    <w:rsid w:val="005162B2"/>
    <w:rsid w:val="00520E4E"/>
    <w:rsid w:val="005227EB"/>
    <w:rsid w:val="00523245"/>
    <w:rsid w:val="005274F7"/>
    <w:rsid w:val="00530C9A"/>
    <w:rsid w:val="00532D7B"/>
    <w:rsid w:val="0053354C"/>
    <w:rsid w:val="0053368E"/>
    <w:rsid w:val="00534429"/>
    <w:rsid w:val="0053644F"/>
    <w:rsid w:val="005374AD"/>
    <w:rsid w:val="00541422"/>
    <w:rsid w:val="00546269"/>
    <w:rsid w:val="005474D7"/>
    <w:rsid w:val="005521A3"/>
    <w:rsid w:val="00553293"/>
    <w:rsid w:val="00555943"/>
    <w:rsid w:val="00555A33"/>
    <w:rsid w:val="00555F70"/>
    <w:rsid w:val="00557519"/>
    <w:rsid w:val="00560E65"/>
    <w:rsid w:val="00561560"/>
    <w:rsid w:val="00563A6B"/>
    <w:rsid w:val="005658E3"/>
    <w:rsid w:val="005702F5"/>
    <w:rsid w:val="00571200"/>
    <w:rsid w:val="00572F26"/>
    <w:rsid w:val="005747BE"/>
    <w:rsid w:val="00577BDD"/>
    <w:rsid w:val="00580FE7"/>
    <w:rsid w:val="00581CF6"/>
    <w:rsid w:val="00582480"/>
    <w:rsid w:val="0058405A"/>
    <w:rsid w:val="005849F5"/>
    <w:rsid w:val="00586ED3"/>
    <w:rsid w:val="00587830"/>
    <w:rsid w:val="00587B78"/>
    <w:rsid w:val="00590CE3"/>
    <w:rsid w:val="005911CA"/>
    <w:rsid w:val="00593EBA"/>
    <w:rsid w:val="00596A29"/>
    <w:rsid w:val="005A013E"/>
    <w:rsid w:val="005A2EF2"/>
    <w:rsid w:val="005A5A8F"/>
    <w:rsid w:val="005B0FE7"/>
    <w:rsid w:val="005B1208"/>
    <w:rsid w:val="005B13F8"/>
    <w:rsid w:val="005C20D5"/>
    <w:rsid w:val="005C5D64"/>
    <w:rsid w:val="005D35C7"/>
    <w:rsid w:val="005D3701"/>
    <w:rsid w:val="005E04D9"/>
    <w:rsid w:val="005E0984"/>
    <w:rsid w:val="005E232E"/>
    <w:rsid w:val="005E28B0"/>
    <w:rsid w:val="005E3773"/>
    <w:rsid w:val="005E458D"/>
    <w:rsid w:val="005E55DE"/>
    <w:rsid w:val="005F0E84"/>
    <w:rsid w:val="005F4550"/>
    <w:rsid w:val="005F5354"/>
    <w:rsid w:val="006009FB"/>
    <w:rsid w:val="00610675"/>
    <w:rsid w:val="00610F05"/>
    <w:rsid w:val="00611C51"/>
    <w:rsid w:val="00611E10"/>
    <w:rsid w:val="006131F1"/>
    <w:rsid w:val="00613299"/>
    <w:rsid w:val="00613C7A"/>
    <w:rsid w:val="006148E2"/>
    <w:rsid w:val="00615652"/>
    <w:rsid w:val="0061579F"/>
    <w:rsid w:val="00615964"/>
    <w:rsid w:val="006160DD"/>
    <w:rsid w:val="006161FA"/>
    <w:rsid w:val="00626E17"/>
    <w:rsid w:val="00627DD5"/>
    <w:rsid w:val="00630610"/>
    <w:rsid w:val="00630C50"/>
    <w:rsid w:val="00634A3E"/>
    <w:rsid w:val="006352B9"/>
    <w:rsid w:val="00640280"/>
    <w:rsid w:val="006408E8"/>
    <w:rsid w:val="00642489"/>
    <w:rsid w:val="00642BB4"/>
    <w:rsid w:val="006464CA"/>
    <w:rsid w:val="006512F2"/>
    <w:rsid w:val="0065138A"/>
    <w:rsid w:val="00651B06"/>
    <w:rsid w:val="006527AD"/>
    <w:rsid w:val="00653A2D"/>
    <w:rsid w:val="00654D0E"/>
    <w:rsid w:val="006550B1"/>
    <w:rsid w:val="006554A6"/>
    <w:rsid w:val="006558A0"/>
    <w:rsid w:val="006603BD"/>
    <w:rsid w:val="0066339D"/>
    <w:rsid w:val="00667BDF"/>
    <w:rsid w:val="00667DA2"/>
    <w:rsid w:val="00674D48"/>
    <w:rsid w:val="006763FC"/>
    <w:rsid w:val="00681250"/>
    <w:rsid w:val="006819A4"/>
    <w:rsid w:val="00681F58"/>
    <w:rsid w:val="0068317E"/>
    <w:rsid w:val="00683CD2"/>
    <w:rsid w:val="00685AF6"/>
    <w:rsid w:val="006868EA"/>
    <w:rsid w:val="00687129"/>
    <w:rsid w:val="00690FB8"/>
    <w:rsid w:val="00692656"/>
    <w:rsid w:val="00693689"/>
    <w:rsid w:val="006939A8"/>
    <w:rsid w:val="0069451C"/>
    <w:rsid w:val="00695049"/>
    <w:rsid w:val="00695848"/>
    <w:rsid w:val="006977A7"/>
    <w:rsid w:val="00697AC8"/>
    <w:rsid w:val="006A0029"/>
    <w:rsid w:val="006A19D9"/>
    <w:rsid w:val="006A65E5"/>
    <w:rsid w:val="006A7EF8"/>
    <w:rsid w:val="006B02BA"/>
    <w:rsid w:val="006B1F09"/>
    <w:rsid w:val="006B2563"/>
    <w:rsid w:val="006B3D45"/>
    <w:rsid w:val="006B5BDB"/>
    <w:rsid w:val="006B648A"/>
    <w:rsid w:val="006B654F"/>
    <w:rsid w:val="006B6F0F"/>
    <w:rsid w:val="006B765D"/>
    <w:rsid w:val="006C1693"/>
    <w:rsid w:val="006C4B74"/>
    <w:rsid w:val="006D0579"/>
    <w:rsid w:val="006D349D"/>
    <w:rsid w:val="006D4611"/>
    <w:rsid w:val="006D7198"/>
    <w:rsid w:val="006D7A32"/>
    <w:rsid w:val="006E2601"/>
    <w:rsid w:val="006E289C"/>
    <w:rsid w:val="006E2D7C"/>
    <w:rsid w:val="006E308A"/>
    <w:rsid w:val="006E30A6"/>
    <w:rsid w:val="006E4204"/>
    <w:rsid w:val="006E6B42"/>
    <w:rsid w:val="006E6C3F"/>
    <w:rsid w:val="006E7DF6"/>
    <w:rsid w:val="006F0696"/>
    <w:rsid w:val="006F0DFB"/>
    <w:rsid w:val="006F5D3A"/>
    <w:rsid w:val="006F61DE"/>
    <w:rsid w:val="007028FC"/>
    <w:rsid w:val="00702F7B"/>
    <w:rsid w:val="007056FA"/>
    <w:rsid w:val="00706F79"/>
    <w:rsid w:val="00710B6B"/>
    <w:rsid w:val="00711F34"/>
    <w:rsid w:val="007132F0"/>
    <w:rsid w:val="00713B3B"/>
    <w:rsid w:val="00716ABC"/>
    <w:rsid w:val="0072082D"/>
    <w:rsid w:val="007208BC"/>
    <w:rsid w:val="00724B22"/>
    <w:rsid w:val="007251BB"/>
    <w:rsid w:val="0072538E"/>
    <w:rsid w:val="007266FE"/>
    <w:rsid w:val="00727FE9"/>
    <w:rsid w:val="00731742"/>
    <w:rsid w:val="0073451F"/>
    <w:rsid w:val="0073495F"/>
    <w:rsid w:val="00736CF5"/>
    <w:rsid w:val="00744C91"/>
    <w:rsid w:val="00746632"/>
    <w:rsid w:val="00747193"/>
    <w:rsid w:val="00750498"/>
    <w:rsid w:val="00750DF5"/>
    <w:rsid w:val="0075115B"/>
    <w:rsid w:val="007513B6"/>
    <w:rsid w:val="00751D8A"/>
    <w:rsid w:val="00753763"/>
    <w:rsid w:val="00753DA4"/>
    <w:rsid w:val="0075494B"/>
    <w:rsid w:val="0075520E"/>
    <w:rsid w:val="00756059"/>
    <w:rsid w:val="0076029A"/>
    <w:rsid w:val="0076240E"/>
    <w:rsid w:val="00762F63"/>
    <w:rsid w:val="007663D0"/>
    <w:rsid w:val="00766F3E"/>
    <w:rsid w:val="007703F2"/>
    <w:rsid w:val="007706C9"/>
    <w:rsid w:val="00770CFC"/>
    <w:rsid w:val="00771F16"/>
    <w:rsid w:val="00772549"/>
    <w:rsid w:val="00773548"/>
    <w:rsid w:val="0077421D"/>
    <w:rsid w:val="007755B4"/>
    <w:rsid w:val="00776E84"/>
    <w:rsid w:val="00780131"/>
    <w:rsid w:val="0078151F"/>
    <w:rsid w:val="00781892"/>
    <w:rsid w:val="00781D72"/>
    <w:rsid w:val="00782721"/>
    <w:rsid w:val="00782CCE"/>
    <w:rsid w:val="00783365"/>
    <w:rsid w:val="00783EA5"/>
    <w:rsid w:val="00791564"/>
    <w:rsid w:val="007915AF"/>
    <w:rsid w:val="00791A21"/>
    <w:rsid w:val="00791B73"/>
    <w:rsid w:val="00791D8C"/>
    <w:rsid w:val="00795A5C"/>
    <w:rsid w:val="007967C7"/>
    <w:rsid w:val="007A1E92"/>
    <w:rsid w:val="007A29D5"/>
    <w:rsid w:val="007A58B9"/>
    <w:rsid w:val="007A5BE4"/>
    <w:rsid w:val="007A721A"/>
    <w:rsid w:val="007A747E"/>
    <w:rsid w:val="007B1765"/>
    <w:rsid w:val="007B27C9"/>
    <w:rsid w:val="007B2E35"/>
    <w:rsid w:val="007B6DE3"/>
    <w:rsid w:val="007C1DAD"/>
    <w:rsid w:val="007C342A"/>
    <w:rsid w:val="007C5998"/>
    <w:rsid w:val="007C5F80"/>
    <w:rsid w:val="007C6EAB"/>
    <w:rsid w:val="007D10B5"/>
    <w:rsid w:val="007D110B"/>
    <w:rsid w:val="007D2644"/>
    <w:rsid w:val="007D35EC"/>
    <w:rsid w:val="007D3E0B"/>
    <w:rsid w:val="007D43D7"/>
    <w:rsid w:val="007D471F"/>
    <w:rsid w:val="007D579F"/>
    <w:rsid w:val="007D6E2A"/>
    <w:rsid w:val="007D7849"/>
    <w:rsid w:val="007E17AE"/>
    <w:rsid w:val="007E17F4"/>
    <w:rsid w:val="007E212B"/>
    <w:rsid w:val="007E2BA7"/>
    <w:rsid w:val="007E3827"/>
    <w:rsid w:val="007E457A"/>
    <w:rsid w:val="007E4738"/>
    <w:rsid w:val="007E63E9"/>
    <w:rsid w:val="007E7CED"/>
    <w:rsid w:val="007F0474"/>
    <w:rsid w:val="007F04D8"/>
    <w:rsid w:val="007F3650"/>
    <w:rsid w:val="007F391D"/>
    <w:rsid w:val="007F3B1D"/>
    <w:rsid w:val="007F5C54"/>
    <w:rsid w:val="007F7C6D"/>
    <w:rsid w:val="008009EA"/>
    <w:rsid w:val="008044E9"/>
    <w:rsid w:val="0080708E"/>
    <w:rsid w:val="00811D67"/>
    <w:rsid w:val="00812702"/>
    <w:rsid w:val="00812C6E"/>
    <w:rsid w:val="00814876"/>
    <w:rsid w:val="00815D89"/>
    <w:rsid w:val="0081671F"/>
    <w:rsid w:val="00820B0A"/>
    <w:rsid w:val="008212C6"/>
    <w:rsid w:val="00821E60"/>
    <w:rsid w:val="0082544F"/>
    <w:rsid w:val="00830C18"/>
    <w:rsid w:val="008315C0"/>
    <w:rsid w:val="008354B3"/>
    <w:rsid w:val="008369B1"/>
    <w:rsid w:val="0084389A"/>
    <w:rsid w:val="0085239B"/>
    <w:rsid w:val="0085266A"/>
    <w:rsid w:val="008600D6"/>
    <w:rsid w:val="008602A5"/>
    <w:rsid w:val="00860D63"/>
    <w:rsid w:val="00861229"/>
    <w:rsid w:val="00861F08"/>
    <w:rsid w:val="00863570"/>
    <w:rsid w:val="00863BFD"/>
    <w:rsid w:val="00864284"/>
    <w:rsid w:val="00864915"/>
    <w:rsid w:val="00865D45"/>
    <w:rsid w:val="008661BA"/>
    <w:rsid w:val="00866D05"/>
    <w:rsid w:val="00866F6C"/>
    <w:rsid w:val="0087002F"/>
    <w:rsid w:val="00870589"/>
    <w:rsid w:val="008705F2"/>
    <w:rsid w:val="00872194"/>
    <w:rsid w:val="00872365"/>
    <w:rsid w:val="00872C82"/>
    <w:rsid w:val="00874753"/>
    <w:rsid w:val="00876B81"/>
    <w:rsid w:val="00880FB7"/>
    <w:rsid w:val="00881B07"/>
    <w:rsid w:val="008821C7"/>
    <w:rsid w:val="00885283"/>
    <w:rsid w:val="00886BF4"/>
    <w:rsid w:val="00887498"/>
    <w:rsid w:val="008876A3"/>
    <w:rsid w:val="008879EB"/>
    <w:rsid w:val="00890DC9"/>
    <w:rsid w:val="008911D6"/>
    <w:rsid w:val="0089324D"/>
    <w:rsid w:val="00894546"/>
    <w:rsid w:val="00894B3D"/>
    <w:rsid w:val="00896FFF"/>
    <w:rsid w:val="00897D5B"/>
    <w:rsid w:val="008A1C81"/>
    <w:rsid w:val="008A2CB7"/>
    <w:rsid w:val="008A3AE2"/>
    <w:rsid w:val="008A4C34"/>
    <w:rsid w:val="008A4DEC"/>
    <w:rsid w:val="008A6D3D"/>
    <w:rsid w:val="008B0A04"/>
    <w:rsid w:val="008B1417"/>
    <w:rsid w:val="008B2AEE"/>
    <w:rsid w:val="008B354B"/>
    <w:rsid w:val="008B3F12"/>
    <w:rsid w:val="008B4CA7"/>
    <w:rsid w:val="008B5E02"/>
    <w:rsid w:val="008B717E"/>
    <w:rsid w:val="008C118F"/>
    <w:rsid w:val="008C1670"/>
    <w:rsid w:val="008C4412"/>
    <w:rsid w:val="008C5806"/>
    <w:rsid w:val="008C5F48"/>
    <w:rsid w:val="008C66EE"/>
    <w:rsid w:val="008D0E5E"/>
    <w:rsid w:val="008D1211"/>
    <w:rsid w:val="008D5DB0"/>
    <w:rsid w:val="008D679D"/>
    <w:rsid w:val="008D741A"/>
    <w:rsid w:val="008D7ED3"/>
    <w:rsid w:val="008E0FAD"/>
    <w:rsid w:val="008E1236"/>
    <w:rsid w:val="008E19C6"/>
    <w:rsid w:val="008E50C1"/>
    <w:rsid w:val="008E5B63"/>
    <w:rsid w:val="008E6558"/>
    <w:rsid w:val="008F2C74"/>
    <w:rsid w:val="0090078F"/>
    <w:rsid w:val="009015D4"/>
    <w:rsid w:val="00904515"/>
    <w:rsid w:val="00906228"/>
    <w:rsid w:val="00907680"/>
    <w:rsid w:val="00910594"/>
    <w:rsid w:val="00911084"/>
    <w:rsid w:val="0091567E"/>
    <w:rsid w:val="009175D4"/>
    <w:rsid w:val="00920A9D"/>
    <w:rsid w:val="00920D6D"/>
    <w:rsid w:val="0092102D"/>
    <w:rsid w:val="009212B0"/>
    <w:rsid w:val="00923997"/>
    <w:rsid w:val="00924547"/>
    <w:rsid w:val="0092571D"/>
    <w:rsid w:val="00927212"/>
    <w:rsid w:val="00927FEC"/>
    <w:rsid w:val="00930B88"/>
    <w:rsid w:val="00935277"/>
    <w:rsid w:val="00935D74"/>
    <w:rsid w:val="00937341"/>
    <w:rsid w:val="0093741E"/>
    <w:rsid w:val="00941F0B"/>
    <w:rsid w:val="00942144"/>
    <w:rsid w:val="009427D0"/>
    <w:rsid w:val="00944B23"/>
    <w:rsid w:val="0094542D"/>
    <w:rsid w:val="00947DEA"/>
    <w:rsid w:val="00947E79"/>
    <w:rsid w:val="00954E97"/>
    <w:rsid w:val="00956612"/>
    <w:rsid w:val="00956C05"/>
    <w:rsid w:val="009652D1"/>
    <w:rsid w:val="00967D8B"/>
    <w:rsid w:val="00970B55"/>
    <w:rsid w:val="00970B73"/>
    <w:rsid w:val="0097136D"/>
    <w:rsid w:val="00973EBF"/>
    <w:rsid w:val="00975A7F"/>
    <w:rsid w:val="009766BF"/>
    <w:rsid w:val="00980538"/>
    <w:rsid w:val="009813D0"/>
    <w:rsid w:val="00982C9E"/>
    <w:rsid w:val="00983700"/>
    <w:rsid w:val="00987E3B"/>
    <w:rsid w:val="009909C2"/>
    <w:rsid w:val="00990E4C"/>
    <w:rsid w:val="00990E9D"/>
    <w:rsid w:val="00992FE8"/>
    <w:rsid w:val="00995576"/>
    <w:rsid w:val="00995A66"/>
    <w:rsid w:val="009960F0"/>
    <w:rsid w:val="009971F7"/>
    <w:rsid w:val="009A1672"/>
    <w:rsid w:val="009A17DB"/>
    <w:rsid w:val="009A1B9E"/>
    <w:rsid w:val="009A3060"/>
    <w:rsid w:val="009A4886"/>
    <w:rsid w:val="009A79CD"/>
    <w:rsid w:val="009B2E48"/>
    <w:rsid w:val="009B2EF7"/>
    <w:rsid w:val="009B5664"/>
    <w:rsid w:val="009B5933"/>
    <w:rsid w:val="009B72C6"/>
    <w:rsid w:val="009C4DEB"/>
    <w:rsid w:val="009C4F14"/>
    <w:rsid w:val="009C5ADB"/>
    <w:rsid w:val="009C76A6"/>
    <w:rsid w:val="009D01B3"/>
    <w:rsid w:val="009D1EF0"/>
    <w:rsid w:val="009D61C5"/>
    <w:rsid w:val="009D78EA"/>
    <w:rsid w:val="009E0299"/>
    <w:rsid w:val="009E02AD"/>
    <w:rsid w:val="009E5210"/>
    <w:rsid w:val="009E5C83"/>
    <w:rsid w:val="009E7222"/>
    <w:rsid w:val="009F4BFE"/>
    <w:rsid w:val="009F5790"/>
    <w:rsid w:val="009F76B2"/>
    <w:rsid w:val="00A02680"/>
    <w:rsid w:val="00A02C18"/>
    <w:rsid w:val="00A03CCC"/>
    <w:rsid w:val="00A05A41"/>
    <w:rsid w:val="00A05D8F"/>
    <w:rsid w:val="00A100FC"/>
    <w:rsid w:val="00A10239"/>
    <w:rsid w:val="00A130D9"/>
    <w:rsid w:val="00A142E7"/>
    <w:rsid w:val="00A14A56"/>
    <w:rsid w:val="00A153E4"/>
    <w:rsid w:val="00A16FF9"/>
    <w:rsid w:val="00A207AA"/>
    <w:rsid w:val="00A2207B"/>
    <w:rsid w:val="00A22082"/>
    <w:rsid w:val="00A25AA2"/>
    <w:rsid w:val="00A25DA3"/>
    <w:rsid w:val="00A2767E"/>
    <w:rsid w:val="00A300F3"/>
    <w:rsid w:val="00A3101C"/>
    <w:rsid w:val="00A31170"/>
    <w:rsid w:val="00A31FB1"/>
    <w:rsid w:val="00A34A1E"/>
    <w:rsid w:val="00A35B65"/>
    <w:rsid w:val="00A35BD8"/>
    <w:rsid w:val="00A35D9F"/>
    <w:rsid w:val="00A361B2"/>
    <w:rsid w:val="00A3668B"/>
    <w:rsid w:val="00A37043"/>
    <w:rsid w:val="00A37A57"/>
    <w:rsid w:val="00A37F6C"/>
    <w:rsid w:val="00A4124E"/>
    <w:rsid w:val="00A44DB4"/>
    <w:rsid w:val="00A44E16"/>
    <w:rsid w:val="00A471F0"/>
    <w:rsid w:val="00A47609"/>
    <w:rsid w:val="00A47F92"/>
    <w:rsid w:val="00A52D6B"/>
    <w:rsid w:val="00A530CC"/>
    <w:rsid w:val="00A547FA"/>
    <w:rsid w:val="00A554A6"/>
    <w:rsid w:val="00A56829"/>
    <w:rsid w:val="00A57874"/>
    <w:rsid w:val="00A62011"/>
    <w:rsid w:val="00A6216F"/>
    <w:rsid w:val="00A62C63"/>
    <w:rsid w:val="00A74D45"/>
    <w:rsid w:val="00A75223"/>
    <w:rsid w:val="00A75D55"/>
    <w:rsid w:val="00A75EE1"/>
    <w:rsid w:val="00A7669B"/>
    <w:rsid w:val="00A768BA"/>
    <w:rsid w:val="00A76D92"/>
    <w:rsid w:val="00A77D98"/>
    <w:rsid w:val="00A81044"/>
    <w:rsid w:val="00A820F0"/>
    <w:rsid w:val="00A82594"/>
    <w:rsid w:val="00A83A58"/>
    <w:rsid w:val="00A84392"/>
    <w:rsid w:val="00A84508"/>
    <w:rsid w:val="00A84D88"/>
    <w:rsid w:val="00A94652"/>
    <w:rsid w:val="00A967A0"/>
    <w:rsid w:val="00A96B6B"/>
    <w:rsid w:val="00A9765E"/>
    <w:rsid w:val="00A97721"/>
    <w:rsid w:val="00AA4BED"/>
    <w:rsid w:val="00AA5599"/>
    <w:rsid w:val="00AA5934"/>
    <w:rsid w:val="00AA6AFC"/>
    <w:rsid w:val="00AC21B8"/>
    <w:rsid w:val="00AC2568"/>
    <w:rsid w:val="00AC5748"/>
    <w:rsid w:val="00AC6B50"/>
    <w:rsid w:val="00AC7254"/>
    <w:rsid w:val="00AD01EC"/>
    <w:rsid w:val="00AD02AC"/>
    <w:rsid w:val="00AD0F4C"/>
    <w:rsid w:val="00AD12F3"/>
    <w:rsid w:val="00AD527E"/>
    <w:rsid w:val="00AD745C"/>
    <w:rsid w:val="00AE07C1"/>
    <w:rsid w:val="00AE13E4"/>
    <w:rsid w:val="00AE3A91"/>
    <w:rsid w:val="00AE4634"/>
    <w:rsid w:val="00AE6412"/>
    <w:rsid w:val="00AF43D1"/>
    <w:rsid w:val="00AF47FE"/>
    <w:rsid w:val="00AF5D56"/>
    <w:rsid w:val="00B0083A"/>
    <w:rsid w:val="00B02637"/>
    <w:rsid w:val="00B027DA"/>
    <w:rsid w:val="00B029BF"/>
    <w:rsid w:val="00B0769D"/>
    <w:rsid w:val="00B077A0"/>
    <w:rsid w:val="00B07EFD"/>
    <w:rsid w:val="00B11D30"/>
    <w:rsid w:val="00B129BA"/>
    <w:rsid w:val="00B1724D"/>
    <w:rsid w:val="00B17EFC"/>
    <w:rsid w:val="00B21D3D"/>
    <w:rsid w:val="00B2302D"/>
    <w:rsid w:val="00B23189"/>
    <w:rsid w:val="00B239F6"/>
    <w:rsid w:val="00B23F30"/>
    <w:rsid w:val="00B27162"/>
    <w:rsid w:val="00B27A39"/>
    <w:rsid w:val="00B307D9"/>
    <w:rsid w:val="00B30929"/>
    <w:rsid w:val="00B30C84"/>
    <w:rsid w:val="00B31912"/>
    <w:rsid w:val="00B31C82"/>
    <w:rsid w:val="00B32AF8"/>
    <w:rsid w:val="00B33359"/>
    <w:rsid w:val="00B35617"/>
    <w:rsid w:val="00B35668"/>
    <w:rsid w:val="00B36B5C"/>
    <w:rsid w:val="00B37C7B"/>
    <w:rsid w:val="00B43640"/>
    <w:rsid w:val="00B465C6"/>
    <w:rsid w:val="00B47831"/>
    <w:rsid w:val="00B478A8"/>
    <w:rsid w:val="00B52A72"/>
    <w:rsid w:val="00B53AF6"/>
    <w:rsid w:val="00B53D9E"/>
    <w:rsid w:val="00B54E20"/>
    <w:rsid w:val="00B5543D"/>
    <w:rsid w:val="00B55A84"/>
    <w:rsid w:val="00B56D52"/>
    <w:rsid w:val="00B60077"/>
    <w:rsid w:val="00B60A73"/>
    <w:rsid w:val="00B6295C"/>
    <w:rsid w:val="00B62B69"/>
    <w:rsid w:val="00B67121"/>
    <w:rsid w:val="00B7130B"/>
    <w:rsid w:val="00B71E00"/>
    <w:rsid w:val="00B75B7E"/>
    <w:rsid w:val="00B8241F"/>
    <w:rsid w:val="00B86B29"/>
    <w:rsid w:val="00B87FB8"/>
    <w:rsid w:val="00B914A0"/>
    <w:rsid w:val="00B91A82"/>
    <w:rsid w:val="00B922B4"/>
    <w:rsid w:val="00B93EF6"/>
    <w:rsid w:val="00B945D5"/>
    <w:rsid w:val="00B9629B"/>
    <w:rsid w:val="00B9687A"/>
    <w:rsid w:val="00B96D17"/>
    <w:rsid w:val="00BA2185"/>
    <w:rsid w:val="00BA2D3B"/>
    <w:rsid w:val="00BA6AB6"/>
    <w:rsid w:val="00BB082C"/>
    <w:rsid w:val="00BB104A"/>
    <w:rsid w:val="00BB1A27"/>
    <w:rsid w:val="00BB2467"/>
    <w:rsid w:val="00BB2BDD"/>
    <w:rsid w:val="00BB485E"/>
    <w:rsid w:val="00BB5106"/>
    <w:rsid w:val="00BB72C8"/>
    <w:rsid w:val="00BC076E"/>
    <w:rsid w:val="00BC1150"/>
    <w:rsid w:val="00BC2993"/>
    <w:rsid w:val="00BC305A"/>
    <w:rsid w:val="00BC45B5"/>
    <w:rsid w:val="00BC58CB"/>
    <w:rsid w:val="00BC5D43"/>
    <w:rsid w:val="00BC6FD6"/>
    <w:rsid w:val="00BD0029"/>
    <w:rsid w:val="00BD0C26"/>
    <w:rsid w:val="00BD1DD6"/>
    <w:rsid w:val="00BD5BCF"/>
    <w:rsid w:val="00BD6620"/>
    <w:rsid w:val="00BD719A"/>
    <w:rsid w:val="00BD7A14"/>
    <w:rsid w:val="00BE0563"/>
    <w:rsid w:val="00BE2BFE"/>
    <w:rsid w:val="00BE41EC"/>
    <w:rsid w:val="00BE6F12"/>
    <w:rsid w:val="00BE727D"/>
    <w:rsid w:val="00BE74C3"/>
    <w:rsid w:val="00BF093B"/>
    <w:rsid w:val="00BF1FAB"/>
    <w:rsid w:val="00BF7365"/>
    <w:rsid w:val="00BF77DA"/>
    <w:rsid w:val="00BF7F63"/>
    <w:rsid w:val="00C037FD"/>
    <w:rsid w:val="00C04278"/>
    <w:rsid w:val="00C0506E"/>
    <w:rsid w:val="00C0514B"/>
    <w:rsid w:val="00C10293"/>
    <w:rsid w:val="00C10C04"/>
    <w:rsid w:val="00C10D74"/>
    <w:rsid w:val="00C14EF9"/>
    <w:rsid w:val="00C236D4"/>
    <w:rsid w:val="00C25D4C"/>
    <w:rsid w:val="00C27401"/>
    <w:rsid w:val="00C3461B"/>
    <w:rsid w:val="00C347A3"/>
    <w:rsid w:val="00C36431"/>
    <w:rsid w:val="00C40277"/>
    <w:rsid w:val="00C41532"/>
    <w:rsid w:val="00C42D59"/>
    <w:rsid w:val="00C4607F"/>
    <w:rsid w:val="00C49343"/>
    <w:rsid w:val="00C500DD"/>
    <w:rsid w:val="00C50884"/>
    <w:rsid w:val="00C51951"/>
    <w:rsid w:val="00C51C41"/>
    <w:rsid w:val="00C5266C"/>
    <w:rsid w:val="00C551E3"/>
    <w:rsid w:val="00C57371"/>
    <w:rsid w:val="00C5762C"/>
    <w:rsid w:val="00C60CDF"/>
    <w:rsid w:val="00C61B10"/>
    <w:rsid w:val="00C63983"/>
    <w:rsid w:val="00C642CB"/>
    <w:rsid w:val="00C65709"/>
    <w:rsid w:val="00C660A5"/>
    <w:rsid w:val="00C6755E"/>
    <w:rsid w:val="00C67777"/>
    <w:rsid w:val="00C67F40"/>
    <w:rsid w:val="00C7067D"/>
    <w:rsid w:val="00C71443"/>
    <w:rsid w:val="00C72CBB"/>
    <w:rsid w:val="00C73C1E"/>
    <w:rsid w:val="00C73E1A"/>
    <w:rsid w:val="00C751C1"/>
    <w:rsid w:val="00C76E08"/>
    <w:rsid w:val="00C80FF6"/>
    <w:rsid w:val="00C82963"/>
    <w:rsid w:val="00C85E83"/>
    <w:rsid w:val="00C87A0A"/>
    <w:rsid w:val="00C902E3"/>
    <w:rsid w:val="00C94328"/>
    <w:rsid w:val="00C943C1"/>
    <w:rsid w:val="00C95A0C"/>
    <w:rsid w:val="00C95B17"/>
    <w:rsid w:val="00C95FBE"/>
    <w:rsid w:val="00C96813"/>
    <w:rsid w:val="00C96A81"/>
    <w:rsid w:val="00C96FB8"/>
    <w:rsid w:val="00CA370F"/>
    <w:rsid w:val="00CB082C"/>
    <w:rsid w:val="00CB1C59"/>
    <w:rsid w:val="00CB3149"/>
    <w:rsid w:val="00CB3353"/>
    <w:rsid w:val="00CB4A7F"/>
    <w:rsid w:val="00CB5CE6"/>
    <w:rsid w:val="00CB6DBB"/>
    <w:rsid w:val="00CC0B8B"/>
    <w:rsid w:val="00CC0FA8"/>
    <w:rsid w:val="00CC3F18"/>
    <w:rsid w:val="00CC5456"/>
    <w:rsid w:val="00CC6280"/>
    <w:rsid w:val="00CD1512"/>
    <w:rsid w:val="00CD3B96"/>
    <w:rsid w:val="00CD512E"/>
    <w:rsid w:val="00CF1448"/>
    <w:rsid w:val="00CF206E"/>
    <w:rsid w:val="00CF2DF8"/>
    <w:rsid w:val="00CF4C03"/>
    <w:rsid w:val="00D0049C"/>
    <w:rsid w:val="00D019AE"/>
    <w:rsid w:val="00D02A57"/>
    <w:rsid w:val="00D04823"/>
    <w:rsid w:val="00D06351"/>
    <w:rsid w:val="00D112FF"/>
    <w:rsid w:val="00D1222D"/>
    <w:rsid w:val="00D15674"/>
    <w:rsid w:val="00D235EE"/>
    <w:rsid w:val="00D24218"/>
    <w:rsid w:val="00D2578C"/>
    <w:rsid w:val="00D25ADC"/>
    <w:rsid w:val="00D25AFD"/>
    <w:rsid w:val="00D25E2E"/>
    <w:rsid w:val="00D27177"/>
    <w:rsid w:val="00D27366"/>
    <w:rsid w:val="00D273AE"/>
    <w:rsid w:val="00D302AC"/>
    <w:rsid w:val="00D31696"/>
    <w:rsid w:val="00D32A18"/>
    <w:rsid w:val="00D33ABC"/>
    <w:rsid w:val="00D35418"/>
    <w:rsid w:val="00D35B42"/>
    <w:rsid w:val="00D35DEB"/>
    <w:rsid w:val="00D42081"/>
    <w:rsid w:val="00D42C9E"/>
    <w:rsid w:val="00D42CF8"/>
    <w:rsid w:val="00D46218"/>
    <w:rsid w:val="00D464BE"/>
    <w:rsid w:val="00D46BE3"/>
    <w:rsid w:val="00D46E9D"/>
    <w:rsid w:val="00D47C1C"/>
    <w:rsid w:val="00D517CB"/>
    <w:rsid w:val="00D53FA7"/>
    <w:rsid w:val="00D608CF"/>
    <w:rsid w:val="00D64824"/>
    <w:rsid w:val="00D64C8C"/>
    <w:rsid w:val="00D65C3C"/>
    <w:rsid w:val="00D717F6"/>
    <w:rsid w:val="00D72DCA"/>
    <w:rsid w:val="00D72EFA"/>
    <w:rsid w:val="00D73886"/>
    <w:rsid w:val="00D74B4C"/>
    <w:rsid w:val="00D74CF3"/>
    <w:rsid w:val="00D80CFB"/>
    <w:rsid w:val="00D875AA"/>
    <w:rsid w:val="00D91C8E"/>
    <w:rsid w:val="00D92144"/>
    <w:rsid w:val="00D926AC"/>
    <w:rsid w:val="00D9346A"/>
    <w:rsid w:val="00D957BF"/>
    <w:rsid w:val="00D963BA"/>
    <w:rsid w:val="00D97634"/>
    <w:rsid w:val="00DA0BBE"/>
    <w:rsid w:val="00DA0E9F"/>
    <w:rsid w:val="00DA2243"/>
    <w:rsid w:val="00DB00A1"/>
    <w:rsid w:val="00DB33AD"/>
    <w:rsid w:val="00DB3650"/>
    <w:rsid w:val="00DB47E2"/>
    <w:rsid w:val="00DB55DA"/>
    <w:rsid w:val="00DB5884"/>
    <w:rsid w:val="00DC0663"/>
    <w:rsid w:val="00DC1F16"/>
    <w:rsid w:val="00DC3F8B"/>
    <w:rsid w:val="00DC404B"/>
    <w:rsid w:val="00DC57D2"/>
    <w:rsid w:val="00DD14DF"/>
    <w:rsid w:val="00DD15B7"/>
    <w:rsid w:val="00DD56A6"/>
    <w:rsid w:val="00DD6729"/>
    <w:rsid w:val="00DD7720"/>
    <w:rsid w:val="00DE22A1"/>
    <w:rsid w:val="00DE2EA7"/>
    <w:rsid w:val="00DE4891"/>
    <w:rsid w:val="00DE4D76"/>
    <w:rsid w:val="00DF101E"/>
    <w:rsid w:val="00DF21DE"/>
    <w:rsid w:val="00DF2E4E"/>
    <w:rsid w:val="00DF35BA"/>
    <w:rsid w:val="00DF466B"/>
    <w:rsid w:val="00DF6430"/>
    <w:rsid w:val="00E011BE"/>
    <w:rsid w:val="00E019DC"/>
    <w:rsid w:val="00E02E33"/>
    <w:rsid w:val="00E03F2B"/>
    <w:rsid w:val="00E05C9B"/>
    <w:rsid w:val="00E12A1B"/>
    <w:rsid w:val="00E1355A"/>
    <w:rsid w:val="00E13888"/>
    <w:rsid w:val="00E138FB"/>
    <w:rsid w:val="00E13EC0"/>
    <w:rsid w:val="00E157E6"/>
    <w:rsid w:val="00E15A00"/>
    <w:rsid w:val="00E22264"/>
    <w:rsid w:val="00E23958"/>
    <w:rsid w:val="00E2646A"/>
    <w:rsid w:val="00E302F9"/>
    <w:rsid w:val="00E32C3E"/>
    <w:rsid w:val="00E3541D"/>
    <w:rsid w:val="00E37CFC"/>
    <w:rsid w:val="00E4070F"/>
    <w:rsid w:val="00E41592"/>
    <w:rsid w:val="00E425F2"/>
    <w:rsid w:val="00E4440B"/>
    <w:rsid w:val="00E474D2"/>
    <w:rsid w:val="00E5182C"/>
    <w:rsid w:val="00E553AF"/>
    <w:rsid w:val="00E56399"/>
    <w:rsid w:val="00E574C9"/>
    <w:rsid w:val="00E60A9D"/>
    <w:rsid w:val="00E64132"/>
    <w:rsid w:val="00E64269"/>
    <w:rsid w:val="00E64CF3"/>
    <w:rsid w:val="00E659CA"/>
    <w:rsid w:val="00E660BF"/>
    <w:rsid w:val="00E6721E"/>
    <w:rsid w:val="00E676A1"/>
    <w:rsid w:val="00E705D0"/>
    <w:rsid w:val="00E7145E"/>
    <w:rsid w:val="00E71707"/>
    <w:rsid w:val="00E71A1B"/>
    <w:rsid w:val="00E72213"/>
    <w:rsid w:val="00E725D5"/>
    <w:rsid w:val="00E72992"/>
    <w:rsid w:val="00E733BE"/>
    <w:rsid w:val="00E74C82"/>
    <w:rsid w:val="00E74FD7"/>
    <w:rsid w:val="00E7640D"/>
    <w:rsid w:val="00E765C3"/>
    <w:rsid w:val="00E76A1D"/>
    <w:rsid w:val="00E815E7"/>
    <w:rsid w:val="00E83EFC"/>
    <w:rsid w:val="00E861E7"/>
    <w:rsid w:val="00E86BD1"/>
    <w:rsid w:val="00E87E99"/>
    <w:rsid w:val="00E87EE4"/>
    <w:rsid w:val="00E87F7A"/>
    <w:rsid w:val="00E9398B"/>
    <w:rsid w:val="00E95FB8"/>
    <w:rsid w:val="00EA12C7"/>
    <w:rsid w:val="00EA229A"/>
    <w:rsid w:val="00EA24D2"/>
    <w:rsid w:val="00EA3C2D"/>
    <w:rsid w:val="00EA70A0"/>
    <w:rsid w:val="00EA7192"/>
    <w:rsid w:val="00EB0712"/>
    <w:rsid w:val="00EB2D1C"/>
    <w:rsid w:val="00EB441A"/>
    <w:rsid w:val="00EB55C3"/>
    <w:rsid w:val="00EB6064"/>
    <w:rsid w:val="00EB69D5"/>
    <w:rsid w:val="00EC07DE"/>
    <w:rsid w:val="00EC0E90"/>
    <w:rsid w:val="00EC2CF1"/>
    <w:rsid w:val="00EC2D2E"/>
    <w:rsid w:val="00EC36DC"/>
    <w:rsid w:val="00EC46D0"/>
    <w:rsid w:val="00EC4E97"/>
    <w:rsid w:val="00ED1214"/>
    <w:rsid w:val="00ED17FE"/>
    <w:rsid w:val="00ED2653"/>
    <w:rsid w:val="00ED5A89"/>
    <w:rsid w:val="00ED78A5"/>
    <w:rsid w:val="00EE2EB7"/>
    <w:rsid w:val="00EE4149"/>
    <w:rsid w:val="00EE465A"/>
    <w:rsid w:val="00EE5DF6"/>
    <w:rsid w:val="00EE5FBE"/>
    <w:rsid w:val="00EF04AF"/>
    <w:rsid w:val="00EF24A4"/>
    <w:rsid w:val="00EF5D8F"/>
    <w:rsid w:val="00EF705A"/>
    <w:rsid w:val="00F0021F"/>
    <w:rsid w:val="00F011A7"/>
    <w:rsid w:val="00F017A5"/>
    <w:rsid w:val="00F01A29"/>
    <w:rsid w:val="00F01B67"/>
    <w:rsid w:val="00F054D0"/>
    <w:rsid w:val="00F06312"/>
    <w:rsid w:val="00F10418"/>
    <w:rsid w:val="00F15BD8"/>
    <w:rsid w:val="00F21D89"/>
    <w:rsid w:val="00F31549"/>
    <w:rsid w:val="00F316C3"/>
    <w:rsid w:val="00F3419B"/>
    <w:rsid w:val="00F34445"/>
    <w:rsid w:val="00F3695D"/>
    <w:rsid w:val="00F406DB"/>
    <w:rsid w:val="00F4154C"/>
    <w:rsid w:val="00F4165C"/>
    <w:rsid w:val="00F42FE4"/>
    <w:rsid w:val="00F44787"/>
    <w:rsid w:val="00F44886"/>
    <w:rsid w:val="00F44C3D"/>
    <w:rsid w:val="00F517A8"/>
    <w:rsid w:val="00F52C4A"/>
    <w:rsid w:val="00F52DD8"/>
    <w:rsid w:val="00F53D0B"/>
    <w:rsid w:val="00F55BD3"/>
    <w:rsid w:val="00F61B42"/>
    <w:rsid w:val="00F63044"/>
    <w:rsid w:val="00F635C6"/>
    <w:rsid w:val="00F639FC"/>
    <w:rsid w:val="00F64573"/>
    <w:rsid w:val="00F652DD"/>
    <w:rsid w:val="00F65B11"/>
    <w:rsid w:val="00F66994"/>
    <w:rsid w:val="00F7102B"/>
    <w:rsid w:val="00F71460"/>
    <w:rsid w:val="00F76BF9"/>
    <w:rsid w:val="00F80B0C"/>
    <w:rsid w:val="00F80EC3"/>
    <w:rsid w:val="00F835C3"/>
    <w:rsid w:val="00F83B61"/>
    <w:rsid w:val="00F84ECE"/>
    <w:rsid w:val="00F86149"/>
    <w:rsid w:val="00F86548"/>
    <w:rsid w:val="00F87B1B"/>
    <w:rsid w:val="00F91E8D"/>
    <w:rsid w:val="00F922D9"/>
    <w:rsid w:val="00F97924"/>
    <w:rsid w:val="00F97CC4"/>
    <w:rsid w:val="00FA1537"/>
    <w:rsid w:val="00FA3660"/>
    <w:rsid w:val="00FA44A3"/>
    <w:rsid w:val="00FA46B3"/>
    <w:rsid w:val="00FA47C9"/>
    <w:rsid w:val="00FA4D6F"/>
    <w:rsid w:val="00FA516D"/>
    <w:rsid w:val="00FA626D"/>
    <w:rsid w:val="00FB05AF"/>
    <w:rsid w:val="00FB5FFC"/>
    <w:rsid w:val="00FC14AB"/>
    <w:rsid w:val="00FC1B3F"/>
    <w:rsid w:val="00FC3BA3"/>
    <w:rsid w:val="00FC495D"/>
    <w:rsid w:val="00FC4999"/>
    <w:rsid w:val="00FC5E14"/>
    <w:rsid w:val="00FC6C95"/>
    <w:rsid w:val="00FD010B"/>
    <w:rsid w:val="00FD0C98"/>
    <w:rsid w:val="00FD240B"/>
    <w:rsid w:val="00FD2B82"/>
    <w:rsid w:val="00FD34FF"/>
    <w:rsid w:val="00FE2511"/>
    <w:rsid w:val="00FE25E0"/>
    <w:rsid w:val="00FE6560"/>
    <w:rsid w:val="00FE778F"/>
    <w:rsid w:val="00FF01A0"/>
    <w:rsid w:val="00FF11CF"/>
    <w:rsid w:val="00FF15CC"/>
    <w:rsid w:val="00FF2364"/>
    <w:rsid w:val="00FF33C3"/>
    <w:rsid w:val="00FF64CB"/>
    <w:rsid w:val="00FF7FD2"/>
    <w:rsid w:val="0160FB55"/>
    <w:rsid w:val="02C4244F"/>
    <w:rsid w:val="0318B400"/>
    <w:rsid w:val="051DCC73"/>
    <w:rsid w:val="053DA7F6"/>
    <w:rsid w:val="08042538"/>
    <w:rsid w:val="082BC59F"/>
    <w:rsid w:val="08552FEF"/>
    <w:rsid w:val="08DC580B"/>
    <w:rsid w:val="093A14F0"/>
    <w:rsid w:val="0A64BB29"/>
    <w:rsid w:val="0DB500CE"/>
    <w:rsid w:val="1213A6FB"/>
    <w:rsid w:val="16621E38"/>
    <w:rsid w:val="194FD413"/>
    <w:rsid w:val="195FAE24"/>
    <w:rsid w:val="1B7B9F6A"/>
    <w:rsid w:val="1C6CC4A1"/>
    <w:rsid w:val="222BCEC0"/>
    <w:rsid w:val="22E7C1E2"/>
    <w:rsid w:val="2401DB41"/>
    <w:rsid w:val="2BC79190"/>
    <w:rsid w:val="2E7BF9C4"/>
    <w:rsid w:val="2F149B0E"/>
    <w:rsid w:val="2FF3D2E0"/>
    <w:rsid w:val="36FA65F0"/>
    <w:rsid w:val="393C45A1"/>
    <w:rsid w:val="3F94F902"/>
    <w:rsid w:val="40154CBB"/>
    <w:rsid w:val="432FB0D0"/>
    <w:rsid w:val="451E58F8"/>
    <w:rsid w:val="4533CCA7"/>
    <w:rsid w:val="45FBE8E6"/>
    <w:rsid w:val="50522EA8"/>
    <w:rsid w:val="50C6EC02"/>
    <w:rsid w:val="56A5C5FA"/>
    <w:rsid w:val="58ED875F"/>
    <w:rsid w:val="59818166"/>
    <w:rsid w:val="5AF55E46"/>
    <w:rsid w:val="5C356D3B"/>
    <w:rsid w:val="5D484D1E"/>
    <w:rsid w:val="5FC69DF8"/>
    <w:rsid w:val="604C2BB8"/>
    <w:rsid w:val="6397BF3B"/>
    <w:rsid w:val="63FFAFB4"/>
    <w:rsid w:val="6614AEE5"/>
    <w:rsid w:val="677FDA97"/>
    <w:rsid w:val="6AFA3C64"/>
    <w:rsid w:val="6BB6236A"/>
    <w:rsid w:val="6CE8E8FF"/>
    <w:rsid w:val="6D1BCD71"/>
    <w:rsid w:val="6F3DFE6A"/>
    <w:rsid w:val="701FF249"/>
    <w:rsid w:val="73AA6797"/>
    <w:rsid w:val="75D74C4E"/>
    <w:rsid w:val="772F54B0"/>
    <w:rsid w:val="778425B0"/>
    <w:rsid w:val="79833F61"/>
    <w:rsid w:val="79DBD8A4"/>
    <w:rsid w:val="7F6874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F109FD"/>
  <w15:chartTrackingRefBased/>
  <w15:docId w15:val="{2804ABB9-C289-4080-9021-AC903FB6D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193D"/>
    <w:pPr>
      <w:spacing w:after="240"/>
    </w:pPr>
    <w:rPr>
      <w:sz w:val="24"/>
      <w:szCs w:val="24"/>
    </w:rPr>
  </w:style>
  <w:style w:type="paragraph" w:styleId="Heading1">
    <w:name w:val="heading 1"/>
    <w:next w:val="Normal"/>
    <w:qFormat/>
    <w:rsid w:val="00711F34"/>
    <w:pPr>
      <w:keepNext/>
      <w:spacing w:before="720" w:after="240"/>
      <w:outlineLvl w:val="0"/>
    </w:pPr>
    <w:rPr>
      <w:rFonts w:ascii="Segoe UI" w:hAnsi="Segoe UI" w:cs="Arial"/>
      <w:b/>
      <w:bCs/>
      <w:kern w:val="32"/>
      <w:sz w:val="42"/>
      <w:szCs w:val="42"/>
    </w:rPr>
  </w:style>
  <w:style w:type="paragraph" w:styleId="Heading2">
    <w:name w:val="heading 2"/>
    <w:next w:val="Normal"/>
    <w:qFormat/>
    <w:rsid w:val="002B3B38"/>
    <w:pPr>
      <w:keepNext/>
      <w:spacing w:before="480" w:after="240"/>
      <w:outlineLvl w:val="1"/>
    </w:pPr>
    <w:rPr>
      <w:rFonts w:ascii="Segoe UI" w:hAnsi="Segoe UI" w:cs="Arial"/>
      <w:b/>
      <w:bCs/>
      <w:iCs/>
      <w:sz w:val="32"/>
      <w:szCs w:val="30"/>
    </w:rPr>
  </w:style>
  <w:style w:type="paragraph" w:styleId="Heading3">
    <w:name w:val="heading 3"/>
    <w:next w:val="Normal"/>
    <w:link w:val="Heading3Char"/>
    <w:qFormat/>
    <w:rsid w:val="0087002F"/>
    <w:pPr>
      <w:keepNext/>
      <w:spacing w:before="240" w:after="60"/>
      <w:outlineLvl w:val="2"/>
    </w:pPr>
    <w:rPr>
      <w:rFonts w:ascii="Segoe UI" w:hAnsi="Segoe UI" w:cs="Arial"/>
      <w:b/>
      <w:bCs/>
      <w:sz w:val="24"/>
      <w:szCs w:val="24"/>
    </w:rPr>
  </w:style>
  <w:style w:type="paragraph" w:styleId="Heading4">
    <w:name w:val="heading 4"/>
    <w:next w:val="Normal"/>
    <w:qFormat/>
    <w:rsid w:val="00E815E7"/>
    <w:pPr>
      <w:keepNext/>
      <w:spacing w:before="240" w:after="60"/>
      <w:outlineLvl w:val="3"/>
    </w:pPr>
    <w:rPr>
      <w:rFonts w:ascii="Segoe UI" w:hAnsi="Segoe UI"/>
      <w:b/>
      <w:bCs/>
      <w:i/>
      <w:sz w:val="22"/>
      <w:szCs w:val="22"/>
    </w:rPr>
  </w:style>
  <w:style w:type="paragraph" w:styleId="Heading5">
    <w:name w:val="heading 5"/>
    <w:next w:val="Normal"/>
    <w:link w:val="Heading5Char"/>
    <w:qFormat/>
    <w:rsid w:val="00FE2511"/>
    <w:pPr>
      <w:spacing w:before="240" w:after="60"/>
      <w:outlineLvl w:val="4"/>
    </w:pPr>
    <w:rPr>
      <w:b/>
      <w:bCs/>
      <w:iCs/>
      <w:sz w:val="24"/>
      <w:szCs w:val="24"/>
    </w:rPr>
  </w:style>
  <w:style w:type="paragraph" w:styleId="Heading6">
    <w:name w:val="heading 6"/>
    <w:next w:val="Normal"/>
    <w:link w:val="Heading6Char"/>
    <w:qFormat/>
    <w:rsid w:val="003C195A"/>
    <w:pPr>
      <w:spacing w:before="240" w:after="60"/>
      <w:outlineLvl w:val="5"/>
    </w:pPr>
    <w:rPr>
      <w:bCs/>
      <w:i/>
      <w:sz w:val="24"/>
      <w:szCs w:val="24"/>
    </w:rPr>
  </w:style>
  <w:style w:type="paragraph" w:styleId="Heading7">
    <w:name w:val="heading 7"/>
    <w:next w:val="Normal"/>
    <w:link w:val="Heading7Char"/>
    <w:qFormat/>
    <w:rsid w:val="002673E2"/>
    <w:pPr>
      <w:spacing w:before="240" w:after="60"/>
      <w:outlineLvl w:val="6"/>
    </w:pPr>
    <w:rPr>
      <w:i/>
      <w:sz w:val="24"/>
      <w:szCs w:val="24"/>
    </w:rPr>
  </w:style>
  <w:style w:type="paragraph" w:styleId="Heading8">
    <w:name w:val="heading 8"/>
    <w:basedOn w:val="Normal"/>
    <w:next w:val="Normal"/>
    <w:link w:val="Heading8Char"/>
    <w:uiPriority w:val="9"/>
    <w:semiHidden/>
    <w:unhideWhenUsed/>
    <w:qFormat/>
    <w:rsid w:val="00A94652"/>
    <w:pPr>
      <w:keepNext/>
      <w:keepLines/>
      <w:spacing w:before="40"/>
      <w:outlineLvl w:val="7"/>
    </w:pPr>
    <w:rPr>
      <w:rFonts w:ascii="Segoe UI Semilight" w:eastAsiaTheme="majorEastAsia" w:hAnsi="Segoe UI Semilight"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936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A94652"/>
    <w:rPr>
      <w:rFonts w:ascii="Segoe UI Semilight" w:eastAsiaTheme="majorEastAsia" w:hAnsi="Segoe UI Semilight" w:cstheme="majorBidi"/>
      <w:color w:val="272727" w:themeColor="text1" w:themeTint="D8"/>
      <w:sz w:val="21"/>
      <w:szCs w:val="21"/>
    </w:rPr>
  </w:style>
  <w:style w:type="paragraph" w:styleId="Footer">
    <w:name w:val="footer"/>
    <w:basedOn w:val="Normal"/>
    <w:link w:val="FooterChar"/>
    <w:uiPriority w:val="99"/>
    <w:unhideWhenUsed/>
    <w:rsid w:val="004906EA"/>
    <w:pPr>
      <w:tabs>
        <w:tab w:val="center" w:pos="4680"/>
        <w:tab w:val="right" w:pos="9360"/>
      </w:tabs>
      <w:spacing w:after="0"/>
    </w:pPr>
  </w:style>
  <w:style w:type="paragraph" w:customStyle="1" w:styleId="Report-PubAuxNameTitlePage">
    <w:name w:val="Report-Pub Aux Name Title Page"/>
    <w:basedOn w:val="Report-PubAuxOfficeTitlePage"/>
    <w:qFormat/>
    <w:rsid w:val="00F406DB"/>
    <w:rPr>
      <w:sz w:val="24"/>
      <w:szCs w:val="24"/>
    </w:rPr>
  </w:style>
  <w:style w:type="paragraph" w:customStyle="1" w:styleId="Report-PubTitle">
    <w:name w:val="Report-Pub Title"/>
    <w:next w:val="Report-PubProjectName"/>
    <w:qFormat/>
    <w:rsid w:val="001825AB"/>
    <w:pPr>
      <w:spacing w:before="480" w:after="480"/>
    </w:pPr>
    <w:rPr>
      <w:rFonts w:ascii="Segoe UI" w:hAnsi="Segoe UI"/>
      <w:b/>
      <w:sz w:val="60"/>
      <w:szCs w:val="60"/>
    </w:rPr>
  </w:style>
  <w:style w:type="paragraph" w:customStyle="1" w:styleId="Report-PubAuxText">
    <w:name w:val="Report-Pub Aux Text"/>
    <w:qFormat/>
    <w:rsid w:val="00176899"/>
    <w:pPr>
      <w:spacing w:after="240"/>
    </w:pPr>
    <w:rPr>
      <w:rFonts w:ascii="Segoe UI Semibold" w:hAnsi="Segoe UI Semibold"/>
      <w:b/>
      <w:sz w:val="32"/>
      <w:szCs w:val="32"/>
    </w:rPr>
  </w:style>
  <w:style w:type="paragraph" w:styleId="Header">
    <w:name w:val="header"/>
    <w:basedOn w:val="Normal"/>
    <w:link w:val="HeaderChar"/>
    <w:unhideWhenUsed/>
    <w:rsid w:val="00BF7365"/>
    <w:pPr>
      <w:tabs>
        <w:tab w:val="center" w:pos="4680"/>
        <w:tab w:val="right" w:pos="9360"/>
      </w:tabs>
      <w:spacing w:after="0"/>
    </w:pPr>
  </w:style>
  <w:style w:type="character" w:customStyle="1" w:styleId="HeaderChar">
    <w:name w:val="Header Char"/>
    <w:basedOn w:val="DefaultParagraphFont"/>
    <w:link w:val="Header"/>
    <w:rsid w:val="00BF7365"/>
    <w:rPr>
      <w:sz w:val="24"/>
      <w:szCs w:val="24"/>
    </w:rPr>
  </w:style>
  <w:style w:type="character" w:customStyle="1" w:styleId="Heading6Char">
    <w:name w:val="Heading 6 Char"/>
    <w:link w:val="Heading6"/>
    <w:rsid w:val="003C195A"/>
    <w:rPr>
      <w:bCs/>
      <w:i/>
      <w:sz w:val="24"/>
      <w:szCs w:val="24"/>
    </w:rPr>
  </w:style>
  <w:style w:type="character" w:customStyle="1" w:styleId="Heading5Char">
    <w:name w:val="Heading 5 Char"/>
    <w:link w:val="Heading5"/>
    <w:rsid w:val="00FE2511"/>
    <w:rPr>
      <w:b/>
      <w:bCs/>
      <w:iCs/>
      <w:sz w:val="24"/>
      <w:szCs w:val="24"/>
    </w:rPr>
  </w:style>
  <w:style w:type="character" w:customStyle="1" w:styleId="Heading7Char">
    <w:name w:val="Heading 7 Char"/>
    <w:link w:val="Heading7"/>
    <w:rsid w:val="002673E2"/>
    <w:rPr>
      <w:i/>
      <w:sz w:val="24"/>
      <w:szCs w:val="24"/>
    </w:rPr>
  </w:style>
  <w:style w:type="paragraph" w:customStyle="1" w:styleId="HeaderRt">
    <w:name w:val="HeaderRt"/>
    <w:basedOn w:val="Normal"/>
    <w:rsid w:val="00BE0563"/>
    <w:pPr>
      <w:tabs>
        <w:tab w:val="center" w:pos="4320"/>
        <w:tab w:val="right" w:pos="8640"/>
      </w:tabs>
      <w:jc w:val="right"/>
    </w:pPr>
    <w:rPr>
      <w:rFonts w:ascii="Arial" w:hAnsi="Arial"/>
      <w:sz w:val="20"/>
      <w:szCs w:val="20"/>
    </w:rPr>
  </w:style>
  <w:style w:type="character" w:styleId="SubtleReference">
    <w:name w:val="Subtle Reference"/>
    <w:basedOn w:val="DefaultParagraphFont"/>
    <w:uiPriority w:val="31"/>
    <w:rsid w:val="003C6554"/>
    <w:rPr>
      <w:smallCaps/>
      <w:color w:val="5A5A5A" w:themeColor="text1" w:themeTint="A5"/>
    </w:rPr>
  </w:style>
  <w:style w:type="paragraph" w:customStyle="1" w:styleId="FooterRt">
    <w:name w:val="FooterRt"/>
    <w:basedOn w:val="HeaderRt"/>
    <w:rsid w:val="00EF04AF"/>
    <w:rPr>
      <w:rFonts w:ascii="Segoe UI" w:hAnsi="Segoe UI"/>
    </w:rPr>
  </w:style>
  <w:style w:type="paragraph" w:customStyle="1" w:styleId="FooterLft">
    <w:name w:val="FooterLft"/>
    <w:basedOn w:val="FooterRt"/>
    <w:rsid w:val="00387A2A"/>
    <w:pPr>
      <w:jc w:val="left"/>
    </w:pPr>
    <w:rPr>
      <w:szCs w:val="24"/>
    </w:rPr>
  </w:style>
  <w:style w:type="paragraph" w:customStyle="1" w:styleId="Report-PubAuxOfficeTitlePage">
    <w:name w:val="Report-Pub Aux Office Title Page"/>
    <w:qFormat/>
    <w:rsid w:val="00887498"/>
    <w:rPr>
      <w:rFonts w:ascii="Segoe UI" w:hAnsi="Segoe UI"/>
      <w:b/>
      <w:sz w:val="28"/>
      <w:szCs w:val="28"/>
    </w:rPr>
  </w:style>
  <w:style w:type="paragraph" w:styleId="TOC1">
    <w:name w:val="toc 1"/>
    <w:basedOn w:val="Normal"/>
    <w:next w:val="Normal"/>
    <w:autoRedefine/>
    <w:uiPriority w:val="39"/>
    <w:rsid w:val="00FC495D"/>
    <w:pPr>
      <w:tabs>
        <w:tab w:val="right" w:leader="dot" w:pos="8640"/>
        <w:tab w:val="right" w:pos="9270"/>
      </w:tabs>
      <w:ind w:left="720" w:hanging="720"/>
    </w:pPr>
  </w:style>
  <w:style w:type="paragraph" w:styleId="TOC2">
    <w:name w:val="toc 2"/>
    <w:next w:val="Normal"/>
    <w:autoRedefine/>
    <w:uiPriority w:val="39"/>
    <w:rsid w:val="00B62B69"/>
    <w:pPr>
      <w:tabs>
        <w:tab w:val="right" w:leader="dot" w:pos="7910"/>
      </w:tabs>
      <w:ind w:left="1080" w:hanging="720"/>
    </w:pPr>
    <w:rPr>
      <w:sz w:val="24"/>
      <w:szCs w:val="24"/>
    </w:rPr>
  </w:style>
  <w:style w:type="paragraph" w:styleId="TOC3">
    <w:name w:val="toc 3"/>
    <w:next w:val="Normal"/>
    <w:autoRedefine/>
    <w:uiPriority w:val="39"/>
    <w:rsid w:val="00B62B69"/>
    <w:pPr>
      <w:tabs>
        <w:tab w:val="right" w:leader="dot" w:pos="7910"/>
      </w:tabs>
      <w:ind w:left="720"/>
    </w:pPr>
    <w:rPr>
      <w:sz w:val="24"/>
      <w:szCs w:val="24"/>
    </w:rPr>
  </w:style>
  <w:style w:type="paragraph" w:styleId="TOC4">
    <w:name w:val="toc 4"/>
    <w:next w:val="Normal"/>
    <w:autoRedefine/>
    <w:uiPriority w:val="39"/>
    <w:rsid w:val="00B62B69"/>
    <w:pPr>
      <w:tabs>
        <w:tab w:val="right" w:leader="dot" w:pos="7910"/>
      </w:tabs>
      <w:ind w:left="1080"/>
    </w:pPr>
    <w:rPr>
      <w:sz w:val="24"/>
      <w:szCs w:val="24"/>
    </w:rPr>
  </w:style>
  <w:style w:type="paragraph" w:styleId="TOC5">
    <w:name w:val="toc 5"/>
    <w:next w:val="Normal"/>
    <w:autoRedefine/>
    <w:uiPriority w:val="39"/>
    <w:rsid w:val="00EA12C7"/>
    <w:pPr>
      <w:tabs>
        <w:tab w:val="right" w:leader="dot" w:pos="7910"/>
      </w:tabs>
      <w:ind w:left="1440"/>
    </w:pPr>
    <w:rPr>
      <w:rFonts w:ascii="Garamond" w:hAnsi="Garamond"/>
      <w:sz w:val="24"/>
      <w:szCs w:val="24"/>
    </w:rPr>
  </w:style>
  <w:style w:type="character" w:styleId="Hyperlink">
    <w:name w:val="Hyperlink"/>
    <w:uiPriority w:val="99"/>
    <w:rsid w:val="00AC2568"/>
    <w:rPr>
      <w:rFonts w:ascii="Times New Roman" w:hAnsi="Times New Roman"/>
      <w:color w:val="0000FF"/>
      <w:sz w:val="24"/>
      <w:u w:val="single"/>
    </w:rPr>
  </w:style>
  <w:style w:type="table" w:styleId="TableGridLight">
    <w:name w:val="Grid Table Light"/>
    <w:basedOn w:val="TableNormal"/>
    <w:uiPriority w:val="40"/>
    <w:rsid w:val="00143C7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43C7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143C7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43C7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vicaption">
    <w:name w:val="vi caption"/>
    <w:basedOn w:val="Normal"/>
    <w:qFormat/>
    <w:rsid w:val="00AC2568"/>
    <w:pPr>
      <w:tabs>
        <w:tab w:val="left" w:pos="2800"/>
      </w:tabs>
      <w:spacing w:before="60"/>
    </w:pPr>
    <w:rPr>
      <w:rFonts w:ascii="Segoe UI" w:hAnsi="Segoe UI" w:cs="Segoe UI"/>
      <w:sz w:val="20"/>
      <w:szCs w:val="20"/>
    </w:rPr>
  </w:style>
  <w:style w:type="character" w:customStyle="1" w:styleId="Heading3Char">
    <w:name w:val="Heading 3 Char"/>
    <w:basedOn w:val="DefaultParagraphFont"/>
    <w:link w:val="Heading3"/>
    <w:rsid w:val="0087002F"/>
    <w:rPr>
      <w:rFonts w:ascii="Segoe UI" w:hAnsi="Segoe UI" w:cs="Arial"/>
      <w:b/>
      <w:bCs/>
      <w:sz w:val="24"/>
      <w:szCs w:val="24"/>
    </w:rPr>
  </w:style>
  <w:style w:type="paragraph" w:customStyle="1" w:styleId="Report-Footer">
    <w:name w:val="Report-Footer"/>
    <w:basedOn w:val="Normal"/>
    <w:qFormat/>
    <w:rsid w:val="00C42D59"/>
    <w:pPr>
      <w:tabs>
        <w:tab w:val="right" w:pos="10080"/>
      </w:tabs>
      <w:spacing w:after="0"/>
    </w:pPr>
    <w:rPr>
      <w:rFonts w:ascii="Segoe UI" w:hAnsi="Segoe UI" w:cs="Arial"/>
      <w:sz w:val="20"/>
      <w:szCs w:val="20"/>
    </w:rPr>
  </w:style>
  <w:style w:type="paragraph" w:customStyle="1" w:styleId="PreparedBy">
    <w:name w:val="Prepared By"/>
    <w:basedOn w:val="Normal"/>
    <w:qFormat/>
    <w:rsid w:val="005E458D"/>
    <w:pPr>
      <w:spacing w:before="480"/>
    </w:pPr>
    <w:rPr>
      <w:rFonts w:ascii="Segoe UI" w:hAnsi="Segoe UI"/>
      <w:bCs/>
      <w:i/>
      <w:sz w:val="22"/>
    </w:rPr>
  </w:style>
  <w:style w:type="paragraph" w:customStyle="1" w:styleId="Report-PubProjectName">
    <w:name w:val="Report-Pub Project Name"/>
    <w:next w:val="Report-PubAuxText"/>
    <w:qFormat/>
    <w:rsid w:val="002261BD"/>
    <w:pPr>
      <w:spacing w:before="480" w:after="240"/>
    </w:pPr>
    <w:rPr>
      <w:rFonts w:ascii="Segoe UI Semibold" w:hAnsi="Segoe UI Semibold" w:cs="Arial"/>
      <w:b/>
      <w:bCs/>
      <w:kern w:val="32"/>
      <w:sz w:val="42"/>
      <w:szCs w:val="42"/>
    </w:rPr>
  </w:style>
  <w:style w:type="character" w:styleId="IntenseReference">
    <w:name w:val="Intense Reference"/>
    <w:basedOn w:val="DefaultParagraphFont"/>
    <w:uiPriority w:val="32"/>
    <w:rsid w:val="003C6554"/>
    <w:rPr>
      <w:b/>
      <w:bCs/>
      <w:smallCaps/>
      <w:color w:val="5B9BD5" w:themeColor="accent1"/>
      <w:spacing w:val="5"/>
    </w:rPr>
  </w:style>
  <w:style w:type="paragraph" w:styleId="Title">
    <w:name w:val="Title"/>
    <w:basedOn w:val="Normal"/>
    <w:next w:val="Normal"/>
    <w:link w:val="TitleChar"/>
    <w:uiPriority w:val="10"/>
    <w:rsid w:val="003C655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6554"/>
    <w:rPr>
      <w:rFonts w:asciiTheme="majorHAnsi" w:eastAsiaTheme="majorEastAsia" w:hAnsiTheme="majorHAnsi" w:cstheme="majorBidi"/>
      <w:spacing w:val="-10"/>
      <w:kern w:val="28"/>
      <w:sz w:val="56"/>
      <w:szCs w:val="56"/>
    </w:rPr>
  </w:style>
  <w:style w:type="character" w:customStyle="1" w:styleId="FooterChar">
    <w:name w:val="Footer Char"/>
    <w:basedOn w:val="DefaultParagraphFont"/>
    <w:link w:val="Footer"/>
    <w:uiPriority w:val="99"/>
    <w:rsid w:val="004906EA"/>
    <w:rPr>
      <w:sz w:val="24"/>
      <w:szCs w:val="24"/>
    </w:rPr>
  </w:style>
  <w:style w:type="paragraph" w:customStyle="1" w:styleId="vibullets">
    <w:name w:val="vi bullets"/>
    <w:basedOn w:val="Normal"/>
    <w:qFormat/>
    <w:rsid w:val="00AD01EC"/>
    <w:pPr>
      <w:numPr>
        <w:numId w:val="15"/>
      </w:numPr>
      <w:spacing w:after="160"/>
    </w:pPr>
    <w:rPr>
      <w:rFonts w:eastAsiaTheme="minorHAnsi" w:cs="Segoe UI"/>
    </w:rPr>
  </w:style>
  <w:style w:type="paragraph" w:customStyle="1" w:styleId="vibullets2ndindent">
    <w:name w:val="vi bullets 2nd indent"/>
    <w:basedOn w:val="vibullets"/>
    <w:qFormat/>
    <w:rsid w:val="002D193D"/>
    <w:pPr>
      <w:numPr>
        <w:ilvl w:val="1"/>
      </w:numPr>
    </w:pPr>
  </w:style>
  <w:style w:type="paragraph" w:customStyle="1" w:styleId="vibullets3rdindent">
    <w:name w:val="vi bullets 3rd indent"/>
    <w:basedOn w:val="vibullets2ndindent"/>
    <w:qFormat/>
    <w:rsid w:val="002D193D"/>
    <w:pPr>
      <w:numPr>
        <w:ilvl w:val="2"/>
      </w:numPr>
    </w:pPr>
  </w:style>
  <w:style w:type="paragraph" w:customStyle="1" w:styleId="vibullets4thindent">
    <w:name w:val="vi bullets 4th indent"/>
    <w:basedOn w:val="Normal"/>
    <w:qFormat/>
    <w:rsid w:val="00AD01EC"/>
    <w:pPr>
      <w:numPr>
        <w:ilvl w:val="3"/>
        <w:numId w:val="15"/>
      </w:numPr>
      <w:spacing w:after="160"/>
    </w:pPr>
    <w:rPr>
      <w:rFonts w:eastAsiaTheme="minorHAnsi" w:cs="Segoe UI"/>
    </w:rPr>
  </w:style>
  <w:style w:type="paragraph" w:customStyle="1" w:styleId="VICaptionsSeqoeUIRegular10">
    <w:name w:val="VI Captions Seqoe UI Regular 10"/>
    <w:aliases w:val="12 pt above"/>
    <w:basedOn w:val="Normal"/>
    <w:qFormat/>
    <w:rsid w:val="002D193D"/>
    <w:pPr>
      <w:tabs>
        <w:tab w:val="left" w:pos="2800"/>
      </w:tabs>
      <w:spacing w:before="240" w:after="360"/>
    </w:pPr>
    <w:rPr>
      <w:rFonts w:ascii="Segoe UI" w:hAnsi="Segoe UI" w:cs="Segoe UI"/>
      <w:sz w:val="20"/>
      <w:szCs w:val="20"/>
    </w:rPr>
  </w:style>
  <w:style w:type="paragraph" w:customStyle="1" w:styleId="VIContentsFiguresTableSegoeUIBold15">
    <w:name w:val="VI Contents Figures Table Segoe UI Bold 15"/>
    <w:basedOn w:val="Heading2"/>
    <w:qFormat/>
    <w:rsid w:val="002D193D"/>
    <w:pPr>
      <w:ind w:left="-720"/>
    </w:pPr>
    <w:rPr>
      <w:sz w:val="30"/>
    </w:rPr>
  </w:style>
  <w:style w:type="character" w:customStyle="1" w:styleId="VIContentsTitleStyleSegoeUIBold22">
    <w:name w:val="VI Contents Title Style Segoe UI Bold 22"/>
    <w:basedOn w:val="DefaultParagraphFont"/>
    <w:rsid w:val="002D193D"/>
    <w:rPr>
      <w:rFonts w:ascii="Segoe UI" w:hAnsi="Segoe UI"/>
      <w:b/>
      <w:bCs/>
      <w:sz w:val="44"/>
    </w:rPr>
  </w:style>
  <w:style w:type="paragraph" w:customStyle="1" w:styleId="VICoverAuxiliaryTextSegoeUIBold16">
    <w:name w:val="VI Cover Auxiliary Text Segoe UI Bold 16"/>
    <w:basedOn w:val="Normal"/>
    <w:rsid w:val="002D193D"/>
    <w:rPr>
      <w:rFonts w:ascii="Segoe UI" w:hAnsi="Segoe UI"/>
      <w:b/>
      <w:sz w:val="32"/>
      <w:szCs w:val="32"/>
    </w:rPr>
  </w:style>
  <w:style w:type="paragraph" w:customStyle="1" w:styleId="VICoverNameReportSegoeUIBold30">
    <w:name w:val="VI Cover Name Report Segoe UI Bold 30"/>
    <w:basedOn w:val="Normal"/>
    <w:rsid w:val="002D193D"/>
    <w:rPr>
      <w:rFonts w:ascii="Segoe UI" w:hAnsi="Segoe UI"/>
      <w:b/>
      <w:sz w:val="60"/>
      <w:szCs w:val="60"/>
    </w:rPr>
  </w:style>
  <w:style w:type="paragraph" w:customStyle="1" w:styleId="VIFigureTitleSegoeUIRegular12">
    <w:name w:val="VI Figure Title Segoe UI Regular 12"/>
    <w:basedOn w:val="Normal"/>
    <w:qFormat/>
    <w:rsid w:val="002D193D"/>
    <w:pPr>
      <w:spacing w:before="240"/>
    </w:pPr>
    <w:rPr>
      <w:rFonts w:ascii="Segoe UI" w:hAnsi="Segoe UI" w:cs="Segoe UI"/>
    </w:rPr>
  </w:style>
  <w:style w:type="paragraph" w:customStyle="1" w:styleId="vifootnotes">
    <w:name w:val="vi footnotes"/>
    <w:basedOn w:val="VICaptionsSeqoeUIRegular10"/>
    <w:qFormat/>
    <w:rsid w:val="002D193D"/>
    <w:rPr>
      <w:sz w:val="18"/>
      <w:szCs w:val="16"/>
    </w:rPr>
  </w:style>
  <w:style w:type="paragraph" w:customStyle="1" w:styleId="viheader1notintoc">
    <w:name w:val="vi header 1 not in toc"/>
    <w:basedOn w:val="Heading1"/>
    <w:qFormat/>
    <w:rsid w:val="002D193D"/>
  </w:style>
  <w:style w:type="paragraph" w:customStyle="1" w:styleId="vinumerals">
    <w:name w:val="vi numerals"/>
    <w:basedOn w:val="Normal"/>
    <w:qFormat/>
    <w:rsid w:val="00AD01EC"/>
    <w:pPr>
      <w:numPr>
        <w:numId w:val="19"/>
      </w:numPr>
      <w:tabs>
        <w:tab w:val="left" w:pos="720"/>
        <w:tab w:val="left" w:pos="1440"/>
        <w:tab w:val="left" w:pos="2384"/>
      </w:tabs>
      <w:spacing w:line="276" w:lineRule="auto"/>
      <w:ind w:right="630"/>
    </w:pPr>
    <w:rPr>
      <w:rFonts w:eastAsiaTheme="minorHAnsi" w:cs="Segoe UI"/>
      <w:szCs w:val="20"/>
    </w:rPr>
  </w:style>
  <w:style w:type="paragraph" w:customStyle="1" w:styleId="vinumerals2ndindent">
    <w:name w:val="vi numerals 2nd indent"/>
    <w:basedOn w:val="vinumerals"/>
    <w:qFormat/>
    <w:rsid w:val="002D193D"/>
    <w:pPr>
      <w:numPr>
        <w:ilvl w:val="1"/>
      </w:numPr>
    </w:pPr>
  </w:style>
  <w:style w:type="paragraph" w:customStyle="1" w:styleId="vinumerals3rdindent">
    <w:name w:val="vi numerals 3rd indent"/>
    <w:basedOn w:val="vinumerals2ndindent"/>
    <w:qFormat/>
    <w:rsid w:val="002D193D"/>
    <w:pPr>
      <w:numPr>
        <w:ilvl w:val="2"/>
      </w:numPr>
    </w:pPr>
  </w:style>
  <w:style w:type="paragraph" w:customStyle="1" w:styleId="vinumerals4thindent">
    <w:name w:val="vi numerals 4th indent"/>
    <w:basedOn w:val="vinumerals3rdindent"/>
    <w:qFormat/>
    <w:rsid w:val="002D193D"/>
    <w:pPr>
      <w:numPr>
        <w:ilvl w:val="3"/>
      </w:numPr>
    </w:pPr>
  </w:style>
  <w:style w:type="paragraph" w:customStyle="1" w:styleId="vireferences">
    <w:name w:val="vi references"/>
    <w:basedOn w:val="Normal"/>
    <w:qFormat/>
    <w:rsid w:val="00AD01EC"/>
    <w:pPr>
      <w:ind w:left="270" w:hanging="270"/>
    </w:pPr>
  </w:style>
  <w:style w:type="paragraph" w:customStyle="1" w:styleId="VITableHeaderSegoeUISemibold12ptBold">
    <w:name w:val="VI Table Header Segoe UI Semibold 12 pt Bold"/>
    <w:basedOn w:val="Normal"/>
    <w:qFormat/>
    <w:rsid w:val="00AC2568"/>
    <w:pPr>
      <w:tabs>
        <w:tab w:val="left" w:pos="2800"/>
      </w:tabs>
      <w:spacing w:after="0"/>
    </w:pPr>
    <w:rPr>
      <w:rFonts w:ascii="Segoe UI Semibold" w:hAnsi="Segoe UI Semibold" w:cs="Segoe UI Semibold"/>
      <w:szCs w:val="20"/>
    </w:rPr>
  </w:style>
  <w:style w:type="paragraph" w:customStyle="1" w:styleId="ViTableTextSegoeUIRegular10">
    <w:name w:val="Vi Table Text Segoe UI Regular 10"/>
    <w:basedOn w:val="Normal"/>
    <w:qFormat/>
    <w:rsid w:val="00FC495D"/>
    <w:pPr>
      <w:tabs>
        <w:tab w:val="left" w:pos="2800"/>
      </w:tabs>
      <w:spacing w:after="0"/>
    </w:pPr>
    <w:rPr>
      <w:rFonts w:ascii="Segoe UI" w:hAnsi="Segoe UI" w:cs="Segoe UI"/>
      <w:sz w:val="20"/>
    </w:rPr>
  </w:style>
  <w:style w:type="paragraph" w:customStyle="1" w:styleId="VITableTitleSegoeUI12regular">
    <w:name w:val="VI Table Title Segoe UI 12 regular"/>
    <w:basedOn w:val="Normal"/>
    <w:qFormat/>
    <w:rsid w:val="002D193D"/>
    <w:rPr>
      <w:rFonts w:ascii="Segoe UI" w:hAnsi="Segoe UI" w:cs="Segoe UI"/>
    </w:rPr>
  </w:style>
  <w:style w:type="paragraph" w:customStyle="1" w:styleId="Normalaftertable">
    <w:name w:val="Normal after table"/>
    <w:basedOn w:val="Normal"/>
    <w:qFormat/>
    <w:rsid w:val="00AC2568"/>
    <w:pPr>
      <w:tabs>
        <w:tab w:val="left" w:pos="2800"/>
      </w:tabs>
      <w:spacing w:before="240"/>
    </w:pPr>
  </w:style>
  <w:style w:type="character" w:styleId="UnresolvedMention">
    <w:name w:val="Unresolved Mention"/>
    <w:basedOn w:val="DefaultParagraphFont"/>
    <w:uiPriority w:val="99"/>
    <w:rsid w:val="005374AD"/>
    <w:rPr>
      <w:color w:val="605E5C"/>
      <w:shd w:val="clear" w:color="auto" w:fill="E1DFDD"/>
    </w:rPr>
  </w:style>
  <w:style w:type="paragraph" w:styleId="ListParagraph">
    <w:name w:val="List Paragraph"/>
    <w:basedOn w:val="Normal"/>
    <w:uiPriority w:val="34"/>
    <w:qFormat/>
    <w:rsid w:val="0082544F"/>
    <w:pPr>
      <w:ind w:left="720"/>
      <w:contextualSpacing/>
    </w:pPr>
  </w:style>
  <w:style w:type="character" w:styleId="FollowedHyperlink">
    <w:name w:val="FollowedHyperlink"/>
    <w:basedOn w:val="DefaultParagraphFont"/>
    <w:uiPriority w:val="99"/>
    <w:semiHidden/>
    <w:unhideWhenUsed/>
    <w:rsid w:val="00CC0B8B"/>
    <w:rPr>
      <w:color w:val="954F72" w:themeColor="followedHyperlink"/>
      <w:u w:val="single"/>
    </w:rPr>
  </w:style>
  <w:style w:type="paragraph" w:styleId="Revision">
    <w:name w:val="Revision"/>
    <w:hidden/>
    <w:uiPriority w:val="71"/>
    <w:rsid w:val="00942144"/>
    <w:rPr>
      <w:sz w:val="24"/>
      <w:szCs w:val="24"/>
    </w:rPr>
  </w:style>
  <w:style w:type="character" w:customStyle="1" w:styleId="normaltextrun">
    <w:name w:val="normaltextrun"/>
    <w:basedOn w:val="DefaultParagraphFont"/>
    <w:rsid w:val="00706F79"/>
  </w:style>
  <w:style w:type="character" w:customStyle="1" w:styleId="eop">
    <w:name w:val="eop"/>
    <w:basedOn w:val="DefaultParagraphFont"/>
    <w:rsid w:val="00706F79"/>
  </w:style>
  <w:style w:type="paragraph" w:customStyle="1" w:styleId="paragraph">
    <w:name w:val="paragraph"/>
    <w:basedOn w:val="Normal"/>
    <w:rsid w:val="00706F79"/>
    <w:pPr>
      <w:spacing w:before="100" w:beforeAutospacing="1" w:after="100" w:afterAutospacing="1"/>
    </w:pPr>
  </w:style>
  <w:style w:type="character" w:styleId="CommentReference">
    <w:name w:val="annotation reference"/>
    <w:basedOn w:val="DefaultParagraphFont"/>
    <w:uiPriority w:val="99"/>
    <w:semiHidden/>
    <w:unhideWhenUsed/>
    <w:rsid w:val="00756059"/>
    <w:rPr>
      <w:sz w:val="16"/>
      <w:szCs w:val="16"/>
    </w:rPr>
  </w:style>
  <w:style w:type="paragraph" w:styleId="CommentText">
    <w:name w:val="annotation text"/>
    <w:basedOn w:val="Normal"/>
    <w:link w:val="CommentTextChar"/>
    <w:uiPriority w:val="99"/>
    <w:unhideWhenUsed/>
    <w:rsid w:val="00756059"/>
    <w:rPr>
      <w:sz w:val="20"/>
      <w:szCs w:val="20"/>
    </w:rPr>
  </w:style>
  <w:style w:type="character" w:customStyle="1" w:styleId="CommentTextChar">
    <w:name w:val="Comment Text Char"/>
    <w:basedOn w:val="DefaultParagraphFont"/>
    <w:link w:val="CommentText"/>
    <w:uiPriority w:val="99"/>
    <w:rsid w:val="00756059"/>
  </w:style>
  <w:style w:type="character" w:customStyle="1" w:styleId="spellingerror">
    <w:name w:val="spellingerror"/>
    <w:basedOn w:val="DefaultParagraphFont"/>
    <w:rsid w:val="006512F2"/>
  </w:style>
  <w:style w:type="character" w:customStyle="1" w:styleId="advancedproofingissue">
    <w:name w:val="advancedproofingissue"/>
    <w:basedOn w:val="DefaultParagraphFont"/>
    <w:rsid w:val="00880FB7"/>
  </w:style>
  <w:style w:type="paragraph" w:customStyle="1" w:styleId="TableCaption">
    <w:name w:val="Table Caption"/>
    <w:qFormat/>
    <w:rsid w:val="009C4DEB"/>
    <w:pPr>
      <w:spacing w:after="160" w:line="259" w:lineRule="auto"/>
    </w:pPr>
    <w:rPr>
      <w:rFonts w:ascii="Segoe UI" w:eastAsiaTheme="minorHAnsi" w:hAnsi="Segoe UI"/>
      <w:szCs w:val="24"/>
    </w:rPr>
  </w:style>
  <w:style w:type="table" w:customStyle="1" w:styleId="StyleAlpha">
    <w:name w:val="StyleAlpha"/>
    <w:basedOn w:val="TableClassic1"/>
    <w:uiPriority w:val="99"/>
    <w:rsid w:val="00EF5D8F"/>
    <w:pPr>
      <w:spacing w:after="0" w:line="259" w:lineRule="auto"/>
    </w:pPr>
    <w:rPr>
      <w:rFonts w:ascii="Segoe UI" w:eastAsiaTheme="minorHAnsi" w:hAnsi="Segoe UI"/>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shd w:val="clear" w:color="auto" w:fill="auto"/>
    </w:tcPr>
    <w:tblStylePr w:type="firstRow">
      <w:rPr>
        <w:rFonts w:ascii="Segoe UI Semibold" w:hAnsi="Segoe UI Semibold"/>
        <w:b/>
        <w:i w:val="0"/>
        <w:iCs/>
        <w:sz w:val="24"/>
      </w:rPr>
      <w:tblPr/>
      <w:tcPr>
        <w:tcBorders>
          <w:bottom w:val="single" w:sz="6" w:space="0" w:color="000000"/>
          <w:tl2br w:val="none" w:sz="0" w:space="0" w:color="auto"/>
          <w:tr2bl w:val="none" w:sz="0" w:space="0" w:color="auto"/>
        </w:tcBorders>
      </w:tcPr>
    </w:tblStylePr>
    <w:tblStylePr w:type="lastRow">
      <w:rPr>
        <w:rFonts w:ascii="Segoe UI" w:hAnsi="Segoe UI"/>
        <w:color w:val="auto"/>
        <w:sz w:val="20"/>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EF5D8F"/>
    <w:pPr>
      <w:spacing w:after="24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Alpha1">
    <w:name w:val="StyleAlpha1"/>
    <w:basedOn w:val="TableClassic1"/>
    <w:uiPriority w:val="99"/>
    <w:rsid w:val="00EA7192"/>
    <w:pPr>
      <w:spacing w:after="0" w:line="259" w:lineRule="auto"/>
    </w:pPr>
    <w:rPr>
      <w:rFonts w:ascii="Segoe UI" w:eastAsia="Calibri" w:hAnsi="Segoe UI"/>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shd w:val="clear" w:color="auto" w:fill="auto"/>
    </w:tcPr>
    <w:tblStylePr w:type="firstRow">
      <w:rPr>
        <w:rFonts w:ascii="Segoe UI Semibold" w:hAnsi="Segoe UI Semibold"/>
        <w:b/>
        <w:i w:val="0"/>
        <w:iCs/>
        <w:sz w:val="24"/>
      </w:rPr>
      <w:tblPr/>
      <w:tcPr>
        <w:tcBorders>
          <w:bottom w:val="single" w:sz="6" w:space="0" w:color="000000"/>
          <w:tl2br w:val="none" w:sz="0" w:space="0" w:color="auto"/>
          <w:tr2bl w:val="none" w:sz="0" w:space="0" w:color="auto"/>
        </w:tcBorders>
      </w:tcPr>
    </w:tblStylePr>
    <w:tblStylePr w:type="lastRow">
      <w:rPr>
        <w:rFonts w:ascii="Segoe UI" w:hAnsi="Segoe UI"/>
        <w:color w:val="auto"/>
        <w:sz w:val="20"/>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Alpha2">
    <w:name w:val="StyleAlpha2"/>
    <w:basedOn w:val="TableClassic1"/>
    <w:uiPriority w:val="99"/>
    <w:rsid w:val="00312DB5"/>
    <w:pPr>
      <w:spacing w:after="0" w:line="259" w:lineRule="auto"/>
    </w:pPr>
    <w:rPr>
      <w:rFonts w:ascii="Segoe UI" w:eastAsia="Calibri" w:hAnsi="Segoe UI"/>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shd w:val="clear" w:color="auto" w:fill="auto"/>
    </w:tcPr>
    <w:tblStylePr w:type="firstRow">
      <w:rPr>
        <w:rFonts w:ascii="Segoe UI Semibold" w:hAnsi="Segoe UI Semibold"/>
        <w:b/>
        <w:i w:val="0"/>
        <w:iCs/>
        <w:sz w:val="24"/>
      </w:rPr>
      <w:tblPr/>
      <w:tcPr>
        <w:tcBorders>
          <w:bottom w:val="single" w:sz="6" w:space="0" w:color="000000"/>
          <w:tl2br w:val="none" w:sz="0" w:space="0" w:color="auto"/>
          <w:tr2bl w:val="none" w:sz="0" w:space="0" w:color="auto"/>
        </w:tcBorders>
      </w:tcPr>
    </w:tblStylePr>
    <w:tblStylePr w:type="lastRow">
      <w:rPr>
        <w:rFonts w:ascii="Segoe UI" w:hAnsi="Segoe UI"/>
        <w:color w:val="auto"/>
        <w:sz w:val="20"/>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CommentSubject">
    <w:name w:val="annotation subject"/>
    <w:basedOn w:val="CommentText"/>
    <w:next w:val="CommentText"/>
    <w:link w:val="CommentSubjectChar"/>
    <w:uiPriority w:val="99"/>
    <w:semiHidden/>
    <w:unhideWhenUsed/>
    <w:rsid w:val="00354EDF"/>
    <w:rPr>
      <w:b/>
      <w:bCs/>
    </w:rPr>
  </w:style>
  <w:style w:type="character" w:customStyle="1" w:styleId="CommentSubjectChar">
    <w:name w:val="Comment Subject Char"/>
    <w:basedOn w:val="CommentTextChar"/>
    <w:link w:val="CommentSubject"/>
    <w:uiPriority w:val="99"/>
    <w:semiHidden/>
    <w:rsid w:val="00354E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915943">
      <w:bodyDiv w:val="1"/>
      <w:marLeft w:val="0"/>
      <w:marRight w:val="0"/>
      <w:marTop w:val="0"/>
      <w:marBottom w:val="0"/>
      <w:divBdr>
        <w:top w:val="none" w:sz="0" w:space="0" w:color="auto"/>
        <w:left w:val="none" w:sz="0" w:space="0" w:color="auto"/>
        <w:bottom w:val="none" w:sz="0" w:space="0" w:color="auto"/>
        <w:right w:val="none" w:sz="0" w:space="0" w:color="auto"/>
      </w:divBdr>
    </w:div>
    <w:div w:id="342168758">
      <w:bodyDiv w:val="1"/>
      <w:marLeft w:val="0"/>
      <w:marRight w:val="0"/>
      <w:marTop w:val="0"/>
      <w:marBottom w:val="0"/>
      <w:divBdr>
        <w:top w:val="none" w:sz="0" w:space="0" w:color="auto"/>
        <w:left w:val="none" w:sz="0" w:space="0" w:color="auto"/>
        <w:bottom w:val="none" w:sz="0" w:space="0" w:color="auto"/>
        <w:right w:val="none" w:sz="0" w:space="0" w:color="auto"/>
      </w:divBdr>
    </w:div>
    <w:div w:id="363675124">
      <w:bodyDiv w:val="1"/>
      <w:marLeft w:val="0"/>
      <w:marRight w:val="0"/>
      <w:marTop w:val="0"/>
      <w:marBottom w:val="0"/>
      <w:divBdr>
        <w:top w:val="none" w:sz="0" w:space="0" w:color="auto"/>
        <w:left w:val="none" w:sz="0" w:space="0" w:color="auto"/>
        <w:bottom w:val="none" w:sz="0" w:space="0" w:color="auto"/>
        <w:right w:val="none" w:sz="0" w:space="0" w:color="auto"/>
      </w:divBdr>
    </w:div>
    <w:div w:id="551381074">
      <w:bodyDiv w:val="1"/>
      <w:marLeft w:val="0"/>
      <w:marRight w:val="0"/>
      <w:marTop w:val="0"/>
      <w:marBottom w:val="0"/>
      <w:divBdr>
        <w:top w:val="none" w:sz="0" w:space="0" w:color="auto"/>
        <w:left w:val="none" w:sz="0" w:space="0" w:color="auto"/>
        <w:bottom w:val="none" w:sz="0" w:space="0" w:color="auto"/>
        <w:right w:val="none" w:sz="0" w:space="0" w:color="auto"/>
      </w:divBdr>
      <w:divsChild>
        <w:div w:id="179246092">
          <w:marLeft w:val="0"/>
          <w:marRight w:val="0"/>
          <w:marTop w:val="0"/>
          <w:marBottom w:val="0"/>
          <w:divBdr>
            <w:top w:val="none" w:sz="0" w:space="0" w:color="auto"/>
            <w:left w:val="none" w:sz="0" w:space="0" w:color="auto"/>
            <w:bottom w:val="none" w:sz="0" w:space="0" w:color="auto"/>
            <w:right w:val="none" w:sz="0" w:space="0" w:color="auto"/>
          </w:divBdr>
        </w:div>
        <w:div w:id="859510169">
          <w:marLeft w:val="0"/>
          <w:marRight w:val="0"/>
          <w:marTop w:val="0"/>
          <w:marBottom w:val="0"/>
          <w:divBdr>
            <w:top w:val="none" w:sz="0" w:space="0" w:color="auto"/>
            <w:left w:val="none" w:sz="0" w:space="0" w:color="auto"/>
            <w:bottom w:val="none" w:sz="0" w:space="0" w:color="auto"/>
            <w:right w:val="none" w:sz="0" w:space="0" w:color="auto"/>
          </w:divBdr>
        </w:div>
      </w:divsChild>
    </w:div>
    <w:div w:id="587420824">
      <w:bodyDiv w:val="1"/>
      <w:marLeft w:val="0"/>
      <w:marRight w:val="0"/>
      <w:marTop w:val="0"/>
      <w:marBottom w:val="0"/>
      <w:divBdr>
        <w:top w:val="none" w:sz="0" w:space="0" w:color="auto"/>
        <w:left w:val="none" w:sz="0" w:space="0" w:color="auto"/>
        <w:bottom w:val="none" w:sz="0" w:space="0" w:color="auto"/>
        <w:right w:val="none" w:sz="0" w:space="0" w:color="auto"/>
      </w:divBdr>
    </w:div>
    <w:div w:id="604191706">
      <w:bodyDiv w:val="1"/>
      <w:marLeft w:val="0"/>
      <w:marRight w:val="0"/>
      <w:marTop w:val="0"/>
      <w:marBottom w:val="0"/>
      <w:divBdr>
        <w:top w:val="none" w:sz="0" w:space="0" w:color="auto"/>
        <w:left w:val="none" w:sz="0" w:space="0" w:color="auto"/>
        <w:bottom w:val="none" w:sz="0" w:space="0" w:color="auto"/>
        <w:right w:val="none" w:sz="0" w:space="0" w:color="auto"/>
      </w:divBdr>
    </w:div>
    <w:div w:id="626208048">
      <w:bodyDiv w:val="1"/>
      <w:marLeft w:val="0"/>
      <w:marRight w:val="0"/>
      <w:marTop w:val="0"/>
      <w:marBottom w:val="0"/>
      <w:divBdr>
        <w:top w:val="none" w:sz="0" w:space="0" w:color="auto"/>
        <w:left w:val="none" w:sz="0" w:space="0" w:color="auto"/>
        <w:bottom w:val="none" w:sz="0" w:space="0" w:color="auto"/>
        <w:right w:val="none" w:sz="0" w:space="0" w:color="auto"/>
      </w:divBdr>
    </w:div>
    <w:div w:id="636302429">
      <w:bodyDiv w:val="1"/>
      <w:marLeft w:val="0"/>
      <w:marRight w:val="0"/>
      <w:marTop w:val="0"/>
      <w:marBottom w:val="0"/>
      <w:divBdr>
        <w:top w:val="none" w:sz="0" w:space="0" w:color="auto"/>
        <w:left w:val="none" w:sz="0" w:space="0" w:color="auto"/>
        <w:bottom w:val="none" w:sz="0" w:space="0" w:color="auto"/>
        <w:right w:val="none" w:sz="0" w:space="0" w:color="auto"/>
      </w:divBdr>
    </w:div>
    <w:div w:id="643706463">
      <w:bodyDiv w:val="1"/>
      <w:marLeft w:val="0"/>
      <w:marRight w:val="0"/>
      <w:marTop w:val="0"/>
      <w:marBottom w:val="0"/>
      <w:divBdr>
        <w:top w:val="none" w:sz="0" w:space="0" w:color="auto"/>
        <w:left w:val="none" w:sz="0" w:space="0" w:color="auto"/>
        <w:bottom w:val="none" w:sz="0" w:space="0" w:color="auto"/>
        <w:right w:val="none" w:sz="0" w:space="0" w:color="auto"/>
      </w:divBdr>
    </w:div>
    <w:div w:id="1029646878">
      <w:bodyDiv w:val="1"/>
      <w:marLeft w:val="0"/>
      <w:marRight w:val="0"/>
      <w:marTop w:val="0"/>
      <w:marBottom w:val="0"/>
      <w:divBdr>
        <w:top w:val="none" w:sz="0" w:space="0" w:color="auto"/>
        <w:left w:val="none" w:sz="0" w:space="0" w:color="auto"/>
        <w:bottom w:val="none" w:sz="0" w:space="0" w:color="auto"/>
        <w:right w:val="none" w:sz="0" w:space="0" w:color="auto"/>
      </w:divBdr>
    </w:div>
    <w:div w:id="1121996163">
      <w:bodyDiv w:val="1"/>
      <w:marLeft w:val="0"/>
      <w:marRight w:val="0"/>
      <w:marTop w:val="0"/>
      <w:marBottom w:val="0"/>
      <w:divBdr>
        <w:top w:val="none" w:sz="0" w:space="0" w:color="auto"/>
        <w:left w:val="none" w:sz="0" w:space="0" w:color="auto"/>
        <w:bottom w:val="none" w:sz="0" w:space="0" w:color="auto"/>
        <w:right w:val="none" w:sz="0" w:space="0" w:color="auto"/>
      </w:divBdr>
    </w:div>
    <w:div w:id="1173109359">
      <w:bodyDiv w:val="1"/>
      <w:marLeft w:val="0"/>
      <w:marRight w:val="0"/>
      <w:marTop w:val="0"/>
      <w:marBottom w:val="0"/>
      <w:divBdr>
        <w:top w:val="none" w:sz="0" w:space="0" w:color="auto"/>
        <w:left w:val="none" w:sz="0" w:space="0" w:color="auto"/>
        <w:bottom w:val="none" w:sz="0" w:space="0" w:color="auto"/>
        <w:right w:val="none" w:sz="0" w:space="0" w:color="auto"/>
      </w:divBdr>
    </w:div>
    <w:div w:id="1233396404">
      <w:bodyDiv w:val="1"/>
      <w:marLeft w:val="0"/>
      <w:marRight w:val="0"/>
      <w:marTop w:val="0"/>
      <w:marBottom w:val="0"/>
      <w:divBdr>
        <w:top w:val="none" w:sz="0" w:space="0" w:color="auto"/>
        <w:left w:val="none" w:sz="0" w:space="0" w:color="auto"/>
        <w:bottom w:val="none" w:sz="0" w:space="0" w:color="auto"/>
        <w:right w:val="none" w:sz="0" w:space="0" w:color="auto"/>
      </w:divBdr>
    </w:div>
    <w:div w:id="1445222920">
      <w:bodyDiv w:val="1"/>
      <w:marLeft w:val="0"/>
      <w:marRight w:val="0"/>
      <w:marTop w:val="0"/>
      <w:marBottom w:val="0"/>
      <w:divBdr>
        <w:top w:val="none" w:sz="0" w:space="0" w:color="auto"/>
        <w:left w:val="none" w:sz="0" w:space="0" w:color="auto"/>
        <w:bottom w:val="none" w:sz="0" w:space="0" w:color="auto"/>
        <w:right w:val="none" w:sz="0" w:space="0" w:color="auto"/>
      </w:divBdr>
    </w:div>
    <w:div w:id="1451126009">
      <w:bodyDiv w:val="1"/>
      <w:marLeft w:val="0"/>
      <w:marRight w:val="0"/>
      <w:marTop w:val="0"/>
      <w:marBottom w:val="0"/>
      <w:divBdr>
        <w:top w:val="none" w:sz="0" w:space="0" w:color="auto"/>
        <w:left w:val="none" w:sz="0" w:space="0" w:color="auto"/>
        <w:bottom w:val="none" w:sz="0" w:space="0" w:color="auto"/>
        <w:right w:val="none" w:sz="0" w:space="0" w:color="auto"/>
      </w:divBdr>
    </w:div>
    <w:div w:id="1526866518">
      <w:bodyDiv w:val="1"/>
      <w:marLeft w:val="0"/>
      <w:marRight w:val="0"/>
      <w:marTop w:val="0"/>
      <w:marBottom w:val="0"/>
      <w:divBdr>
        <w:top w:val="none" w:sz="0" w:space="0" w:color="auto"/>
        <w:left w:val="none" w:sz="0" w:space="0" w:color="auto"/>
        <w:bottom w:val="none" w:sz="0" w:space="0" w:color="auto"/>
        <w:right w:val="none" w:sz="0" w:space="0" w:color="auto"/>
      </w:divBdr>
    </w:div>
    <w:div w:id="1551385208">
      <w:bodyDiv w:val="1"/>
      <w:marLeft w:val="0"/>
      <w:marRight w:val="0"/>
      <w:marTop w:val="0"/>
      <w:marBottom w:val="0"/>
      <w:divBdr>
        <w:top w:val="none" w:sz="0" w:space="0" w:color="auto"/>
        <w:left w:val="none" w:sz="0" w:space="0" w:color="auto"/>
        <w:bottom w:val="none" w:sz="0" w:space="0" w:color="auto"/>
        <w:right w:val="none" w:sz="0" w:space="0" w:color="auto"/>
      </w:divBdr>
    </w:div>
    <w:div w:id="1563981131">
      <w:bodyDiv w:val="1"/>
      <w:marLeft w:val="0"/>
      <w:marRight w:val="0"/>
      <w:marTop w:val="0"/>
      <w:marBottom w:val="0"/>
      <w:divBdr>
        <w:top w:val="none" w:sz="0" w:space="0" w:color="auto"/>
        <w:left w:val="none" w:sz="0" w:space="0" w:color="auto"/>
        <w:bottom w:val="none" w:sz="0" w:space="0" w:color="auto"/>
        <w:right w:val="none" w:sz="0" w:space="0" w:color="auto"/>
      </w:divBdr>
    </w:div>
    <w:div w:id="1602104380">
      <w:bodyDiv w:val="1"/>
      <w:marLeft w:val="0"/>
      <w:marRight w:val="0"/>
      <w:marTop w:val="0"/>
      <w:marBottom w:val="0"/>
      <w:divBdr>
        <w:top w:val="none" w:sz="0" w:space="0" w:color="auto"/>
        <w:left w:val="none" w:sz="0" w:space="0" w:color="auto"/>
        <w:bottom w:val="none" w:sz="0" w:space="0" w:color="auto"/>
        <w:right w:val="none" w:sz="0" w:space="0" w:color="auto"/>
      </w:divBdr>
    </w:div>
    <w:div w:id="1611352637">
      <w:bodyDiv w:val="1"/>
      <w:marLeft w:val="0"/>
      <w:marRight w:val="0"/>
      <w:marTop w:val="0"/>
      <w:marBottom w:val="0"/>
      <w:divBdr>
        <w:top w:val="none" w:sz="0" w:space="0" w:color="auto"/>
        <w:left w:val="none" w:sz="0" w:space="0" w:color="auto"/>
        <w:bottom w:val="none" w:sz="0" w:space="0" w:color="auto"/>
        <w:right w:val="none" w:sz="0" w:space="0" w:color="auto"/>
      </w:divBdr>
    </w:div>
    <w:div w:id="1748527409">
      <w:bodyDiv w:val="1"/>
      <w:marLeft w:val="0"/>
      <w:marRight w:val="0"/>
      <w:marTop w:val="0"/>
      <w:marBottom w:val="0"/>
      <w:divBdr>
        <w:top w:val="none" w:sz="0" w:space="0" w:color="auto"/>
        <w:left w:val="none" w:sz="0" w:space="0" w:color="auto"/>
        <w:bottom w:val="none" w:sz="0" w:space="0" w:color="auto"/>
        <w:right w:val="none" w:sz="0" w:space="0" w:color="auto"/>
      </w:divBdr>
    </w:div>
    <w:div w:id="1880125223">
      <w:bodyDiv w:val="1"/>
      <w:marLeft w:val="0"/>
      <w:marRight w:val="0"/>
      <w:marTop w:val="0"/>
      <w:marBottom w:val="0"/>
      <w:divBdr>
        <w:top w:val="none" w:sz="0" w:space="0" w:color="auto"/>
        <w:left w:val="none" w:sz="0" w:space="0" w:color="auto"/>
        <w:bottom w:val="none" w:sz="0" w:space="0" w:color="auto"/>
        <w:right w:val="none" w:sz="0" w:space="0" w:color="auto"/>
      </w:divBdr>
    </w:div>
    <w:div w:id="20338455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FlowWest/%20cvpiaData"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4.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github.com/CVPIA-OSC/winterRunDSM/tree/main" TargetMode="Externa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footer" Target="footer2.xml"/><Relationship Id="rId19" Type="http://schemas.openxmlformats.org/officeDocument/2006/relationships/hyperlink" Target="https://github.com/FlowWest/cvpiaFlow" TargetMode="External"/><Relationship Id="rId14" Type="http://schemas.openxmlformats.org/officeDocument/2006/relationships/hyperlink" Target="https://cvpia.scienceintegrationteam.com/cvpia-sit/resources" TargetMode="External"/><Relationship Id="rId22" Type="http://schemas.openxmlformats.org/officeDocument/2006/relationships/hyperlink" Target="https://cvpia-osc.github.io/winterRunDSM/articles/calibration-2021.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4.xml"/><Relationship Id="rId8" Type="http://schemas.openxmlformats.org/officeDocument/2006/relationships/settings" Target="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github.com/CVPIA-OSC/springRunDSM/tree/v1.0" TargetMode="External"/><Relationship Id="rId25" Type="http://schemas.openxmlformats.org/officeDocument/2006/relationships/image" Target="media/image4.png"/><Relationship Id="rId33" Type="http://schemas.openxmlformats.org/officeDocument/2006/relationships/hyperlink" Target="https://icfonline.sharepoint.com/:f:/r/sites/EP/USBR_2021LTO/Public%20Draft%20Alternatives/Appendix%20F.%20Life%20Cycle%20Analyses%20Attachments/F.%20LCA%20CVPIA%20SIT%20LCM?csf=1&amp;web=1&amp;e=EPRuFf"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2.xml"/><Relationship Id="rId20" Type="http://schemas.openxmlformats.org/officeDocument/2006/relationships/hyperlink" Target="https://github.com/FlowWest/cvpiaTemperature"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cvpia.scienceintegrationteam.com/cvpia-sit/resources/dsm-r-packages"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3.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github.com/FlowWest/%20cvpiaHabitat" TargetMode="External"/><Relationship Id="rId3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gillesp\Desktop\1SandWTitleP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1ff7fdbc-33fd-4ea8-a1cf-7d6a075e8d54">J4VZEKYA3FRV-211712470-1592</_dlc_DocId>
    <_dlc_DocIdUrl xmlns="1ff7fdbc-33fd-4ea8-a1cf-7d6a075e8d54">
      <Url>https://icfonline.sharepoint.com/sites/EP/USBR_2021LTO/_layouts/15/DocIdRedir.aspx?ID=J4VZEKYA3FRV-211712470-1592</Url>
      <Description>J4VZEKYA3FRV-211712470-1592</Description>
    </_dlc_DocIdUrl>
    <lcf76f155ced4ddcb4097134ff3c332f xmlns="28c3c623-eb6a-4da6-a75a-2e4cef8767a6">
      <Terms xmlns="http://schemas.microsoft.com/office/infopath/2007/PartnerControls"/>
    </lcf76f155ced4ddcb4097134ff3c332f>
    <TaxCatchAll xmlns="fa6a9aea-fb0f-4ddd-aff8-712634b7d5fe"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8063F91F8A2C934FA4DE40F180C806EC" ma:contentTypeVersion="9" ma:contentTypeDescription="Create a new document." ma:contentTypeScope="" ma:versionID="ea464daaa48e87b81923bb7b9fa67464">
  <xsd:schema xmlns:xsd="http://www.w3.org/2001/XMLSchema" xmlns:xs="http://www.w3.org/2001/XMLSchema" xmlns:p="http://schemas.microsoft.com/office/2006/metadata/properties" xmlns:ns2="1ff7fdbc-33fd-4ea8-a1cf-7d6a075e8d54" xmlns:ns3="28c3c623-eb6a-4da6-a75a-2e4cef8767a6" xmlns:ns4="fa6a9aea-fb0f-4ddd-aff8-712634b7d5fe" targetNamespace="http://schemas.microsoft.com/office/2006/metadata/properties" ma:root="true" ma:fieldsID="ac9dc11e47f0ce61e6c810f4481ad6ed" ns2:_="" ns3:_="" ns4:_="">
    <xsd:import namespace="1ff7fdbc-33fd-4ea8-a1cf-7d6a075e8d54"/>
    <xsd:import namespace="28c3c623-eb6a-4da6-a75a-2e4cef8767a6"/>
    <xsd:import namespace="fa6a9aea-fb0f-4ddd-aff8-712634b7d5fe"/>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lcf76f155ced4ddcb4097134ff3c332f" minOccurs="0"/>
                <xsd:element ref="ns4:TaxCatchAll" minOccurs="0"/>
                <xsd:element ref="ns3:MediaServiceObjectDetectorVersion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f7fdbc-33fd-4ea8-a1cf-7d6a075e8d5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28c3c623-eb6a-4da6-a75a-2e4cef8767a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afac7f65-c326-4ffb-8eea-2ae61bd260ac}" ma:internalName="TaxCatchAll" ma:showField="CatchAllData" ma:web="1ff7fdbc-33fd-4ea8-a1cf-7d6a075e8d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9755B98-2808-46E5-B57E-B62B41DB948F}">
  <ds:schemaRefs>
    <ds:schemaRef ds:uri="http://schemas.microsoft.com/sharepoint/events"/>
  </ds:schemaRefs>
</ds:datastoreItem>
</file>

<file path=customXml/itemProps2.xml><?xml version="1.0" encoding="utf-8"?>
<ds:datastoreItem xmlns:ds="http://schemas.openxmlformats.org/officeDocument/2006/customXml" ds:itemID="{EC9A5BF3-026D-124C-B406-402177F81AE8}">
  <ds:schemaRefs>
    <ds:schemaRef ds:uri="http://schemas.openxmlformats.org/officeDocument/2006/bibliography"/>
  </ds:schemaRefs>
</ds:datastoreItem>
</file>

<file path=customXml/itemProps3.xml><?xml version="1.0" encoding="utf-8"?>
<ds:datastoreItem xmlns:ds="http://schemas.openxmlformats.org/officeDocument/2006/customXml" ds:itemID="{EA89F9B0-271B-4001-8596-66E5874DD8B9}">
  <ds:schemaRefs>
    <ds:schemaRef ds:uri="http://schemas.microsoft.com/sharepoint/v3/contenttype/forms"/>
  </ds:schemaRefs>
</ds:datastoreItem>
</file>

<file path=customXml/itemProps4.xml><?xml version="1.0" encoding="utf-8"?>
<ds:datastoreItem xmlns:ds="http://schemas.openxmlformats.org/officeDocument/2006/customXml" ds:itemID="{C0862D60-4EEF-4914-ADD7-CCACA3E861AC}">
  <ds:schemaRefs>
    <ds:schemaRef ds:uri="http://schemas.microsoft.com/office/infopath/2007/PartnerControls"/>
    <ds:schemaRef ds:uri="http://schemas.microsoft.com/office/2006/documentManagement/types"/>
    <ds:schemaRef ds:uri="http://schemas.microsoft.com/office/2006/metadata/properties"/>
    <ds:schemaRef ds:uri="http://schemas.openxmlformats.org/package/2006/metadata/core-properties"/>
    <ds:schemaRef ds:uri="1ff7fdbc-33fd-4ea8-a1cf-7d6a075e8d54"/>
    <ds:schemaRef ds:uri="http://purl.org/dc/terms/"/>
    <ds:schemaRef ds:uri="fa6a9aea-fb0f-4ddd-aff8-712634b7d5fe"/>
    <ds:schemaRef ds:uri="http://purl.org/dc/elements/1.1/"/>
    <ds:schemaRef ds:uri="28c3c623-eb6a-4da6-a75a-2e4cef8767a6"/>
    <ds:schemaRef ds:uri="http://www.w3.org/XML/1998/namespace"/>
    <ds:schemaRef ds:uri="http://purl.org/dc/dcmitype/"/>
  </ds:schemaRefs>
</ds:datastoreItem>
</file>

<file path=customXml/itemProps5.xml><?xml version="1.0" encoding="utf-8"?>
<ds:datastoreItem xmlns:ds="http://schemas.openxmlformats.org/officeDocument/2006/customXml" ds:itemID="{C4130CEE-CCFD-4E23-90A0-625E777D68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f7fdbc-33fd-4ea8-a1cf-7d6a075e8d54"/>
    <ds:schemaRef ds:uri="28c3c623-eb6a-4da6-a75a-2e4cef8767a6"/>
    <ds:schemaRef ds:uri="fa6a9aea-fb0f-4ddd-aff8-712634b7d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1SandWTitlePg</Template>
  <TotalTime>0</TotalTime>
  <Pages>65</Pages>
  <Words>11057</Words>
  <Characters>63027</Characters>
  <Application>Microsoft Office Word</Application>
  <DocSecurity>0</DocSecurity>
  <Lines>525</Lines>
  <Paragraphs>147</Paragraphs>
  <ScaleCrop>false</ScaleCrop>
  <Company>Bureau of Reclamation</Company>
  <LinksUpToDate>false</LinksUpToDate>
  <CharactersWithSpaces>73937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Patty Gillespie</dc:creator>
  <cp:keywords/>
  <dc:description/>
  <cp:lastModifiedBy>Jensen, Alexander J</cp:lastModifiedBy>
  <cp:revision>2</cp:revision>
  <cp:lastPrinted>2019-10-29T19:57:00Z</cp:lastPrinted>
  <dcterms:created xsi:type="dcterms:W3CDTF">2024-01-09T22:02:00Z</dcterms:created>
  <dcterms:modified xsi:type="dcterms:W3CDTF">2024-01-09T22:02:00Z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0x0101008063F91F8A2C934FA4DE40F180C806EC</vt:lpwstr>
  </property>
  <property fmtid="{D5CDD505-2E9C-101B-9397-08002B2CF9AE}" pid="3" name="_dlc_DocIdItemGuid">
    <vt:lpwstr>1d2bfd5b-8f0e-4644-8721-e713a989da24</vt:lpwstr>
  </property>
  <property fmtid="{D5CDD505-2E9C-101B-9397-08002B2CF9AE}" pid="4" name="MediaServiceImageTags">
    <vt:lpwstr/>
  </property>
</Properties>
</file>